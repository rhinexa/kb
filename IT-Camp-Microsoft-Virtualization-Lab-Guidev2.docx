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41B702" w14:textId="77777777" w:rsidR="00610802" w:rsidRDefault="00A90300" w:rsidP="00610802">
      <w:pPr>
        <w:rPr>
          <w:rFonts w:ascii="Arial Black" w:eastAsia="Batang" w:hAnsi="Arial Black" w:cs="Times New Roman"/>
          <w:noProof/>
          <w:sz w:val="72"/>
          <w:szCs w:val="20"/>
          <w:lang w:eastAsia="ko-KR"/>
        </w:rPr>
      </w:pPr>
      <w:r>
        <w:rPr>
          <w:noProof/>
        </w:rPr>
        <mc:AlternateContent>
          <mc:Choice Requires="wpg">
            <w:drawing>
              <wp:anchor distT="0" distB="0" distL="114300" distR="114300" simplePos="0" relativeHeight="251659264" behindDoc="0" locked="0" layoutInCell="1" allowOverlap="1" wp14:anchorId="47F50D24" wp14:editId="1F05E6B0">
                <wp:simplePos x="0" y="0"/>
                <wp:positionH relativeFrom="column">
                  <wp:posOffset>0</wp:posOffset>
                </wp:positionH>
                <wp:positionV relativeFrom="paragraph">
                  <wp:posOffset>1270</wp:posOffset>
                </wp:positionV>
                <wp:extent cx="12461875" cy="1212850"/>
                <wp:effectExtent l="0" t="0" r="0" b="6350"/>
                <wp:wrapNone/>
                <wp:docPr id="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461875" cy="1212850"/>
                          <a:chOff x="0" y="0"/>
                          <a:chExt cx="12462193" cy="1213141"/>
                        </a:xfrm>
                      </wpg:grpSpPr>
                      <wps:wsp>
                        <wps:cNvPr id="113" name="Rectangle 113"/>
                        <wps:cNvSpPr/>
                        <wps:spPr bwMode="auto">
                          <a:xfrm>
                            <a:off x="0" y="0"/>
                            <a:ext cx="4206982" cy="1213141"/>
                          </a:xfrm>
                          <a:prstGeom prst="rect">
                            <a:avLst/>
                          </a:prstGeom>
                          <a:solidFill>
                            <a:srgbClr val="FF8C00"/>
                          </a:solidFill>
                          <a:ln>
                            <a:noFill/>
                          </a:ln>
                        </wps:spPr>
                        <wps:style>
                          <a:lnRef idx="2">
                            <a:schemeClr val="accent1">
                              <a:shade val="50000"/>
                            </a:schemeClr>
                          </a:lnRef>
                          <a:fillRef idx="1">
                            <a:schemeClr val="accent1"/>
                          </a:fillRef>
                          <a:effectRef idx="0">
                            <a:schemeClr val="accent1"/>
                          </a:effectRef>
                          <a:fontRef idx="minor">
                            <a:schemeClr val="lt1"/>
                          </a:fontRef>
                        </wps:style>
                        <wps:bodyPr tIns="91440" bIns="0"/>
                      </wps:wsp>
                      <wps:wsp>
                        <wps:cNvPr id="118" name="Rectangle 118"/>
                        <wps:cNvSpPr/>
                        <wps:spPr bwMode="auto">
                          <a:xfrm>
                            <a:off x="4206982" y="0"/>
                            <a:ext cx="8255211" cy="1213141"/>
                          </a:xfrm>
                          <a:prstGeom prst="rect">
                            <a:avLst/>
                          </a:prstGeom>
                          <a:solidFill>
                            <a:srgbClr val="00188F"/>
                          </a:solidFill>
                          <a:ln>
                            <a:noFill/>
                          </a:ln>
                        </wps:spPr>
                        <wps:style>
                          <a:lnRef idx="2">
                            <a:schemeClr val="accent1">
                              <a:shade val="50000"/>
                            </a:schemeClr>
                          </a:lnRef>
                          <a:fillRef idx="1">
                            <a:schemeClr val="accent1"/>
                          </a:fillRef>
                          <a:effectRef idx="0">
                            <a:schemeClr val="accent1"/>
                          </a:effectRef>
                          <a:fontRef idx="minor">
                            <a:schemeClr val="lt1"/>
                          </a:fontRef>
                        </wps:style>
                        <wps:bodyPr tIns="91440" bIns="0"/>
                      </wps:wsp>
                      <pic:pic xmlns:pic="http://schemas.openxmlformats.org/drawingml/2006/picture">
                        <pic:nvPicPr>
                          <pic:cNvPr id="120" name="Picture 120" descr="IT CAMPS_REV.png"/>
                          <pic:cNvPicPr>
                            <a:picLocks noChangeAspect="1"/>
                          </pic:cNvPicPr>
                        </pic:nvPicPr>
                        <pic:blipFill>
                          <a:blip r:embed="rId13" cstate="screen">
                            <a:extLst>
                              <a:ext uri="{28A0092B-C50C-407E-A947-70E740481C1C}">
                                <a14:useLocalDpi xmlns:a14="http://schemas.microsoft.com/office/drawing/2010/main"/>
                              </a:ext>
                            </a:extLst>
                          </a:blip>
                          <a:srcRect/>
                          <a:stretch>
                            <a:fillRect/>
                          </a:stretch>
                        </pic:blipFill>
                        <pic:spPr bwMode="auto">
                          <a:xfrm>
                            <a:off x="224584" y="204995"/>
                            <a:ext cx="1878898" cy="492805"/>
                          </a:xfrm>
                          <a:prstGeom prst="rect">
                            <a:avLst/>
                          </a:prstGeom>
                          <a:noFill/>
                          <a:ln>
                            <a:noFill/>
                          </a:ln>
                          <a:extLst>
                            <a:ext uri="{909E8E84-426E-40dd-AFC4-6F175D3DCCD1}"/>
                            <a:ext uri="{91240B29-F687-4f45-9708-019B960494DF}"/>
                          </a:extLst>
                        </pic:spPr>
                      </pic:pic>
                    </wpg:wgp>
                  </a:graphicData>
                </a:graphic>
                <wp14:sizeRelH relativeFrom="page">
                  <wp14:pctWidth>0</wp14:pctWidth>
                </wp14:sizeRelH>
                <wp14:sizeRelV relativeFrom="page">
                  <wp14:pctHeight>0</wp14:pctHeight>
                </wp14:sizeRelV>
              </wp:anchor>
            </w:drawing>
          </mc:Choice>
          <mc:Fallback>
            <w:pict>
              <v:group w14:anchorId="55C8E754" id="Group 59" o:spid="_x0000_s1026" style="position:absolute;margin-left:0;margin-top:.1pt;width:981.25pt;height:95.5pt;z-index:251659264" coordsize="124621,12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">
                <v:rect id="Rectangle 113" o:spid="_x0000_s1027" style="position:absolute;width:42069;height:12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US8IA&#10;AADcAAAADwAAAGRycy9kb3ducmV2LnhtbERP22qDQBB9L/Qflin0ra4aCMG6CSVYKJKH1uQDBneq&#10;EndW3PXSfn22EOjbHM518sNqejHT6DrLCpIoBkFcW91xo+Byfn/ZgXAeWWNvmRT8kIPD/vEhx0zb&#10;hb9ornwjQgi7DBW03g+ZlK5uyaCL7EAcuG87GvQBjo3UIy4h3PQyjeOtNNhxaGhxoGNL9bWajILp&#10;NBVlOiS/RJsdl8X1WNJnpdTz0/r2CsLT6v/Fd/eHDvOTDfw9Ey6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1FRLwgAAANwAAAAPAAAAAAAAAAAAAAAAAJgCAABkcnMvZG93&#10;bnJldi54bWxQSwUGAAAAAAQABAD1AAAAhwMAAAAA&#10;" fillcolor="#ff8c00" stroked="f" strokeweight="2pt">
                  <v:textbox inset=",7.2pt,,0"/>
                </v:rect>
                <v:rect id="Rectangle 118" o:spid="_x0000_s1028" style="position:absolute;left:42069;width:82552;height:12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XF5sQA&#10;AADcAAAADwAAAGRycy9kb3ducmV2LnhtbESPQYvCQAyF74L/YYjgTacqiHQdZZEVxNtqPewtdLJt&#10;sZPpdsa2/vvNQfCW8F7e+7LdD65WHbWh8mxgMU9AEefeVlwYyK7H2QZUiMgWa89k4EkB9rvxaIup&#10;9T1/U3eJhZIQDikaKGNsUq1DXpLDMPcNsWi/vnUYZW0LbVvsJdzVepkka+2wYmkosaFDSfn98nAG&#10;/rLHvVvG8+qc9dfDz9oev9zmZsx0Mnx+gIo0xLf5dX2ygr8QWnlGJtC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FxebEAAAA3AAAAA8AAAAAAAAAAAAAAAAAmAIAAGRycy9k&#10;b3ducmV2LnhtbFBLBQYAAAAABAAEAPUAAACJAwAAAAA=&#10;" fillcolor="#00188f" stroked="f" strokeweight="2pt">
                  <v:textbox inset=",7.2pt,,0"/>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29" type="#_x0000_t75" alt="IT CAMPS_REV.png" style="position:absolute;left:2245;top:2049;width:18789;height:4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2b/fDAAAA3AAAAA8AAABkcnMvZG93bnJldi54bWxEj0uLwkAQhO+C/2FoYS+yTgz4IDrKsrAQ&#10;vPk4eGwyvUkw0xMys0n239sHwVs3VV319f44ukb11IXas4HlIgFFXHhbc2ngdv353IIKEdli45kM&#10;/FOA42E62WNm/cBn6i+xVBLCIUMDVYxtpnUoKnIYFr4lFu3Xdw6jrF2pbYeDhLtGp0my1g5rloYK&#10;W/quqHhc/pyBdBPvW2ywXPX5PBnSZX6yN2/Mx2z82oGKNMa3+XWdW8FPBV+ekQn04Q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TZv98MAAADcAAAADwAAAAAAAAAAAAAAAACf&#10;AgAAZHJzL2Rvd25yZXYueG1sUEsFBgAAAAAEAAQA9wAAAI8DAAAAAA==&#10;">
                  <v:imagedata r:id="rId14" o:title="IT CAMPS_REV"/>
                  <v:path arrowok="t"/>
                </v:shape>
              </v:group>
            </w:pict>
          </mc:Fallback>
        </mc:AlternateContent>
      </w:r>
      <w:r w:rsidR="00610802">
        <w:rPr>
          <w:rFonts w:ascii="Arial Black" w:eastAsia="Batang" w:hAnsi="Arial Black" w:cs="Times New Roman"/>
          <w:noProof/>
          <w:sz w:val="72"/>
          <w:szCs w:val="20"/>
          <w:lang w:eastAsia="ko-KR"/>
        </w:rPr>
        <w:t xml:space="preserve"> </w:t>
      </w:r>
    </w:p>
    <w:p w14:paraId="4916A1F1" w14:textId="77777777" w:rsidR="00610802" w:rsidRPr="00075972" w:rsidRDefault="00610802" w:rsidP="00610802"/>
    <w:p w14:paraId="1F0C2260" w14:textId="0EB8FC08" w:rsidR="00F246CB" w:rsidRDefault="007D6AEE" w:rsidP="00F246CB">
      <w:pPr>
        <w:rPr>
          <w:rFonts w:ascii="Arial Black" w:eastAsia="Batang" w:hAnsi="Arial Black" w:cs="Times New Roman"/>
          <w:noProof/>
          <w:sz w:val="68"/>
          <w:szCs w:val="20"/>
          <w:lang w:eastAsia="ko-KR"/>
        </w:rPr>
      </w:pPr>
      <w:r>
        <w:rPr>
          <w:rFonts w:ascii="Arial Black" w:eastAsia="Batang" w:hAnsi="Arial Black" w:cs="Times New Roman"/>
          <w:noProof/>
          <w:sz w:val="68"/>
          <w:szCs w:val="20"/>
          <w:lang w:eastAsia="ko-KR"/>
        </w:rPr>
        <w:t>Microsoft</w:t>
      </w:r>
      <w:r w:rsidR="00E86054">
        <w:rPr>
          <w:rFonts w:ascii="Arial Black" w:eastAsia="Batang" w:hAnsi="Arial Black" w:cs="Times New Roman"/>
          <w:noProof/>
          <w:sz w:val="68"/>
          <w:szCs w:val="20"/>
          <w:lang w:eastAsia="ko-KR"/>
        </w:rPr>
        <w:t xml:space="preserve"> Virtualization </w:t>
      </w:r>
    </w:p>
    <w:p w14:paraId="2F8F7A9E" w14:textId="69A9668B" w:rsidR="00F246CB" w:rsidRDefault="00E86054" w:rsidP="00F246CB">
      <w:pPr>
        <w:rPr>
          <w:noProof/>
          <w:sz w:val="48"/>
        </w:rPr>
      </w:pPr>
      <w:r w:rsidRPr="007D6AEE">
        <w:rPr>
          <w:noProof/>
          <w:sz w:val="48"/>
        </w:rPr>
        <w:t>with Windows Server 2012</w:t>
      </w:r>
      <w:r w:rsidR="007D6AEE" w:rsidRPr="007D6AEE">
        <w:rPr>
          <w:noProof/>
          <w:sz w:val="48"/>
        </w:rPr>
        <w:t xml:space="preserve"> &amp; Sy</w:t>
      </w:r>
      <w:bookmarkStart w:id="0" w:name="_GoBack"/>
      <w:bookmarkEnd w:id="0"/>
      <w:r w:rsidR="007D6AEE" w:rsidRPr="007D6AEE">
        <w:rPr>
          <w:noProof/>
          <w:sz w:val="48"/>
        </w:rPr>
        <w:t>stem Center 2012 SP1</w:t>
      </w:r>
    </w:p>
    <w:p w14:paraId="4FFE91AC" w14:textId="77777777" w:rsidR="00683974" w:rsidRPr="007D6AEE" w:rsidRDefault="00683974" w:rsidP="00F246CB">
      <w:pPr>
        <w:rPr>
          <w:noProof/>
          <w:sz w:val="48"/>
        </w:rPr>
      </w:pPr>
    </w:p>
    <w:p w14:paraId="2E5FCCA7" w14:textId="77777777" w:rsidR="00F246CB" w:rsidRDefault="00F246CB" w:rsidP="00F246CB">
      <w:pPr>
        <w:rPr>
          <w:noProof/>
          <w:sz w:val="46"/>
        </w:rPr>
      </w:pPr>
      <w:r w:rsidRPr="0092116F">
        <w:rPr>
          <w:noProof/>
          <w:sz w:val="46"/>
        </w:rPr>
        <w:t>Hands-On Lab | Step-by-Step Guide</w:t>
      </w:r>
    </w:p>
    <w:p w14:paraId="7427533D" w14:textId="77777777" w:rsidR="00683974" w:rsidRPr="0092116F" w:rsidRDefault="00683974" w:rsidP="00F246CB">
      <w:pPr>
        <w:rPr>
          <w:rFonts w:ascii="Arial Black" w:eastAsia="Batang" w:hAnsi="Arial Black" w:cs="Times New Roman"/>
          <w:noProof/>
          <w:sz w:val="30"/>
          <w:szCs w:val="20"/>
          <w:lang w:eastAsia="ko-KR"/>
        </w:rPr>
      </w:pPr>
    </w:p>
    <w:p w14:paraId="318EDE82" w14:textId="77777777" w:rsidR="00F246CB" w:rsidRDefault="00F246CB" w:rsidP="00F246CB">
      <w:pPr>
        <w:spacing w:after="0" w:line="240" w:lineRule="auto"/>
        <w:rPr>
          <w:rFonts w:eastAsia="Batang" w:cstheme="minorHAnsi"/>
          <w:noProof/>
          <w:color w:val="000000" w:themeColor="text1"/>
          <w:sz w:val="26"/>
          <w:lang w:eastAsia="ko-KR"/>
        </w:rPr>
      </w:pPr>
    </w:p>
    <w:p w14:paraId="1FC66C52" w14:textId="77777777" w:rsidR="009F74E7" w:rsidRPr="00F914A0" w:rsidRDefault="009F74E7" w:rsidP="00F246CB">
      <w:pPr>
        <w:spacing w:after="0" w:line="240" w:lineRule="auto"/>
        <w:rPr>
          <w:rFonts w:eastAsia="Batang" w:cstheme="minorHAnsi"/>
          <w:noProof/>
          <w:color w:val="000000" w:themeColor="text1"/>
          <w:sz w:val="26"/>
          <w:lang w:eastAsia="ko-KR"/>
        </w:rPr>
      </w:pPr>
    </w:p>
    <w:p w14:paraId="50FAF632" w14:textId="77777777" w:rsidR="00F246CB" w:rsidRPr="009F74E7" w:rsidRDefault="00F246CB" w:rsidP="00F246CB">
      <w:pPr>
        <w:spacing w:after="0" w:line="240" w:lineRule="auto"/>
        <w:rPr>
          <w:rFonts w:eastAsia="Batang" w:cstheme="minorHAnsi"/>
          <w:noProof/>
          <w:color w:val="000000" w:themeColor="text1"/>
          <w:sz w:val="32"/>
          <w:lang w:eastAsia="ko-KR"/>
        </w:rPr>
      </w:pPr>
      <w:r w:rsidRPr="009F74E7">
        <w:rPr>
          <w:rFonts w:eastAsia="Batang" w:cstheme="minorHAnsi"/>
          <w:noProof/>
          <w:color w:val="000000" w:themeColor="text1"/>
          <w:sz w:val="32"/>
          <w:lang w:eastAsia="ko-KR"/>
        </w:rPr>
        <w:t>For the VMs the following credentials:</w:t>
      </w:r>
    </w:p>
    <w:p w14:paraId="46C3B541" w14:textId="77777777" w:rsidR="00F246CB" w:rsidRPr="009F74E7" w:rsidRDefault="00F246CB" w:rsidP="00304523">
      <w:pPr>
        <w:pStyle w:val="ListParagraph"/>
        <w:numPr>
          <w:ilvl w:val="0"/>
          <w:numId w:val="12"/>
        </w:numPr>
        <w:spacing w:after="0" w:line="240" w:lineRule="auto"/>
        <w:rPr>
          <w:rFonts w:eastAsia="Batang" w:cstheme="minorHAnsi"/>
          <w:noProof/>
          <w:color w:val="000000" w:themeColor="text1"/>
          <w:sz w:val="32"/>
          <w:lang w:eastAsia="ko-KR"/>
        </w:rPr>
      </w:pPr>
      <w:r w:rsidRPr="009F74E7">
        <w:rPr>
          <w:rFonts w:eastAsia="Batang" w:cstheme="minorHAnsi"/>
          <w:noProof/>
          <w:color w:val="000000" w:themeColor="text1"/>
          <w:sz w:val="32"/>
          <w:lang w:eastAsia="ko-KR"/>
        </w:rPr>
        <w:t xml:space="preserve">Username: </w:t>
      </w:r>
      <w:r w:rsidRPr="009F74E7">
        <w:rPr>
          <w:rFonts w:eastAsia="Batang" w:cstheme="minorHAnsi"/>
          <w:b/>
          <w:noProof/>
          <w:color w:val="000000" w:themeColor="text1"/>
          <w:sz w:val="32"/>
          <w:lang w:eastAsia="ko-KR"/>
        </w:rPr>
        <w:t>Contoso\Administrator</w:t>
      </w:r>
    </w:p>
    <w:p w14:paraId="5D0D5754" w14:textId="77777777" w:rsidR="00F246CB" w:rsidRPr="009F74E7" w:rsidRDefault="00F246CB" w:rsidP="00304523">
      <w:pPr>
        <w:pStyle w:val="ListParagraph"/>
        <w:numPr>
          <w:ilvl w:val="0"/>
          <w:numId w:val="12"/>
        </w:numPr>
        <w:spacing w:after="0" w:line="240" w:lineRule="auto"/>
        <w:rPr>
          <w:rFonts w:eastAsia="Batang" w:cstheme="minorHAnsi"/>
          <w:noProof/>
          <w:color w:val="000000" w:themeColor="text1"/>
          <w:sz w:val="32"/>
          <w:lang w:eastAsia="ko-KR"/>
        </w:rPr>
      </w:pPr>
      <w:r w:rsidRPr="009F74E7">
        <w:rPr>
          <w:rFonts w:eastAsia="Batang" w:cstheme="minorHAnsi"/>
          <w:noProof/>
          <w:color w:val="000000" w:themeColor="text1"/>
          <w:sz w:val="32"/>
          <w:lang w:eastAsia="ko-KR"/>
        </w:rPr>
        <w:t xml:space="preserve">Password: </w:t>
      </w:r>
      <w:r w:rsidRPr="009F74E7">
        <w:rPr>
          <w:rFonts w:cstheme="minorHAnsi"/>
          <w:b/>
          <w:color w:val="000000" w:themeColor="text1"/>
          <w:sz w:val="32"/>
          <w:lang w:val="en-CA"/>
        </w:rPr>
        <w:t>Passw0rd!</w:t>
      </w:r>
    </w:p>
    <w:p w14:paraId="63DC0DC0" w14:textId="77777777" w:rsidR="00F246CB" w:rsidRPr="00F914A0" w:rsidRDefault="00F246CB" w:rsidP="00F246CB">
      <w:pPr>
        <w:spacing w:after="0" w:line="240" w:lineRule="auto"/>
        <w:rPr>
          <w:rFonts w:eastAsia="Batang" w:cstheme="minorHAnsi"/>
          <w:noProof/>
          <w:color w:val="000000" w:themeColor="text1"/>
          <w:sz w:val="26"/>
          <w:lang w:eastAsia="ko-KR"/>
        </w:rPr>
      </w:pPr>
    </w:p>
    <w:p w14:paraId="3BE392DE" w14:textId="77777777" w:rsidR="00F246CB" w:rsidRDefault="00F246CB" w:rsidP="00F246CB">
      <w:pPr>
        <w:spacing w:after="0" w:line="240" w:lineRule="auto"/>
        <w:rPr>
          <w:rFonts w:eastAsia="Batang" w:cstheme="minorHAnsi"/>
          <w:noProof/>
          <w:color w:val="000000" w:themeColor="text1"/>
          <w:sz w:val="26"/>
          <w:lang w:eastAsia="ko-KR"/>
        </w:rPr>
      </w:pPr>
    </w:p>
    <w:p w14:paraId="1A36360C" w14:textId="77777777" w:rsidR="009F74E7" w:rsidRDefault="009F74E7" w:rsidP="00F246CB">
      <w:pPr>
        <w:spacing w:after="0" w:line="240" w:lineRule="auto"/>
        <w:rPr>
          <w:rFonts w:eastAsia="Batang" w:cstheme="minorHAnsi"/>
          <w:noProof/>
          <w:color w:val="000000" w:themeColor="text1"/>
          <w:sz w:val="26"/>
          <w:lang w:eastAsia="ko-KR"/>
        </w:rPr>
      </w:pPr>
    </w:p>
    <w:p w14:paraId="2CC41CF0" w14:textId="77777777" w:rsidR="009F74E7" w:rsidRDefault="009F74E7" w:rsidP="00F246CB">
      <w:pPr>
        <w:spacing w:after="0" w:line="240" w:lineRule="auto"/>
        <w:rPr>
          <w:rFonts w:eastAsia="Batang" w:cstheme="minorHAnsi"/>
          <w:noProof/>
          <w:color w:val="000000" w:themeColor="text1"/>
          <w:sz w:val="26"/>
          <w:lang w:eastAsia="ko-KR"/>
        </w:rPr>
      </w:pPr>
    </w:p>
    <w:p w14:paraId="7A96EDF6" w14:textId="77777777" w:rsidR="009F74E7" w:rsidRDefault="009F74E7" w:rsidP="00F246CB">
      <w:pPr>
        <w:spacing w:after="0" w:line="240" w:lineRule="auto"/>
        <w:rPr>
          <w:rFonts w:eastAsia="Batang" w:cstheme="minorHAnsi"/>
          <w:noProof/>
          <w:color w:val="000000" w:themeColor="text1"/>
          <w:sz w:val="26"/>
          <w:lang w:eastAsia="ko-KR"/>
        </w:rPr>
      </w:pPr>
    </w:p>
    <w:p w14:paraId="1CAB2776" w14:textId="77777777" w:rsidR="009F74E7" w:rsidRDefault="009F74E7" w:rsidP="00F246CB">
      <w:pPr>
        <w:spacing w:after="0" w:line="240" w:lineRule="auto"/>
        <w:rPr>
          <w:rFonts w:eastAsia="Batang" w:cstheme="minorHAnsi"/>
          <w:noProof/>
          <w:color w:val="000000" w:themeColor="text1"/>
          <w:sz w:val="26"/>
          <w:lang w:eastAsia="ko-KR"/>
        </w:rPr>
      </w:pPr>
    </w:p>
    <w:p w14:paraId="55B1DC25" w14:textId="77777777" w:rsidR="009F74E7" w:rsidRDefault="009F74E7" w:rsidP="00F246CB">
      <w:pPr>
        <w:spacing w:after="0" w:line="240" w:lineRule="auto"/>
        <w:rPr>
          <w:rFonts w:eastAsia="Batang" w:cstheme="minorHAnsi"/>
          <w:noProof/>
          <w:color w:val="000000" w:themeColor="text1"/>
          <w:sz w:val="26"/>
          <w:lang w:eastAsia="ko-KR"/>
        </w:rPr>
      </w:pPr>
    </w:p>
    <w:p w14:paraId="235751CF" w14:textId="77777777" w:rsidR="009F74E7" w:rsidRDefault="009F74E7" w:rsidP="00F246CB">
      <w:pPr>
        <w:spacing w:after="0" w:line="240" w:lineRule="auto"/>
        <w:rPr>
          <w:rFonts w:eastAsia="Batang" w:cstheme="minorHAnsi"/>
          <w:noProof/>
          <w:color w:val="000000" w:themeColor="text1"/>
          <w:sz w:val="26"/>
          <w:lang w:eastAsia="ko-KR"/>
        </w:rPr>
      </w:pPr>
    </w:p>
    <w:p w14:paraId="0B340136" w14:textId="77777777" w:rsidR="009F74E7" w:rsidRDefault="009F74E7" w:rsidP="00F246CB">
      <w:pPr>
        <w:spacing w:after="0" w:line="240" w:lineRule="auto"/>
        <w:rPr>
          <w:rFonts w:eastAsia="Batang" w:cstheme="minorHAnsi"/>
          <w:noProof/>
          <w:color w:val="000000" w:themeColor="text1"/>
          <w:sz w:val="26"/>
          <w:lang w:eastAsia="ko-KR"/>
        </w:rPr>
      </w:pPr>
    </w:p>
    <w:p w14:paraId="08A3DAB7" w14:textId="77777777" w:rsidR="009F74E7" w:rsidRDefault="009F74E7" w:rsidP="00F246CB">
      <w:pPr>
        <w:spacing w:after="0" w:line="240" w:lineRule="auto"/>
        <w:rPr>
          <w:rFonts w:eastAsia="Batang" w:cstheme="minorHAnsi"/>
          <w:noProof/>
          <w:color w:val="000000" w:themeColor="text1"/>
          <w:sz w:val="26"/>
          <w:lang w:eastAsia="ko-KR"/>
        </w:rPr>
      </w:pPr>
    </w:p>
    <w:p w14:paraId="53F9D58C" w14:textId="0DBF658A" w:rsidR="009F74E7" w:rsidRPr="00F914A0" w:rsidRDefault="009F74E7" w:rsidP="00F246CB">
      <w:pPr>
        <w:spacing w:after="0" w:line="240" w:lineRule="auto"/>
        <w:rPr>
          <w:rFonts w:eastAsia="Batang" w:cstheme="minorHAnsi"/>
          <w:noProof/>
          <w:color w:val="000000" w:themeColor="text1"/>
          <w:sz w:val="26"/>
          <w:lang w:eastAsia="ko-KR"/>
        </w:rPr>
      </w:pPr>
      <w:r>
        <w:rPr>
          <w:rFonts w:ascii="Arial" w:hAnsi="Arial" w:cs="Arial"/>
          <w:noProof/>
          <w:color w:val="000000"/>
        </w:rPr>
        <w:drawing>
          <wp:anchor distT="0" distB="0" distL="114300" distR="114300" simplePos="0" relativeHeight="251669504" behindDoc="0" locked="0" layoutInCell="1" allowOverlap="1" wp14:anchorId="651AC7C9" wp14:editId="747A8E1F">
            <wp:simplePos x="0" y="0"/>
            <wp:positionH relativeFrom="column">
              <wp:posOffset>3520440</wp:posOffset>
            </wp:positionH>
            <wp:positionV relativeFrom="paragraph">
              <wp:posOffset>9525</wp:posOffset>
            </wp:positionV>
            <wp:extent cx="3035300" cy="749935"/>
            <wp:effectExtent l="0" t="0" r="0" b="0"/>
            <wp:wrapSquare wrapText="bothSides"/>
            <wp:docPr id="51" name="Picture 51" descr="http://ts4.mm.bing.net/th?id=H.4545785884836443&amp;pi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s4.mm.bing.net/th?id=H.4545785884836443&amp;pid=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5300" cy="749935"/>
                    </a:xfrm>
                    <a:prstGeom prst="rect">
                      <a:avLst/>
                    </a:prstGeom>
                    <a:noFill/>
                    <a:ln>
                      <a:noFill/>
                    </a:ln>
                  </pic:spPr>
                </pic:pic>
              </a:graphicData>
            </a:graphic>
          </wp:anchor>
        </w:drawing>
      </w:r>
    </w:p>
    <w:p w14:paraId="1C38ED4F" w14:textId="17A0C557" w:rsidR="009F74E7" w:rsidRPr="009F74E7" w:rsidRDefault="009F74E7" w:rsidP="009F74E7">
      <w:pPr>
        <w:pStyle w:val="ListParagraph"/>
        <w:numPr>
          <w:ilvl w:val="0"/>
          <w:numId w:val="11"/>
        </w:numPr>
        <w:rPr>
          <w:noProof/>
          <w:sz w:val="26"/>
        </w:rPr>
      </w:pPr>
      <w:r w:rsidRPr="009F74E7">
        <w:rPr>
          <w:rFonts w:eastAsia="Batang"/>
          <w:noProof/>
          <w:sz w:val="26"/>
          <w:lang w:eastAsia="ko-KR"/>
        </w:rPr>
        <w:t>Lab version: 1.1</w:t>
      </w:r>
      <w:r w:rsidRPr="009F74E7">
        <w:rPr>
          <w:rFonts w:ascii="Arial" w:hAnsi="Arial" w:cs="Arial"/>
          <w:noProof/>
          <w:color w:val="000000"/>
        </w:rPr>
        <w:t xml:space="preserve"> </w:t>
      </w:r>
      <w:r w:rsidRPr="009F74E7">
        <w:rPr>
          <w:rFonts w:eastAsia="Batang"/>
          <w:noProof/>
          <w:sz w:val="26"/>
          <w:lang w:eastAsia="ko-KR"/>
        </w:rPr>
        <w:br/>
        <w:t xml:space="preserve">Last updated: </w:t>
      </w:r>
      <w:r w:rsidRPr="009F74E7">
        <w:rPr>
          <w:noProof/>
          <w:sz w:val="26"/>
        </w:rPr>
        <w:t>September 5, 2013</w:t>
      </w:r>
    </w:p>
    <w:p w14:paraId="56F08E53" w14:textId="5317BA48" w:rsidR="00F246CB" w:rsidRDefault="00F246CB" w:rsidP="00304523">
      <w:pPr>
        <w:pStyle w:val="ppFigure"/>
        <w:numPr>
          <w:ilvl w:val="1"/>
          <w:numId w:val="11"/>
        </w:numPr>
        <w:ind w:left="0"/>
        <w:jc w:val="right"/>
        <w:rPr>
          <w:rFonts w:eastAsia="Batang"/>
          <w:noProof/>
          <w:lang w:eastAsia="ko-KR"/>
        </w:rPr>
      </w:pPr>
    </w:p>
    <w:p w14:paraId="12B32A5F" w14:textId="029CA360" w:rsidR="00F246CB" w:rsidRPr="00F246CB" w:rsidRDefault="00F246CB" w:rsidP="00AB2A8F">
      <w:pPr>
        <w:jc w:val="center"/>
        <w:rPr>
          <w:lang w:eastAsia="ko-KR"/>
        </w:rPr>
      </w:pPr>
      <w:r>
        <w:rPr>
          <w:color w:val="000000"/>
          <w:sz w:val="26"/>
        </w:rPr>
        <w:br/>
      </w:r>
      <w:r w:rsidRPr="00F914A0">
        <w:rPr>
          <w:color w:val="000000"/>
          <w:sz w:val="26"/>
        </w:rPr>
        <w:t xml:space="preserve">Please share </w:t>
      </w:r>
      <w:r w:rsidR="007E698A">
        <w:rPr>
          <w:color w:val="000000"/>
          <w:sz w:val="26"/>
        </w:rPr>
        <w:t>any</w:t>
      </w:r>
      <w:r w:rsidRPr="00F914A0">
        <w:rPr>
          <w:color w:val="000000"/>
          <w:sz w:val="26"/>
        </w:rPr>
        <w:t xml:space="preserve"> feedback with the IT Camps Planning Team: </w:t>
      </w:r>
      <w:r w:rsidRPr="005E4435">
        <w:rPr>
          <w:rFonts w:cs="Times New Roman"/>
          <w:sz w:val="26"/>
          <w:u w:val="single"/>
        </w:rPr>
        <w:t>ITCampPlan@Microsoft.com</w:t>
      </w:r>
    </w:p>
    <w:p w14:paraId="7E6D288B" w14:textId="77777777" w:rsidR="00F246CB" w:rsidRDefault="00F246CB" w:rsidP="00304523">
      <w:pPr>
        <w:pStyle w:val="ListParagraph"/>
        <w:numPr>
          <w:ilvl w:val="0"/>
          <w:numId w:val="11"/>
        </w:numPr>
        <w:spacing w:after="200"/>
        <w:jc w:val="center"/>
        <w:rPr>
          <w:color w:val="000000"/>
        </w:rPr>
      </w:pPr>
      <w:r>
        <w:rPr>
          <w:color w:val="000000"/>
        </w:rPr>
        <w:t xml:space="preserve">Copyright © 2013 </w:t>
      </w:r>
      <w:r w:rsidRPr="00E45C5D">
        <w:rPr>
          <w:color w:val="000000"/>
        </w:rPr>
        <w:t>by Microsoft Corporation. All rights reserved.</w:t>
      </w:r>
    </w:p>
    <w:p w14:paraId="165D7665" w14:textId="77777777" w:rsidR="00B61B8B" w:rsidRDefault="00610802" w:rsidP="009F74E7">
      <w:pPr>
        <w:pStyle w:val="TOC1"/>
      </w:pPr>
      <w:bookmarkStart w:id="1" w:name="_Toc168302996"/>
      <w:bookmarkStart w:id="2" w:name="_Toc168399728"/>
      <w:r w:rsidRPr="009F74E7">
        <w:rPr>
          <w:sz w:val="32"/>
        </w:rPr>
        <w:lastRenderedPageBreak/>
        <w:t>Contents</w:t>
      </w:r>
      <w:bookmarkEnd w:id="1"/>
      <w:bookmarkEnd w:id="2"/>
      <w:r w:rsidR="0024764B" w:rsidRPr="002314BF">
        <w:fldChar w:fldCharType="begin"/>
      </w:r>
      <w:r w:rsidRPr="002314BF">
        <w:instrText xml:space="preserve">  </w:instrText>
      </w:r>
      <w:r w:rsidR="0024764B" w:rsidRPr="002314BF">
        <w:fldChar w:fldCharType="end"/>
      </w:r>
      <w:r w:rsidR="0024764B">
        <w:fldChar w:fldCharType="begin"/>
      </w:r>
      <w:r>
        <w:instrText xml:space="preserve"> TOC \h \z \t "Heading 1,2,Heading 2,3,Heading 3,4,pp Chapter Title,2,pp Section,1,pp Topic,1" </w:instrText>
      </w:r>
      <w:r w:rsidR="0024764B">
        <w:fldChar w:fldCharType="separate"/>
      </w:r>
    </w:p>
    <w:p w14:paraId="1A93BFC9"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78" w:history="1">
        <w:r w:rsidR="00B61B8B" w:rsidRPr="00F25810">
          <w:rPr>
            <w:rStyle w:val="Hyperlink"/>
          </w:rPr>
          <w:t>Lab Timing</w:t>
        </w:r>
        <w:r w:rsidR="00B61B8B">
          <w:rPr>
            <w:webHidden/>
          </w:rPr>
          <w:tab/>
        </w:r>
        <w:r w:rsidR="00B61B8B">
          <w:rPr>
            <w:webHidden/>
          </w:rPr>
          <w:fldChar w:fldCharType="begin"/>
        </w:r>
        <w:r w:rsidR="00B61B8B">
          <w:rPr>
            <w:webHidden/>
          </w:rPr>
          <w:instrText xml:space="preserve"> PAGEREF _Toc366171478 \h </w:instrText>
        </w:r>
        <w:r w:rsidR="00B61B8B">
          <w:rPr>
            <w:webHidden/>
          </w:rPr>
        </w:r>
        <w:r w:rsidR="00B61B8B">
          <w:rPr>
            <w:webHidden/>
          </w:rPr>
          <w:fldChar w:fldCharType="separate"/>
        </w:r>
        <w:r w:rsidR="00B61B8B">
          <w:rPr>
            <w:webHidden/>
          </w:rPr>
          <w:t>4</w:t>
        </w:r>
        <w:r w:rsidR="00B61B8B">
          <w:rPr>
            <w:webHidden/>
          </w:rPr>
          <w:fldChar w:fldCharType="end"/>
        </w:r>
      </w:hyperlink>
    </w:p>
    <w:p w14:paraId="31313340"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79" w:history="1">
        <w:r w:rsidR="00B61B8B" w:rsidRPr="00F25810">
          <w:rPr>
            <w:rStyle w:val="Hyperlink"/>
            <w:b/>
          </w:rPr>
          <w:t>Lab 1: Host Configuration with Hyper-V</w:t>
        </w:r>
        <w:r w:rsidR="00B61B8B">
          <w:rPr>
            <w:webHidden/>
          </w:rPr>
          <w:tab/>
        </w:r>
        <w:r w:rsidR="00B61B8B">
          <w:rPr>
            <w:webHidden/>
          </w:rPr>
          <w:fldChar w:fldCharType="begin"/>
        </w:r>
        <w:r w:rsidR="00B61B8B">
          <w:rPr>
            <w:webHidden/>
          </w:rPr>
          <w:instrText xml:space="preserve"> PAGEREF _Toc366171479 \h </w:instrText>
        </w:r>
        <w:r w:rsidR="00B61B8B">
          <w:rPr>
            <w:webHidden/>
          </w:rPr>
        </w:r>
        <w:r w:rsidR="00B61B8B">
          <w:rPr>
            <w:webHidden/>
          </w:rPr>
          <w:fldChar w:fldCharType="separate"/>
        </w:r>
        <w:r w:rsidR="00B61B8B">
          <w:rPr>
            <w:webHidden/>
          </w:rPr>
          <w:t>5</w:t>
        </w:r>
        <w:r w:rsidR="00B61B8B">
          <w:rPr>
            <w:webHidden/>
          </w:rPr>
          <w:fldChar w:fldCharType="end"/>
        </w:r>
      </w:hyperlink>
    </w:p>
    <w:p w14:paraId="4787DEB0"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0" w:history="1">
        <w:r w:rsidR="00B61B8B" w:rsidRPr="00F25810">
          <w:rPr>
            <w:rStyle w:val="Hyperlink"/>
          </w:rPr>
          <w:t>Exercise 1.1: Configure Storage</w:t>
        </w:r>
        <w:r w:rsidR="00B61B8B">
          <w:rPr>
            <w:webHidden/>
          </w:rPr>
          <w:tab/>
        </w:r>
        <w:r w:rsidR="00B61B8B">
          <w:rPr>
            <w:webHidden/>
          </w:rPr>
          <w:fldChar w:fldCharType="begin"/>
        </w:r>
        <w:r w:rsidR="00B61B8B">
          <w:rPr>
            <w:webHidden/>
          </w:rPr>
          <w:instrText xml:space="preserve"> PAGEREF _Toc366171480 \h </w:instrText>
        </w:r>
        <w:r w:rsidR="00B61B8B">
          <w:rPr>
            <w:webHidden/>
          </w:rPr>
        </w:r>
        <w:r w:rsidR="00B61B8B">
          <w:rPr>
            <w:webHidden/>
          </w:rPr>
          <w:fldChar w:fldCharType="separate"/>
        </w:r>
        <w:r w:rsidR="00B61B8B">
          <w:rPr>
            <w:webHidden/>
          </w:rPr>
          <w:t>5</w:t>
        </w:r>
        <w:r w:rsidR="00B61B8B">
          <w:rPr>
            <w:webHidden/>
          </w:rPr>
          <w:fldChar w:fldCharType="end"/>
        </w:r>
      </w:hyperlink>
    </w:p>
    <w:p w14:paraId="4276E7DE"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1" w:history="1">
        <w:r w:rsidR="00B61B8B" w:rsidRPr="00F25810">
          <w:rPr>
            <w:rStyle w:val="Hyperlink"/>
          </w:rPr>
          <w:t>Exercise 1.2: Configure Host NIC Teaming</w:t>
        </w:r>
        <w:r w:rsidR="00B61B8B">
          <w:rPr>
            <w:webHidden/>
          </w:rPr>
          <w:tab/>
        </w:r>
        <w:r w:rsidR="00B61B8B">
          <w:rPr>
            <w:webHidden/>
          </w:rPr>
          <w:fldChar w:fldCharType="begin"/>
        </w:r>
        <w:r w:rsidR="00B61B8B">
          <w:rPr>
            <w:webHidden/>
          </w:rPr>
          <w:instrText xml:space="preserve"> PAGEREF _Toc366171481 \h </w:instrText>
        </w:r>
        <w:r w:rsidR="00B61B8B">
          <w:rPr>
            <w:webHidden/>
          </w:rPr>
        </w:r>
        <w:r w:rsidR="00B61B8B">
          <w:rPr>
            <w:webHidden/>
          </w:rPr>
          <w:fldChar w:fldCharType="separate"/>
        </w:r>
        <w:r w:rsidR="00B61B8B">
          <w:rPr>
            <w:webHidden/>
          </w:rPr>
          <w:t>14</w:t>
        </w:r>
        <w:r w:rsidR="00B61B8B">
          <w:rPr>
            <w:webHidden/>
          </w:rPr>
          <w:fldChar w:fldCharType="end"/>
        </w:r>
      </w:hyperlink>
    </w:p>
    <w:p w14:paraId="66AA18FF"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2" w:history="1">
        <w:r w:rsidR="00B61B8B" w:rsidRPr="00F25810">
          <w:rPr>
            <w:rStyle w:val="Hyperlink"/>
            <w:b/>
          </w:rPr>
          <w:t>Lab 2: Virtual Machine Configuration with Hyper-V</w:t>
        </w:r>
        <w:r w:rsidR="00B61B8B">
          <w:rPr>
            <w:webHidden/>
          </w:rPr>
          <w:tab/>
        </w:r>
        <w:r w:rsidR="00B61B8B">
          <w:rPr>
            <w:webHidden/>
          </w:rPr>
          <w:fldChar w:fldCharType="begin"/>
        </w:r>
        <w:r w:rsidR="00B61B8B">
          <w:rPr>
            <w:webHidden/>
          </w:rPr>
          <w:instrText xml:space="preserve"> PAGEREF _Toc366171482 \h </w:instrText>
        </w:r>
        <w:r w:rsidR="00B61B8B">
          <w:rPr>
            <w:webHidden/>
          </w:rPr>
        </w:r>
        <w:r w:rsidR="00B61B8B">
          <w:rPr>
            <w:webHidden/>
          </w:rPr>
          <w:fldChar w:fldCharType="separate"/>
        </w:r>
        <w:r w:rsidR="00B61B8B">
          <w:rPr>
            <w:webHidden/>
          </w:rPr>
          <w:t>17</w:t>
        </w:r>
        <w:r w:rsidR="00B61B8B">
          <w:rPr>
            <w:webHidden/>
          </w:rPr>
          <w:fldChar w:fldCharType="end"/>
        </w:r>
      </w:hyperlink>
    </w:p>
    <w:p w14:paraId="268DD750"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3" w:history="1">
        <w:r w:rsidR="00B61B8B" w:rsidRPr="00F25810">
          <w:rPr>
            <w:rStyle w:val="Hyperlink"/>
          </w:rPr>
          <w:t>Exercise 2.1: Enable Remote Host Management</w:t>
        </w:r>
        <w:r w:rsidR="00B61B8B">
          <w:rPr>
            <w:webHidden/>
          </w:rPr>
          <w:tab/>
        </w:r>
        <w:r w:rsidR="00B61B8B">
          <w:rPr>
            <w:webHidden/>
          </w:rPr>
          <w:fldChar w:fldCharType="begin"/>
        </w:r>
        <w:r w:rsidR="00B61B8B">
          <w:rPr>
            <w:webHidden/>
          </w:rPr>
          <w:instrText xml:space="preserve"> PAGEREF _Toc366171483 \h </w:instrText>
        </w:r>
        <w:r w:rsidR="00B61B8B">
          <w:rPr>
            <w:webHidden/>
          </w:rPr>
        </w:r>
        <w:r w:rsidR="00B61B8B">
          <w:rPr>
            <w:webHidden/>
          </w:rPr>
          <w:fldChar w:fldCharType="separate"/>
        </w:r>
        <w:r w:rsidR="00B61B8B">
          <w:rPr>
            <w:webHidden/>
          </w:rPr>
          <w:t>17</w:t>
        </w:r>
        <w:r w:rsidR="00B61B8B">
          <w:rPr>
            <w:webHidden/>
          </w:rPr>
          <w:fldChar w:fldCharType="end"/>
        </w:r>
      </w:hyperlink>
    </w:p>
    <w:p w14:paraId="2A89E863"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4" w:history="1">
        <w:r w:rsidR="00B61B8B" w:rsidRPr="00F25810">
          <w:rPr>
            <w:rStyle w:val="Hyperlink"/>
          </w:rPr>
          <w:t>Exercise 2.2: Create a Virtual Machine</w:t>
        </w:r>
        <w:r w:rsidR="00B61B8B">
          <w:rPr>
            <w:webHidden/>
          </w:rPr>
          <w:tab/>
        </w:r>
        <w:r w:rsidR="00B61B8B">
          <w:rPr>
            <w:webHidden/>
          </w:rPr>
          <w:fldChar w:fldCharType="begin"/>
        </w:r>
        <w:r w:rsidR="00B61B8B">
          <w:rPr>
            <w:webHidden/>
          </w:rPr>
          <w:instrText xml:space="preserve"> PAGEREF _Toc366171484 \h </w:instrText>
        </w:r>
        <w:r w:rsidR="00B61B8B">
          <w:rPr>
            <w:webHidden/>
          </w:rPr>
        </w:r>
        <w:r w:rsidR="00B61B8B">
          <w:rPr>
            <w:webHidden/>
          </w:rPr>
          <w:fldChar w:fldCharType="separate"/>
        </w:r>
        <w:r w:rsidR="00B61B8B">
          <w:rPr>
            <w:webHidden/>
          </w:rPr>
          <w:t>20</w:t>
        </w:r>
        <w:r w:rsidR="00B61B8B">
          <w:rPr>
            <w:webHidden/>
          </w:rPr>
          <w:fldChar w:fldCharType="end"/>
        </w:r>
      </w:hyperlink>
    </w:p>
    <w:p w14:paraId="07A4ED05"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5" w:history="1">
        <w:r w:rsidR="00B61B8B" w:rsidRPr="00F25810">
          <w:rPr>
            <w:rStyle w:val="Hyperlink"/>
            <w:b/>
          </w:rPr>
          <w:t>Lab 3: Virtual Machine Settings with Hyper-V</w:t>
        </w:r>
        <w:r w:rsidR="00B61B8B">
          <w:rPr>
            <w:webHidden/>
          </w:rPr>
          <w:tab/>
        </w:r>
        <w:r w:rsidR="00B61B8B">
          <w:rPr>
            <w:webHidden/>
          </w:rPr>
          <w:fldChar w:fldCharType="begin"/>
        </w:r>
        <w:r w:rsidR="00B61B8B">
          <w:rPr>
            <w:webHidden/>
          </w:rPr>
          <w:instrText xml:space="preserve"> PAGEREF _Toc366171485 \h </w:instrText>
        </w:r>
        <w:r w:rsidR="00B61B8B">
          <w:rPr>
            <w:webHidden/>
          </w:rPr>
        </w:r>
        <w:r w:rsidR="00B61B8B">
          <w:rPr>
            <w:webHidden/>
          </w:rPr>
          <w:fldChar w:fldCharType="separate"/>
        </w:r>
        <w:r w:rsidR="00B61B8B">
          <w:rPr>
            <w:webHidden/>
          </w:rPr>
          <w:t>23</w:t>
        </w:r>
        <w:r w:rsidR="00B61B8B">
          <w:rPr>
            <w:webHidden/>
          </w:rPr>
          <w:fldChar w:fldCharType="end"/>
        </w:r>
      </w:hyperlink>
    </w:p>
    <w:p w14:paraId="5D257E21"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6" w:history="1">
        <w:r w:rsidR="00B61B8B" w:rsidRPr="00F25810">
          <w:rPr>
            <w:rStyle w:val="Hyperlink"/>
          </w:rPr>
          <w:t>Exercise 3.1: Configure a Virtual Switch</w:t>
        </w:r>
        <w:r w:rsidR="00B61B8B">
          <w:rPr>
            <w:webHidden/>
          </w:rPr>
          <w:tab/>
        </w:r>
        <w:r w:rsidR="00B61B8B">
          <w:rPr>
            <w:webHidden/>
          </w:rPr>
          <w:fldChar w:fldCharType="begin"/>
        </w:r>
        <w:r w:rsidR="00B61B8B">
          <w:rPr>
            <w:webHidden/>
          </w:rPr>
          <w:instrText xml:space="preserve"> PAGEREF _Toc366171486 \h </w:instrText>
        </w:r>
        <w:r w:rsidR="00B61B8B">
          <w:rPr>
            <w:webHidden/>
          </w:rPr>
        </w:r>
        <w:r w:rsidR="00B61B8B">
          <w:rPr>
            <w:webHidden/>
          </w:rPr>
          <w:fldChar w:fldCharType="separate"/>
        </w:r>
        <w:r w:rsidR="00B61B8B">
          <w:rPr>
            <w:webHidden/>
          </w:rPr>
          <w:t>23</w:t>
        </w:r>
        <w:r w:rsidR="00B61B8B">
          <w:rPr>
            <w:webHidden/>
          </w:rPr>
          <w:fldChar w:fldCharType="end"/>
        </w:r>
      </w:hyperlink>
    </w:p>
    <w:p w14:paraId="0264A35D"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7" w:history="1">
        <w:r w:rsidR="00B61B8B" w:rsidRPr="00F25810">
          <w:rPr>
            <w:rStyle w:val="Hyperlink"/>
          </w:rPr>
          <w:t>Exercise 3.2: Configure a Virtual Machine</w:t>
        </w:r>
        <w:r w:rsidR="00B61B8B">
          <w:rPr>
            <w:webHidden/>
          </w:rPr>
          <w:tab/>
        </w:r>
        <w:r w:rsidR="00B61B8B">
          <w:rPr>
            <w:webHidden/>
          </w:rPr>
          <w:fldChar w:fldCharType="begin"/>
        </w:r>
        <w:r w:rsidR="00B61B8B">
          <w:rPr>
            <w:webHidden/>
          </w:rPr>
          <w:instrText xml:space="preserve"> PAGEREF _Toc366171487 \h </w:instrText>
        </w:r>
        <w:r w:rsidR="00B61B8B">
          <w:rPr>
            <w:webHidden/>
          </w:rPr>
        </w:r>
        <w:r w:rsidR="00B61B8B">
          <w:rPr>
            <w:webHidden/>
          </w:rPr>
          <w:fldChar w:fldCharType="separate"/>
        </w:r>
        <w:r w:rsidR="00B61B8B">
          <w:rPr>
            <w:webHidden/>
          </w:rPr>
          <w:t>26</w:t>
        </w:r>
        <w:r w:rsidR="00B61B8B">
          <w:rPr>
            <w:webHidden/>
          </w:rPr>
          <w:fldChar w:fldCharType="end"/>
        </w:r>
      </w:hyperlink>
    </w:p>
    <w:p w14:paraId="69DBE56C"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8" w:history="1">
        <w:r w:rsidR="00B61B8B" w:rsidRPr="00F25810">
          <w:rPr>
            <w:rStyle w:val="Hyperlink"/>
            <w:b/>
          </w:rPr>
          <w:t>Lab 4: Clustering &amp; Resiliency with Hyper-V</w:t>
        </w:r>
        <w:r w:rsidR="00B61B8B">
          <w:rPr>
            <w:webHidden/>
          </w:rPr>
          <w:tab/>
        </w:r>
        <w:r w:rsidR="00B61B8B">
          <w:rPr>
            <w:webHidden/>
          </w:rPr>
          <w:fldChar w:fldCharType="begin"/>
        </w:r>
        <w:r w:rsidR="00B61B8B">
          <w:rPr>
            <w:webHidden/>
          </w:rPr>
          <w:instrText xml:space="preserve"> PAGEREF _Toc366171488 \h </w:instrText>
        </w:r>
        <w:r w:rsidR="00B61B8B">
          <w:rPr>
            <w:webHidden/>
          </w:rPr>
        </w:r>
        <w:r w:rsidR="00B61B8B">
          <w:rPr>
            <w:webHidden/>
          </w:rPr>
          <w:fldChar w:fldCharType="separate"/>
        </w:r>
        <w:r w:rsidR="00B61B8B">
          <w:rPr>
            <w:webHidden/>
          </w:rPr>
          <w:t>34</w:t>
        </w:r>
        <w:r w:rsidR="00B61B8B">
          <w:rPr>
            <w:webHidden/>
          </w:rPr>
          <w:fldChar w:fldCharType="end"/>
        </w:r>
      </w:hyperlink>
    </w:p>
    <w:p w14:paraId="33FD5ABF"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89" w:history="1">
        <w:r w:rsidR="00B61B8B" w:rsidRPr="00F25810">
          <w:rPr>
            <w:rStyle w:val="Hyperlink"/>
          </w:rPr>
          <w:t>Exercise 4.1: Deploy a Failover Cluster</w:t>
        </w:r>
        <w:r w:rsidR="00B61B8B">
          <w:rPr>
            <w:webHidden/>
          </w:rPr>
          <w:tab/>
        </w:r>
        <w:r w:rsidR="00B61B8B">
          <w:rPr>
            <w:webHidden/>
          </w:rPr>
          <w:fldChar w:fldCharType="begin"/>
        </w:r>
        <w:r w:rsidR="00B61B8B">
          <w:rPr>
            <w:webHidden/>
          </w:rPr>
          <w:instrText xml:space="preserve"> PAGEREF _Toc366171489 \h </w:instrText>
        </w:r>
        <w:r w:rsidR="00B61B8B">
          <w:rPr>
            <w:webHidden/>
          </w:rPr>
        </w:r>
        <w:r w:rsidR="00B61B8B">
          <w:rPr>
            <w:webHidden/>
          </w:rPr>
          <w:fldChar w:fldCharType="separate"/>
        </w:r>
        <w:r w:rsidR="00B61B8B">
          <w:rPr>
            <w:webHidden/>
          </w:rPr>
          <w:t>34</w:t>
        </w:r>
        <w:r w:rsidR="00B61B8B">
          <w:rPr>
            <w:webHidden/>
          </w:rPr>
          <w:fldChar w:fldCharType="end"/>
        </w:r>
      </w:hyperlink>
    </w:p>
    <w:p w14:paraId="198F1B32"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0" w:history="1">
        <w:r w:rsidR="00B61B8B" w:rsidRPr="00F25810">
          <w:rPr>
            <w:rStyle w:val="Hyperlink"/>
          </w:rPr>
          <w:t>Exercise 4.2: Configure a Failover Cluster</w:t>
        </w:r>
        <w:r w:rsidR="00B61B8B">
          <w:rPr>
            <w:webHidden/>
          </w:rPr>
          <w:tab/>
        </w:r>
        <w:r w:rsidR="00B61B8B">
          <w:rPr>
            <w:webHidden/>
          </w:rPr>
          <w:fldChar w:fldCharType="begin"/>
        </w:r>
        <w:r w:rsidR="00B61B8B">
          <w:rPr>
            <w:webHidden/>
          </w:rPr>
          <w:instrText xml:space="preserve"> PAGEREF _Toc366171490 \h </w:instrText>
        </w:r>
        <w:r w:rsidR="00B61B8B">
          <w:rPr>
            <w:webHidden/>
          </w:rPr>
        </w:r>
        <w:r w:rsidR="00B61B8B">
          <w:rPr>
            <w:webHidden/>
          </w:rPr>
          <w:fldChar w:fldCharType="separate"/>
        </w:r>
        <w:r w:rsidR="00B61B8B">
          <w:rPr>
            <w:webHidden/>
          </w:rPr>
          <w:t>42</w:t>
        </w:r>
        <w:r w:rsidR="00B61B8B">
          <w:rPr>
            <w:webHidden/>
          </w:rPr>
          <w:fldChar w:fldCharType="end"/>
        </w:r>
      </w:hyperlink>
    </w:p>
    <w:p w14:paraId="2212FD6C"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1" w:history="1">
        <w:r w:rsidR="00B61B8B" w:rsidRPr="00F25810">
          <w:rPr>
            <w:rStyle w:val="Hyperlink"/>
          </w:rPr>
          <w:t>Exercise 4.3: Create a Highly Available VM</w:t>
        </w:r>
        <w:r w:rsidR="00B61B8B">
          <w:rPr>
            <w:webHidden/>
          </w:rPr>
          <w:tab/>
        </w:r>
        <w:r w:rsidR="00B61B8B">
          <w:rPr>
            <w:webHidden/>
          </w:rPr>
          <w:fldChar w:fldCharType="begin"/>
        </w:r>
        <w:r w:rsidR="00B61B8B">
          <w:rPr>
            <w:webHidden/>
          </w:rPr>
          <w:instrText xml:space="preserve"> PAGEREF _Toc366171491 \h </w:instrText>
        </w:r>
        <w:r w:rsidR="00B61B8B">
          <w:rPr>
            <w:webHidden/>
          </w:rPr>
        </w:r>
        <w:r w:rsidR="00B61B8B">
          <w:rPr>
            <w:webHidden/>
          </w:rPr>
          <w:fldChar w:fldCharType="separate"/>
        </w:r>
        <w:r w:rsidR="00B61B8B">
          <w:rPr>
            <w:webHidden/>
          </w:rPr>
          <w:t>47</w:t>
        </w:r>
        <w:r w:rsidR="00B61B8B">
          <w:rPr>
            <w:webHidden/>
          </w:rPr>
          <w:fldChar w:fldCharType="end"/>
        </w:r>
      </w:hyperlink>
    </w:p>
    <w:p w14:paraId="4D90CACF"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2" w:history="1">
        <w:r w:rsidR="00B61B8B" w:rsidRPr="00F25810">
          <w:rPr>
            <w:rStyle w:val="Hyperlink"/>
          </w:rPr>
          <w:t>Exercise 4.4: Implement Cluster-Aware Updating</w:t>
        </w:r>
        <w:r w:rsidR="00B61B8B">
          <w:rPr>
            <w:webHidden/>
          </w:rPr>
          <w:tab/>
        </w:r>
        <w:r w:rsidR="00B61B8B">
          <w:rPr>
            <w:webHidden/>
          </w:rPr>
          <w:fldChar w:fldCharType="begin"/>
        </w:r>
        <w:r w:rsidR="00B61B8B">
          <w:rPr>
            <w:webHidden/>
          </w:rPr>
          <w:instrText xml:space="preserve"> PAGEREF _Toc366171492 \h </w:instrText>
        </w:r>
        <w:r w:rsidR="00B61B8B">
          <w:rPr>
            <w:webHidden/>
          </w:rPr>
        </w:r>
        <w:r w:rsidR="00B61B8B">
          <w:rPr>
            <w:webHidden/>
          </w:rPr>
          <w:fldChar w:fldCharType="separate"/>
        </w:r>
        <w:r w:rsidR="00B61B8B">
          <w:rPr>
            <w:webHidden/>
          </w:rPr>
          <w:t>54</w:t>
        </w:r>
        <w:r w:rsidR="00B61B8B">
          <w:rPr>
            <w:webHidden/>
          </w:rPr>
          <w:fldChar w:fldCharType="end"/>
        </w:r>
      </w:hyperlink>
    </w:p>
    <w:p w14:paraId="46C15857"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3" w:history="1">
        <w:r w:rsidR="00B61B8B" w:rsidRPr="00F25810">
          <w:rPr>
            <w:rStyle w:val="Hyperlink"/>
            <w:b/>
          </w:rPr>
          <w:t>Lab 5: VM Mobility with Hyper-V</w:t>
        </w:r>
        <w:r w:rsidR="00B61B8B">
          <w:rPr>
            <w:webHidden/>
          </w:rPr>
          <w:tab/>
        </w:r>
        <w:r w:rsidR="00B61B8B">
          <w:rPr>
            <w:webHidden/>
          </w:rPr>
          <w:fldChar w:fldCharType="begin"/>
        </w:r>
        <w:r w:rsidR="00B61B8B">
          <w:rPr>
            <w:webHidden/>
          </w:rPr>
          <w:instrText xml:space="preserve"> PAGEREF _Toc366171493 \h </w:instrText>
        </w:r>
        <w:r w:rsidR="00B61B8B">
          <w:rPr>
            <w:webHidden/>
          </w:rPr>
        </w:r>
        <w:r w:rsidR="00B61B8B">
          <w:rPr>
            <w:webHidden/>
          </w:rPr>
          <w:fldChar w:fldCharType="separate"/>
        </w:r>
        <w:r w:rsidR="00B61B8B">
          <w:rPr>
            <w:webHidden/>
          </w:rPr>
          <w:t>63</w:t>
        </w:r>
        <w:r w:rsidR="00B61B8B">
          <w:rPr>
            <w:webHidden/>
          </w:rPr>
          <w:fldChar w:fldCharType="end"/>
        </w:r>
      </w:hyperlink>
    </w:p>
    <w:p w14:paraId="0266E617"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4" w:history="1">
        <w:r w:rsidR="00B61B8B" w:rsidRPr="00F25810">
          <w:rPr>
            <w:rStyle w:val="Hyperlink"/>
          </w:rPr>
          <w:t>Exercise 5.1: Configure VM Migration</w:t>
        </w:r>
        <w:r w:rsidR="00B61B8B">
          <w:rPr>
            <w:webHidden/>
          </w:rPr>
          <w:tab/>
        </w:r>
        <w:r w:rsidR="00B61B8B">
          <w:rPr>
            <w:webHidden/>
          </w:rPr>
          <w:fldChar w:fldCharType="begin"/>
        </w:r>
        <w:r w:rsidR="00B61B8B">
          <w:rPr>
            <w:webHidden/>
          </w:rPr>
          <w:instrText xml:space="preserve"> PAGEREF _Toc366171494 \h </w:instrText>
        </w:r>
        <w:r w:rsidR="00B61B8B">
          <w:rPr>
            <w:webHidden/>
          </w:rPr>
        </w:r>
        <w:r w:rsidR="00B61B8B">
          <w:rPr>
            <w:webHidden/>
          </w:rPr>
          <w:fldChar w:fldCharType="separate"/>
        </w:r>
        <w:r w:rsidR="00B61B8B">
          <w:rPr>
            <w:webHidden/>
          </w:rPr>
          <w:t>63</w:t>
        </w:r>
        <w:r w:rsidR="00B61B8B">
          <w:rPr>
            <w:webHidden/>
          </w:rPr>
          <w:fldChar w:fldCharType="end"/>
        </w:r>
      </w:hyperlink>
    </w:p>
    <w:p w14:paraId="4095A3B9"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5" w:history="1">
        <w:r w:rsidR="00B61B8B" w:rsidRPr="00F25810">
          <w:rPr>
            <w:rStyle w:val="Hyperlink"/>
          </w:rPr>
          <w:t>Exercise 5.2: Test a Migration</w:t>
        </w:r>
        <w:r w:rsidR="00B61B8B">
          <w:rPr>
            <w:webHidden/>
          </w:rPr>
          <w:tab/>
        </w:r>
        <w:r w:rsidR="00B61B8B">
          <w:rPr>
            <w:webHidden/>
          </w:rPr>
          <w:fldChar w:fldCharType="begin"/>
        </w:r>
        <w:r w:rsidR="00B61B8B">
          <w:rPr>
            <w:webHidden/>
          </w:rPr>
          <w:instrText xml:space="preserve"> PAGEREF _Toc366171495 \h </w:instrText>
        </w:r>
        <w:r w:rsidR="00B61B8B">
          <w:rPr>
            <w:webHidden/>
          </w:rPr>
        </w:r>
        <w:r w:rsidR="00B61B8B">
          <w:rPr>
            <w:webHidden/>
          </w:rPr>
          <w:fldChar w:fldCharType="separate"/>
        </w:r>
        <w:r w:rsidR="00B61B8B">
          <w:rPr>
            <w:webHidden/>
          </w:rPr>
          <w:t>65</w:t>
        </w:r>
        <w:r w:rsidR="00B61B8B">
          <w:rPr>
            <w:webHidden/>
          </w:rPr>
          <w:fldChar w:fldCharType="end"/>
        </w:r>
      </w:hyperlink>
    </w:p>
    <w:p w14:paraId="47B6BFDC"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6" w:history="1">
        <w:r w:rsidR="00B61B8B" w:rsidRPr="00F25810">
          <w:rPr>
            <w:rStyle w:val="Hyperlink"/>
            <w:b/>
          </w:rPr>
          <w:t>Lab 6: Backup &amp; Replication with Hyper-V</w:t>
        </w:r>
        <w:r w:rsidR="00B61B8B">
          <w:rPr>
            <w:webHidden/>
          </w:rPr>
          <w:tab/>
        </w:r>
        <w:r w:rsidR="00B61B8B">
          <w:rPr>
            <w:webHidden/>
          </w:rPr>
          <w:fldChar w:fldCharType="begin"/>
        </w:r>
        <w:r w:rsidR="00B61B8B">
          <w:rPr>
            <w:webHidden/>
          </w:rPr>
          <w:instrText xml:space="preserve"> PAGEREF _Toc366171496 \h </w:instrText>
        </w:r>
        <w:r w:rsidR="00B61B8B">
          <w:rPr>
            <w:webHidden/>
          </w:rPr>
        </w:r>
        <w:r w:rsidR="00B61B8B">
          <w:rPr>
            <w:webHidden/>
          </w:rPr>
          <w:fldChar w:fldCharType="separate"/>
        </w:r>
        <w:r w:rsidR="00B61B8B">
          <w:rPr>
            <w:webHidden/>
          </w:rPr>
          <w:t>70</w:t>
        </w:r>
        <w:r w:rsidR="00B61B8B">
          <w:rPr>
            <w:webHidden/>
          </w:rPr>
          <w:fldChar w:fldCharType="end"/>
        </w:r>
      </w:hyperlink>
    </w:p>
    <w:p w14:paraId="48EB289F"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7" w:history="1">
        <w:r w:rsidR="00B61B8B" w:rsidRPr="00F25810">
          <w:rPr>
            <w:rStyle w:val="Hyperlink"/>
          </w:rPr>
          <w:t>Exercise 6.1: Backup a VM</w:t>
        </w:r>
        <w:r w:rsidR="00B61B8B">
          <w:rPr>
            <w:webHidden/>
          </w:rPr>
          <w:tab/>
        </w:r>
        <w:r w:rsidR="00B61B8B">
          <w:rPr>
            <w:webHidden/>
          </w:rPr>
          <w:fldChar w:fldCharType="begin"/>
        </w:r>
        <w:r w:rsidR="00B61B8B">
          <w:rPr>
            <w:webHidden/>
          </w:rPr>
          <w:instrText xml:space="preserve"> PAGEREF _Toc366171497 \h </w:instrText>
        </w:r>
        <w:r w:rsidR="00B61B8B">
          <w:rPr>
            <w:webHidden/>
          </w:rPr>
        </w:r>
        <w:r w:rsidR="00B61B8B">
          <w:rPr>
            <w:webHidden/>
          </w:rPr>
          <w:fldChar w:fldCharType="separate"/>
        </w:r>
        <w:r w:rsidR="00B61B8B">
          <w:rPr>
            <w:webHidden/>
          </w:rPr>
          <w:t>70</w:t>
        </w:r>
        <w:r w:rsidR="00B61B8B">
          <w:rPr>
            <w:webHidden/>
          </w:rPr>
          <w:fldChar w:fldCharType="end"/>
        </w:r>
      </w:hyperlink>
    </w:p>
    <w:p w14:paraId="00824377"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8" w:history="1">
        <w:r w:rsidR="00B61B8B" w:rsidRPr="00F25810">
          <w:rPr>
            <w:rStyle w:val="Hyperlink"/>
          </w:rPr>
          <w:t>Exercise 6.2: Configure a Hyper-V Replica</w:t>
        </w:r>
        <w:r w:rsidR="00B61B8B">
          <w:rPr>
            <w:webHidden/>
          </w:rPr>
          <w:tab/>
        </w:r>
        <w:r w:rsidR="00B61B8B">
          <w:rPr>
            <w:webHidden/>
          </w:rPr>
          <w:fldChar w:fldCharType="begin"/>
        </w:r>
        <w:r w:rsidR="00B61B8B">
          <w:rPr>
            <w:webHidden/>
          </w:rPr>
          <w:instrText xml:space="preserve"> PAGEREF _Toc366171498 \h </w:instrText>
        </w:r>
        <w:r w:rsidR="00B61B8B">
          <w:rPr>
            <w:webHidden/>
          </w:rPr>
        </w:r>
        <w:r w:rsidR="00B61B8B">
          <w:rPr>
            <w:webHidden/>
          </w:rPr>
          <w:fldChar w:fldCharType="separate"/>
        </w:r>
        <w:r w:rsidR="00B61B8B">
          <w:rPr>
            <w:webHidden/>
          </w:rPr>
          <w:t>75</w:t>
        </w:r>
        <w:r w:rsidR="00B61B8B">
          <w:rPr>
            <w:webHidden/>
          </w:rPr>
          <w:fldChar w:fldCharType="end"/>
        </w:r>
      </w:hyperlink>
    </w:p>
    <w:p w14:paraId="2062EEB2"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499" w:history="1">
        <w:r w:rsidR="00B61B8B" w:rsidRPr="00F25810">
          <w:rPr>
            <w:rStyle w:val="Hyperlink"/>
          </w:rPr>
          <w:t>Exercise 6.3: Configure a Hyper-V Replica Broker</w:t>
        </w:r>
        <w:r w:rsidR="00B61B8B">
          <w:rPr>
            <w:webHidden/>
          </w:rPr>
          <w:tab/>
        </w:r>
        <w:r w:rsidR="00B61B8B">
          <w:rPr>
            <w:webHidden/>
          </w:rPr>
          <w:fldChar w:fldCharType="begin"/>
        </w:r>
        <w:r w:rsidR="00B61B8B">
          <w:rPr>
            <w:webHidden/>
          </w:rPr>
          <w:instrText xml:space="preserve"> PAGEREF _Toc366171499 \h </w:instrText>
        </w:r>
        <w:r w:rsidR="00B61B8B">
          <w:rPr>
            <w:webHidden/>
          </w:rPr>
        </w:r>
        <w:r w:rsidR="00B61B8B">
          <w:rPr>
            <w:webHidden/>
          </w:rPr>
          <w:fldChar w:fldCharType="separate"/>
        </w:r>
        <w:r w:rsidR="00B61B8B">
          <w:rPr>
            <w:webHidden/>
          </w:rPr>
          <w:t>77</w:t>
        </w:r>
        <w:r w:rsidR="00B61B8B">
          <w:rPr>
            <w:webHidden/>
          </w:rPr>
          <w:fldChar w:fldCharType="end"/>
        </w:r>
      </w:hyperlink>
    </w:p>
    <w:p w14:paraId="0E6BDA91"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0" w:history="1">
        <w:r w:rsidR="00B61B8B" w:rsidRPr="00F25810">
          <w:rPr>
            <w:rStyle w:val="Hyperlink"/>
          </w:rPr>
          <w:t>Exercise 6.4: Replicate a VM</w:t>
        </w:r>
        <w:r w:rsidR="00B61B8B">
          <w:rPr>
            <w:webHidden/>
          </w:rPr>
          <w:tab/>
        </w:r>
        <w:r w:rsidR="00B61B8B">
          <w:rPr>
            <w:webHidden/>
          </w:rPr>
          <w:fldChar w:fldCharType="begin"/>
        </w:r>
        <w:r w:rsidR="00B61B8B">
          <w:rPr>
            <w:webHidden/>
          </w:rPr>
          <w:instrText xml:space="preserve"> PAGEREF _Toc366171500 \h </w:instrText>
        </w:r>
        <w:r w:rsidR="00B61B8B">
          <w:rPr>
            <w:webHidden/>
          </w:rPr>
        </w:r>
        <w:r w:rsidR="00B61B8B">
          <w:rPr>
            <w:webHidden/>
          </w:rPr>
          <w:fldChar w:fldCharType="separate"/>
        </w:r>
        <w:r w:rsidR="00B61B8B">
          <w:rPr>
            <w:webHidden/>
          </w:rPr>
          <w:t>80</w:t>
        </w:r>
        <w:r w:rsidR="00B61B8B">
          <w:rPr>
            <w:webHidden/>
          </w:rPr>
          <w:fldChar w:fldCharType="end"/>
        </w:r>
      </w:hyperlink>
    </w:p>
    <w:p w14:paraId="5AAC989F"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1" w:history="1">
        <w:r w:rsidR="00B61B8B" w:rsidRPr="00F25810">
          <w:rPr>
            <w:rStyle w:val="Hyperlink"/>
            <w:b/>
          </w:rPr>
          <w:t>Lab 7: Host Configuration with VMM</w:t>
        </w:r>
        <w:r w:rsidR="00B61B8B">
          <w:rPr>
            <w:webHidden/>
          </w:rPr>
          <w:tab/>
        </w:r>
        <w:r w:rsidR="00B61B8B">
          <w:rPr>
            <w:webHidden/>
          </w:rPr>
          <w:fldChar w:fldCharType="begin"/>
        </w:r>
        <w:r w:rsidR="00B61B8B">
          <w:rPr>
            <w:webHidden/>
          </w:rPr>
          <w:instrText xml:space="preserve"> PAGEREF _Toc366171501 \h </w:instrText>
        </w:r>
        <w:r w:rsidR="00B61B8B">
          <w:rPr>
            <w:webHidden/>
          </w:rPr>
        </w:r>
        <w:r w:rsidR="00B61B8B">
          <w:rPr>
            <w:webHidden/>
          </w:rPr>
          <w:fldChar w:fldCharType="separate"/>
        </w:r>
        <w:r w:rsidR="00B61B8B">
          <w:rPr>
            <w:webHidden/>
          </w:rPr>
          <w:t>85</w:t>
        </w:r>
        <w:r w:rsidR="00B61B8B">
          <w:rPr>
            <w:webHidden/>
          </w:rPr>
          <w:fldChar w:fldCharType="end"/>
        </w:r>
      </w:hyperlink>
    </w:p>
    <w:p w14:paraId="2A67E6D7"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2" w:history="1">
        <w:r w:rsidR="00B61B8B" w:rsidRPr="00F25810">
          <w:rPr>
            <w:rStyle w:val="Hyperlink"/>
          </w:rPr>
          <w:t>Exercise 7.1: Ad</w:t>
        </w:r>
        <w:r w:rsidR="00B61B8B" w:rsidRPr="00F25810">
          <w:rPr>
            <w:rStyle w:val="Hyperlink"/>
          </w:rPr>
          <w:t>d</w:t>
        </w:r>
        <w:r w:rsidR="00B61B8B" w:rsidRPr="00F25810">
          <w:rPr>
            <w:rStyle w:val="Hyperlink"/>
          </w:rPr>
          <w:t xml:space="preserve"> Hyper-V Hosts to VMM</w:t>
        </w:r>
        <w:r w:rsidR="00B61B8B">
          <w:rPr>
            <w:webHidden/>
          </w:rPr>
          <w:tab/>
        </w:r>
        <w:r w:rsidR="00B61B8B">
          <w:rPr>
            <w:webHidden/>
          </w:rPr>
          <w:fldChar w:fldCharType="begin"/>
        </w:r>
        <w:r w:rsidR="00B61B8B">
          <w:rPr>
            <w:webHidden/>
          </w:rPr>
          <w:instrText xml:space="preserve"> PAGEREF _Toc366171502 \h </w:instrText>
        </w:r>
        <w:r w:rsidR="00B61B8B">
          <w:rPr>
            <w:webHidden/>
          </w:rPr>
        </w:r>
        <w:r w:rsidR="00B61B8B">
          <w:rPr>
            <w:webHidden/>
          </w:rPr>
          <w:fldChar w:fldCharType="separate"/>
        </w:r>
        <w:r w:rsidR="00B61B8B">
          <w:rPr>
            <w:webHidden/>
          </w:rPr>
          <w:t>85</w:t>
        </w:r>
        <w:r w:rsidR="00B61B8B">
          <w:rPr>
            <w:webHidden/>
          </w:rPr>
          <w:fldChar w:fldCharType="end"/>
        </w:r>
      </w:hyperlink>
    </w:p>
    <w:p w14:paraId="6F0F8471"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3" w:history="1">
        <w:r w:rsidR="00B61B8B" w:rsidRPr="00F25810">
          <w:rPr>
            <w:rStyle w:val="Hyperlink"/>
          </w:rPr>
          <w:t>Exercise 7.2: Configure Host Optimization</w:t>
        </w:r>
        <w:r w:rsidR="00B61B8B">
          <w:rPr>
            <w:webHidden/>
          </w:rPr>
          <w:tab/>
        </w:r>
        <w:r w:rsidR="00B61B8B">
          <w:rPr>
            <w:webHidden/>
          </w:rPr>
          <w:fldChar w:fldCharType="begin"/>
        </w:r>
        <w:r w:rsidR="00B61B8B">
          <w:rPr>
            <w:webHidden/>
          </w:rPr>
          <w:instrText xml:space="preserve"> PAGEREF _Toc366171503 \h </w:instrText>
        </w:r>
        <w:r w:rsidR="00B61B8B">
          <w:rPr>
            <w:webHidden/>
          </w:rPr>
        </w:r>
        <w:r w:rsidR="00B61B8B">
          <w:rPr>
            <w:webHidden/>
          </w:rPr>
          <w:fldChar w:fldCharType="separate"/>
        </w:r>
        <w:r w:rsidR="00B61B8B">
          <w:rPr>
            <w:webHidden/>
          </w:rPr>
          <w:t>90</w:t>
        </w:r>
        <w:r w:rsidR="00B61B8B">
          <w:rPr>
            <w:webHidden/>
          </w:rPr>
          <w:fldChar w:fldCharType="end"/>
        </w:r>
      </w:hyperlink>
    </w:p>
    <w:p w14:paraId="4158E80C"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4" w:history="1">
        <w:r w:rsidR="00B61B8B" w:rsidRPr="00F25810">
          <w:rPr>
            <w:rStyle w:val="Hyperlink"/>
            <w:b/>
          </w:rPr>
          <w:t>Lab 8: Storage Configuration with VMM</w:t>
        </w:r>
        <w:r w:rsidR="00B61B8B">
          <w:rPr>
            <w:webHidden/>
          </w:rPr>
          <w:tab/>
        </w:r>
        <w:r w:rsidR="00B61B8B">
          <w:rPr>
            <w:webHidden/>
          </w:rPr>
          <w:fldChar w:fldCharType="begin"/>
        </w:r>
        <w:r w:rsidR="00B61B8B">
          <w:rPr>
            <w:webHidden/>
          </w:rPr>
          <w:instrText xml:space="preserve"> PAGEREF _Toc366171504 \h </w:instrText>
        </w:r>
        <w:r w:rsidR="00B61B8B">
          <w:rPr>
            <w:webHidden/>
          </w:rPr>
        </w:r>
        <w:r w:rsidR="00B61B8B">
          <w:rPr>
            <w:webHidden/>
          </w:rPr>
          <w:fldChar w:fldCharType="separate"/>
        </w:r>
        <w:r w:rsidR="00B61B8B">
          <w:rPr>
            <w:webHidden/>
          </w:rPr>
          <w:t>94</w:t>
        </w:r>
        <w:r w:rsidR="00B61B8B">
          <w:rPr>
            <w:webHidden/>
          </w:rPr>
          <w:fldChar w:fldCharType="end"/>
        </w:r>
      </w:hyperlink>
    </w:p>
    <w:p w14:paraId="0ACAFE16"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5" w:history="1">
        <w:r w:rsidR="00B61B8B" w:rsidRPr="00F25810">
          <w:rPr>
            <w:rStyle w:val="Hyperlink"/>
          </w:rPr>
          <w:t>Exercise 8.1: Manage a File Server</w:t>
        </w:r>
        <w:r w:rsidR="00B61B8B">
          <w:rPr>
            <w:webHidden/>
          </w:rPr>
          <w:tab/>
        </w:r>
        <w:r w:rsidR="00B61B8B">
          <w:rPr>
            <w:webHidden/>
          </w:rPr>
          <w:fldChar w:fldCharType="begin"/>
        </w:r>
        <w:r w:rsidR="00B61B8B">
          <w:rPr>
            <w:webHidden/>
          </w:rPr>
          <w:instrText xml:space="preserve"> PAGEREF _Toc366171505 \h </w:instrText>
        </w:r>
        <w:r w:rsidR="00B61B8B">
          <w:rPr>
            <w:webHidden/>
          </w:rPr>
        </w:r>
        <w:r w:rsidR="00B61B8B">
          <w:rPr>
            <w:webHidden/>
          </w:rPr>
          <w:fldChar w:fldCharType="separate"/>
        </w:r>
        <w:r w:rsidR="00B61B8B">
          <w:rPr>
            <w:webHidden/>
          </w:rPr>
          <w:t>94</w:t>
        </w:r>
        <w:r w:rsidR="00B61B8B">
          <w:rPr>
            <w:webHidden/>
          </w:rPr>
          <w:fldChar w:fldCharType="end"/>
        </w:r>
      </w:hyperlink>
    </w:p>
    <w:p w14:paraId="288250C9"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6" w:history="1">
        <w:r w:rsidR="00B61B8B" w:rsidRPr="00F25810">
          <w:rPr>
            <w:rStyle w:val="Hyperlink"/>
          </w:rPr>
          <w:t>Exercise 8.2: Integrate and Manage SANs</w:t>
        </w:r>
        <w:r w:rsidR="00B61B8B">
          <w:rPr>
            <w:webHidden/>
          </w:rPr>
          <w:tab/>
        </w:r>
        <w:r w:rsidR="00B61B8B">
          <w:rPr>
            <w:webHidden/>
          </w:rPr>
          <w:fldChar w:fldCharType="begin"/>
        </w:r>
        <w:r w:rsidR="00B61B8B">
          <w:rPr>
            <w:webHidden/>
          </w:rPr>
          <w:instrText xml:space="preserve"> PAGEREF _Toc366171506 \h </w:instrText>
        </w:r>
        <w:r w:rsidR="00B61B8B">
          <w:rPr>
            <w:webHidden/>
          </w:rPr>
        </w:r>
        <w:r w:rsidR="00B61B8B">
          <w:rPr>
            <w:webHidden/>
          </w:rPr>
          <w:fldChar w:fldCharType="separate"/>
        </w:r>
        <w:r w:rsidR="00B61B8B">
          <w:rPr>
            <w:webHidden/>
          </w:rPr>
          <w:t>103</w:t>
        </w:r>
        <w:r w:rsidR="00B61B8B">
          <w:rPr>
            <w:webHidden/>
          </w:rPr>
          <w:fldChar w:fldCharType="end"/>
        </w:r>
      </w:hyperlink>
    </w:p>
    <w:p w14:paraId="2A61EABD"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7" w:history="1">
        <w:r w:rsidR="00B61B8B" w:rsidRPr="00F25810">
          <w:rPr>
            <w:rStyle w:val="Hyperlink"/>
          </w:rPr>
          <w:t>Exercise 8.3: Provision iSCSI Storage</w:t>
        </w:r>
        <w:r w:rsidR="00B61B8B">
          <w:rPr>
            <w:webHidden/>
          </w:rPr>
          <w:tab/>
        </w:r>
        <w:r w:rsidR="00B61B8B">
          <w:rPr>
            <w:webHidden/>
          </w:rPr>
          <w:fldChar w:fldCharType="begin"/>
        </w:r>
        <w:r w:rsidR="00B61B8B">
          <w:rPr>
            <w:webHidden/>
          </w:rPr>
          <w:instrText xml:space="preserve"> PAGEREF _Toc366171507 \h </w:instrText>
        </w:r>
        <w:r w:rsidR="00B61B8B">
          <w:rPr>
            <w:webHidden/>
          </w:rPr>
        </w:r>
        <w:r w:rsidR="00B61B8B">
          <w:rPr>
            <w:webHidden/>
          </w:rPr>
          <w:fldChar w:fldCharType="separate"/>
        </w:r>
        <w:r w:rsidR="00B61B8B">
          <w:rPr>
            <w:webHidden/>
          </w:rPr>
          <w:t>107</w:t>
        </w:r>
        <w:r w:rsidR="00B61B8B">
          <w:rPr>
            <w:webHidden/>
          </w:rPr>
          <w:fldChar w:fldCharType="end"/>
        </w:r>
      </w:hyperlink>
    </w:p>
    <w:p w14:paraId="09772596"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8" w:history="1">
        <w:r w:rsidR="00B61B8B" w:rsidRPr="00F25810">
          <w:rPr>
            <w:rStyle w:val="Hyperlink"/>
            <w:b/>
          </w:rPr>
          <w:t>Lab 9: Network Configuration with VMM</w:t>
        </w:r>
        <w:r w:rsidR="00B61B8B">
          <w:rPr>
            <w:webHidden/>
          </w:rPr>
          <w:tab/>
        </w:r>
        <w:r w:rsidR="00B61B8B">
          <w:rPr>
            <w:webHidden/>
          </w:rPr>
          <w:fldChar w:fldCharType="begin"/>
        </w:r>
        <w:r w:rsidR="00B61B8B">
          <w:rPr>
            <w:webHidden/>
          </w:rPr>
          <w:instrText xml:space="preserve"> PAGEREF _Toc366171508 \h </w:instrText>
        </w:r>
        <w:r w:rsidR="00B61B8B">
          <w:rPr>
            <w:webHidden/>
          </w:rPr>
        </w:r>
        <w:r w:rsidR="00B61B8B">
          <w:rPr>
            <w:webHidden/>
          </w:rPr>
          <w:fldChar w:fldCharType="separate"/>
        </w:r>
        <w:r w:rsidR="00B61B8B">
          <w:rPr>
            <w:webHidden/>
          </w:rPr>
          <w:t>113</w:t>
        </w:r>
        <w:r w:rsidR="00B61B8B">
          <w:rPr>
            <w:webHidden/>
          </w:rPr>
          <w:fldChar w:fldCharType="end"/>
        </w:r>
      </w:hyperlink>
    </w:p>
    <w:p w14:paraId="3AE9A590"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09" w:history="1">
        <w:r w:rsidR="00B61B8B" w:rsidRPr="00F25810">
          <w:rPr>
            <w:rStyle w:val="Hyperlink"/>
          </w:rPr>
          <w:t>Exercise 9.1: Create Logical Networks</w:t>
        </w:r>
        <w:r w:rsidR="00B61B8B">
          <w:rPr>
            <w:webHidden/>
          </w:rPr>
          <w:tab/>
        </w:r>
        <w:r w:rsidR="00B61B8B">
          <w:rPr>
            <w:webHidden/>
          </w:rPr>
          <w:fldChar w:fldCharType="begin"/>
        </w:r>
        <w:r w:rsidR="00B61B8B">
          <w:rPr>
            <w:webHidden/>
          </w:rPr>
          <w:instrText xml:space="preserve"> PAGEREF _Toc366171509 \h </w:instrText>
        </w:r>
        <w:r w:rsidR="00B61B8B">
          <w:rPr>
            <w:webHidden/>
          </w:rPr>
        </w:r>
        <w:r w:rsidR="00B61B8B">
          <w:rPr>
            <w:webHidden/>
          </w:rPr>
          <w:fldChar w:fldCharType="separate"/>
        </w:r>
        <w:r w:rsidR="00B61B8B">
          <w:rPr>
            <w:webHidden/>
          </w:rPr>
          <w:t>113</w:t>
        </w:r>
        <w:r w:rsidR="00B61B8B">
          <w:rPr>
            <w:webHidden/>
          </w:rPr>
          <w:fldChar w:fldCharType="end"/>
        </w:r>
      </w:hyperlink>
    </w:p>
    <w:p w14:paraId="30815663"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0" w:history="1">
        <w:r w:rsidR="00B61B8B" w:rsidRPr="00F25810">
          <w:rPr>
            <w:rStyle w:val="Hyperlink"/>
          </w:rPr>
          <w:t>Exercise 9.2: Create Native Port Profiles</w:t>
        </w:r>
        <w:r w:rsidR="00B61B8B">
          <w:rPr>
            <w:webHidden/>
          </w:rPr>
          <w:tab/>
        </w:r>
        <w:r w:rsidR="00B61B8B">
          <w:rPr>
            <w:webHidden/>
          </w:rPr>
          <w:fldChar w:fldCharType="begin"/>
        </w:r>
        <w:r w:rsidR="00B61B8B">
          <w:rPr>
            <w:webHidden/>
          </w:rPr>
          <w:instrText xml:space="preserve"> PAGEREF _Toc366171510 \h </w:instrText>
        </w:r>
        <w:r w:rsidR="00B61B8B">
          <w:rPr>
            <w:webHidden/>
          </w:rPr>
        </w:r>
        <w:r w:rsidR="00B61B8B">
          <w:rPr>
            <w:webHidden/>
          </w:rPr>
          <w:fldChar w:fldCharType="separate"/>
        </w:r>
        <w:r w:rsidR="00B61B8B">
          <w:rPr>
            <w:webHidden/>
          </w:rPr>
          <w:t>118</w:t>
        </w:r>
        <w:r w:rsidR="00B61B8B">
          <w:rPr>
            <w:webHidden/>
          </w:rPr>
          <w:fldChar w:fldCharType="end"/>
        </w:r>
      </w:hyperlink>
    </w:p>
    <w:p w14:paraId="6CDBDBF8"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1" w:history="1">
        <w:r w:rsidR="00B61B8B" w:rsidRPr="00F25810">
          <w:rPr>
            <w:rStyle w:val="Hyperlink"/>
          </w:rPr>
          <w:t>Exercise 9.3: Create Port Classifications</w:t>
        </w:r>
        <w:r w:rsidR="00B61B8B">
          <w:rPr>
            <w:webHidden/>
          </w:rPr>
          <w:tab/>
        </w:r>
        <w:r w:rsidR="00B61B8B">
          <w:rPr>
            <w:webHidden/>
          </w:rPr>
          <w:fldChar w:fldCharType="begin"/>
        </w:r>
        <w:r w:rsidR="00B61B8B">
          <w:rPr>
            <w:webHidden/>
          </w:rPr>
          <w:instrText xml:space="preserve"> PAGEREF _Toc366171511 \h </w:instrText>
        </w:r>
        <w:r w:rsidR="00B61B8B">
          <w:rPr>
            <w:webHidden/>
          </w:rPr>
        </w:r>
        <w:r w:rsidR="00B61B8B">
          <w:rPr>
            <w:webHidden/>
          </w:rPr>
          <w:fldChar w:fldCharType="separate"/>
        </w:r>
        <w:r w:rsidR="00B61B8B">
          <w:rPr>
            <w:webHidden/>
          </w:rPr>
          <w:t>122</w:t>
        </w:r>
        <w:r w:rsidR="00B61B8B">
          <w:rPr>
            <w:webHidden/>
          </w:rPr>
          <w:fldChar w:fldCharType="end"/>
        </w:r>
      </w:hyperlink>
    </w:p>
    <w:p w14:paraId="4992A849"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2" w:history="1">
        <w:r w:rsidR="00B61B8B" w:rsidRPr="00F25810">
          <w:rPr>
            <w:rStyle w:val="Hyperlink"/>
          </w:rPr>
          <w:t>Exercise 9.4: Create a Logical Switch</w:t>
        </w:r>
        <w:r w:rsidR="00B61B8B">
          <w:rPr>
            <w:webHidden/>
          </w:rPr>
          <w:tab/>
        </w:r>
        <w:r w:rsidR="00B61B8B">
          <w:rPr>
            <w:webHidden/>
          </w:rPr>
          <w:fldChar w:fldCharType="begin"/>
        </w:r>
        <w:r w:rsidR="00B61B8B">
          <w:rPr>
            <w:webHidden/>
          </w:rPr>
          <w:instrText xml:space="preserve"> PAGEREF _Toc366171512 \h </w:instrText>
        </w:r>
        <w:r w:rsidR="00B61B8B">
          <w:rPr>
            <w:webHidden/>
          </w:rPr>
        </w:r>
        <w:r w:rsidR="00B61B8B">
          <w:rPr>
            <w:webHidden/>
          </w:rPr>
          <w:fldChar w:fldCharType="separate"/>
        </w:r>
        <w:r w:rsidR="00B61B8B">
          <w:rPr>
            <w:webHidden/>
          </w:rPr>
          <w:t>123</w:t>
        </w:r>
        <w:r w:rsidR="00B61B8B">
          <w:rPr>
            <w:webHidden/>
          </w:rPr>
          <w:fldChar w:fldCharType="end"/>
        </w:r>
      </w:hyperlink>
    </w:p>
    <w:p w14:paraId="1A4EE7A4"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3" w:history="1">
        <w:r w:rsidR="00B61B8B" w:rsidRPr="00F25810">
          <w:rPr>
            <w:rStyle w:val="Hyperlink"/>
          </w:rPr>
          <w:t>Exercise 9.5: Apply a Logical Switch</w:t>
        </w:r>
        <w:r w:rsidR="00B61B8B">
          <w:rPr>
            <w:webHidden/>
          </w:rPr>
          <w:tab/>
        </w:r>
        <w:r w:rsidR="00B61B8B">
          <w:rPr>
            <w:webHidden/>
          </w:rPr>
          <w:fldChar w:fldCharType="begin"/>
        </w:r>
        <w:r w:rsidR="00B61B8B">
          <w:rPr>
            <w:webHidden/>
          </w:rPr>
          <w:instrText xml:space="preserve"> PAGEREF _Toc366171513 \h </w:instrText>
        </w:r>
        <w:r w:rsidR="00B61B8B">
          <w:rPr>
            <w:webHidden/>
          </w:rPr>
        </w:r>
        <w:r w:rsidR="00B61B8B">
          <w:rPr>
            <w:webHidden/>
          </w:rPr>
          <w:fldChar w:fldCharType="separate"/>
        </w:r>
        <w:r w:rsidR="00B61B8B">
          <w:rPr>
            <w:webHidden/>
          </w:rPr>
          <w:t>127</w:t>
        </w:r>
        <w:r w:rsidR="00B61B8B">
          <w:rPr>
            <w:webHidden/>
          </w:rPr>
          <w:fldChar w:fldCharType="end"/>
        </w:r>
      </w:hyperlink>
    </w:p>
    <w:p w14:paraId="6019405D"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4" w:history="1">
        <w:r w:rsidR="00B61B8B" w:rsidRPr="00F25810">
          <w:rPr>
            <w:rStyle w:val="Hyperlink"/>
            <w:b/>
          </w:rPr>
          <w:t>Lab 10: Network Virtualization with VMM</w:t>
        </w:r>
        <w:r w:rsidR="00B61B8B">
          <w:rPr>
            <w:webHidden/>
          </w:rPr>
          <w:tab/>
        </w:r>
        <w:r w:rsidR="00B61B8B">
          <w:rPr>
            <w:webHidden/>
          </w:rPr>
          <w:fldChar w:fldCharType="begin"/>
        </w:r>
        <w:r w:rsidR="00B61B8B">
          <w:rPr>
            <w:webHidden/>
          </w:rPr>
          <w:instrText xml:space="preserve"> PAGEREF _Toc366171514 \h </w:instrText>
        </w:r>
        <w:r w:rsidR="00B61B8B">
          <w:rPr>
            <w:webHidden/>
          </w:rPr>
        </w:r>
        <w:r w:rsidR="00B61B8B">
          <w:rPr>
            <w:webHidden/>
          </w:rPr>
          <w:fldChar w:fldCharType="separate"/>
        </w:r>
        <w:r w:rsidR="00B61B8B">
          <w:rPr>
            <w:webHidden/>
          </w:rPr>
          <w:t>133</w:t>
        </w:r>
        <w:r w:rsidR="00B61B8B">
          <w:rPr>
            <w:webHidden/>
          </w:rPr>
          <w:fldChar w:fldCharType="end"/>
        </w:r>
      </w:hyperlink>
    </w:p>
    <w:p w14:paraId="43C71C0E"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5" w:history="1">
        <w:r w:rsidR="00B61B8B" w:rsidRPr="00F25810">
          <w:rPr>
            <w:rStyle w:val="Hyperlink"/>
          </w:rPr>
          <w:t>Exercise 10.1: Create a VM Network</w:t>
        </w:r>
        <w:r w:rsidR="00B61B8B">
          <w:rPr>
            <w:webHidden/>
          </w:rPr>
          <w:tab/>
        </w:r>
        <w:r w:rsidR="00B61B8B">
          <w:rPr>
            <w:webHidden/>
          </w:rPr>
          <w:fldChar w:fldCharType="begin"/>
        </w:r>
        <w:r w:rsidR="00B61B8B">
          <w:rPr>
            <w:webHidden/>
          </w:rPr>
          <w:instrText xml:space="preserve"> PAGEREF _Toc366171515 \h </w:instrText>
        </w:r>
        <w:r w:rsidR="00B61B8B">
          <w:rPr>
            <w:webHidden/>
          </w:rPr>
        </w:r>
        <w:r w:rsidR="00B61B8B">
          <w:rPr>
            <w:webHidden/>
          </w:rPr>
          <w:fldChar w:fldCharType="separate"/>
        </w:r>
        <w:r w:rsidR="00B61B8B">
          <w:rPr>
            <w:webHidden/>
          </w:rPr>
          <w:t>133</w:t>
        </w:r>
        <w:r w:rsidR="00B61B8B">
          <w:rPr>
            <w:webHidden/>
          </w:rPr>
          <w:fldChar w:fldCharType="end"/>
        </w:r>
      </w:hyperlink>
    </w:p>
    <w:p w14:paraId="488C30FC"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6" w:history="1">
        <w:r w:rsidR="00B61B8B" w:rsidRPr="00F25810">
          <w:rPr>
            <w:rStyle w:val="Hyperlink"/>
          </w:rPr>
          <w:t>Exercise 10.2: Assign a VM Network</w:t>
        </w:r>
        <w:r w:rsidR="00B61B8B">
          <w:rPr>
            <w:webHidden/>
          </w:rPr>
          <w:tab/>
        </w:r>
        <w:r w:rsidR="00B61B8B">
          <w:rPr>
            <w:webHidden/>
          </w:rPr>
          <w:fldChar w:fldCharType="begin"/>
        </w:r>
        <w:r w:rsidR="00B61B8B">
          <w:rPr>
            <w:webHidden/>
          </w:rPr>
          <w:instrText xml:space="preserve"> PAGEREF _Toc366171516 \h </w:instrText>
        </w:r>
        <w:r w:rsidR="00B61B8B">
          <w:rPr>
            <w:webHidden/>
          </w:rPr>
        </w:r>
        <w:r w:rsidR="00B61B8B">
          <w:rPr>
            <w:webHidden/>
          </w:rPr>
          <w:fldChar w:fldCharType="separate"/>
        </w:r>
        <w:r w:rsidR="00B61B8B">
          <w:rPr>
            <w:webHidden/>
          </w:rPr>
          <w:t>137</w:t>
        </w:r>
        <w:r w:rsidR="00B61B8B">
          <w:rPr>
            <w:webHidden/>
          </w:rPr>
          <w:fldChar w:fldCharType="end"/>
        </w:r>
      </w:hyperlink>
    </w:p>
    <w:p w14:paraId="453FFC9A"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7" w:history="1">
        <w:r w:rsidR="00B61B8B" w:rsidRPr="00F25810">
          <w:rPr>
            <w:rStyle w:val="Hyperlink"/>
            <w:b/>
          </w:rPr>
          <w:t>Lab 11: Create VMs &amp; Templates with VMM</w:t>
        </w:r>
        <w:r w:rsidR="00B61B8B">
          <w:rPr>
            <w:webHidden/>
          </w:rPr>
          <w:tab/>
        </w:r>
        <w:r w:rsidR="00B61B8B">
          <w:rPr>
            <w:webHidden/>
          </w:rPr>
          <w:fldChar w:fldCharType="begin"/>
        </w:r>
        <w:r w:rsidR="00B61B8B">
          <w:rPr>
            <w:webHidden/>
          </w:rPr>
          <w:instrText xml:space="preserve"> PAGEREF _Toc366171517 \h </w:instrText>
        </w:r>
        <w:r w:rsidR="00B61B8B">
          <w:rPr>
            <w:webHidden/>
          </w:rPr>
        </w:r>
        <w:r w:rsidR="00B61B8B">
          <w:rPr>
            <w:webHidden/>
          </w:rPr>
          <w:fldChar w:fldCharType="separate"/>
        </w:r>
        <w:r w:rsidR="00B61B8B">
          <w:rPr>
            <w:webHidden/>
          </w:rPr>
          <w:t>141</w:t>
        </w:r>
        <w:r w:rsidR="00B61B8B">
          <w:rPr>
            <w:webHidden/>
          </w:rPr>
          <w:fldChar w:fldCharType="end"/>
        </w:r>
      </w:hyperlink>
    </w:p>
    <w:p w14:paraId="42CA7D9B"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8" w:history="1">
        <w:r w:rsidR="00B61B8B" w:rsidRPr="00F25810">
          <w:rPr>
            <w:rStyle w:val="Hyperlink"/>
          </w:rPr>
          <w:t>Exercise 11.1: Create a Virtual Machine</w:t>
        </w:r>
        <w:r w:rsidR="00B61B8B">
          <w:rPr>
            <w:webHidden/>
          </w:rPr>
          <w:tab/>
        </w:r>
        <w:r w:rsidR="00B61B8B">
          <w:rPr>
            <w:webHidden/>
          </w:rPr>
          <w:fldChar w:fldCharType="begin"/>
        </w:r>
        <w:r w:rsidR="00B61B8B">
          <w:rPr>
            <w:webHidden/>
          </w:rPr>
          <w:instrText xml:space="preserve"> PAGEREF _Toc366171518 \h </w:instrText>
        </w:r>
        <w:r w:rsidR="00B61B8B">
          <w:rPr>
            <w:webHidden/>
          </w:rPr>
        </w:r>
        <w:r w:rsidR="00B61B8B">
          <w:rPr>
            <w:webHidden/>
          </w:rPr>
          <w:fldChar w:fldCharType="separate"/>
        </w:r>
        <w:r w:rsidR="00B61B8B">
          <w:rPr>
            <w:webHidden/>
          </w:rPr>
          <w:t>141</w:t>
        </w:r>
        <w:r w:rsidR="00B61B8B">
          <w:rPr>
            <w:webHidden/>
          </w:rPr>
          <w:fldChar w:fldCharType="end"/>
        </w:r>
      </w:hyperlink>
    </w:p>
    <w:p w14:paraId="6D417F18"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19" w:history="1">
        <w:r w:rsidR="00B61B8B" w:rsidRPr="00F25810">
          <w:rPr>
            <w:rStyle w:val="Hyperlink"/>
          </w:rPr>
          <w:t>Exercise 11.2: Create a VM Template</w:t>
        </w:r>
        <w:r w:rsidR="00B61B8B">
          <w:rPr>
            <w:webHidden/>
          </w:rPr>
          <w:tab/>
        </w:r>
        <w:r w:rsidR="00B61B8B">
          <w:rPr>
            <w:webHidden/>
          </w:rPr>
          <w:fldChar w:fldCharType="begin"/>
        </w:r>
        <w:r w:rsidR="00B61B8B">
          <w:rPr>
            <w:webHidden/>
          </w:rPr>
          <w:instrText xml:space="preserve"> PAGEREF _Toc366171519 \h </w:instrText>
        </w:r>
        <w:r w:rsidR="00B61B8B">
          <w:rPr>
            <w:webHidden/>
          </w:rPr>
        </w:r>
        <w:r w:rsidR="00B61B8B">
          <w:rPr>
            <w:webHidden/>
          </w:rPr>
          <w:fldChar w:fldCharType="separate"/>
        </w:r>
        <w:r w:rsidR="00B61B8B">
          <w:rPr>
            <w:webHidden/>
          </w:rPr>
          <w:t>150</w:t>
        </w:r>
        <w:r w:rsidR="00B61B8B">
          <w:rPr>
            <w:webHidden/>
          </w:rPr>
          <w:fldChar w:fldCharType="end"/>
        </w:r>
      </w:hyperlink>
    </w:p>
    <w:p w14:paraId="04B5A91E"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0" w:history="1">
        <w:r w:rsidR="00B61B8B" w:rsidRPr="00F25810">
          <w:rPr>
            <w:rStyle w:val="Hyperlink"/>
          </w:rPr>
          <w:t>Exercise 11.3: Explore a SQL Server Profile</w:t>
        </w:r>
        <w:r w:rsidR="00B61B8B">
          <w:rPr>
            <w:webHidden/>
          </w:rPr>
          <w:tab/>
        </w:r>
        <w:r w:rsidR="00B61B8B">
          <w:rPr>
            <w:webHidden/>
          </w:rPr>
          <w:fldChar w:fldCharType="begin"/>
        </w:r>
        <w:r w:rsidR="00B61B8B">
          <w:rPr>
            <w:webHidden/>
          </w:rPr>
          <w:instrText xml:space="preserve"> PAGEREF _Toc366171520 \h </w:instrText>
        </w:r>
        <w:r w:rsidR="00B61B8B">
          <w:rPr>
            <w:webHidden/>
          </w:rPr>
        </w:r>
        <w:r w:rsidR="00B61B8B">
          <w:rPr>
            <w:webHidden/>
          </w:rPr>
          <w:fldChar w:fldCharType="separate"/>
        </w:r>
        <w:r w:rsidR="00B61B8B">
          <w:rPr>
            <w:webHidden/>
          </w:rPr>
          <w:t>160</w:t>
        </w:r>
        <w:r w:rsidR="00B61B8B">
          <w:rPr>
            <w:webHidden/>
          </w:rPr>
          <w:fldChar w:fldCharType="end"/>
        </w:r>
      </w:hyperlink>
    </w:p>
    <w:p w14:paraId="48259EDE"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1" w:history="1">
        <w:r w:rsidR="00B61B8B" w:rsidRPr="00F25810">
          <w:rPr>
            <w:rStyle w:val="Hyperlink"/>
          </w:rPr>
          <w:t>Exercise 11.4: Explore a Web Application Profile</w:t>
        </w:r>
        <w:r w:rsidR="00B61B8B">
          <w:rPr>
            <w:webHidden/>
          </w:rPr>
          <w:tab/>
        </w:r>
        <w:r w:rsidR="00B61B8B">
          <w:rPr>
            <w:webHidden/>
          </w:rPr>
          <w:fldChar w:fldCharType="begin"/>
        </w:r>
        <w:r w:rsidR="00B61B8B">
          <w:rPr>
            <w:webHidden/>
          </w:rPr>
          <w:instrText xml:space="preserve"> PAGEREF _Toc366171521 \h </w:instrText>
        </w:r>
        <w:r w:rsidR="00B61B8B">
          <w:rPr>
            <w:webHidden/>
          </w:rPr>
        </w:r>
        <w:r w:rsidR="00B61B8B">
          <w:rPr>
            <w:webHidden/>
          </w:rPr>
          <w:fldChar w:fldCharType="separate"/>
        </w:r>
        <w:r w:rsidR="00B61B8B">
          <w:rPr>
            <w:webHidden/>
          </w:rPr>
          <w:t>164</w:t>
        </w:r>
        <w:r w:rsidR="00B61B8B">
          <w:rPr>
            <w:webHidden/>
          </w:rPr>
          <w:fldChar w:fldCharType="end"/>
        </w:r>
      </w:hyperlink>
    </w:p>
    <w:p w14:paraId="664C829D"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2" w:history="1">
        <w:r w:rsidR="00B61B8B" w:rsidRPr="00F25810">
          <w:rPr>
            <w:rStyle w:val="Hyperlink"/>
          </w:rPr>
          <w:t>Exercise 11.5: Create a VM from a Template</w:t>
        </w:r>
        <w:r w:rsidR="00B61B8B">
          <w:rPr>
            <w:webHidden/>
          </w:rPr>
          <w:tab/>
        </w:r>
        <w:r w:rsidR="00B61B8B">
          <w:rPr>
            <w:webHidden/>
          </w:rPr>
          <w:fldChar w:fldCharType="begin"/>
        </w:r>
        <w:r w:rsidR="00B61B8B">
          <w:rPr>
            <w:webHidden/>
          </w:rPr>
          <w:instrText xml:space="preserve"> PAGEREF _Toc366171522 \h </w:instrText>
        </w:r>
        <w:r w:rsidR="00B61B8B">
          <w:rPr>
            <w:webHidden/>
          </w:rPr>
        </w:r>
        <w:r w:rsidR="00B61B8B">
          <w:rPr>
            <w:webHidden/>
          </w:rPr>
          <w:fldChar w:fldCharType="separate"/>
        </w:r>
        <w:r w:rsidR="00B61B8B">
          <w:rPr>
            <w:webHidden/>
          </w:rPr>
          <w:t>166</w:t>
        </w:r>
        <w:r w:rsidR="00B61B8B">
          <w:rPr>
            <w:webHidden/>
          </w:rPr>
          <w:fldChar w:fldCharType="end"/>
        </w:r>
      </w:hyperlink>
    </w:p>
    <w:p w14:paraId="203BA451"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3" w:history="1">
        <w:r w:rsidR="00B61B8B" w:rsidRPr="00F25810">
          <w:rPr>
            <w:rStyle w:val="Hyperlink"/>
            <w:b/>
          </w:rPr>
          <w:t>Lab 12: Create Service Templates with VMM</w:t>
        </w:r>
        <w:r w:rsidR="00B61B8B">
          <w:rPr>
            <w:webHidden/>
          </w:rPr>
          <w:tab/>
        </w:r>
        <w:r w:rsidR="00B61B8B">
          <w:rPr>
            <w:webHidden/>
          </w:rPr>
          <w:fldChar w:fldCharType="begin"/>
        </w:r>
        <w:r w:rsidR="00B61B8B">
          <w:rPr>
            <w:webHidden/>
          </w:rPr>
          <w:instrText xml:space="preserve"> PAGEREF _Toc366171523 \h </w:instrText>
        </w:r>
        <w:r w:rsidR="00B61B8B">
          <w:rPr>
            <w:webHidden/>
          </w:rPr>
        </w:r>
        <w:r w:rsidR="00B61B8B">
          <w:rPr>
            <w:webHidden/>
          </w:rPr>
          <w:fldChar w:fldCharType="separate"/>
        </w:r>
        <w:r w:rsidR="00B61B8B">
          <w:rPr>
            <w:webHidden/>
          </w:rPr>
          <w:t>172</w:t>
        </w:r>
        <w:r w:rsidR="00B61B8B">
          <w:rPr>
            <w:webHidden/>
          </w:rPr>
          <w:fldChar w:fldCharType="end"/>
        </w:r>
      </w:hyperlink>
    </w:p>
    <w:p w14:paraId="2B1B84C1"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4" w:history="1">
        <w:r w:rsidR="00B61B8B" w:rsidRPr="00F25810">
          <w:rPr>
            <w:rStyle w:val="Hyperlink"/>
          </w:rPr>
          <w:t>Exercise 12.1: Create a Service Template</w:t>
        </w:r>
        <w:r w:rsidR="00B61B8B">
          <w:rPr>
            <w:webHidden/>
          </w:rPr>
          <w:tab/>
        </w:r>
        <w:r w:rsidR="00B61B8B">
          <w:rPr>
            <w:webHidden/>
          </w:rPr>
          <w:fldChar w:fldCharType="begin"/>
        </w:r>
        <w:r w:rsidR="00B61B8B">
          <w:rPr>
            <w:webHidden/>
          </w:rPr>
          <w:instrText xml:space="preserve"> PAGEREF _Toc366171524 \h </w:instrText>
        </w:r>
        <w:r w:rsidR="00B61B8B">
          <w:rPr>
            <w:webHidden/>
          </w:rPr>
        </w:r>
        <w:r w:rsidR="00B61B8B">
          <w:rPr>
            <w:webHidden/>
          </w:rPr>
          <w:fldChar w:fldCharType="separate"/>
        </w:r>
        <w:r w:rsidR="00B61B8B">
          <w:rPr>
            <w:webHidden/>
          </w:rPr>
          <w:t>172</w:t>
        </w:r>
        <w:r w:rsidR="00B61B8B">
          <w:rPr>
            <w:webHidden/>
          </w:rPr>
          <w:fldChar w:fldCharType="end"/>
        </w:r>
      </w:hyperlink>
    </w:p>
    <w:p w14:paraId="59C0A4F9"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5" w:history="1">
        <w:r w:rsidR="00B61B8B" w:rsidRPr="00F25810">
          <w:rPr>
            <w:rStyle w:val="Hyperlink"/>
          </w:rPr>
          <w:t>Exercise 12.2: Deploy a Service Template</w:t>
        </w:r>
        <w:r w:rsidR="00B61B8B">
          <w:rPr>
            <w:webHidden/>
          </w:rPr>
          <w:tab/>
        </w:r>
        <w:r w:rsidR="00B61B8B">
          <w:rPr>
            <w:webHidden/>
          </w:rPr>
          <w:fldChar w:fldCharType="begin"/>
        </w:r>
        <w:r w:rsidR="00B61B8B">
          <w:rPr>
            <w:webHidden/>
          </w:rPr>
          <w:instrText xml:space="preserve"> PAGEREF _Toc366171525 \h </w:instrText>
        </w:r>
        <w:r w:rsidR="00B61B8B">
          <w:rPr>
            <w:webHidden/>
          </w:rPr>
        </w:r>
        <w:r w:rsidR="00B61B8B">
          <w:rPr>
            <w:webHidden/>
          </w:rPr>
          <w:fldChar w:fldCharType="separate"/>
        </w:r>
        <w:r w:rsidR="00B61B8B">
          <w:rPr>
            <w:webHidden/>
          </w:rPr>
          <w:t>179</w:t>
        </w:r>
        <w:r w:rsidR="00B61B8B">
          <w:rPr>
            <w:webHidden/>
          </w:rPr>
          <w:fldChar w:fldCharType="end"/>
        </w:r>
      </w:hyperlink>
    </w:p>
    <w:p w14:paraId="4E85BB86"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6" w:history="1">
        <w:r w:rsidR="00B61B8B" w:rsidRPr="00F25810">
          <w:rPr>
            <w:rStyle w:val="Hyperlink"/>
            <w:b/>
          </w:rPr>
          <w:t>Lab 13: Create Roles &amp; Clouds with VMM</w:t>
        </w:r>
        <w:r w:rsidR="00B61B8B">
          <w:rPr>
            <w:webHidden/>
          </w:rPr>
          <w:tab/>
        </w:r>
        <w:r w:rsidR="00B61B8B">
          <w:rPr>
            <w:webHidden/>
          </w:rPr>
          <w:fldChar w:fldCharType="begin"/>
        </w:r>
        <w:r w:rsidR="00B61B8B">
          <w:rPr>
            <w:webHidden/>
          </w:rPr>
          <w:instrText xml:space="preserve"> PAGEREF _Toc366171526 \h </w:instrText>
        </w:r>
        <w:r w:rsidR="00B61B8B">
          <w:rPr>
            <w:webHidden/>
          </w:rPr>
        </w:r>
        <w:r w:rsidR="00B61B8B">
          <w:rPr>
            <w:webHidden/>
          </w:rPr>
          <w:fldChar w:fldCharType="separate"/>
        </w:r>
        <w:r w:rsidR="00B61B8B">
          <w:rPr>
            <w:webHidden/>
          </w:rPr>
          <w:t>182</w:t>
        </w:r>
        <w:r w:rsidR="00B61B8B">
          <w:rPr>
            <w:webHidden/>
          </w:rPr>
          <w:fldChar w:fldCharType="end"/>
        </w:r>
      </w:hyperlink>
    </w:p>
    <w:p w14:paraId="7B77E010"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7" w:history="1">
        <w:r w:rsidR="00B61B8B" w:rsidRPr="00F25810">
          <w:rPr>
            <w:rStyle w:val="Hyperlink"/>
          </w:rPr>
          <w:t>Exercise 13.1: Create User Roles</w:t>
        </w:r>
        <w:r w:rsidR="00B61B8B">
          <w:rPr>
            <w:webHidden/>
          </w:rPr>
          <w:tab/>
        </w:r>
        <w:r w:rsidR="00B61B8B">
          <w:rPr>
            <w:webHidden/>
          </w:rPr>
          <w:fldChar w:fldCharType="begin"/>
        </w:r>
        <w:r w:rsidR="00B61B8B">
          <w:rPr>
            <w:webHidden/>
          </w:rPr>
          <w:instrText xml:space="preserve"> PAGEREF _Toc366171527 \h </w:instrText>
        </w:r>
        <w:r w:rsidR="00B61B8B">
          <w:rPr>
            <w:webHidden/>
          </w:rPr>
        </w:r>
        <w:r w:rsidR="00B61B8B">
          <w:rPr>
            <w:webHidden/>
          </w:rPr>
          <w:fldChar w:fldCharType="separate"/>
        </w:r>
        <w:r w:rsidR="00B61B8B">
          <w:rPr>
            <w:webHidden/>
          </w:rPr>
          <w:t>182</w:t>
        </w:r>
        <w:r w:rsidR="00B61B8B">
          <w:rPr>
            <w:webHidden/>
          </w:rPr>
          <w:fldChar w:fldCharType="end"/>
        </w:r>
      </w:hyperlink>
    </w:p>
    <w:p w14:paraId="40DBC497"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8" w:history="1">
        <w:r w:rsidR="00B61B8B" w:rsidRPr="00F25810">
          <w:rPr>
            <w:rStyle w:val="Hyperlink"/>
          </w:rPr>
          <w:t>Exercise 13.2: Create a Cloud</w:t>
        </w:r>
        <w:r w:rsidR="00B61B8B">
          <w:rPr>
            <w:webHidden/>
          </w:rPr>
          <w:tab/>
        </w:r>
        <w:r w:rsidR="00B61B8B">
          <w:rPr>
            <w:webHidden/>
          </w:rPr>
          <w:fldChar w:fldCharType="begin"/>
        </w:r>
        <w:r w:rsidR="00B61B8B">
          <w:rPr>
            <w:webHidden/>
          </w:rPr>
          <w:instrText xml:space="preserve"> PAGEREF _Toc366171528 \h </w:instrText>
        </w:r>
        <w:r w:rsidR="00B61B8B">
          <w:rPr>
            <w:webHidden/>
          </w:rPr>
        </w:r>
        <w:r w:rsidR="00B61B8B">
          <w:rPr>
            <w:webHidden/>
          </w:rPr>
          <w:fldChar w:fldCharType="separate"/>
        </w:r>
        <w:r w:rsidR="00B61B8B">
          <w:rPr>
            <w:webHidden/>
          </w:rPr>
          <w:t>187</w:t>
        </w:r>
        <w:r w:rsidR="00B61B8B">
          <w:rPr>
            <w:webHidden/>
          </w:rPr>
          <w:fldChar w:fldCharType="end"/>
        </w:r>
      </w:hyperlink>
    </w:p>
    <w:p w14:paraId="4A11BB95" w14:textId="77777777" w:rsidR="00B61B8B" w:rsidRDefault="00A670E4">
      <w:pPr>
        <w:pStyle w:val="TOC1"/>
        <w:rPr>
          <w:rFonts w:asciiTheme="minorHAnsi" w:eastAsiaTheme="minorEastAsia" w:hAnsiTheme="minorHAnsi" w:cstheme="minorBidi"/>
          <w:bCs w:val="0"/>
          <w:caps w:val="0"/>
          <w:sz w:val="22"/>
          <w:szCs w:val="22"/>
          <w:lang w:eastAsia="en-US"/>
        </w:rPr>
      </w:pPr>
      <w:hyperlink w:anchor="_Toc366171529" w:history="1">
        <w:r w:rsidR="00B61B8B" w:rsidRPr="00F25810">
          <w:rPr>
            <w:rStyle w:val="Hyperlink"/>
          </w:rPr>
          <w:t>Exercise 13.3: Delegate Access to a Cloud</w:t>
        </w:r>
        <w:r w:rsidR="00B61B8B">
          <w:rPr>
            <w:webHidden/>
          </w:rPr>
          <w:tab/>
        </w:r>
        <w:r w:rsidR="00B61B8B">
          <w:rPr>
            <w:webHidden/>
          </w:rPr>
          <w:fldChar w:fldCharType="begin"/>
        </w:r>
        <w:r w:rsidR="00B61B8B">
          <w:rPr>
            <w:webHidden/>
          </w:rPr>
          <w:instrText xml:space="preserve"> PAGEREF _Toc366171529 \h </w:instrText>
        </w:r>
        <w:r w:rsidR="00B61B8B">
          <w:rPr>
            <w:webHidden/>
          </w:rPr>
        </w:r>
        <w:r w:rsidR="00B61B8B">
          <w:rPr>
            <w:webHidden/>
          </w:rPr>
          <w:fldChar w:fldCharType="separate"/>
        </w:r>
        <w:r w:rsidR="00B61B8B">
          <w:rPr>
            <w:webHidden/>
          </w:rPr>
          <w:t>191</w:t>
        </w:r>
        <w:r w:rsidR="00B61B8B">
          <w:rPr>
            <w:webHidden/>
          </w:rPr>
          <w:fldChar w:fldCharType="end"/>
        </w:r>
      </w:hyperlink>
    </w:p>
    <w:p w14:paraId="2C94D128" w14:textId="0EFCE14E" w:rsidR="00F832F0" w:rsidRDefault="0024764B" w:rsidP="009F74E7">
      <w:pPr>
        <w:pStyle w:val="TOC1"/>
      </w:pPr>
      <w:r>
        <w:fldChar w:fldCharType="end"/>
      </w:r>
    </w:p>
    <w:p w14:paraId="53349005" w14:textId="77777777" w:rsidR="00092833" w:rsidRPr="00E06EF0" w:rsidRDefault="00F832F0" w:rsidP="00C35476">
      <w:pPr>
        <w:pStyle w:val="ppTopic"/>
        <w:rPr>
          <w:sz w:val="20"/>
          <w:szCs w:val="20"/>
        </w:rPr>
      </w:pPr>
      <w:bookmarkStart w:id="3" w:name="_Toc350812797"/>
      <w:bookmarkStart w:id="4" w:name="_Toc361192912"/>
      <w:r>
        <w:rPr>
          <w:rStyle w:val="TitleChar"/>
        </w:rPr>
        <w:br w:type="page"/>
      </w:r>
      <w:bookmarkEnd w:id="3"/>
      <w:bookmarkEnd w:id="4"/>
    </w:p>
    <w:bookmarkStart w:id="5" w:name="_Toc350818561"/>
    <w:bookmarkStart w:id="6" w:name="_Toc364813426"/>
    <w:bookmarkStart w:id="7" w:name="_Toc366171478"/>
    <w:p w14:paraId="4B78FFFF" w14:textId="36BDC1E9" w:rsidR="007127FF" w:rsidRDefault="00A670E4" w:rsidP="007127FF">
      <w:pPr>
        <w:pStyle w:val="ppTopic"/>
        <w:rPr>
          <w:rStyle w:val="TitleChar"/>
        </w:rPr>
      </w:pPr>
      <w:sdt>
        <w:sdtPr>
          <w:rPr>
            <w:rStyle w:val="TitleChar"/>
          </w:rPr>
          <w:alias w:val="Topic"/>
          <w:tag w:val="9b28405c-4706-4849-b895-81eddc365c6a"/>
          <w:id w:val="404118397"/>
          <w:placeholder>
            <w:docPart w:val="9D3FC64B02344FE4920666BB3425C3AD"/>
          </w:placeholder>
          <w:text/>
        </w:sdtPr>
        <w:sdtEndPr>
          <w:rPr>
            <w:rStyle w:val="TitleChar"/>
          </w:rPr>
        </w:sdtEndPr>
        <w:sdtContent>
          <w:r w:rsidR="007127FF">
            <w:rPr>
              <w:rStyle w:val="TitleChar"/>
            </w:rPr>
            <w:t xml:space="preserve">Lab </w:t>
          </w:r>
          <w:r w:rsidR="00372EFB">
            <w:rPr>
              <w:rStyle w:val="TitleChar"/>
            </w:rPr>
            <w:t>Timing</w:t>
          </w:r>
        </w:sdtContent>
      </w:sdt>
      <w:bookmarkEnd w:id="5"/>
      <w:bookmarkEnd w:id="6"/>
      <w:bookmarkEnd w:id="7"/>
    </w:p>
    <w:p w14:paraId="6AB64550" w14:textId="6413C895" w:rsidR="007127FF" w:rsidRDefault="007127FF" w:rsidP="00372EFB">
      <w:pPr>
        <w:spacing w:after="0"/>
      </w:pPr>
      <w:r>
        <w:t xml:space="preserve">The following table shows the </w:t>
      </w:r>
      <w:r w:rsidR="00372EFB">
        <w:t>estimated time to complete each lab and task.</w:t>
      </w:r>
    </w:p>
    <w:tbl>
      <w:tblPr>
        <w:tblStyle w:val="GridTable4-Accent11"/>
        <w:tblW w:w="0" w:type="auto"/>
        <w:jc w:val="center"/>
        <w:tblLook w:val="04A0" w:firstRow="1" w:lastRow="0" w:firstColumn="1" w:lastColumn="0" w:noHBand="0" w:noVBand="1"/>
      </w:tblPr>
      <w:tblGrid>
        <w:gridCol w:w="6205"/>
        <w:gridCol w:w="1351"/>
      </w:tblGrid>
      <w:tr w:rsidR="00372EFB" w:rsidRPr="00372EFB" w14:paraId="601B03DD" w14:textId="77777777" w:rsidTr="002639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05" w:type="dxa"/>
          </w:tcPr>
          <w:p w14:paraId="33A1F46A" w14:textId="77777777" w:rsidR="00372EFB" w:rsidRPr="00372EFB" w:rsidRDefault="00372EFB" w:rsidP="00E53CE7">
            <w:pPr>
              <w:rPr>
                <w:sz w:val="18"/>
              </w:rPr>
            </w:pPr>
            <w:r w:rsidRPr="00372EFB">
              <w:rPr>
                <w:sz w:val="18"/>
              </w:rPr>
              <w:t>Title</w:t>
            </w:r>
          </w:p>
        </w:tc>
        <w:tc>
          <w:tcPr>
            <w:tcW w:w="1351" w:type="dxa"/>
          </w:tcPr>
          <w:p w14:paraId="672A62BE" w14:textId="59625936" w:rsidR="00372EFB" w:rsidRPr="00372EFB" w:rsidRDefault="00372EFB" w:rsidP="00E53CE7">
            <w:pPr>
              <w:cnfStyle w:val="100000000000" w:firstRow="1" w:lastRow="0" w:firstColumn="0" w:lastColumn="0" w:oddVBand="0" w:evenVBand="0" w:oddHBand="0" w:evenHBand="0" w:firstRowFirstColumn="0" w:firstRowLastColumn="0" w:lastRowFirstColumn="0" w:lastRowLastColumn="0"/>
              <w:rPr>
                <w:sz w:val="18"/>
              </w:rPr>
            </w:pPr>
            <w:r w:rsidRPr="00372EFB">
              <w:rPr>
                <w:sz w:val="18"/>
              </w:rPr>
              <w:t>Length</w:t>
            </w:r>
            <w:r w:rsidR="00677187">
              <w:rPr>
                <w:sz w:val="18"/>
              </w:rPr>
              <w:t xml:space="preserve"> (</w:t>
            </w:r>
            <w:proofErr w:type="spellStart"/>
            <w:r w:rsidR="00677187">
              <w:rPr>
                <w:sz w:val="18"/>
              </w:rPr>
              <w:t>mins</w:t>
            </w:r>
            <w:proofErr w:type="spellEnd"/>
            <w:r w:rsidR="00677187">
              <w:rPr>
                <w:sz w:val="18"/>
              </w:rPr>
              <w:t>)</w:t>
            </w:r>
          </w:p>
        </w:tc>
      </w:tr>
      <w:tr w:rsidR="00372EFB" w:rsidRPr="00372EFB" w14:paraId="3E41D080"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5002DF9F" w14:textId="77777777" w:rsidR="00372EFB" w:rsidRPr="00372EFB" w:rsidRDefault="00372EFB" w:rsidP="00372EFB">
            <w:pPr>
              <w:rPr>
                <w:rFonts w:ascii="Calibri" w:eastAsia="Times New Roman" w:hAnsi="Calibri" w:cs="Times New Roman"/>
                <w:color w:val="000000"/>
                <w:sz w:val="18"/>
              </w:rPr>
            </w:pPr>
            <w:r w:rsidRPr="00372EFB">
              <w:rPr>
                <w:rFonts w:ascii="Calibri" w:eastAsia="Times New Roman" w:hAnsi="Calibri" w:cs="Times New Roman"/>
                <w:color w:val="000000"/>
                <w:sz w:val="18"/>
              </w:rPr>
              <w:t>LAB 1: HOST CONFIGURATION WITH HYPER-V</w:t>
            </w:r>
          </w:p>
        </w:tc>
        <w:tc>
          <w:tcPr>
            <w:tcW w:w="1351" w:type="dxa"/>
            <w:noWrap/>
            <w:hideMark/>
          </w:tcPr>
          <w:p w14:paraId="1949C61C"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rPr>
            </w:pPr>
            <w:r w:rsidRPr="00372EFB">
              <w:rPr>
                <w:rFonts w:ascii="Calibri" w:eastAsia="Times New Roman" w:hAnsi="Calibri" w:cs="Times New Roman"/>
                <w:b/>
                <w:bCs/>
                <w:color w:val="000000"/>
                <w:sz w:val="18"/>
              </w:rPr>
              <w:t>20</w:t>
            </w:r>
          </w:p>
        </w:tc>
      </w:tr>
      <w:tr w:rsidR="00372EFB" w:rsidRPr="00372EFB" w14:paraId="2A1CE567"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7DE89E68"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1.1: CONFIGURE STORAGE</w:t>
            </w:r>
          </w:p>
        </w:tc>
        <w:tc>
          <w:tcPr>
            <w:tcW w:w="1351" w:type="dxa"/>
            <w:noWrap/>
            <w:hideMark/>
          </w:tcPr>
          <w:p w14:paraId="6011E8CD"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15</w:t>
            </w:r>
          </w:p>
        </w:tc>
      </w:tr>
      <w:tr w:rsidR="00372EFB" w:rsidRPr="00372EFB" w14:paraId="4B5A5D2C"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31996D98"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1.2: CONFIGURE HOST NIC TEAMING</w:t>
            </w:r>
          </w:p>
        </w:tc>
        <w:tc>
          <w:tcPr>
            <w:tcW w:w="1351" w:type="dxa"/>
            <w:noWrap/>
            <w:hideMark/>
          </w:tcPr>
          <w:p w14:paraId="660E3D81"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0D9470EC"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64B53C9F" w14:textId="77777777" w:rsidR="00372EFB" w:rsidRPr="00372EFB" w:rsidRDefault="00372EFB" w:rsidP="00372EFB">
            <w:pPr>
              <w:rPr>
                <w:rFonts w:ascii="Calibri" w:eastAsia="Times New Roman" w:hAnsi="Calibri" w:cs="Times New Roman"/>
                <w:color w:val="000000"/>
                <w:sz w:val="18"/>
              </w:rPr>
            </w:pPr>
            <w:r w:rsidRPr="00372EFB">
              <w:rPr>
                <w:rFonts w:ascii="Calibri" w:eastAsia="Times New Roman" w:hAnsi="Calibri" w:cs="Times New Roman"/>
                <w:color w:val="000000"/>
                <w:sz w:val="18"/>
              </w:rPr>
              <w:t>LAB 2: VIRTUAL MACHINE CONFIGURATION WITH HYPER-V</w:t>
            </w:r>
          </w:p>
        </w:tc>
        <w:tc>
          <w:tcPr>
            <w:tcW w:w="1351" w:type="dxa"/>
            <w:noWrap/>
            <w:hideMark/>
          </w:tcPr>
          <w:p w14:paraId="17E37F39"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8"/>
              </w:rPr>
            </w:pPr>
            <w:r w:rsidRPr="00372EFB">
              <w:rPr>
                <w:rFonts w:ascii="Calibri" w:eastAsia="Times New Roman" w:hAnsi="Calibri" w:cs="Times New Roman"/>
                <w:b/>
                <w:bCs/>
                <w:color w:val="000000"/>
                <w:sz w:val="18"/>
              </w:rPr>
              <w:t>10</w:t>
            </w:r>
          </w:p>
        </w:tc>
      </w:tr>
      <w:tr w:rsidR="00372EFB" w:rsidRPr="00372EFB" w14:paraId="0856A41A"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12BCBE97"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2.1: ENABLE REMOTE HOST MANAGEMENT</w:t>
            </w:r>
          </w:p>
        </w:tc>
        <w:tc>
          <w:tcPr>
            <w:tcW w:w="1351" w:type="dxa"/>
            <w:noWrap/>
            <w:hideMark/>
          </w:tcPr>
          <w:p w14:paraId="6DE86AD0"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53442A34"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7EE23AB4"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2.2: CREATE A VIRTUAL MACHINE</w:t>
            </w:r>
          </w:p>
        </w:tc>
        <w:tc>
          <w:tcPr>
            <w:tcW w:w="1351" w:type="dxa"/>
            <w:noWrap/>
            <w:hideMark/>
          </w:tcPr>
          <w:p w14:paraId="47F3139C"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723D92C0"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7913E142" w14:textId="77777777" w:rsidR="00372EFB" w:rsidRPr="00372EFB" w:rsidRDefault="00372EFB" w:rsidP="00372EFB">
            <w:pPr>
              <w:rPr>
                <w:rFonts w:ascii="Calibri" w:eastAsia="Times New Roman" w:hAnsi="Calibri" w:cs="Times New Roman"/>
                <w:color w:val="000000"/>
                <w:sz w:val="18"/>
              </w:rPr>
            </w:pPr>
            <w:r w:rsidRPr="00372EFB">
              <w:rPr>
                <w:rFonts w:ascii="Calibri" w:eastAsia="Times New Roman" w:hAnsi="Calibri" w:cs="Times New Roman"/>
                <w:color w:val="000000"/>
                <w:sz w:val="18"/>
              </w:rPr>
              <w:t>LAB 3: VIRTUAL MACHINE SETTINGS WITH HYPER-V</w:t>
            </w:r>
          </w:p>
        </w:tc>
        <w:tc>
          <w:tcPr>
            <w:tcW w:w="1351" w:type="dxa"/>
            <w:noWrap/>
            <w:hideMark/>
          </w:tcPr>
          <w:p w14:paraId="0AB58F0D"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rPr>
            </w:pPr>
            <w:r w:rsidRPr="00372EFB">
              <w:rPr>
                <w:rFonts w:ascii="Calibri" w:eastAsia="Times New Roman" w:hAnsi="Calibri" w:cs="Times New Roman"/>
                <w:b/>
                <w:bCs/>
                <w:color w:val="000000"/>
                <w:sz w:val="18"/>
              </w:rPr>
              <w:t>15</w:t>
            </w:r>
          </w:p>
        </w:tc>
      </w:tr>
      <w:tr w:rsidR="00372EFB" w:rsidRPr="00372EFB" w14:paraId="3E772029"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3F33D652"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3.1: CONFIGURE A VIRTUAL SWITCH</w:t>
            </w:r>
          </w:p>
        </w:tc>
        <w:tc>
          <w:tcPr>
            <w:tcW w:w="1351" w:type="dxa"/>
            <w:noWrap/>
            <w:hideMark/>
          </w:tcPr>
          <w:p w14:paraId="42B1EA52"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10</w:t>
            </w:r>
          </w:p>
        </w:tc>
      </w:tr>
      <w:tr w:rsidR="00372EFB" w:rsidRPr="00372EFB" w14:paraId="42D6E0F1"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7B198C99"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3.2: CONFIGURE A VIRTUAL MACHINE</w:t>
            </w:r>
          </w:p>
        </w:tc>
        <w:tc>
          <w:tcPr>
            <w:tcW w:w="1351" w:type="dxa"/>
            <w:noWrap/>
            <w:hideMark/>
          </w:tcPr>
          <w:p w14:paraId="1E33C345"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53C2B9B1"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48806434" w14:textId="77777777" w:rsidR="00372EFB" w:rsidRPr="00372EFB" w:rsidRDefault="00372EFB" w:rsidP="00372EFB">
            <w:pPr>
              <w:rPr>
                <w:rFonts w:ascii="Calibri" w:eastAsia="Times New Roman" w:hAnsi="Calibri" w:cs="Times New Roman"/>
                <w:color w:val="000000"/>
                <w:sz w:val="18"/>
              </w:rPr>
            </w:pPr>
            <w:r w:rsidRPr="00372EFB">
              <w:rPr>
                <w:rFonts w:ascii="Calibri" w:eastAsia="Times New Roman" w:hAnsi="Calibri" w:cs="Times New Roman"/>
                <w:color w:val="000000"/>
                <w:sz w:val="18"/>
              </w:rPr>
              <w:t>LAB 4: CLUSTERING &amp; RESILIENCY WITH HYPER-V</w:t>
            </w:r>
          </w:p>
        </w:tc>
        <w:tc>
          <w:tcPr>
            <w:tcW w:w="1351" w:type="dxa"/>
            <w:noWrap/>
            <w:hideMark/>
          </w:tcPr>
          <w:p w14:paraId="0090F2E4"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8"/>
              </w:rPr>
            </w:pPr>
            <w:r w:rsidRPr="00372EFB">
              <w:rPr>
                <w:rFonts w:ascii="Calibri" w:eastAsia="Times New Roman" w:hAnsi="Calibri" w:cs="Times New Roman"/>
                <w:b/>
                <w:bCs/>
                <w:color w:val="000000"/>
                <w:sz w:val="18"/>
              </w:rPr>
              <w:t>30</w:t>
            </w:r>
          </w:p>
        </w:tc>
      </w:tr>
      <w:tr w:rsidR="00372EFB" w:rsidRPr="00372EFB" w14:paraId="6458C9DF"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705AA33A"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4.1: DEPLOY A FAILOVER CLUSTER</w:t>
            </w:r>
          </w:p>
        </w:tc>
        <w:tc>
          <w:tcPr>
            <w:tcW w:w="1351" w:type="dxa"/>
            <w:noWrap/>
            <w:hideMark/>
          </w:tcPr>
          <w:p w14:paraId="6034CAE6"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10</w:t>
            </w:r>
          </w:p>
        </w:tc>
      </w:tr>
      <w:tr w:rsidR="00372EFB" w:rsidRPr="00372EFB" w14:paraId="0DBCA168"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3D455491"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4.2: CONFIGURE A FAILOVER CLUSTER</w:t>
            </w:r>
          </w:p>
        </w:tc>
        <w:tc>
          <w:tcPr>
            <w:tcW w:w="1351" w:type="dxa"/>
            <w:noWrap/>
            <w:hideMark/>
          </w:tcPr>
          <w:p w14:paraId="27CA0F60"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7608CB71"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1888C9DB"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4.3: CREATE A HIGHLY AVAILABLE VM</w:t>
            </w:r>
          </w:p>
        </w:tc>
        <w:tc>
          <w:tcPr>
            <w:tcW w:w="1351" w:type="dxa"/>
            <w:noWrap/>
            <w:hideMark/>
          </w:tcPr>
          <w:p w14:paraId="52B49D71"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1B9C839E"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4A71B49F" w14:textId="45D81A61"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4.4: </w:t>
            </w:r>
            <w:r w:rsidR="009F3928">
              <w:rPr>
                <w:rFonts w:ascii="Calibri" w:eastAsia="Times New Roman" w:hAnsi="Calibri" w:cs="Times New Roman"/>
                <w:b w:val="0"/>
                <w:color w:val="000000"/>
                <w:sz w:val="18"/>
              </w:rPr>
              <w:t xml:space="preserve">IMPLEMENT </w:t>
            </w:r>
            <w:r w:rsidRPr="00372EFB">
              <w:rPr>
                <w:rFonts w:ascii="Calibri" w:eastAsia="Times New Roman" w:hAnsi="Calibri" w:cs="Times New Roman"/>
                <w:b w:val="0"/>
                <w:color w:val="000000"/>
                <w:sz w:val="18"/>
              </w:rPr>
              <w:t>CLUSTER-AWARE UPDATING</w:t>
            </w:r>
          </w:p>
        </w:tc>
        <w:tc>
          <w:tcPr>
            <w:tcW w:w="1351" w:type="dxa"/>
            <w:noWrap/>
            <w:hideMark/>
          </w:tcPr>
          <w:p w14:paraId="072B1A4C"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10</w:t>
            </w:r>
          </w:p>
        </w:tc>
      </w:tr>
      <w:tr w:rsidR="00372EFB" w:rsidRPr="00372EFB" w14:paraId="3FB43A3A"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5E720C1A" w14:textId="77777777" w:rsidR="00372EFB" w:rsidRPr="00372EFB" w:rsidRDefault="00372EFB" w:rsidP="00372EFB">
            <w:pPr>
              <w:rPr>
                <w:rFonts w:ascii="Calibri" w:eastAsia="Times New Roman" w:hAnsi="Calibri" w:cs="Times New Roman"/>
                <w:color w:val="000000"/>
                <w:sz w:val="18"/>
              </w:rPr>
            </w:pPr>
            <w:r w:rsidRPr="00372EFB">
              <w:rPr>
                <w:rFonts w:ascii="Calibri" w:eastAsia="Times New Roman" w:hAnsi="Calibri" w:cs="Times New Roman"/>
                <w:color w:val="000000"/>
                <w:sz w:val="18"/>
              </w:rPr>
              <w:t>LAB 5: VIRTUAL MACHINE MOBILITY WITH HYPER-V</w:t>
            </w:r>
          </w:p>
        </w:tc>
        <w:tc>
          <w:tcPr>
            <w:tcW w:w="1351" w:type="dxa"/>
            <w:noWrap/>
            <w:hideMark/>
          </w:tcPr>
          <w:p w14:paraId="58473B21"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rPr>
            </w:pPr>
            <w:r w:rsidRPr="00372EFB">
              <w:rPr>
                <w:rFonts w:ascii="Calibri" w:eastAsia="Times New Roman" w:hAnsi="Calibri" w:cs="Times New Roman"/>
                <w:b/>
                <w:bCs/>
                <w:color w:val="000000"/>
                <w:sz w:val="18"/>
              </w:rPr>
              <w:t>15</w:t>
            </w:r>
          </w:p>
        </w:tc>
      </w:tr>
      <w:tr w:rsidR="00372EFB" w:rsidRPr="00372EFB" w14:paraId="3501801F"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002AA9BA"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5.1: CONFIGURE VM MIGRATION</w:t>
            </w:r>
          </w:p>
        </w:tc>
        <w:tc>
          <w:tcPr>
            <w:tcW w:w="1351" w:type="dxa"/>
            <w:noWrap/>
            <w:hideMark/>
          </w:tcPr>
          <w:p w14:paraId="7FBDF233"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308670B9"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159CF537"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5.2: TEST A MIGRATION</w:t>
            </w:r>
          </w:p>
        </w:tc>
        <w:tc>
          <w:tcPr>
            <w:tcW w:w="1351" w:type="dxa"/>
            <w:noWrap/>
            <w:hideMark/>
          </w:tcPr>
          <w:p w14:paraId="4177EB30"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10</w:t>
            </w:r>
          </w:p>
        </w:tc>
      </w:tr>
      <w:tr w:rsidR="00372EFB" w:rsidRPr="00372EFB" w14:paraId="53FCB86D"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309F2C58" w14:textId="77777777" w:rsidR="00372EFB" w:rsidRPr="00372EFB" w:rsidRDefault="00372EFB" w:rsidP="00372EFB">
            <w:pPr>
              <w:rPr>
                <w:rFonts w:ascii="Calibri" w:eastAsia="Times New Roman" w:hAnsi="Calibri" w:cs="Times New Roman"/>
                <w:color w:val="000000"/>
                <w:sz w:val="18"/>
              </w:rPr>
            </w:pPr>
            <w:r w:rsidRPr="00372EFB">
              <w:rPr>
                <w:rFonts w:ascii="Calibri" w:eastAsia="Times New Roman" w:hAnsi="Calibri" w:cs="Times New Roman"/>
                <w:color w:val="000000"/>
                <w:sz w:val="18"/>
              </w:rPr>
              <w:t>LAB 6: BACKUP &amp; REPLICATION WITH HYPER-V</w:t>
            </w:r>
          </w:p>
        </w:tc>
        <w:tc>
          <w:tcPr>
            <w:tcW w:w="1351" w:type="dxa"/>
            <w:noWrap/>
            <w:hideMark/>
          </w:tcPr>
          <w:p w14:paraId="6574FC37"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8"/>
              </w:rPr>
            </w:pPr>
            <w:r w:rsidRPr="00372EFB">
              <w:rPr>
                <w:rFonts w:ascii="Calibri" w:eastAsia="Times New Roman" w:hAnsi="Calibri" w:cs="Times New Roman"/>
                <w:b/>
                <w:bCs/>
                <w:color w:val="000000"/>
                <w:sz w:val="18"/>
              </w:rPr>
              <w:t>15</w:t>
            </w:r>
          </w:p>
        </w:tc>
      </w:tr>
      <w:tr w:rsidR="00372EFB" w:rsidRPr="00372EFB" w14:paraId="4328A676"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213BFD66"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6.1: BACKUP A VM</w:t>
            </w:r>
          </w:p>
        </w:tc>
        <w:tc>
          <w:tcPr>
            <w:tcW w:w="1351" w:type="dxa"/>
            <w:noWrap/>
            <w:hideMark/>
          </w:tcPr>
          <w:p w14:paraId="1574F6B1"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4FFE123A"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0986E59F"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6.2: CONFIGURE A HYPER-V REPLICA</w:t>
            </w:r>
          </w:p>
        </w:tc>
        <w:tc>
          <w:tcPr>
            <w:tcW w:w="1351" w:type="dxa"/>
            <w:noWrap/>
            <w:hideMark/>
          </w:tcPr>
          <w:p w14:paraId="1723B5B1"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3</w:t>
            </w:r>
          </w:p>
        </w:tc>
      </w:tr>
      <w:tr w:rsidR="00372EFB" w:rsidRPr="00372EFB" w14:paraId="6061A8F3"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610E2D7C"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6.3: CONFIGURE A HYPER-V REPLICA BROKER</w:t>
            </w:r>
          </w:p>
        </w:tc>
        <w:tc>
          <w:tcPr>
            <w:tcW w:w="1351" w:type="dxa"/>
            <w:noWrap/>
            <w:hideMark/>
          </w:tcPr>
          <w:p w14:paraId="77F3D5E5"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4</w:t>
            </w:r>
          </w:p>
        </w:tc>
      </w:tr>
      <w:tr w:rsidR="00372EFB" w:rsidRPr="00372EFB" w14:paraId="1F6A8FEB"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1D9B6EBC"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6.4: REPLICATE A VM</w:t>
            </w:r>
          </w:p>
        </w:tc>
        <w:tc>
          <w:tcPr>
            <w:tcW w:w="1351" w:type="dxa"/>
            <w:noWrap/>
            <w:hideMark/>
          </w:tcPr>
          <w:p w14:paraId="6EF3F0D2"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3</w:t>
            </w:r>
          </w:p>
        </w:tc>
      </w:tr>
      <w:tr w:rsidR="00372EFB" w:rsidRPr="00372EFB" w14:paraId="433E9D72"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561FE5F0" w14:textId="77777777" w:rsidR="00372EFB" w:rsidRPr="00F12A37" w:rsidRDefault="00372EFB" w:rsidP="00372EFB">
            <w:pPr>
              <w:rPr>
                <w:rFonts w:ascii="Calibri" w:eastAsia="Times New Roman" w:hAnsi="Calibri" w:cs="Times New Roman"/>
                <w:sz w:val="18"/>
              </w:rPr>
            </w:pPr>
            <w:r w:rsidRPr="00F12A37">
              <w:rPr>
                <w:rFonts w:ascii="Calibri" w:eastAsia="Times New Roman" w:hAnsi="Calibri" w:cs="Times New Roman"/>
                <w:sz w:val="18"/>
              </w:rPr>
              <w:t>LAB 7: HOST CONFIGURATION WITH VMM</w:t>
            </w:r>
          </w:p>
        </w:tc>
        <w:tc>
          <w:tcPr>
            <w:tcW w:w="1351" w:type="dxa"/>
            <w:noWrap/>
            <w:hideMark/>
          </w:tcPr>
          <w:p w14:paraId="20C5118A" w14:textId="30A49909" w:rsidR="00372EFB" w:rsidRPr="00F12A37" w:rsidRDefault="00F12A37"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sz w:val="18"/>
              </w:rPr>
            </w:pPr>
            <w:r w:rsidRPr="00F12A37">
              <w:rPr>
                <w:rFonts w:ascii="Calibri" w:eastAsia="Times New Roman" w:hAnsi="Calibri" w:cs="Times New Roman"/>
                <w:b/>
                <w:bCs/>
                <w:sz w:val="18"/>
              </w:rPr>
              <w:t>1</w:t>
            </w:r>
            <w:r w:rsidR="00372EFB" w:rsidRPr="00F12A37">
              <w:rPr>
                <w:rFonts w:ascii="Calibri" w:eastAsia="Times New Roman" w:hAnsi="Calibri" w:cs="Times New Roman"/>
                <w:b/>
                <w:bCs/>
                <w:sz w:val="18"/>
              </w:rPr>
              <w:t>5</w:t>
            </w:r>
          </w:p>
        </w:tc>
      </w:tr>
      <w:tr w:rsidR="00372EFB" w:rsidRPr="00372EFB" w14:paraId="6D69ECCB"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542AEEBC"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7.1: ADD HYPER-V HOSTS TO VMM</w:t>
            </w:r>
          </w:p>
        </w:tc>
        <w:tc>
          <w:tcPr>
            <w:tcW w:w="1351" w:type="dxa"/>
            <w:noWrap/>
            <w:hideMark/>
          </w:tcPr>
          <w:p w14:paraId="0E1597B6" w14:textId="77777777" w:rsidR="00372EFB" w:rsidRPr="00F12A37"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10</w:t>
            </w:r>
          </w:p>
        </w:tc>
      </w:tr>
      <w:tr w:rsidR="00372EFB" w:rsidRPr="00372EFB" w14:paraId="3CAB9480"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727A2CDD" w14:textId="071ABD5C" w:rsidR="00372EFB" w:rsidRPr="00F12A37" w:rsidRDefault="00263924"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7.2</w:t>
            </w:r>
            <w:r w:rsidR="00372EFB" w:rsidRPr="00F12A37">
              <w:rPr>
                <w:rFonts w:ascii="Calibri" w:eastAsia="Times New Roman" w:hAnsi="Calibri" w:cs="Times New Roman"/>
                <w:b w:val="0"/>
                <w:sz w:val="18"/>
              </w:rPr>
              <w:t>: CONFIGURE HOST OPTIMIZATION</w:t>
            </w:r>
          </w:p>
        </w:tc>
        <w:tc>
          <w:tcPr>
            <w:tcW w:w="1351" w:type="dxa"/>
            <w:noWrap/>
            <w:hideMark/>
          </w:tcPr>
          <w:p w14:paraId="541820B5" w14:textId="77777777" w:rsidR="00372EFB" w:rsidRPr="00F12A37"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5</w:t>
            </w:r>
          </w:p>
        </w:tc>
      </w:tr>
      <w:tr w:rsidR="00372EFB" w:rsidRPr="00372EFB" w14:paraId="6D88ADC7"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1D6CB6B0" w14:textId="77777777" w:rsidR="00372EFB" w:rsidRPr="00F12A37" w:rsidRDefault="00372EFB" w:rsidP="00372EFB">
            <w:pPr>
              <w:rPr>
                <w:rFonts w:ascii="Calibri" w:eastAsia="Times New Roman" w:hAnsi="Calibri" w:cs="Times New Roman"/>
                <w:sz w:val="18"/>
              </w:rPr>
            </w:pPr>
            <w:r w:rsidRPr="00F12A37">
              <w:rPr>
                <w:rFonts w:ascii="Calibri" w:eastAsia="Times New Roman" w:hAnsi="Calibri" w:cs="Times New Roman"/>
                <w:sz w:val="18"/>
              </w:rPr>
              <w:t>LAB 8: STORAGE CONFIGURATION WITH VMM</w:t>
            </w:r>
          </w:p>
        </w:tc>
        <w:tc>
          <w:tcPr>
            <w:tcW w:w="1351" w:type="dxa"/>
            <w:noWrap/>
            <w:hideMark/>
          </w:tcPr>
          <w:p w14:paraId="6EA93CA6" w14:textId="64E34F89" w:rsidR="00372EFB" w:rsidRPr="00F12A37" w:rsidRDefault="00F12A37"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rPr>
            </w:pPr>
            <w:r w:rsidRPr="00F12A37">
              <w:rPr>
                <w:rFonts w:ascii="Calibri" w:eastAsia="Times New Roman" w:hAnsi="Calibri" w:cs="Times New Roman"/>
                <w:b/>
                <w:bCs/>
                <w:sz w:val="18"/>
              </w:rPr>
              <w:t>20</w:t>
            </w:r>
          </w:p>
        </w:tc>
      </w:tr>
      <w:tr w:rsidR="00372EFB" w:rsidRPr="00372EFB" w14:paraId="3FD85D75"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2F7FA6B4"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8.1: MANAGE A FILE SERVER</w:t>
            </w:r>
          </w:p>
        </w:tc>
        <w:tc>
          <w:tcPr>
            <w:tcW w:w="1351" w:type="dxa"/>
            <w:noWrap/>
            <w:hideMark/>
          </w:tcPr>
          <w:p w14:paraId="4F2B0129" w14:textId="78DE97A7" w:rsidR="00372EFB" w:rsidRPr="00F12A37" w:rsidRDefault="00F12A37"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10</w:t>
            </w:r>
          </w:p>
        </w:tc>
      </w:tr>
      <w:tr w:rsidR="00372EFB" w:rsidRPr="00372EFB" w14:paraId="54E11AEF"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6A8629FE"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8.2: INTEGRATE AND MANAGE SANS</w:t>
            </w:r>
          </w:p>
        </w:tc>
        <w:tc>
          <w:tcPr>
            <w:tcW w:w="1351" w:type="dxa"/>
            <w:noWrap/>
            <w:hideMark/>
          </w:tcPr>
          <w:p w14:paraId="3805E2F8" w14:textId="7E61E4F3" w:rsidR="00372EFB" w:rsidRPr="00F12A37" w:rsidRDefault="00F12A37"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5</w:t>
            </w:r>
          </w:p>
        </w:tc>
      </w:tr>
      <w:tr w:rsidR="00372EFB" w:rsidRPr="00372EFB" w14:paraId="3A060128"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5AD330AB"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8.3: PROVISION ISCSI STORAGE</w:t>
            </w:r>
          </w:p>
        </w:tc>
        <w:tc>
          <w:tcPr>
            <w:tcW w:w="1351" w:type="dxa"/>
            <w:noWrap/>
            <w:hideMark/>
          </w:tcPr>
          <w:p w14:paraId="72FEF4E6" w14:textId="6E46A31F" w:rsidR="00372EFB" w:rsidRPr="00F12A37" w:rsidRDefault="00F12A37"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5</w:t>
            </w:r>
          </w:p>
        </w:tc>
      </w:tr>
      <w:tr w:rsidR="00372EFB" w:rsidRPr="00372EFB" w14:paraId="240E1E69"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13674110" w14:textId="77777777" w:rsidR="00372EFB" w:rsidRPr="00F12A37" w:rsidRDefault="00372EFB" w:rsidP="00372EFB">
            <w:pPr>
              <w:rPr>
                <w:rFonts w:ascii="Calibri" w:eastAsia="Times New Roman" w:hAnsi="Calibri" w:cs="Times New Roman"/>
                <w:sz w:val="18"/>
              </w:rPr>
            </w:pPr>
            <w:r w:rsidRPr="00F12A37">
              <w:rPr>
                <w:rFonts w:ascii="Calibri" w:eastAsia="Times New Roman" w:hAnsi="Calibri" w:cs="Times New Roman"/>
                <w:sz w:val="18"/>
              </w:rPr>
              <w:t>LAB 9: NETWORK CONFIGURATION WITH VMM</w:t>
            </w:r>
          </w:p>
        </w:tc>
        <w:tc>
          <w:tcPr>
            <w:tcW w:w="1351" w:type="dxa"/>
            <w:noWrap/>
            <w:hideMark/>
          </w:tcPr>
          <w:p w14:paraId="7B37BB01" w14:textId="671F8C2E" w:rsidR="00372EFB" w:rsidRPr="00F12A37" w:rsidRDefault="00F12A37"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rPr>
            </w:pPr>
            <w:r w:rsidRPr="00F12A37">
              <w:rPr>
                <w:rFonts w:ascii="Calibri" w:eastAsia="Times New Roman" w:hAnsi="Calibri" w:cs="Times New Roman"/>
                <w:b/>
                <w:bCs/>
                <w:sz w:val="18"/>
              </w:rPr>
              <w:t>25</w:t>
            </w:r>
          </w:p>
        </w:tc>
      </w:tr>
      <w:tr w:rsidR="00372EFB" w:rsidRPr="00372EFB" w14:paraId="11435141"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4CB15E29"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9.1: CREATE LOGICAL NETWORKS</w:t>
            </w:r>
          </w:p>
        </w:tc>
        <w:tc>
          <w:tcPr>
            <w:tcW w:w="1351" w:type="dxa"/>
            <w:noWrap/>
            <w:hideMark/>
          </w:tcPr>
          <w:p w14:paraId="4B7637B1" w14:textId="63D06138" w:rsidR="00372EFB" w:rsidRPr="00F12A37" w:rsidRDefault="00F12A37"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6</w:t>
            </w:r>
          </w:p>
        </w:tc>
      </w:tr>
      <w:tr w:rsidR="00372EFB" w:rsidRPr="00372EFB" w14:paraId="6704C889"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5E90D6D2"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9.2: CREATE NATIVE PORT PROFILES</w:t>
            </w:r>
          </w:p>
        </w:tc>
        <w:tc>
          <w:tcPr>
            <w:tcW w:w="1351" w:type="dxa"/>
            <w:noWrap/>
            <w:hideMark/>
          </w:tcPr>
          <w:p w14:paraId="758E1692" w14:textId="32407D52" w:rsidR="00372EFB" w:rsidRPr="00F12A37" w:rsidRDefault="00F12A37"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5</w:t>
            </w:r>
          </w:p>
        </w:tc>
      </w:tr>
      <w:tr w:rsidR="00372EFB" w:rsidRPr="00372EFB" w14:paraId="28751A60"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3D8E2662"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9.3: CREATE PORT CLASSIFICATIONS</w:t>
            </w:r>
          </w:p>
        </w:tc>
        <w:tc>
          <w:tcPr>
            <w:tcW w:w="1351" w:type="dxa"/>
            <w:noWrap/>
            <w:hideMark/>
          </w:tcPr>
          <w:p w14:paraId="116345B0" w14:textId="7F13D44F" w:rsidR="00372EFB" w:rsidRPr="00F12A37" w:rsidRDefault="00F12A37"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2</w:t>
            </w:r>
          </w:p>
        </w:tc>
      </w:tr>
      <w:tr w:rsidR="00372EFB" w:rsidRPr="00372EFB" w14:paraId="6655C67F"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2F819983"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9.4: CREATE A LOGICAL SWITCH</w:t>
            </w:r>
          </w:p>
        </w:tc>
        <w:tc>
          <w:tcPr>
            <w:tcW w:w="1351" w:type="dxa"/>
            <w:noWrap/>
            <w:hideMark/>
          </w:tcPr>
          <w:p w14:paraId="19EAF8C1" w14:textId="373736E0" w:rsidR="00372EFB" w:rsidRPr="00F12A37" w:rsidRDefault="00F12A37"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5</w:t>
            </w:r>
          </w:p>
        </w:tc>
      </w:tr>
      <w:tr w:rsidR="00372EFB" w:rsidRPr="00372EFB" w14:paraId="430F21E6"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03ACF3CC"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9.5: APPLY A LOGICAL SWITCH</w:t>
            </w:r>
          </w:p>
        </w:tc>
        <w:tc>
          <w:tcPr>
            <w:tcW w:w="1351" w:type="dxa"/>
            <w:noWrap/>
            <w:hideMark/>
          </w:tcPr>
          <w:p w14:paraId="1D117DAD" w14:textId="44D202C0" w:rsidR="00372EFB" w:rsidRPr="00F12A37" w:rsidRDefault="00F12A37"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7</w:t>
            </w:r>
          </w:p>
        </w:tc>
      </w:tr>
      <w:tr w:rsidR="00372EFB" w:rsidRPr="00372EFB" w14:paraId="31F104BB"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36945C68" w14:textId="77777777" w:rsidR="00372EFB" w:rsidRPr="00F12A37" w:rsidRDefault="00372EFB" w:rsidP="00372EFB">
            <w:pPr>
              <w:rPr>
                <w:rFonts w:ascii="Calibri" w:eastAsia="Times New Roman" w:hAnsi="Calibri" w:cs="Times New Roman"/>
                <w:sz w:val="18"/>
              </w:rPr>
            </w:pPr>
            <w:r w:rsidRPr="00F12A37">
              <w:rPr>
                <w:rFonts w:ascii="Calibri" w:eastAsia="Times New Roman" w:hAnsi="Calibri" w:cs="Times New Roman"/>
                <w:sz w:val="18"/>
              </w:rPr>
              <w:t>LAB 10: NETWORK VIRTUALIZATION WITH VMM</w:t>
            </w:r>
          </w:p>
        </w:tc>
        <w:tc>
          <w:tcPr>
            <w:tcW w:w="1351" w:type="dxa"/>
            <w:noWrap/>
            <w:hideMark/>
          </w:tcPr>
          <w:p w14:paraId="74A9D22D" w14:textId="77777777" w:rsidR="00372EFB" w:rsidRPr="00F12A37"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sz w:val="18"/>
              </w:rPr>
            </w:pPr>
            <w:r w:rsidRPr="00F12A37">
              <w:rPr>
                <w:rFonts w:ascii="Calibri" w:eastAsia="Times New Roman" w:hAnsi="Calibri" w:cs="Times New Roman"/>
                <w:b/>
                <w:bCs/>
                <w:sz w:val="18"/>
              </w:rPr>
              <w:t>15</w:t>
            </w:r>
          </w:p>
        </w:tc>
      </w:tr>
      <w:tr w:rsidR="00372EFB" w:rsidRPr="00372EFB" w14:paraId="1E939404"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064F417E"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10.1: CREATE A VM NETWORK</w:t>
            </w:r>
          </w:p>
        </w:tc>
        <w:tc>
          <w:tcPr>
            <w:tcW w:w="1351" w:type="dxa"/>
            <w:noWrap/>
            <w:hideMark/>
          </w:tcPr>
          <w:p w14:paraId="29904429" w14:textId="77777777" w:rsidR="00372EFB" w:rsidRPr="00F12A37"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8</w:t>
            </w:r>
          </w:p>
        </w:tc>
      </w:tr>
      <w:tr w:rsidR="00372EFB" w:rsidRPr="00372EFB" w14:paraId="2B6E2624"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1EA21CFF" w14:textId="77777777" w:rsidR="00372EFB" w:rsidRPr="00F12A37" w:rsidRDefault="00372EFB" w:rsidP="00372EFB">
            <w:pPr>
              <w:rPr>
                <w:rFonts w:ascii="Calibri" w:eastAsia="Times New Roman" w:hAnsi="Calibri" w:cs="Times New Roman"/>
                <w:b w:val="0"/>
                <w:sz w:val="18"/>
              </w:rPr>
            </w:pPr>
            <w:r w:rsidRPr="00F12A37">
              <w:rPr>
                <w:rFonts w:ascii="Calibri" w:eastAsia="Times New Roman" w:hAnsi="Calibri" w:cs="Times New Roman"/>
                <w:b w:val="0"/>
                <w:sz w:val="18"/>
              </w:rPr>
              <w:t xml:space="preserve">      EXERCISE 10.2: ASSIGN A VM NETWORK</w:t>
            </w:r>
          </w:p>
        </w:tc>
        <w:tc>
          <w:tcPr>
            <w:tcW w:w="1351" w:type="dxa"/>
            <w:noWrap/>
            <w:hideMark/>
          </w:tcPr>
          <w:p w14:paraId="4C3F1750" w14:textId="77777777" w:rsidR="00372EFB" w:rsidRPr="00F12A37"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sz w:val="18"/>
              </w:rPr>
            </w:pPr>
            <w:r w:rsidRPr="00F12A37">
              <w:rPr>
                <w:rFonts w:ascii="Calibri" w:eastAsia="Times New Roman" w:hAnsi="Calibri" w:cs="Times New Roman"/>
                <w:sz w:val="18"/>
              </w:rPr>
              <w:t>7</w:t>
            </w:r>
          </w:p>
        </w:tc>
      </w:tr>
      <w:tr w:rsidR="00372EFB" w:rsidRPr="00372EFB" w14:paraId="35E87D47"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3BB9F0E5" w14:textId="77777777" w:rsidR="00372EFB" w:rsidRPr="00372EFB" w:rsidRDefault="00372EFB" w:rsidP="00372EFB">
            <w:pPr>
              <w:rPr>
                <w:rFonts w:ascii="Calibri" w:eastAsia="Times New Roman" w:hAnsi="Calibri" w:cs="Times New Roman"/>
                <w:color w:val="000000"/>
                <w:sz w:val="18"/>
              </w:rPr>
            </w:pPr>
            <w:r w:rsidRPr="00372EFB">
              <w:rPr>
                <w:rFonts w:ascii="Calibri" w:eastAsia="Times New Roman" w:hAnsi="Calibri" w:cs="Times New Roman"/>
                <w:color w:val="000000"/>
                <w:sz w:val="18"/>
              </w:rPr>
              <w:t>LAB 11: CREATE VMS &amp; TEMPLATES WITH VMM</w:t>
            </w:r>
          </w:p>
        </w:tc>
        <w:tc>
          <w:tcPr>
            <w:tcW w:w="1351" w:type="dxa"/>
            <w:noWrap/>
            <w:hideMark/>
          </w:tcPr>
          <w:p w14:paraId="675B5569"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rPr>
            </w:pPr>
            <w:r w:rsidRPr="00372EFB">
              <w:rPr>
                <w:rFonts w:ascii="Calibri" w:eastAsia="Times New Roman" w:hAnsi="Calibri" w:cs="Times New Roman"/>
                <w:b/>
                <w:bCs/>
                <w:color w:val="000000"/>
                <w:sz w:val="18"/>
              </w:rPr>
              <w:t>30</w:t>
            </w:r>
          </w:p>
        </w:tc>
      </w:tr>
      <w:tr w:rsidR="00372EFB" w:rsidRPr="00372EFB" w14:paraId="776ABF8D"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331AE85B"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11.1: CREATE A VIRTUAL MACHINE</w:t>
            </w:r>
          </w:p>
        </w:tc>
        <w:tc>
          <w:tcPr>
            <w:tcW w:w="1351" w:type="dxa"/>
            <w:noWrap/>
            <w:hideMark/>
          </w:tcPr>
          <w:p w14:paraId="2A50C38D"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7</w:t>
            </w:r>
          </w:p>
        </w:tc>
      </w:tr>
      <w:tr w:rsidR="00372EFB" w:rsidRPr="00372EFB" w14:paraId="53F153B3"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5543816D"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11.2: CREATE A VM TEMPLATE</w:t>
            </w:r>
          </w:p>
        </w:tc>
        <w:tc>
          <w:tcPr>
            <w:tcW w:w="1351" w:type="dxa"/>
            <w:noWrap/>
            <w:hideMark/>
          </w:tcPr>
          <w:p w14:paraId="19C92085"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10</w:t>
            </w:r>
          </w:p>
        </w:tc>
      </w:tr>
      <w:tr w:rsidR="00372EFB" w:rsidRPr="00372EFB" w14:paraId="47D9FD07"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6C24DB82"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11.3: EXPLORE A SQL SERVER PROFILE</w:t>
            </w:r>
          </w:p>
        </w:tc>
        <w:tc>
          <w:tcPr>
            <w:tcW w:w="1351" w:type="dxa"/>
            <w:noWrap/>
            <w:hideMark/>
          </w:tcPr>
          <w:p w14:paraId="5D05F021"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3EADC9FC"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10CCC39F"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11.4: EXPLORE A WEB APPLICATION PROFILE</w:t>
            </w:r>
          </w:p>
        </w:tc>
        <w:tc>
          <w:tcPr>
            <w:tcW w:w="1351" w:type="dxa"/>
            <w:noWrap/>
            <w:hideMark/>
          </w:tcPr>
          <w:p w14:paraId="1A796895"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3</w:t>
            </w:r>
          </w:p>
        </w:tc>
      </w:tr>
      <w:tr w:rsidR="00372EFB" w:rsidRPr="00372EFB" w14:paraId="4328E26C"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2C2AA8AE"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11.5: CREATE A VM FROM A TEMPLATE</w:t>
            </w:r>
          </w:p>
        </w:tc>
        <w:tc>
          <w:tcPr>
            <w:tcW w:w="1351" w:type="dxa"/>
            <w:noWrap/>
            <w:hideMark/>
          </w:tcPr>
          <w:p w14:paraId="7B95F6C5"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42335CB0"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128310A5" w14:textId="77777777" w:rsidR="00372EFB" w:rsidRPr="00372EFB" w:rsidRDefault="00372EFB" w:rsidP="00372EFB">
            <w:pPr>
              <w:rPr>
                <w:rFonts w:ascii="Calibri" w:eastAsia="Times New Roman" w:hAnsi="Calibri" w:cs="Times New Roman"/>
                <w:color w:val="000000"/>
                <w:sz w:val="18"/>
              </w:rPr>
            </w:pPr>
            <w:r w:rsidRPr="00372EFB">
              <w:rPr>
                <w:rFonts w:ascii="Calibri" w:eastAsia="Times New Roman" w:hAnsi="Calibri" w:cs="Times New Roman"/>
                <w:color w:val="000000"/>
                <w:sz w:val="18"/>
              </w:rPr>
              <w:t>LAB 12: CREATE SERVICE TEMPLATES WITH VMM</w:t>
            </w:r>
          </w:p>
        </w:tc>
        <w:tc>
          <w:tcPr>
            <w:tcW w:w="1351" w:type="dxa"/>
            <w:noWrap/>
            <w:hideMark/>
          </w:tcPr>
          <w:p w14:paraId="49224163"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0000"/>
                <w:sz w:val="18"/>
              </w:rPr>
            </w:pPr>
            <w:r w:rsidRPr="00372EFB">
              <w:rPr>
                <w:rFonts w:ascii="Calibri" w:eastAsia="Times New Roman" w:hAnsi="Calibri" w:cs="Times New Roman"/>
                <w:b/>
                <w:bCs/>
                <w:color w:val="000000"/>
                <w:sz w:val="18"/>
              </w:rPr>
              <w:t>15</w:t>
            </w:r>
          </w:p>
        </w:tc>
      </w:tr>
      <w:tr w:rsidR="00372EFB" w:rsidRPr="00372EFB" w14:paraId="662B169C"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4777B117"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12.1: CREATE A SERVICE TEMPLATE</w:t>
            </w:r>
          </w:p>
        </w:tc>
        <w:tc>
          <w:tcPr>
            <w:tcW w:w="1351" w:type="dxa"/>
            <w:noWrap/>
            <w:hideMark/>
          </w:tcPr>
          <w:p w14:paraId="55D1A170"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10</w:t>
            </w:r>
          </w:p>
        </w:tc>
      </w:tr>
      <w:tr w:rsidR="00372EFB" w:rsidRPr="00372EFB" w14:paraId="4D72091B"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1E0F3F1B"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12.2: DEPLOY A SERVICE TEMPLATE</w:t>
            </w:r>
          </w:p>
        </w:tc>
        <w:tc>
          <w:tcPr>
            <w:tcW w:w="1351" w:type="dxa"/>
            <w:noWrap/>
            <w:hideMark/>
          </w:tcPr>
          <w:p w14:paraId="49F4BFE1"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6E247A0C"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2AD44001" w14:textId="77777777" w:rsidR="00372EFB" w:rsidRPr="00372EFB" w:rsidRDefault="00372EFB" w:rsidP="00372EFB">
            <w:pPr>
              <w:rPr>
                <w:rFonts w:ascii="Calibri" w:eastAsia="Times New Roman" w:hAnsi="Calibri" w:cs="Times New Roman"/>
                <w:color w:val="000000"/>
                <w:sz w:val="18"/>
              </w:rPr>
            </w:pPr>
            <w:r w:rsidRPr="00372EFB">
              <w:rPr>
                <w:rFonts w:ascii="Calibri" w:eastAsia="Times New Roman" w:hAnsi="Calibri" w:cs="Times New Roman"/>
                <w:color w:val="000000"/>
                <w:sz w:val="18"/>
              </w:rPr>
              <w:t>LAB 13: CREATE ROLES &amp; CLOUDS WITH VMM</w:t>
            </w:r>
          </w:p>
        </w:tc>
        <w:tc>
          <w:tcPr>
            <w:tcW w:w="1351" w:type="dxa"/>
            <w:noWrap/>
            <w:hideMark/>
          </w:tcPr>
          <w:p w14:paraId="2BA82F1F"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000000"/>
                <w:sz w:val="18"/>
              </w:rPr>
            </w:pPr>
            <w:r w:rsidRPr="00372EFB">
              <w:rPr>
                <w:rFonts w:ascii="Calibri" w:eastAsia="Times New Roman" w:hAnsi="Calibri" w:cs="Times New Roman"/>
                <w:b/>
                <w:bCs/>
                <w:color w:val="000000"/>
                <w:sz w:val="18"/>
              </w:rPr>
              <w:t>15</w:t>
            </w:r>
          </w:p>
        </w:tc>
      </w:tr>
      <w:tr w:rsidR="00372EFB" w:rsidRPr="00372EFB" w14:paraId="0FC8B4E5"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086B0AA2"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13.1: CREATE USER ROLES</w:t>
            </w:r>
          </w:p>
        </w:tc>
        <w:tc>
          <w:tcPr>
            <w:tcW w:w="1351" w:type="dxa"/>
            <w:noWrap/>
            <w:hideMark/>
          </w:tcPr>
          <w:p w14:paraId="0D83AE77"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4</w:t>
            </w:r>
          </w:p>
        </w:tc>
      </w:tr>
      <w:tr w:rsidR="00372EFB" w:rsidRPr="00372EFB" w14:paraId="75385292"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hideMark/>
          </w:tcPr>
          <w:p w14:paraId="21D0685F"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13.2: CREATE A CLOUD</w:t>
            </w:r>
          </w:p>
        </w:tc>
        <w:tc>
          <w:tcPr>
            <w:tcW w:w="1351" w:type="dxa"/>
            <w:noWrap/>
            <w:hideMark/>
          </w:tcPr>
          <w:p w14:paraId="5340BA4F" w14:textId="77777777" w:rsidR="00372EFB" w:rsidRPr="00372EFB" w:rsidRDefault="00372EFB" w:rsidP="00372EFB">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5</w:t>
            </w:r>
          </w:p>
        </w:tc>
      </w:tr>
      <w:tr w:rsidR="00372EFB" w:rsidRPr="00372EFB" w14:paraId="25CB63B0" w14:textId="77777777" w:rsidTr="00263924">
        <w:tblPrEx>
          <w:jc w:val="left"/>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05" w:type="dxa"/>
            <w:noWrap/>
            <w:hideMark/>
          </w:tcPr>
          <w:p w14:paraId="0CC49E22" w14:textId="77777777" w:rsidR="00372EFB" w:rsidRPr="00372EFB" w:rsidRDefault="00372EFB" w:rsidP="00372EFB">
            <w:pPr>
              <w:rPr>
                <w:rFonts w:ascii="Calibri" w:eastAsia="Times New Roman" w:hAnsi="Calibri" w:cs="Times New Roman"/>
                <w:b w:val="0"/>
                <w:color w:val="000000"/>
                <w:sz w:val="18"/>
              </w:rPr>
            </w:pPr>
            <w:r w:rsidRPr="00372EFB">
              <w:rPr>
                <w:rFonts w:ascii="Calibri" w:eastAsia="Times New Roman" w:hAnsi="Calibri" w:cs="Times New Roman"/>
                <w:b w:val="0"/>
                <w:color w:val="000000"/>
                <w:sz w:val="18"/>
              </w:rPr>
              <w:t xml:space="preserve">      EXERCISE 13.3: DELEGATE ACCESS TO A CLOUD</w:t>
            </w:r>
          </w:p>
        </w:tc>
        <w:tc>
          <w:tcPr>
            <w:tcW w:w="1351" w:type="dxa"/>
            <w:noWrap/>
            <w:hideMark/>
          </w:tcPr>
          <w:p w14:paraId="6DF331D3" w14:textId="77777777" w:rsidR="00372EFB" w:rsidRPr="00372EFB" w:rsidRDefault="00372EFB" w:rsidP="00372EFB">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18"/>
              </w:rPr>
            </w:pPr>
            <w:r w:rsidRPr="00372EFB">
              <w:rPr>
                <w:rFonts w:ascii="Calibri" w:eastAsia="Times New Roman" w:hAnsi="Calibri" w:cs="Times New Roman"/>
                <w:color w:val="000000"/>
                <w:sz w:val="18"/>
              </w:rPr>
              <w:t>6</w:t>
            </w:r>
          </w:p>
        </w:tc>
      </w:tr>
      <w:tr w:rsidR="00372EFB" w:rsidRPr="00372EFB" w14:paraId="6177B48E" w14:textId="77777777" w:rsidTr="00263924">
        <w:tblPrEx>
          <w:jc w:val="left"/>
        </w:tblPrEx>
        <w:tc>
          <w:tcPr>
            <w:cnfStyle w:val="001000000000" w:firstRow="0" w:lastRow="0" w:firstColumn="1" w:lastColumn="0" w:oddVBand="0" w:evenVBand="0" w:oddHBand="0" w:evenHBand="0" w:firstRowFirstColumn="0" w:firstRowLastColumn="0" w:lastRowFirstColumn="0" w:lastRowLastColumn="0"/>
            <w:tcW w:w="6205" w:type="dxa"/>
            <w:noWrap/>
          </w:tcPr>
          <w:p w14:paraId="1DF91C8F" w14:textId="48569F80" w:rsidR="00372EFB" w:rsidRPr="00372EFB" w:rsidRDefault="00372EFB" w:rsidP="00372EFB">
            <w:pPr>
              <w:jc w:val="right"/>
              <w:rPr>
                <w:rFonts w:ascii="Calibri" w:eastAsia="Times New Roman" w:hAnsi="Calibri" w:cs="Times New Roman"/>
                <w:color w:val="000000"/>
              </w:rPr>
            </w:pPr>
            <w:r w:rsidRPr="00372EFB">
              <w:rPr>
                <w:rFonts w:ascii="Calibri" w:eastAsia="Times New Roman" w:hAnsi="Calibri" w:cs="Times New Roman"/>
                <w:color w:val="000000"/>
              </w:rPr>
              <w:t>Total Time</w:t>
            </w:r>
          </w:p>
        </w:tc>
        <w:tc>
          <w:tcPr>
            <w:tcW w:w="1351" w:type="dxa"/>
            <w:noWrap/>
          </w:tcPr>
          <w:p w14:paraId="78C966BF" w14:textId="4DAF4E79" w:rsidR="00372EFB" w:rsidRPr="00372EFB" w:rsidRDefault="00263924" w:rsidP="00677187">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color w:val="000000"/>
              </w:rPr>
            </w:pPr>
            <w:r>
              <w:rPr>
                <w:rFonts w:ascii="Calibri" w:eastAsia="Times New Roman" w:hAnsi="Calibri" w:cs="Times New Roman"/>
                <w:b/>
                <w:color w:val="000000"/>
              </w:rPr>
              <w:t>2</w:t>
            </w:r>
            <w:r w:rsidR="00677187">
              <w:rPr>
                <w:rFonts w:ascii="Calibri" w:eastAsia="Times New Roman" w:hAnsi="Calibri" w:cs="Times New Roman"/>
                <w:b/>
                <w:color w:val="000000"/>
              </w:rPr>
              <w:t>4</w:t>
            </w:r>
            <w:r>
              <w:rPr>
                <w:rFonts w:ascii="Calibri" w:eastAsia="Times New Roman" w:hAnsi="Calibri" w:cs="Times New Roman"/>
                <w:b/>
                <w:color w:val="000000"/>
              </w:rPr>
              <w:t>0</w:t>
            </w:r>
            <w:r w:rsidR="00372EFB" w:rsidRPr="00372EFB">
              <w:rPr>
                <w:rFonts w:ascii="Calibri" w:eastAsia="Times New Roman" w:hAnsi="Calibri" w:cs="Times New Roman"/>
                <w:b/>
                <w:color w:val="000000"/>
              </w:rPr>
              <w:t xml:space="preserve"> (4 </w:t>
            </w:r>
            <w:proofErr w:type="spellStart"/>
            <w:r w:rsidR="00372EFB" w:rsidRPr="00372EFB">
              <w:rPr>
                <w:rFonts w:ascii="Calibri" w:eastAsia="Times New Roman" w:hAnsi="Calibri" w:cs="Times New Roman"/>
                <w:b/>
                <w:color w:val="000000"/>
              </w:rPr>
              <w:t>hrs</w:t>
            </w:r>
            <w:proofErr w:type="spellEnd"/>
            <w:r w:rsidR="00372EFB" w:rsidRPr="00372EFB">
              <w:rPr>
                <w:rFonts w:ascii="Calibri" w:eastAsia="Times New Roman" w:hAnsi="Calibri" w:cs="Times New Roman"/>
                <w:b/>
                <w:color w:val="000000"/>
              </w:rPr>
              <w:t>)</w:t>
            </w:r>
          </w:p>
        </w:tc>
      </w:tr>
    </w:tbl>
    <w:bookmarkStart w:id="8" w:name="_Toc366171479" w:displacedByCustomXml="next"/>
    <w:sdt>
      <w:sdtPr>
        <w:rPr>
          <w:b/>
          <w:sz w:val="56"/>
        </w:rPr>
        <w:alias w:val="Topic"/>
        <w:tag w:val="9b28405c-4706-4849-b895-81eddc365c6a"/>
        <w:id w:val="878507850"/>
        <w:placeholder>
          <w:docPart w:val="BD6F751F3FEE4A139959B78DE5D0D449"/>
        </w:placeholder>
        <w:text/>
      </w:sdtPr>
      <w:sdtEndPr/>
      <w:sdtContent>
        <w:p w14:paraId="250EBB6D" w14:textId="28C4C8D5" w:rsidR="00AE24D6" w:rsidRPr="00AE24D6" w:rsidRDefault="00AE24D6" w:rsidP="00AE24D6">
          <w:pPr>
            <w:pStyle w:val="ppTopic"/>
            <w:rPr>
              <w:b/>
              <w:sz w:val="56"/>
            </w:rPr>
          </w:pPr>
          <w:r w:rsidRPr="00AE24D6">
            <w:rPr>
              <w:b/>
              <w:sz w:val="56"/>
            </w:rPr>
            <w:t xml:space="preserve">Lab 1: </w:t>
          </w:r>
          <w:r w:rsidR="00FE368F">
            <w:rPr>
              <w:b/>
              <w:sz w:val="56"/>
            </w:rPr>
            <w:t>Host Configuration with Hyper-V</w:t>
          </w:r>
        </w:p>
      </w:sdtContent>
    </w:sdt>
    <w:bookmarkEnd w:id="8" w:displacedByCustomXml="prev"/>
    <w:bookmarkStart w:id="9" w:name="_Toc366171480"/>
    <w:p w14:paraId="228602C2" w14:textId="4816A42B" w:rsidR="00610802" w:rsidRDefault="00A670E4" w:rsidP="00AE24D6">
      <w:pPr>
        <w:pStyle w:val="ppTopic"/>
      </w:pPr>
      <w:sdt>
        <w:sdtPr>
          <w:alias w:val="Topic"/>
          <w:tag w:val="9b28405c-4706-4849-b895-81eddc365c6a"/>
          <w:id w:val="-834985196"/>
          <w:placeholder>
            <w:docPart w:val="3882415F38964D6BAEA7F5C3DA1C30A6"/>
          </w:placeholder>
          <w:text/>
        </w:sdtPr>
        <w:sdtEndPr/>
        <w:sdtContent>
          <w:r w:rsidR="0057652D">
            <w:t>Exercise 1.1: Configure</w:t>
          </w:r>
          <w:r w:rsidR="00DE07A4">
            <w:t xml:space="preserve"> Storage</w:t>
          </w:r>
        </w:sdtContent>
      </w:sdt>
      <w:bookmarkEnd w:id="9"/>
    </w:p>
    <w:p w14:paraId="0A249862" w14:textId="10D69F96" w:rsidR="00092833" w:rsidRDefault="001C0D58" w:rsidP="00092833">
      <w:pPr>
        <w:pStyle w:val="ppBodyText"/>
        <w:numPr>
          <w:ilvl w:val="0"/>
          <w:numId w:val="0"/>
        </w:numPr>
        <w:rPr>
          <w:b/>
        </w:rPr>
      </w:pPr>
      <w:r>
        <w:rPr>
          <w:b/>
        </w:rPr>
        <w:t xml:space="preserve">In this </w:t>
      </w:r>
      <w:r w:rsidR="00092C81">
        <w:rPr>
          <w:b/>
        </w:rPr>
        <w:t>exercise,</w:t>
      </w:r>
      <w:r w:rsidR="007E698A">
        <w:rPr>
          <w:b/>
        </w:rPr>
        <w:t xml:space="preserve"> </w:t>
      </w:r>
      <w:r w:rsidR="00C35476">
        <w:rPr>
          <w:b/>
        </w:rPr>
        <w:t>a Storage Pool and Storage Space</w:t>
      </w:r>
      <w:r w:rsidR="007E698A">
        <w:rPr>
          <w:b/>
        </w:rPr>
        <w:t xml:space="preserve"> </w:t>
      </w:r>
      <w:proofErr w:type="gramStart"/>
      <w:r w:rsidR="007E698A">
        <w:rPr>
          <w:b/>
        </w:rPr>
        <w:t>will be configured</w:t>
      </w:r>
      <w:proofErr w:type="gramEnd"/>
      <w:r w:rsidR="00C35476">
        <w:rPr>
          <w:b/>
        </w:rPr>
        <w:t xml:space="preserve">.  Within this Storage Space, a number of File Shares </w:t>
      </w:r>
      <w:r w:rsidR="007E698A">
        <w:rPr>
          <w:b/>
        </w:rPr>
        <w:t xml:space="preserve">will be created </w:t>
      </w:r>
      <w:r w:rsidR="00C35476">
        <w:rPr>
          <w:b/>
        </w:rPr>
        <w:t>that will be used to host virtual machines in later labs.</w:t>
      </w:r>
    </w:p>
    <w:p w14:paraId="38F69B27" w14:textId="0857A0B9" w:rsidR="00610802" w:rsidRPr="00C35476" w:rsidRDefault="00EA038B" w:rsidP="00C35476">
      <w:pPr>
        <w:pStyle w:val="ppBodyText"/>
        <w:numPr>
          <w:ilvl w:val="0"/>
          <w:numId w:val="0"/>
        </w:numPr>
        <w:rPr>
          <w:b/>
        </w:rPr>
      </w:pPr>
      <w:r>
        <w:rPr>
          <w:b/>
        </w:rPr>
        <w:t>Estimated time to complete</w:t>
      </w:r>
      <w:r w:rsidR="00092833">
        <w:rPr>
          <w:b/>
        </w:rPr>
        <w:t xml:space="preserve">: </w:t>
      </w:r>
      <w:r w:rsidR="00340843">
        <w:rPr>
          <w:b/>
        </w:rPr>
        <w:t>15</w:t>
      </w:r>
      <w:r w:rsidR="00092833">
        <w:rPr>
          <w:b/>
        </w:rPr>
        <w:t xml:space="preserve"> minutes</w:t>
      </w:r>
    </w:p>
    <w:p w14:paraId="67AAFFCE" w14:textId="77777777" w:rsidR="00610802" w:rsidRPr="000A626E" w:rsidRDefault="00610802" w:rsidP="00610802">
      <w:pPr>
        <w:rPr>
          <w:b/>
          <w:i/>
        </w:rPr>
      </w:pPr>
      <w:r>
        <w:rPr>
          <w:noProof/>
        </w:rPr>
        <w:drawing>
          <wp:inline distT="0" distB="0" distL="0" distR="0" wp14:anchorId="18CCF129" wp14:editId="094C6A8B">
            <wp:extent cx="612140" cy="771525"/>
            <wp:effectExtent l="0" t="0" r="0" b="0"/>
            <wp:docPr id="5" name="Picture 5"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26247D78" w14:textId="7570063E" w:rsidR="00C35476" w:rsidRDefault="00683974" w:rsidP="00340843">
      <w:pPr>
        <w:pStyle w:val="ListParagraph"/>
      </w:pPr>
      <w:r>
        <w:t>From</w:t>
      </w:r>
      <w:r w:rsidR="009777F5" w:rsidRPr="003F6100">
        <w:t xml:space="preserve"> </w:t>
      </w:r>
      <w:r w:rsidR="00D61D05" w:rsidRPr="00D61D05">
        <w:t>VMM01</w:t>
      </w:r>
      <w:r>
        <w:t xml:space="preserve"> </w:t>
      </w:r>
      <w:r w:rsidR="00C35476">
        <w:t xml:space="preserve">open </w:t>
      </w:r>
      <w:r w:rsidR="00C35476" w:rsidRPr="00C35476">
        <w:t>Server Manager</w:t>
      </w:r>
      <w:r w:rsidR="007B4A93">
        <w:t>.  This may take</w:t>
      </w:r>
      <w:r w:rsidR="009368BF">
        <w:t xml:space="preserve"> several moments to complete. </w:t>
      </w:r>
    </w:p>
    <w:p w14:paraId="60EE3331" w14:textId="77777777" w:rsidR="00C35476" w:rsidRDefault="000C5A2F" w:rsidP="00C11CCE">
      <w:pPr>
        <w:pStyle w:val="00-ScreenShot"/>
      </w:pPr>
      <w:r>
        <w:drawing>
          <wp:inline distT="0" distB="0" distL="0" distR="0" wp14:anchorId="53A01642" wp14:editId="0BD5C563">
            <wp:extent cx="590550" cy="8285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614" cy="835637"/>
                    </a:xfrm>
                    <a:prstGeom prst="rect">
                      <a:avLst/>
                    </a:prstGeom>
                  </pic:spPr>
                </pic:pic>
              </a:graphicData>
            </a:graphic>
          </wp:inline>
        </w:drawing>
      </w:r>
    </w:p>
    <w:p w14:paraId="2D2ECD65" w14:textId="77777777" w:rsidR="00730C35" w:rsidRDefault="00C35476" w:rsidP="00340843">
      <w:pPr>
        <w:pStyle w:val="ListParagraph"/>
      </w:pPr>
      <w:r>
        <w:t>Once open,</w:t>
      </w:r>
      <w:r w:rsidR="001576FA">
        <w:t xml:space="preserve"> </w:t>
      </w:r>
      <w:r>
        <w:t xml:space="preserve">click </w:t>
      </w:r>
      <w:r w:rsidRPr="007B4A93">
        <w:rPr>
          <w:b/>
        </w:rPr>
        <w:t>File and Storage Services</w:t>
      </w:r>
      <w:r>
        <w:t xml:space="preserve"> </w:t>
      </w:r>
      <w:r w:rsidRPr="00C35476">
        <w:t>and once expanded,</w:t>
      </w:r>
      <w:r>
        <w:t xml:space="preserve"> </w:t>
      </w:r>
      <w:r w:rsidRPr="00C11CCE">
        <w:t>click</w:t>
      </w:r>
      <w:r>
        <w:t xml:space="preserve"> </w:t>
      </w:r>
      <w:r w:rsidR="002D4245" w:rsidRPr="007B4A93">
        <w:rPr>
          <w:b/>
        </w:rPr>
        <w:t>Storage Pools</w:t>
      </w:r>
      <w:r w:rsidR="001576FA">
        <w:t>.</w:t>
      </w:r>
    </w:p>
    <w:p w14:paraId="778A796C" w14:textId="77777777" w:rsidR="003C69B2" w:rsidRDefault="003C69B2" w:rsidP="00C11CCE">
      <w:pPr>
        <w:pStyle w:val="00-ScreenShot"/>
      </w:pPr>
      <w:r w:rsidRPr="003C69B2">
        <w:t xml:space="preserve"> </w:t>
      </w:r>
      <w:r w:rsidR="000C5A2F">
        <w:drawing>
          <wp:inline distT="0" distB="0" distL="0" distR="0" wp14:anchorId="18BC0C73" wp14:editId="1E57EF14">
            <wp:extent cx="1485900" cy="1994958"/>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1493444" cy="2005086"/>
                    </a:xfrm>
                    <a:prstGeom prst="rect">
                      <a:avLst/>
                    </a:prstGeom>
                  </pic:spPr>
                </pic:pic>
              </a:graphicData>
            </a:graphic>
          </wp:inline>
        </w:drawing>
      </w:r>
      <w:r w:rsidR="000C5A2F">
        <w:t xml:space="preserve">  </w:t>
      </w:r>
      <w:r w:rsidR="000C5A2F">
        <w:drawing>
          <wp:inline distT="0" distB="0" distL="0" distR="0" wp14:anchorId="1CA99A80" wp14:editId="747582AE">
            <wp:extent cx="1466850" cy="199270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1469387" cy="1996150"/>
                    </a:xfrm>
                    <a:prstGeom prst="rect">
                      <a:avLst/>
                    </a:prstGeom>
                  </pic:spPr>
                </pic:pic>
              </a:graphicData>
            </a:graphic>
          </wp:inline>
        </w:drawing>
      </w:r>
    </w:p>
    <w:p w14:paraId="16612D5B" w14:textId="77777777" w:rsidR="00787188" w:rsidRDefault="00787188" w:rsidP="00D25FD2">
      <w:pPr>
        <w:pStyle w:val="ListParagraph"/>
        <w:contextualSpacing w:val="0"/>
      </w:pPr>
      <w:r>
        <w:t xml:space="preserve">In the upper right hand side of the </w:t>
      </w:r>
      <w:r w:rsidR="007A67BC" w:rsidRPr="007A67BC">
        <w:rPr>
          <w:b/>
        </w:rPr>
        <w:t>Storage Pool</w:t>
      </w:r>
      <w:r>
        <w:t xml:space="preserve"> detail pane select </w:t>
      </w:r>
      <w:r w:rsidR="000C5A2F" w:rsidRPr="007A67BC">
        <w:rPr>
          <w:b/>
        </w:rPr>
        <w:t xml:space="preserve">Tasks </w:t>
      </w:r>
      <w:r w:rsidR="000C5A2F">
        <w:t>|</w:t>
      </w:r>
      <w:r>
        <w:t xml:space="preserve"> </w:t>
      </w:r>
      <w:r w:rsidRPr="007A67BC">
        <w:rPr>
          <w:b/>
        </w:rPr>
        <w:t>New Storage Pool</w:t>
      </w:r>
      <w:r w:rsidR="007A67BC">
        <w:t>.</w:t>
      </w:r>
    </w:p>
    <w:p w14:paraId="2915BF1F" w14:textId="77777777" w:rsidR="000C5A2F" w:rsidRDefault="000C5A2F" w:rsidP="00C11CCE">
      <w:pPr>
        <w:pStyle w:val="00-ScreenShot"/>
      </w:pPr>
      <w:r>
        <w:drawing>
          <wp:inline distT="0" distB="0" distL="0" distR="0" wp14:anchorId="52367665" wp14:editId="6D7BA647">
            <wp:extent cx="2027395" cy="81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4766" cy="822128"/>
                    </a:xfrm>
                    <a:prstGeom prst="rect">
                      <a:avLst/>
                    </a:prstGeom>
                  </pic:spPr>
                </pic:pic>
              </a:graphicData>
            </a:graphic>
          </wp:inline>
        </w:drawing>
      </w:r>
    </w:p>
    <w:p w14:paraId="4251D18B" w14:textId="77777777" w:rsidR="00787188" w:rsidRDefault="007A67BC" w:rsidP="00D25FD2">
      <w:pPr>
        <w:pStyle w:val="ListParagraph"/>
        <w:contextualSpacing w:val="0"/>
      </w:pPr>
      <w:r>
        <w:t>On</w:t>
      </w:r>
      <w:r w:rsidR="00787188">
        <w:t xml:space="preserve"> the </w:t>
      </w:r>
      <w:r w:rsidR="00787188" w:rsidRPr="00E2545E">
        <w:rPr>
          <w:b/>
        </w:rPr>
        <w:t>New Storage Pool Wizard</w:t>
      </w:r>
      <w:r w:rsidR="00787188">
        <w:t xml:space="preserve"> </w:t>
      </w:r>
      <w:r>
        <w:t xml:space="preserve">start page click </w:t>
      </w:r>
      <w:proofErr w:type="gramStart"/>
      <w:r w:rsidRPr="00E2545E">
        <w:rPr>
          <w:b/>
        </w:rPr>
        <w:t>Next</w:t>
      </w:r>
      <w:proofErr w:type="gramEnd"/>
      <w:r>
        <w:t>.</w:t>
      </w:r>
    </w:p>
    <w:p w14:paraId="3BA6EEA0" w14:textId="77777777" w:rsidR="009E031D" w:rsidRDefault="009E031D" w:rsidP="009E031D">
      <w:pPr>
        <w:pStyle w:val="ListParagraph"/>
        <w:numPr>
          <w:ilvl w:val="0"/>
          <w:numId w:val="0"/>
        </w:numPr>
        <w:ind w:left="720"/>
        <w:contextualSpacing w:val="0"/>
      </w:pPr>
    </w:p>
    <w:p w14:paraId="1ECEE83D" w14:textId="77777777" w:rsidR="009E031D" w:rsidRPr="007A67BC" w:rsidRDefault="009E031D" w:rsidP="009E031D">
      <w:pPr>
        <w:pStyle w:val="ListParagraph"/>
        <w:numPr>
          <w:ilvl w:val="0"/>
          <w:numId w:val="0"/>
        </w:numPr>
        <w:ind w:left="720"/>
        <w:contextualSpacing w:val="0"/>
      </w:pPr>
    </w:p>
    <w:p w14:paraId="57E08DB2" w14:textId="77777777" w:rsidR="00E2545E" w:rsidRDefault="007A67BC" w:rsidP="00D25FD2">
      <w:pPr>
        <w:pStyle w:val="ListParagraph"/>
        <w:contextualSpacing w:val="0"/>
      </w:pPr>
      <w:r>
        <w:lastRenderedPageBreak/>
        <w:t xml:space="preserve">On the </w:t>
      </w:r>
      <w:r w:rsidRPr="00E2545E">
        <w:rPr>
          <w:b/>
        </w:rPr>
        <w:t>Specify a storage pool name and sub system</w:t>
      </w:r>
      <w:r>
        <w:t xml:space="preserve"> page, type </w:t>
      </w:r>
      <w:r w:rsidRPr="00E2545E">
        <w:rPr>
          <w:b/>
        </w:rPr>
        <w:t>POOL1</w:t>
      </w:r>
      <w:r>
        <w:t xml:space="preserve"> in the </w:t>
      </w:r>
      <w:r w:rsidRPr="00C11CCE">
        <w:rPr>
          <w:b/>
        </w:rPr>
        <w:t>Name</w:t>
      </w:r>
      <w:r>
        <w:t xml:space="preserve"> field</w:t>
      </w:r>
      <w:r w:rsidR="00E2545E">
        <w:t xml:space="preserve"> and ensure </w:t>
      </w:r>
      <w:r w:rsidR="00E2545E" w:rsidRPr="00E2545E">
        <w:rPr>
          <w:b/>
        </w:rPr>
        <w:t>DC01</w:t>
      </w:r>
      <w:r w:rsidR="00E2545E">
        <w:t xml:space="preserve"> is selected, and then click </w:t>
      </w:r>
      <w:proofErr w:type="gramStart"/>
      <w:r w:rsidR="00E2545E">
        <w:rPr>
          <w:b/>
        </w:rPr>
        <w:t>Next</w:t>
      </w:r>
      <w:proofErr w:type="gramEnd"/>
      <w:r w:rsidR="00E2545E">
        <w:rPr>
          <w:b/>
        </w:rPr>
        <w:t>.</w:t>
      </w:r>
    </w:p>
    <w:p w14:paraId="5CA8DB73" w14:textId="77777777" w:rsidR="007A67BC" w:rsidRDefault="00E2545E" w:rsidP="00C11CCE">
      <w:pPr>
        <w:pStyle w:val="00-ScreenShot"/>
      </w:pPr>
      <w:r>
        <w:drawing>
          <wp:inline distT="0" distB="0" distL="0" distR="0" wp14:anchorId="6767D70B" wp14:editId="15B1B06B">
            <wp:extent cx="4876800" cy="14149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3870" cy="1419870"/>
                    </a:xfrm>
                    <a:prstGeom prst="rect">
                      <a:avLst/>
                    </a:prstGeom>
                  </pic:spPr>
                </pic:pic>
              </a:graphicData>
            </a:graphic>
          </wp:inline>
        </w:drawing>
      </w:r>
      <w:r>
        <w:t xml:space="preserve"> </w:t>
      </w:r>
    </w:p>
    <w:p w14:paraId="3E8C6F60" w14:textId="77777777" w:rsidR="007A67BC" w:rsidRDefault="007A67BC" w:rsidP="00826A5C">
      <w:pPr>
        <w:pStyle w:val="ListParagraph"/>
        <w:contextualSpacing w:val="0"/>
      </w:pPr>
      <w:r>
        <w:t xml:space="preserve">On the </w:t>
      </w:r>
      <w:r w:rsidRPr="00E2545E">
        <w:rPr>
          <w:b/>
        </w:rPr>
        <w:t>Select physical disks for the storage pool</w:t>
      </w:r>
      <w:r>
        <w:t xml:space="preserve"> page</w:t>
      </w:r>
      <w:r w:rsidR="000C5A2F">
        <w:t>, select</w:t>
      </w:r>
      <w:r>
        <w:t xml:space="preserve"> all of the physical disk</w:t>
      </w:r>
      <w:r w:rsidR="000C5A2F">
        <w:t>s</w:t>
      </w:r>
      <w:r w:rsidR="00E2545E">
        <w:t>.  For</w:t>
      </w:r>
      <w:r>
        <w:t xml:space="preserve"> </w:t>
      </w:r>
      <w:r w:rsidRPr="00E2545E">
        <w:rPr>
          <w:b/>
        </w:rPr>
        <w:t>PhysicalDisk4</w:t>
      </w:r>
      <w:r>
        <w:t xml:space="preserve">, change the Allocation from </w:t>
      </w:r>
      <w:r w:rsidRPr="00E2545E">
        <w:rPr>
          <w:b/>
        </w:rPr>
        <w:t xml:space="preserve">Automatic </w:t>
      </w:r>
      <w:r>
        <w:t xml:space="preserve">to </w:t>
      </w:r>
      <w:r w:rsidRPr="00E2545E">
        <w:rPr>
          <w:b/>
        </w:rPr>
        <w:t xml:space="preserve">Hot Spare </w:t>
      </w:r>
      <w:r w:rsidR="000C5A2F">
        <w:t xml:space="preserve">and then click </w:t>
      </w:r>
      <w:proofErr w:type="gramStart"/>
      <w:r w:rsidR="00E2545E" w:rsidRPr="00E2545E">
        <w:rPr>
          <w:b/>
        </w:rPr>
        <w:t>N</w:t>
      </w:r>
      <w:r w:rsidR="000C5A2F" w:rsidRPr="00E2545E">
        <w:rPr>
          <w:b/>
        </w:rPr>
        <w:t>ext</w:t>
      </w:r>
      <w:proofErr w:type="gramEnd"/>
      <w:r w:rsidR="000C5A2F">
        <w:t>.</w:t>
      </w:r>
    </w:p>
    <w:p w14:paraId="2C999CC1" w14:textId="77777777" w:rsidR="000C5A2F" w:rsidRDefault="000C5A2F" w:rsidP="00C11CCE">
      <w:pPr>
        <w:pStyle w:val="00-ScreenShot"/>
      </w:pPr>
      <w:r>
        <w:drawing>
          <wp:inline distT="0" distB="0" distL="0" distR="0" wp14:anchorId="5CC9B02B" wp14:editId="40783D69">
            <wp:extent cx="4470400" cy="1032136"/>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9705" cy="1045828"/>
                    </a:xfrm>
                    <a:prstGeom prst="rect">
                      <a:avLst/>
                    </a:prstGeom>
                  </pic:spPr>
                </pic:pic>
              </a:graphicData>
            </a:graphic>
          </wp:inline>
        </w:drawing>
      </w:r>
    </w:p>
    <w:p w14:paraId="1C1F5AA7" w14:textId="77777777" w:rsidR="007A67BC" w:rsidRDefault="00F21527" w:rsidP="00D25FD2">
      <w:pPr>
        <w:pStyle w:val="ListParagraph"/>
        <w:contextualSpacing w:val="0"/>
      </w:pPr>
      <w:r>
        <w:t xml:space="preserve">On the </w:t>
      </w:r>
      <w:r w:rsidRPr="00E2545E">
        <w:rPr>
          <w:b/>
        </w:rPr>
        <w:t>Confirm selections</w:t>
      </w:r>
      <w:r>
        <w:t xml:space="preserve"> page, click </w:t>
      </w:r>
      <w:r w:rsidRPr="00E2545E">
        <w:rPr>
          <w:b/>
        </w:rPr>
        <w:t>Create</w:t>
      </w:r>
      <w:r>
        <w:t>.</w:t>
      </w:r>
    </w:p>
    <w:p w14:paraId="79E57788" w14:textId="6A0F0715" w:rsidR="00F21527" w:rsidRDefault="00F21527" w:rsidP="00EC4D34">
      <w:pPr>
        <w:pStyle w:val="ListParagraph"/>
        <w:contextualSpacing w:val="0"/>
      </w:pPr>
      <w:r>
        <w:t xml:space="preserve">In the </w:t>
      </w:r>
      <w:r>
        <w:rPr>
          <w:b/>
        </w:rPr>
        <w:t>View results</w:t>
      </w:r>
      <w:r>
        <w:t xml:space="preserve"> page, click </w:t>
      </w:r>
      <w:r>
        <w:rPr>
          <w:b/>
        </w:rPr>
        <w:t>Close</w:t>
      </w:r>
      <w:r>
        <w:t>.</w:t>
      </w:r>
      <w:r w:rsidR="00EC4D34">
        <w:t xml:space="preserve">  </w:t>
      </w:r>
      <w:r>
        <w:t xml:space="preserve">Upon completion of the wizard, the </w:t>
      </w:r>
      <w:r w:rsidRPr="00EC4D34">
        <w:rPr>
          <w:b/>
        </w:rPr>
        <w:t xml:space="preserve">POOL1 </w:t>
      </w:r>
      <w:r w:rsidRPr="00F21527">
        <w:t>Storage Pool</w:t>
      </w:r>
      <w:r>
        <w:t xml:space="preserve"> will populate in the </w:t>
      </w:r>
      <w:r w:rsidRPr="00EC4D34">
        <w:rPr>
          <w:b/>
        </w:rPr>
        <w:t>Storage Pools</w:t>
      </w:r>
      <w:r w:rsidR="007D5FA4">
        <w:t xml:space="preserve"> detail pane.  Windows Server 2012 has aggregated the individual physical disks into a dynamic pool of </w:t>
      </w:r>
      <w:r w:rsidR="00E2545E">
        <w:t>capacity, which</w:t>
      </w:r>
      <w:r w:rsidR="007D5FA4">
        <w:t xml:space="preserve"> can </w:t>
      </w:r>
      <w:r w:rsidR="000B104B">
        <w:t>grow or shrink</w:t>
      </w:r>
      <w:r w:rsidR="007D5FA4">
        <w:t xml:space="preserve"> on demand.</w:t>
      </w:r>
    </w:p>
    <w:p w14:paraId="73278574" w14:textId="77777777" w:rsidR="00E2545E" w:rsidRDefault="00E2545E" w:rsidP="00C11CCE">
      <w:pPr>
        <w:pStyle w:val="00-ScreenShot"/>
      </w:pPr>
      <w:r>
        <w:drawing>
          <wp:inline distT="0" distB="0" distL="0" distR="0" wp14:anchorId="5FD8AC2D" wp14:editId="16521BAF">
            <wp:extent cx="3810000" cy="12843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1163" cy="1288130"/>
                    </a:xfrm>
                    <a:prstGeom prst="rect">
                      <a:avLst/>
                    </a:prstGeom>
                  </pic:spPr>
                </pic:pic>
              </a:graphicData>
            </a:graphic>
          </wp:inline>
        </w:drawing>
      </w:r>
    </w:p>
    <w:p w14:paraId="4E37A674" w14:textId="77777777" w:rsidR="00F21527" w:rsidRDefault="00F21527" w:rsidP="00D25FD2">
      <w:pPr>
        <w:pStyle w:val="ListParagraph"/>
        <w:contextualSpacing w:val="0"/>
      </w:pPr>
      <w:r>
        <w:t xml:space="preserve">Select </w:t>
      </w:r>
      <w:r w:rsidRPr="00F21527">
        <w:rPr>
          <w:b/>
        </w:rPr>
        <w:t>POOL1</w:t>
      </w:r>
      <w:r>
        <w:t xml:space="preserve"> and note in the </w:t>
      </w:r>
      <w:r w:rsidRPr="00F21527">
        <w:rPr>
          <w:b/>
        </w:rPr>
        <w:t>Physical Disks</w:t>
      </w:r>
      <w:r>
        <w:t xml:space="preserve"> section that the total capacity of </w:t>
      </w:r>
      <w:r w:rsidRPr="00F21527">
        <w:rPr>
          <w:b/>
        </w:rPr>
        <w:t>POOL1</w:t>
      </w:r>
      <w:r>
        <w:t xml:space="preserve"> is made up of the </w:t>
      </w:r>
      <w:proofErr w:type="gramStart"/>
      <w:r>
        <w:t>4</w:t>
      </w:r>
      <w:proofErr w:type="gramEnd"/>
      <w:r>
        <w:t xml:space="preserve"> physical disks that were selected in the </w:t>
      </w:r>
      <w:r w:rsidRPr="00F21527">
        <w:rPr>
          <w:b/>
        </w:rPr>
        <w:t>Storage Pool</w:t>
      </w:r>
      <w:r>
        <w:t xml:space="preserve"> creation process. </w:t>
      </w:r>
    </w:p>
    <w:p w14:paraId="47F99EF6" w14:textId="77777777" w:rsidR="00787188" w:rsidRDefault="000C5A2F" w:rsidP="00787188">
      <w:pPr>
        <w:pStyle w:val="ppBodyText"/>
        <w:numPr>
          <w:ilvl w:val="0"/>
          <w:numId w:val="0"/>
        </w:numPr>
        <w:ind w:left="720"/>
      </w:pPr>
      <w:r>
        <w:rPr>
          <w:noProof/>
          <w:lang w:bidi="ar-SA"/>
        </w:rPr>
        <w:drawing>
          <wp:inline distT="0" distB="0" distL="0" distR="0" wp14:anchorId="66FCBA2D" wp14:editId="087F33A2">
            <wp:extent cx="5359400" cy="52551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6573" cy="532106"/>
                    </a:xfrm>
                    <a:prstGeom prst="rect">
                      <a:avLst/>
                    </a:prstGeom>
                  </pic:spPr>
                </pic:pic>
              </a:graphicData>
            </a:graphic>
          </wp:inline>
        </w:drawing>
      </w:r>
    </w:p>
    <w:p w14:paraId="4E540FA5" w14:textId="77777777" w:rsidR="00F21527" w:rsidRDefault="00F7096D" w:rsidP="00340843">
      <w:pPr>
        <w:pStyle w:val="ListParagraph"/>
      </w:pPr>
      <w:r>
        <w:t xml:space="preserve">At the Virtual Disk pane, select </w:t>
      </w:r>
      <w:r w:rsidRPr="00B2095C">
        <w:rPr>
          <w:b/>
        </w:rPr>
        <w:t>Tasks</w:t>
      </w:r>
      <w:r>
        <w:t xml:space="preserve"> | </w:t>
      </w:r>
      <w:r w:rsidRPr="00B2095C">
        <w:rPr>
          <w:b/>
        </w:rPr>
        <w:t>New Virtual Disk</w:t>
      </w:r>
      <w:r>
        <w:t>.</w:t>
      </w:r>
    </w:p>
    <w:p w14:paraId="09E90356" w14:textId="77777777" w:rsidR="000C5A2F" w:rsidRDefault="007D5FA4" w:rsidP="00C11CCE">
      <w:pPr>
        <w:pStyle w:val="00-ScreenShot"/>
      </w:pPr>
      <w:r>
        <w:drawing>
          <wp:inline distT="0" distB="0" distL="0" distR="0" wp14:anchorId="12EC74D1" wp14:editId="144A3ACA">
            <wp:extent cx="5346700" cy="85745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97264" cy="865561"/>
                    </a:xfrm>
                    <a:prstGeom prst="rect">
                      <a:avLst/>
                    </a:prstGeom>
                  </pic:spPr>
                </pic:pic>
              </a:graphicData>
            </a:graphic>
          </wp:inline>
        </w:drawing>
      </w:r>
    </w:p>
    <w:p w14:paraId="4B31BE47" w14:textId="77777777" w:rsidR="00F7096D" w:rsidRPr="00D25FD2" w:rsidRDefault="00F7096D" w:rsidP="00D25FD2">
      <w:pPr>
        <w:pStyle w:val="ListParagraph"/>
        <w:contextualSpacing w:val="0"/>
      </w:pPr>
      <w:r w:rsidRPr="00D25FD2">
        <w:t xml:space="preserve">On the </w:t>
      </w:r>
      <w:r w:rsidRPr="00E2545E">
        <w:rPr>
          <w:b/>
        </w:rPr>
        <w:t>New Virtual Disk Wizard</w:t>
      </w:r>
      <w:r w:rsidRPr="00D25FD2">
        <w:t xml:space="preserve"> start page click </w:t>
      </w:r>
      <w:proofErr w:type="gramStart"/>
      <w:r w:rsidRPr="00E2545E">
        <w:rPr>
          <w:b/>
        </w:rPr>
        <w:t>Next</w:t>
      </w:r>
      <w:proofErr w:type="gramEnd"/>
      <w:r w:rsidRPr="00D25FD2">
        <w:t>.</w:t>
      </w:r>
    </w:p>
    <w:p w14:paraId="4E5D80EF" w14:textId="77777777" w:rsidR="00F7096D" w:rsidRDefault="00F7096D" w:rsidP="00D25FD2">
      <w:pPr>
        <w:pStyle w:val="ListParagraph"/>
        <w:contextualSpacing w:val="0"/>
      </w:pPr>
      <w:r w:rsidRPr="00D25FD2">
        <w:lastRenderedPageBreak/>
        <w:t xml:space="preserve">On the </w:t>
      </w:r>
      <w:r w:rsidRPr="00E2545E">
        <w:rPr>
          <w:b/>
        </w:rPr>
        <w:t>Select storage pool</w:t>
      </w:r>
      <w:r w:rsidRPr="00D25FD2">
        <w:t xml:space="preserve"> page ensure that </w:t>
      </w:r>
      <w:r w:rsidRPr="00E2545E">
        <w:rPr>
          <w:b/>
        </w:rPr>
        <w:t>POOL1</w:t>
      </w:r>
      <w:r w:rsidRPr="00D25FD2">
        <w:t xml:space="preserve"> is selected and click </w:t>
      </w:r>
      <w:proofErr w:type="gramStart"/>
      <w:r w:rsidRPr="00E2545E">
        <w:rPr>
          <w:b/>
        </w:rPr>
        <w:t>Next</w:t>
      </w:r>
      <w:proofErr w:type="gramEnd"/>
      <w:r w:rsidRPr="00D25FD2">
        <w:t>.</w:t>
      </w:r>
    </w:p>
    <w:p w14:paraId="7428342D" w14:textId="77777777" w:rsidR="003310DA" w:rsidRPr="00D25FD2" w:rsidRDefault="003310DA" w:rsidP="00C11CCE">
      <w:pPr>
        <w:pStyle w:val="00-ScreenShot"/>
      </w:pPr>
      <w:r>
        <w:drawing>
          <wp:inline distT="0" distB="0" distL="0" distR="0" wp14:anchorId="7EBE0815" wp14:editId="5B491061">
            <wp:extent cx="5162550" cy="68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2550" cy="685800"/>
                    </a:xfrm>
                    <a:prstGeom prst="rect">
                      <a:avLst/>
                    </a:prstGeom>
                  </pic:spPr>
                </pic:pic>
              </a:graphicData>
            </a:graphic>
          </wp:inline>
        </w:drawing>
      </w:r>
    </w:p>
    <w:p w14:paraId="45669D01" w14:textId="77777777" w:rsidR="00F7096D" w:rsidRPr="00D25FD2" w:rsidRDefault="00F7096D" w:rsidP="00D25FD2">
      <w:pPr>
        <w:pStyle w:val="ListParagraph"/>
        <w:contextualSpacing w:val="0"/>
      </w:pPr>
      <w:r w:rsidRPr="00D25FD2">
        <w:t xml:space="preserve">On the </w:t>
      </w:r>
      <w:r w:rsidRPr="00E2545E">
        <w:rPr>
          <w:b/>
        </w:rPr>
        <w:t>Specify the virtual disk name</w:t>
      </w:r>
      <w:r w:rsidRPr="00D25FD2">
        <w:t xml:space="preserve"> page, type </w:t>
      </w:r>
      <w:r w:rsidRPr="00E2545E">
        <w:rPr>
          <w:b/>
        </w:rPr>
        <w:t>SPACE1</w:t>
      </w:r>
      <w:r w:rsidRPr="00D25FD2">
        <w:t xml:space="preserve"> in the Name field and click </w:t>
      </w:r>
      <w:proofErr w:type="gramStart"/>
      <w:r w:rsidRPr="00E2545E">
        <w:rPr>
          <w:b/>
        </w:rPr>
        <w:t>Next</w:t>
      </w:r>
      <w:proofErr w:type="gramEnd"/>
      <w:r w:rsidRPr="00D25FD2">
        <w:t>.</w:t>
      </w:r>
    </w:p>
    <w:p w14:paraId="0CA2168B" w14:textId="77777777" w:rsidR="00F7096D" w:rsidRDefault="00A86517" w:rsidP="00D25FD2">
      <w:pPr>
        <w:pStyle w:val="ListParagraph"/>
        <w:contextualSpacing w:val="0"/>
      </w:pPr>
      <w:r w:rsidRPr="00D25FD2">
        <w:t xml:space="preserve">On </w:t>
      </w:r>
      <w:r w:rsidR="00F7096D" w:rsidRPr="00D25FD2">
        <w:t xml:space="preserve">the </w:t>
      </w:r>
      <w:r w:rsidR="00F7096D" w:rsidRPr="00E2545E">
        <w:rPr>
          <w:b/>
        </w:rPr>
        <w:t>Select the storage layout</w:t>
      </w:r>
      <w:r w:rsidR="00F7096D" w:rsidRPr="00D25FD2">
        <w:t xml:space="preserve"> page, select </w:t>
      </w:r>
      <w:r w:rsidR="00F7096D" w:rsidRPr="00E2545E">
        <w:rPr>
          <w:b/>
        </w:rPr>
        <w:t>Mirror</w:t>
      </w:r>
      <w:r w:rsidR="007D5FA4" w:rsidRPr="00D25FD2">
        <w:t xml:space="preserve">.  This will ensure than any data </w:t>
      </w:r>
      <w:proofErr w:type="gramStart"/>
      <w:r w:rsidR="007D5FA4" w:rsidRPr="00D25FD2">
        <w:t>is duplicated</w:t>
      </w:r>
      <w:proofErr w:type="gramEnd"/>
      <w:r w:rsidR="007D5FA4" w:rsidRPr="00D25FD2">
        <w:t xml:space="preserve"> across multiple physical disks for added resiliency.  Other options include Simple and Parity.</w:t>
      </w:r>
      <w:r w:rsidR="00F7096D" w:rsidRPr="00D25FD2">
        <w:t xml:space="preserve"> </w:t>
      </w:r>
      <w:r w:rsidR="007D5FA4" w:rsidRPr="00D25FD2">
        <w:t>C</w:t>
      </w:r>
      <w:r w:rsidR="00F7096D" w:rsidRPr="00D25FD2">
        <w:t xml:space="preserve">lick </w:t>
      </w:r>
      <w:r w:rsidR="008A08E3" w:rsidRPr="00E2545E">
        <w:rPr>
          <w:b/>
        </w:rPr>
        <w:t>N</w:t>
      </w:r>
      <w:r w:rsidR="00F7096D" w:rsidRPr="00E2545E">
        <w:rPr>
          <w:b/>
        </w:rPr>
        <w:t>ext</w:t>
      </w:r>
      <w:r w:rsidR="003310DA">
        <w:t>.</w:t>
      </w:r>
    </w:p>
    <w:p w14:paraId="41478A8B" w14:textId="77777777" w:rsidR="003310DA" w:rsidRPr="00D25FD2" w:rsidRDefault="003310DA" w:rsidP="00C11CCE">
      <w:pPr>
        <w:pStyle w:val="00-ScreenShot"/>
      </w:pPr>
      <w:r>
        <w:drawing>
          <wp:inline distT="0" distB="0" distL="0" distR="0" wp14:anchorId="1D0631BB" wp14:editId="11AE9A45">
            <wp:extent cx="5229225" cy="97726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3074" cy="979853"/>
                    </a:xfrm>
                    <a:prstGeom prst="rect">
                      <a:avLst/>
                    </a:prstGeom>
                  </pic:spPr>
                </pic:pic>
              </a:graphicData>
            </a:graphic>
          </wp:inline>
        </w:drawing>
      </w:r>
    </w:p>
    <w:p w14:paraId="709ACB3D" w14:textId="77777777" w:rsidR="00F7096D" w:rsidRDefault="008A08E3" w:rsidP="00D25FD2">
      <w:pPr>
        <w:pStyle w:val="ListParagraph"/>
        <w:contextualSpacing w:val="0"/>
      </w:pPr>
      <w:r w:rsidRPr="00D25FD2">
        <w:t xml:space="preserve">On the </w:t>
      </w:r>
      <w:r w:rsidRPr="00E2545E">
        <w:rPr>
          <w:b/>
        </w:rPr>
        <w:t>Specify</w:t>
      </w:r>
      <w:r w:rsidR="00F7096D" w:rsidRPr="00E2545E">
        <w:rPr>
          <w:b/>
        </w:rPr>
        <w:t xml:space="preserve"> the provisioning type page</w:t>
      </w:r>
      <w:r w:rsidRPr="00D25FD2">
        <w:t>,</w:t>
      </w:r>
      <w:r w:rsidR="00F7096D" w:rsidRPr="00D25FD2">
        <w:t xml:space="preserve"> ensure that </w:t>
      </w:r>
      <w:r w:rsidR="00F7096D" w:rsidRPr="001067E7">
        <w:rPr>
          <w:b/>
        </w:rPr>
        <w:t>Fixed</w:t>
      </w:r>
      <w:r w:rsidRPr="00D25FD2">
        <w:t xml:space="preserve"> is selected and click </w:t>
      </w:r>
      <w:proofErr w:type="gramStart"/>
      <w:r w:rsidRPr="00E2545E">
        <w:rPr>
          <w:b/>
        </w:rPr>
        <w:t>N</w:t>
      </w:r>
      <w:r w:rsidR="00F7096D" w:rsidRPr="00E2545E">
        <w:rPr>
          <w:b/>
        </w:rPr>
        <w:t>ext</w:t>
      </w:r>
      <w:proofErr w:type="gramEnd"/>
      <w:r w:rsidR="003310DA">
        <w:t>.</w:t>
      </w:r>
    </w:p>
    <w:p w14:paraId="7D73CDB4" w14:textId="77777777" w:rsidR="003310DA" w:rsidRPr="00D25FD2" w:rsidRDefault="003310DA" w:rsidP="009E031D">
      <w:pPr>
        <w:jc w:val="center"/>
      </w:pPr>
      <w:r>
        <w:rPr>
          <w:noProof/>
        </w:rPr>
        <w:drawing>
          <wp:inline distT="0" distB="0" distL="0" distR="0" wp14:anchorId="7260F98B" wp14:editId="2A0E06D5">
            <wp:extent cx="3752850" cy="10153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7075" cy="1016524"/>
                    </a:xfrm>
                    <a:prstGeom prst="rect">
                      <a:avLst/>
                    </a:prstGeom>
                    <a:noFill/>
                    <a:ln>
                      <a:noFill/>
                    </a:ln>
                  </pic:spPr>
                </pic:pic>
              </a:graphicData>
            </a:graphic>
          </wp:inline>
        </w:drawing>
      </w:r>
    </w:p>
    <w:p w14:paraId="5EA77DFB" w14:textId="77777777" w:rsidR="00F7096D" w:rsidRDefault="008A08E3" w:rsidP="00D25FD2">
      <w:pPr>
        <w:pStyle w:val="ListParagraph"/>
        <w:contextualSpacing w:val="0"/>
      </w:pPr>
      <w:r w:rsidRPr="00D25FD2">
        <w:t xml:space="preserve">On the </w:t>
      </w:r>
      <w:r w:rsidRPr="00E2545E">
        <w:rPr>
          <w:b/>
        </w:rPr>
        <w:t>Specify the size of the virtual dis</w:t>
      </w:r>
      <w:r w:rsidRPr="00D25FD2">
        <w:t xml:space="preserve">k page, select </w:t>
      </w:r>
      <w:r w:rsidRPr="00C11CCE">
        <w:rPr>
          <w:b/>
        </w:rPr>
        <w:t>Maximum size</w:t>
      </w:r>
      <w:r w:rsidRPr="00D25FD2">
        <w:t xml:space="preserve"> and click </w:t>
      </w:r>
      <w:proofErr w:type="gramStart"/>
      <w:r w:rsidRPr="00E2545E">
        <w:rPr>
          <w:b/>
        </w:rPr>
        <w:t>N</w:t>
      </w:r>
      <w:r w:rsidR="00F7096D" w:rsidRPr="00E2545E">
        <w:rPr>
          <w:b/>
        </w:rPr>
        <w:t>ext</w:t>
      </w:r>
      <w:proofErr w:type="gramEnd"/>
      <w:r w:rsidRPr="00D25FD2">
        <w:t>.</w:t>
      </w:r>
    </w:p>
    <w:p w14:paraId="5A98EF4F" w14:textId="77777777" w:rsidR="003310DA" w:rsidRPr="00D25FD2" w:rsidRDefault="003310DA" w:rsidP="00C11CCE">
      <w:pPr>
        <w:pStyle w:val="00-ScreenShot"/>
      </w:pPr>
      <w:r>
        <w:drawing>
          <wp:inline distT="0" distB="0" distL="0" distR="0" wp14:anchorId="2621E989" wp14:editId="3FA87518">
            <wp:extent cx="3486150" cy="140579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7175" cy="1414275"/>
                    </a:xfrm>
                    <a:prstGeom prst="rect">
                      <a:avLst/>
                    </a:prstGeom>
                  </pic:spPr>
                </pic:pic>
              </a:graphicData>
            </a:graphic>
          </wp:inline>
        </w:drawing>
      </w:r>
    </w:p>
    <w:p w14:paraId="38217D78" w14:textId="76FEEED3" w:rsidR="00F7096D" w:rsidRDefault="008A08E3" w:rsidP="00D25FD2">
      <w:pPr>
        <w:pStyle w:val="ListParagraph"/>
        <w:contextualSpacing w:val="0"/>
      </w:pPr>
      <w:r>
        <w:t xml:space="preserve">On the </w:t>
      </w:r>
      <w:r w:rsidRPr="008A08E3">
        <w:rPr>
          <w:b/>
        </w:rPr>
        <w:t>Confirm selections</w:t>
      </w:r>
      <w:r>
        <w:t xml:space="preserve"> page, </w:t>
      </w:r>
      <w:r w:rsidR="007E698A">
        <w:t>the</w:t>
      </w:r>
      <w:r w:rsidR="007D5FA4">
        <w:t xml:space="preserve"> settings should match below.  Once checked, </w:t>
      </w:r>
      <w:r>
        <w:t xml:space="preserve">click </w:t>
      </w:r>
      <w:r w:rsidRPr="008A08E3">
        <w:rPr>
          <w:b/>
        </w:rPr>
        <w:t>C</w:t>
      </w:r>
      <w:r w:rsidR="00F7096D" w:rsidRPr="008A08E3">
        <w:rPr>
          <w:b/>
        </w:rPr>
        <w:t>reate</w:t>
      </w:r>
      <w:r w:rsidR="007D5FA4">
        <w:t>.</w:t>
      </w:r>
    </w:p>
    <w:p w14:paraId="75313CDE" w14:textId="23766E7E" w:rsidR="007D5FA4" w:rsidRDefault="007D5FA4" w:rsidP="009017B1">
      <w:pPr>
        <w:pStyle w:val="00-ScreenShot"/>
      </w:pPr>
      <w:r>
        <w:drawing>
          <wp:inline distT="0" distB="0" distL="0" distR="0" wp14:anchorId="39699633" wp14:editId="7E03B2E2">
            <wp:extent cx="2873375" cy="1942790"/>
            <wp:effectExtent l="95250" t="95250" r="98425" b="958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6313" cy="1978583"/>
                    </a:xfrm>
                    <a:prstGeom prst="rect">
                      <a:avLst/>
                    </a:prstGeom>
                    <a:effectLst>
                      <a:outerShdw blurRad="63500" sx="102000" sy="102000" algn="ctr" rotWithShape="0">
                        <a:prstClr val="black">
                          <a:alpha val="40000"/>
                        </a:prstClr>
                      </a:outerShdw>
                    </a:effectLst>
                  </pic:spPr>
                </pic:pic>
              </a:graphicData>
            </a:graphic>
          </wp:inline>
        </w:drawing>
      </w:r>
    </w:p>
    <w:p w14:paraId="7CF91378" w14:textId="77777777" w:rsidR="008A08E3" w:rsidRDefault="00F7096D" w:rsidP="00EC4D34">
      <w:pPr>
        <w:pStyle w:val="ListParagraph"/>
        <w:contextualSpacing w:val="0"/>
      </w:pPr>
      <w:r>
        <w:lastRenderedPageBreak/>
        <w:t xml:space="preserve">On the </w:t>
      </w:r>
      <w:r w:rsidRPr="008A08E3">
        <w:rPr>
          <w:b/>
        </w:rPr>
        <w:t>View results</w:t>
      </w:r>
      <w:r w:rsidR="008A08E3">
        <w:t xml:space="preserve"> page, </w:t>
      </w:r>
      <w:r>
        <w:t>en</w:t>
      </w:r>
      <w:r w:rsidR="008A08E3">
        <w:t xml:space="preserve">sure that the </w:t>
      </w:r>
      <w:r w:rsidRPr="008A08E3">
        <w:rPr>
          <w:b/>
        </w:rPr>
        <w:t>Create a volume when this wizard closes</w:t>
      </w:r>
      <w:r w:rsidR="008A08E3">
        <w:t xml:space="preserve"> check box </w:t>
      </w:r>
      <w:proofErr w:type="gramStart"/>
      <w:r w:rsidR="008A08E3">
        <w:t xml:space="preserve">is </w:t>
      </w:r>
      <w:r w:rsidR="007D5FA4">
        <w:t>selected</w:t>
      </w:r>
      <w:proofErr w:type="gramEnd"/>
      <w:r w:rsidR="008A08E3">
        <w:t xml:space="preserve"> and click </w:t>
      </w:r>
      <w:r w:rsidR="008A08E3" w:rsidRPr="008A08E3">
        <w:rPr>
          <w:b/>
        </w:rPr>
        <w:t>C</w:t>
      </w:r>
      <w:r w:rsidRPr="008A08E3">
        <w:rPr>
          <w:b/>
        </w:rPr>
        <w:t>lose</w:t>
      </w:r>
      <w:r>
        <w:t>.</w:t>
      </w:r>
      <w:r w:rsidR="00EC4D34">
        <w:t xml:space="preserve">  </w:t>
      </w:r>
      <w:r w:rsidR="008A08E3">
        <w:t xml:space="preserve">The </w:t>
      </w:r>
      <w:r w:rsidR="008A08E3" w:rsidRPr="00EC4D34">
        <w:rPr>
          <w:b/>
        </w:rPr>
        <w:t>New Volume Wizard</w:t>
      </w:r>
      <w:r w:rsidR="008A08E3">
        <w:t xml:space="preserve"> will launch automatically when closing the </w:t>
      </w:r>
      <w:r w:rsidR="008A08E3" w:rsidRPr="00EC4D34">
        <w:rPr>
          <w:b/>
        </w:rPr>
        <w:t>New Virtual Disk Wizard</w:t>
      </w:r>
      <w:r w:rsidR="007D5FA4">
        <w:t xml:space="preserve"> and this </w:t>
      </w:r>
      <w:proofErr w:type="gramStart"/>
      <w:r w:rsidR="007D5FA4">
        <w:t>is expected</w:t>
      </w:r>
      <w:proofErr w:type="gramEnd"/>
      <w:r w:rsidR="007D5FA4">
        <w:t>.</w:t>
      </w:r>
    </w:p>
    <w:p w14:paraId="7A6CE87D" w14:textId="00822EBC" w:rsidR="003310DA" w:rsidRDefault="009E031D" w:rsidP="00C11CCE">
      <w:pPr>
        <w:pStyle w:val="00-ScreenShot"/>
      </w:pPr>
      <w:r>
        <w:drawing>
          <wp:inline distT="0" distB="0" distL="0" distR="0" wp14:anchorId="0C7330CB" wp14:editId="76B9BF2A">
            <wp:extent cx="5219700" cy="1911978"/>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2928" cy="1913160"/>
                    </a:xfrm>
                    <a:prstGeom prst="rect">
                      <a:avLst/>
                    </a:prstGeom>
                    <a:noFill/>
                    <a:ln>
                      <a:noFill/>
                    </a:ln>
                  </pic:spPr>
                </pic:pic>
              </a:graphicData>
            </a:graphic>
          </wp:inline>
        </w:drawing>
      </w:r>
    </w:p>
    <w:p w14:paraId="3F1FF407" w14:textId="77777777" w:rsidR="007D5FA4" w:rsidRDefault="007A46CF" w:rsidP="00D25FD2">
      <w:pPr>
        <w:pStyle w:val="ListParagraph"/>
        <w:contextualSpacing w:val="0"/>
      </w:pPr>
      <w:r>
        <w:t xml:space="preserve">On the </w:t>
      </w:r>
      <w:r w:rsidRPr="007D5FA4">
        <w:rPr>
          <w:b/>
        </w:rPr>
        <w:t>New Volume Wizard</w:t>
      </w:r>
      <w:r>
        <w:t xml:space="preserve"> start page, click </w:t>
      </w:r>
      <w:proofErr w:type="gramStart"/>
      <w:r w:rsidRPr="007D5FA4">
        <w:rPr>
          <w:b/>
        </w:rPr>
        <w:t>Next</w:t>
      </w:r>
      <w:proofErr w:type="gramEnd"/>
      <w:r>
        <w:t>.</w:t>
      </w:r>
    </w:p>
    <w:p w14:paraId="47E18AAE" w14:textId="77777777" w:rsidR="007A46CF" w:rsidRDefault="007A46CF" w:rsidP="00D25FD2">
      <w:pPr>
        <w:pStyle w:val="ListParagraph"/>
        <w:contextualSpacing w:val="0"/>
      </w:pPr>
      <w:r>
        <w:t xml:space="preserve">On the </w:t>
      </w:r>
      <w:r w:rsidRPr="007D5FA4">
        <w:rPr>
          <w:b/>
        </w:rPr>
        <w:t>Select server and disk</w:t>
      </w:r>
      <w:r>
        <w:t xml:space="preserve"> page, ensure that </w:t>
      </w:r>
      <w:r w:rsidRPr="007D5FA4">
        <w:rPr>
          <w:b/>
        </w:rPr>
        <w:t>DC01</w:t>
      </w:r>
      <w:r>
        <w:t xml:space="preserve"> is selected and click </w:t>
      </w:r>
      <w:proofErr w:type="gramStart"/>
      <w:r w:rsidRPr="007D5FA4">
        <w:rPr>
          <w:b/>
        </w:rPr>
        <w:t>Next</w:t>
      </w:r>
      <w:proofErr w:type="gramEnd"/>
      <w:r>
        <w:t>.</w:t>
      </w:r>
    </w:p>
    <w:p w14:paraId="329222C2" w14:textId="77777777" w:rsidR="007D5FA4" w:rsidRDefault="007D5FA4" w:rsidP="00C11CCE">
      <w:pPr>
        <w:pStyle w:val="00-ScreenShot"/>
      </w:pPr>
      <w:r w:rsidRPr="00C11CCE">
        <w:drawing>
          <wp:inline distT="0" distB="0" distL="0" distR="0" wp14:anchorId="7E63C883" wp14:editId="045F4774">
            <wp:extent cx="7144333"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87297" cy="977393"/>
                    </a:xfrm>
                    <a:prstGeom prst="rect">
                      <a:avLst/>
                    </a:prstGeom>
                    <a:noFill/>
                    <a:ln>
                      <a:noFill/>
                    </a:ln>
                  </pic:spPr>
                </pic:pic>
              </a:graphicData>
            </a:graphic>
          </wp:inline>
        </w:drawing>
      </w:r>
    </w:p>
    <w:p w14:paraId="76A9A390" w14:textId="77777777" w:rsidR="000B104B" w:rsidRDefault="007A46CF" w:rsidP="000B104B">
      <w:pPr>
        <w:pStyle w:val="ListParagraph"/>
        <w:contextualSpacing w:val="0"/>
      </w:pPr>
      <w:r w:rsidRPr="00B102FF">
        <w:t xml:space="preserve">On the </w:t>
      </w:r>
      <w:r w:rsidRPr="003310DA">
        <w:rPr>
          <w:b/>
        </w:rPr>
        <w:t>Specify the size of the volume</w:t>
      </w:r>
      <w:r w:rsidRPr="00B102FF">
        <w:t xml:space="preserve"> page, </w:t>
      </w:r>
      <w:r w:rsidR="00577E39">
        <w:t>r</w:t>
      </w:r>
      <w:r w:rsidRPr="00B102FF">
        <w:t>eview the volume size information</w:t>
      </w:r>
      <w:r w:rsidR="007D5FA4" w:rsidRPr="00B102FF">
        <w:t>,</w:t>
      </w:r>
      <w:r w:rsidRPr="00B102FF">
        <w:t xml:space="preserve"> and click </w:t>
      </w:r>
      <w:proofErr w:type="gramStart"/>
      <w:r w:rsidRPr="003310DA">
        <w:rPr>
          <w:b/>
        </w:rPr>
        <w:t>Next</w:t>
      </w:r>
      <w:proofErr w:type="gramEnd"/>
      <w:r w:rsidRPr="00B102FF">
        <w:t xml:space="preserve">. </w:t>
      </w:r>
    </w:p>
    <w:p w14:paraId="25A8C054" w14:textId="64F4BA34" w:rsidR="007A46CF" w:rsidRPr="00B102FF" w:rsidRDefault="007A46CF" w:rsidP="000B104B">
      <w:pPr>
        <w:pStyle w:val="ListParagraph"/>
        <w:contextualSpacing w:val="0"/>
      </w:pPr>
      <w:r w:rsidRPr="00B102FF">
        <w:t xml:space="preserve">On the </w:t>
      </w:r>
      <w:r w:rsidRPr="000B104B">
        <w:rPr>
          <w:b/>
        </w:rPr>
        <w:t>Assign to a drive letter or folder</w:t>
      </w:r>
      <w:r w:rsidRPr="00B102FF">
        <w:t xml:space="preserve"> page, </w:t>
      </w:r>
      <w:r w:rsidR="003310DA">
        <w:t xml:space="preserve">select </w:t>
      </w:r>
      <w:r w:rsidR="003310DA" w:rsidRPr="000B104B">
        <w:rPr>
          <w:b/>
        </w:rPr>
        <w:t>Drive Letter:</w:t>
      </w:r>
      <w:r w:rsidR="008A42E5" w:rsidRPr="00B102FF">
        <w:t xml:space="preserve"> </w:t>
      </w:r>
      <w:r w:rsidR="003310DA">
        <w:t xml:space="preserve">and </w:t>
      </w:r>
      <w:r w:rsidRPr="00B102FF">
        <w:t xml:space="preserve">choose the letter </w:t>
      </w:r>
      <w:r w:rsidRPr="000B104B">
        <w:rPr>
          <w:b/>
        </w:rPr>
        <w:t>V</w:t>
      </w:r>
      <w:r w:rsidR="003310DA">
        <w:t xml:space="preserve"> from the drop down list, and then</w:t>
      </w:r>
      <w:r w:rsidR="008A42E5" w:rsidRPr="00B102FF">
        <w:t xml:space="preserve"> </w:t>
      </w:r>
      <w:r w:rsidRPr="00B102FF">
        <w:t xml:space="preserve">click </w:t>
      </w:r>
      <w:proofErr w:type="gramStart"/>
      <w:r w:rsidRPr="000B104B">
        <w:rPr>
          <w:b/>
        </w:rPr>
        <w:t>Next</w:t>
      </w:r>
      <w:proofErr w:type="gramEnd"/>
      <w:r w:rsidRPr="00B102FF">
        <w:t xml:space="preserve">. </w:t>
      </w:r>
    </w:p>
    <w:p w14:paraId="55E7142E" w14:textId="77777777" w:rsidR="008A42E5" w:rsidRDefault="00B102FF" w:rsidP="00C11CCE">
      <w:pPr>
        <w:pStyle w:val="00-ScreenShot"/>
      </w:pPr>
      <w:r>
        <w:drawing>
          <wp:inline distT="0" distB="0" distL="0" distR="0" wp14:anchorId="6D0E40F0" wp14:editId="592BDDB5">
            <wp:extent cx="6748600" cy="2209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6752075" cy="2210938"/>
                    </a:xfrm>
                    <a:prstGeom prst="rect">
                      <a:avLst/>
                    </a:prstGeom>
                    <a:noFill/>
                    <a:ln>
                      <a:noFill/>
                    </a:ln>
                  </pic:spPr>
                </pic:pic>
              </a:graphicData>
            </a:graphic>
          </wp:inline>
        </w:drawing>
      </w:r>
    </w:p>
    <w:p w14:paraId="02E53EA0" w14:textId="77777777" w:rsidR="009E031D" w:rsidRDefault="009E031D" w:rsidP="00C11CCE">
      <w:pPr>
        <w:pStyle w:val="00-ScreenShot"/>
      </w:pPr>
    </w:p>
    <w:p w14:paraId="2FA039BF" w14:textId="77777777" w:rsidR="009E031D" w:rsidRDefault="009E031D" w:rsidP="00C11CCE">
      <w:pPr>
        <w:pStyle w:val="00-ScreenShot"/>
      </w:pPr>
    </w:p>
    <w:p w14:paraId="30D42204" w14:textId="77777777" w:rsidR="009E031D" w:rsidRDefault="009E031D" w:rsidP="00C11CCE">
      <w:pPr>
        <w:pStyle w:val="00-ScreenShot"/>
      </w:pPr>
    </w:p>
    <w:p w14:paraId="5529C4D3" w14:textId="77777777" w:rsidR="009E031D" w:rsidRDefault="009E031D" w:rsidP="00C11CCE">
      <w:pPr>
        <w:pStyle w:val="00-ScreenShot"/>
      </w:pPr>
    </w:p>
    <w:p w14:paraId="1CFE155C" w14:textId="0CBB0665" w:rsidR="007A46CF" w:rsidRDefault="007A46CF" w:rsidP="00D25FD2">
      <w:pPr>
        <w:pStyle w:val="ListParagraph"/>
        <w:contextualSpacing w:val="0"/>
      </w:pPr>
      <w:r>
        <w:lastRenderedPageBreak/>
        <w:t xml:space="preserve">On the </w:t>
      </w:r>
      <w:r w:rsidRPr="008A42E5">
        <w:rPr>
          <w:b/>
        </w:rPr>
        <w:t>Select file system settings</w:t>
      </w:r>
      <w:r>
        <w:t xml:space="preserve"> </w:t>
      </w:r>
      <w:r w:rsidR="008A42E5">
        <w:t xml:space="preserve">page, </w:t>
      </w:r>
      <w:r>
        <w:t xml:space="preserve">change the volume label to </w:t>
      </w:r>
      <w:r w:rsidRPr="00B102FF">
        <w:rPr>
          <w:b/>
        </w:rPr>
        <w:t>VMs</w:t>
      </w:r>
      <w:r w:rsidR="00A40515">
        <w:rPr>
          <w:b/>
        </w:rPr>
        <w:t>,</w:t>
      </w:r>
      <w:r w:rsidR="00577E39">
        <w:t xml:space="preserve"> and click </w:t>
      </w:r>
      <w:proofErr w:type="gramStart"/>
      <w:r w:rsidR="00577E39">
        <w:rPr>
          <w:b/>
        </w:rPr>
        <w:t>Next</w:t>
      </w:r>
      <w:proofErr w:type="gramEnd"/>
      <w:r w:rsidR="00577E39">
        <w:t>.</w:t>
      </w:r>
    </w:p>
    <w:p w14:paraId="5A862C6F" w14:textId="77777777" w:rsidR="008A42E5" w:rsidRDefault="00B102FF" w:rsidP="00C11CCE">
      <w:pPr>
        <w:pStyle w:val="00-ScreenShot"/>
      </w:pPr>
      <w:r>
        <w:drawing>
          <wp:inline distT="0" distB="0" distL="0" distR="0" wp14:anchorId="2550710A" wp14:editId="1A0D62CE">
            <wp:extent cx="6143625" cy="2062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6280055" cy="2108499"/>
                    </a:xfrm>
                    <a:prstGeom prst="rect">
                      <a:avLst/>
                    </a:prstGeom>
                  </pic:spPr>
                </pic:pic>
              </a:graphicData>
            </a:graphic>
          </wp:inline>
        </w:drawing>
      </w:r>
    </w:p>
    <w:p w14:paraId="68637923" w14:textId="5017A2E8" w:rsidR="007A46CF" w:rsidRDefault="008A42E5" w:rsidP="00D25FD2">
      <w:pPr>
        <w:pStyle w:val="ListParagraph"/>
        <w:contextualSpacing w:val="0"/>
      </w:pPr>
      <w:r>
        <w:t xml:space="preserve">On the </w:t>
      </w:r>
      <w:r w:rsidRPr="008A42E5">
        <w:rPr>
          <w:b/>
        </w:rPr>
        <w:t>Confirm selections</w:t>
      </w:r>
      <w:r>
        <w:t xml:space="preserve"> page, </w:t>
      </w:r>
      <w:r w:rsidR="007E698A">
        <w:t>the settings</w:t>
      </w:r>
      <w:r w:rsidR="00B102FF">
        <w:t xml:space="preserve"> should match those below.  Once confirmed, </w:t>
      </w:r>
      <w:r>
        <w:t xml:space="preserve">click </w:t>
      </w:r>
      <w:r w:rsidRPr="008A42E5">
        <w:rPr>
          <w:b/>
        </w:rPr>
        <w:t>C</w:t>
      </w:r>
      <w:r w:rsidR="007A46CF" w:rsidRPr="008A42E5">
        <w:rPr>
          <w:b/>
        </w:rPr>
        <w:t>reate</w:t>
      </w:r>
      <w:r w:rsidR="007A46CF">
        <w:t>.</w:t>
      </w:r>
    </w:p>
    <w:p w14:paraId="4B2B1340" w14:textId="77777777" w:rsidR="00B102FF" w:rsidRDefault="00B102FF" w:rsidP="00C11CCE">
      <w:pPr>
        <w:pStyle w:val="00-ScreenShot"/>
      </w:pPr>
      <w:r>
        <w:drawing>
          <wp:inline distT="0" distB="0" distL="0" distR="0" wp14:anchorId="0E9427F8" wp14:editId="16FC0815">
            <wp:extent cx="2463800" cy="3022005"/>
            <wp:effectExtent l="95250" t="95250" r="88900" b="1022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76893" cy="3038064"/>
                    </a:xfrm>
                    <a:prstGeom prst="rect">
                      <a:avLst/>
                    </a:prstGeom>
                    <a:effectLst>
                      <a:outerShdw blurRad="63500" sx="102000" sy="102000" algn="ctr" rotWithShape="0">
                        <a:prstClr val="black">
                          <a:alpha val="40000"/>
                        </a:prstClr>
                      </a:outerShdw>
                    </a:effectLst>
                  </pic:spPr>
                </pic:pic>
              </a:graphicData>
            </a:graphic>
          </wp:inline>
        </w:drawing>
      </w:r>
    </w:p>
    <w:p w14:paraId="4E8E486E" w14:textId="77777777" w:rsidR="007A46CF" w:rsidRDefault="008A42E5" w:rsidP="00D25FD2">
      <w:pPr>
        <w:pStyle w:val="ListParagraph"/>
        <w:contextualSpacing w:val="0"/>
      </w:pPr>
      <w:r>
        <w:t xml:space="preserve">On </w:t>
      </w:r>
      <w:r w:rsidR="007A46CF">
        <w:t xml:space="preserve">the </w:t>
      </w:r>
      <w:r w:rsidR="007A46CF" w:rsidRPr="008A42E5">
        <w:rPr>
          <w:b/>
        </w:rPr>
        <w:t>Completion</w:t>
      </w:r>
      <w:r w:rsidR="007A46CF">
        <w:t xml:space="preserve"> page</w:t>
      </w:r>
      <w:r>
        <w:t>,</w:t>
      </w:r>
      <w:r w:rsidR="007A46CF">
        <w:t xml:space="preserve"> </w:t>
      </w:r>
      <w:r w:rsidR="00876B71">
        <w:t xml:space="preserve">click </w:t>
      </w:r>
      <w:r w:rsidR="00876B71" w:rsidRPr="00876B71">
        <w:rPr>
          <w:b/>
        </w:rPr>
        <w:t>C</w:t>
      </w:r>
      <w:r w:rsidR="007A46CF" w:rsidRPr="00876B71">
        <w:rPr>
          <w:b/>
        </w:rPr>
        <w:t>lose</w:t>
      </w:r>
      <w:r w:rsidR="007A46CF">
        <w:t xml:space="preserve">. </w:t>
      </w:r>
    </w:p>
    <w:p w14:paraId="437D770E" w14:textId="77777777" w:rsidR="00876B71" w:rsidRDefault="00D25FD2" w:rsidP="00D25FD2">
      <w:pPr>
        <w:pStyle w:val="ListParagraph"/>
        <w:contextualSpacing w:val="0"/>
      </w:pPr>
      <w:r>
        <w:t>Within</w:t>
      </w:r>
      <w:r w:rsidR="00876B71">
        <w:t xml:space="preserve"> </w:t>
      </w:r>
      <w:r w:rsidR="00876B71" w:rsidRPr="00D25FD2">
        <w:rPr>
          <w:b/>
        </w:rPr>
        <w:t>Server Manager</w:t>
      </w:r>
      <w:r w:rsidR="00876B71">
        <w:t xml:space="preserve"> on the dashboard pane select </w:t>
      </w:r>
      <w:r w:rsidR="00876B71" w:rsidRPr="00D25FD2">
        <w:rPr>
          <w:b/>
        </w:rPr>
        <w:t>File and Storage Services | Volumes</w:t>
      </w:r>
      <w:r w:rsidR="00870BC9">
        <w:rPr>
          <w:b/>
        </w:rPr>
        <w:t>.</w:t>
      </w:r>
    </w:p>
    <w:p w14:paraId="3F4D3EC9" w14:textId="77777777" w:rsidR="00B102FF" w:rsidRDefault="00B102FF" w:rsidP="00C11CCE">
      <w:pPr>
        <w:pStyle w:val="00-ScreenShot"/>
      </w:pPr>
      <w:r>
        <w:drawing>
          <wp:inline distT="0" distB="0" distL="0" distR="0" wp14:anchorId="509E6A07" wp14:editId="27C37329">
            <wp:extent cx="1866900" cy="1814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screen">
                      <a:extLst>
                        <a:ext uri="{28A0092B-C50C-407E-A947-70E740481C1C}">
                          <a14:useLocalDpi xmlns:a14="http://schemas.microsoft.com/office/drawing/2010/main"/>
                        </a:ext>
                      </a:extLst>
                    </a:blip>
                    <a:srcRect b="27787"/>
                    <a:stretch/>
                  </pic:blipFill>
                  <pic:spPr bwMode="auto">
                    <a:xfrm>
                      <a:off x="0" y="0"/>
                      <a:ext cx="1883264" cy="1829996"/>
                    </a:xfrm>
                    <a:prstGeom prst="rect">
                      <a:avLst/>
                    </a:prstGeom>
                    <a:ln>
                      <a:noFill/>
                    </a:ln>
                    <a:extLst>
                      <a:ext uri="{53640926-AAD7-44D8-BBD7-CCE9431645EC}">
                        <a14:shadowObscured xmlns:a14="http://schemas.microsoft.com/office/drawing/2010/main"/>
                      </a:ext>
                    </a:extLst>
                  </pic:spPr>
                </pic:pic>
              </a:graphicData>
            </a:graphic>
          </wp:inline>
        </w:drawing>
      </w:r>
    </w:p>
    <w:p w14:paraId="116E71AD" w14:textId="6C826F26" w:rsidR="00B102FF" w:rsidRDefault="00B102FF" w:rsidP="009E031D">
      <w:pPr>
        <w:pStyle w:val="ListParagraph"/>
      </w:pPr>
      <w:r>
        <w:lastRenderedPageBreak/>
        <w:t xml:space="preserve">In the </w:t>
      </w:r>
      <w:r w:rsidRPr="00B102FF">
        <w:rPr>
          <w:b/>
        </w:rPr>
        <w:t>Volumes</w:t>
      </w:r>
      <w:r>
        <w:t xml:space="preserve"> detail pane under VMM01 (2), observe the deduplication savings that have been realized with Wi</w:t>
      </w:r>
      <w:r w:rsidR="00D25FD2">
        <w:t>ndows Server 2012 deduplication for Volume E</w:t>
      </w:r>
      <w:proofErr w:type="gramStart"/>
      <w:r w:rsidR="00D25FD2">
        <w:t>:</w:t>
      </w:r>
      <w:r w:rsidR="00EC4D34">
        <w:t>.</w:t>
      </w:r>
      <w:proofErr w:type="gramEnd"/>
      <w:r w:rsidR="00EC4D34">
        <w:t xml:space="preserve">  The contents of E: on VMM01 are VM templates, VHDs, WSUS Updates and other related files.  VHDs (Virtual Machine virtual hard disks) can </w:t>
      </w:r>
      <w:proofErr w:type="spellStart"/>
      <w:r w:rsidR="00EC4D34">
        <w:t>deduplicate</w:t>
      </w:r>
      <w:proofErr w:type="spellEnd"/>
      <w:r w:rsidR="00EC4D34">
        <w:t xml:space="preserve"> significantly, however this is for offline VHDs.</w:t>
      </w:r>
    </w:p>
    <w:p w14:paraId="550BA65B" w14:textId="77777777" w:rsidR="00B102FF" w:rsidRDefault="00B102FF" w:rsidP="00C11CCE">
      <w:pPr>
        <w:pStyle w:val="00-ScreenShot"/>
      </w:pPr>
      <w:r>
        <w:drawing>
          <wp:inline distT="0" distB="0" distL="0" distR="0" wp14:anchorId="56AFE09C" wp14:editId="3448927F">
            <wp:extent cx="6216233" cy="13716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6255222" cy="1380203"/>
                    </a:xfrm>
                    <a:prstGeom prst="rect">
                      <a:avLst/>
                    </a:prstGeom>
                  </pic:spPr>
                </pic:pic>
              </a:graphicData>
            </a:graphic>
          </wp:inline>
        </w:drawing>
      </w:r>
    </w:p>
    <w:p w14:paraId="3AF9C6DA" w14:textId="77777777" w:rsidR="00876B71" w:rsidRDefault="00876B71" w:rsidP="00D25FD2">
      <w:pPr>
        <w:pStyle w:val="ListParagraph"/>
        <w:contextualSpacing w:val="0"/>
      </w:pPr>
      <w:r>
        <w:t xml:space="preserve">In the </w:t>
      </w:r>
      <w:r w:rsidRPr="00876B71">
        <w:rPr>
          <w:b/>
        </w:rPr>
        <w:t>Volumes</w:t>
      </w:r>
      <w:r>
        <w:t xml:space="preserve"> detail pane under </w:t>
      </w:r>
      <w:r w:rsidRPr="00876B71">
        <w:rPr>
          <w:b/>
        </w:rPr>
        <w:t>DC01 (2)</w:t>
      </w:r>
      <w:r>
        <w:t xml:space="preserve"> ensure that volume </w:t>
      </w:r>
      <w:r w:rsidRPr="00876B71">
        <w:rPr>
          <w:b/>
        </w:rPr>
        <w:t>V</w:t>
      </w:r>
      <w:r>
        <w:t xml:space="preserve"> with the files system labeled </w:t>
      </w:r>
      <w:r w:rsidRPr="00876B71">
        <w:rPr>
          <w:b/>
        </w:rPr>
        <w:t>VMs</w:t>
      </w:r>
      <w:r>
        <w:t xml:space="preserve"> is present. </w:t>
      </w:r>
    </w:p>
    <w:p w14:paraId="1B4E7236" w14:textId="77777777" w:rsidR="00876B71" w:rsidRDefault="00B102FF" w:rsidP="00C11CCE">
      <w:pPr>
        <w:pStyle w:val="00-ScreenShot"/>
      </w:pPr>
      <w:r>
        <w:drawing>
          <wp:inline distT="0" distB="0" distL="0" distR="0" wp14:anchorId="5F28D319" wp14:editId="3C37526E">
            <wp:extent cx="6248716" cy="140017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6309492" cy="1413793"/>
                    </a:xfrm>
                    <a:prstGeom prst="rect">
                      <a:avLst/>
                    </a:prstGeom>
                  </pic:spPr>
                </pic:pic>
              </a:graphicData>
            </a:graphic>
          </wp:inline>
        </w:drawing>
      </w:r>
    </w:p>
    <w:p w14:paraId="2B80535E" w14:textId="5FDEE55D" w:rsidR="00876B71" w:rsidRDefault="00FF37DD" w:rsidP="00D25FD2">
      <w:pPr>
        <w:pStyle w:val="ListParagraph"/>
        <w:spacing w:before="240" w:after="240"/>
        <w:contextualSpacing w:val="0"/>
      </w:pPr>
      <w:r>
        <w:t>While remaining</w:t>
      </w:r>
      <w:r w:rsidR="00B102FF">
        <w:t xml:space="preserve"> in</w:t>
      </w:r>
      <w:r w:rsidR="00876B71">
        <w:t xml:space="preserve"> </w:t>
      </w:r>
      <w:r w:rsidR="00876B71" w:rsidRPr="00B102FF">
        <w:rPr>
          <w:b/>
        </w:rPr>
        <w:t>Server</w:t>
      </w:r>
      <w:r w:rsidR="00876B71">
        <w:t xml:space="preserve"> </w:t>
      </w:r>
      <w:r w:rsidR="00876B71" w:rsidRPr="00B102FF">
        <w:rPr>
          <w:b/>
        </w:rPr>
        <w:t>Manager</w:t>
      </w:r>
      <w:r w:rsidR="00B102FF">
        <w:t xml:space="preserve">, select </w:t>
      </w:r>
      <w:r w:rsidR="00876B71" w:rsidRPr="00B102FF">
        <w:rPr>
          <w:b/>
        </w:rPr>
        <w:t>Shares</w:t>
      </w:r>
      <w:r>
        <w:rPr>
          <w:b/>
        </w:rPr>
        <w:t>.</w:t>
      </w:r>
    </w:p>
    <w:p w14:paraId="750AF724" w14:textId="77777777" w:rsidR="00876B71" w:rsidRDefault="00B102FF" w:rsidP="00010024">
      <w:pPr>
        <w:pStyle w:val="00-ScreenShot"/>
      </w:pPr>
      <w:r>
        <w:drawing>
          <wp:inline distT="0" distB="0" distL="0" distR="0" wp14:anchorId="31621277" wp14:editId="1A6B242B">
            <wp:extent cx="1704975" cy="227064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8770" cy="2289016"/>
                    </a:xfrm>
                    <a:prstGeom prst="rect">
                      <a:avLst/>
                    </a:prstGeom>
                  </pic:spPr>
                </pic:pic>
              </a:graphicData>
            </a:graphic>
          </wp:inline>
        </w:drawing>
      </w:r>
    </w:p>
    <w:p w14:paraId="40B8108C" w14:textId="77777777" w:rsidR="00876B71" w:rsidRDefault="00876B71" w:rsidP="00D25FD2">
      <w:pPr>
        <w:pStyle w:val="ListParagraph"/>
        <w:contextualSpacing w:val="0"/>
      </w:pPr>
      <w:r>
        <w:t xml:space="preserve">Select </w:t>
      </w:r>
      <w:r w:rsidRPr="009735E5">
        <w:rPr>
          <w:b/>
        </w:rPr>
        <w:t>Tasks</w:t>
      </w:r>
      <w:r>
        <w:t xml:space="preserve"> | </w:t>
      </w:r>
      <w:r w:rsidRPr="009735E5">
        <w:rPr>
          <w:b/>
        </w:rPr>
        <w:t>New</w:t>
      </w:r>
      <w:r>
        <w:t xml:space="preserve"> </w:t>
      </w:r>
      <w:r w:rsidRPr="009735E5">
        <w:rPr>
          <w:b/>
        </w:rPr>
        <w:t>Share</w:t>
      </w:r>
      <w:r>
        <w:t xml:space="preserve"> to launch the new Share Wizard. </w:t>
      </w:r>
    </w:p>
    <w:p w14:paraId="705F970F" w14:textId="77777777" w:rsidR="009735E5" w:rsidRDefault="00D25FD2" w:rsidP="00010024">
      <w:pPr>
        <w:pStyle w:val="00-ScreenShot"/>
      </w:pPr>
      <w:r>
        <w:drawing>
          <wp:inline distT="0" distB="0" distL="0" distR="0" wp14:anchorId="1B573D4C" wp14:editId="632A2BB8">
            <wp:extent cx="1927182" cy="9398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54454" cy="953100"/>
                    </a:xfrm>
                    <a:prstGeom prst="rect">
                      <a:avLst/>
                    </a:prstGeom>
                  </pic:spPr>
                </pic:pic>
              </a:graphicData>
            </a:graphic>
          </wp:inline>
        </w:drawing>
      </w:r>
    </w:p>
    <w:p w14:paraId="63DC1AAB" w14:textId="77777777" w:rsidR="009E031D" w:rsidRDefault="009E031D" w:rsidP="00010024">
      <w:pPr>
        <w:pStyle w:val="00-ScreenShot"/>
      </w:pPr>
    </w:p>
    <w:p w14:paraId="1E33103D" w14:textId="77777777" w:rsidR="002D09E3" w:rsidRDefault="002D09E3" w:rsidP="00D25FD2">
      <w:pPr>
        <w:pStyle w:val="ListParagraph"/>
        <w:contextualSpacing w:val="0"/>
      </w:pPr>
      <w:r>
        <w:lastRenderedPageBreak/>
        <w:t xml:space="preserve">On the </w:t>
      </w:r>
      <w:r w:rsidRPr="00010024">
        <w:rPr>
          <w:b/>
        </w:rPr>
        <w:t>Select the profile for this share</w:t>
      </w:r>
      <w:r>
        <w:t xml:space="preserve"> page, choose </w:t>
      </w:r>
      <w:r w:rsidRPr="00D25FD2">
        <w:rPr>
          <w:b/>
        </w:rPr>
        <w:t>SMB Share – Applications</w:t>
      </w:r>
      <w:r>
        <w:t xml:space="preserve"> and click </w:t>
      </w:r>
      <w:proofErr w:type="gramStart"/>
      <w:r w:rsidRPr="00D25FD2">
        <w:rPr>
          <w:b/>
        </w:rPr>
        <w:t>Next</w:t>
      </w:r>
      <w:proofErr w:type="gramEnd"/>
      <w:r w:rsidR="003310DA">
        <w:t>.</w:t>
      </w:r>
    </w:p>
    <w:p w14:paraId="2802BC51" w14:textId="77777777" w:rsidR="003310DA" w:rsidRDefault="003310DA" w:rsidP="00010024">
      <w:pPr>
        <w:pStyle w:val="00-ScreenShot"/>
      </w:pPr>
      <w:r>
        <w:drawing>
          <wp:inline distT="0" distB="0" distL="0" distR="0" wp14:anchorId="68860061" wp14:editId="77C96C84">
            <wp:extent cx="5095875" cy="14668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95875" cy="1466850"/>
                    </a:xfrm>
                    <a:prstGeom prst="rect">
                      <a:avLst/>
                    </a:prstGeom>
                  </pic:spPr>
                </pic:pic>
              </a:graphicData>
            </a:graphic>
          </wp:inline>
        </w:drawing>
      </w:r>
    </w:p>
    <w:p w14:paraId="0BFF4632" w14:textId="77777777" w:rsidR="002D09E3" w:rsidRDefault="002D09E3" w:rsidP="00D25FD2">
      <w:pPr>
        <w:pStyle w:val="ListParagraph"/>
        <w:contextualSpacing w:val="0"/>
      </w:pPr>
      <w:r>
        <w:t xml:space="preserve">On the </w:t>
      </w:r>
      <w:r w:rsidRPr="00C63877">
        <w:rPr>
          <w:b/>
        </w:rPr>
        <w:t>Select</w:t>
      </w:r>
      <w:r w:rsidRPr="00FB5DA2">
        <w:t xml:space="preserve"> </w:t>
      </w:r>
      <w:r w:rsidRPr="00C63877">
        <w:rPr>
          <w:b/>
        </w:rPr>
        <w:t>the</w:t>
      </w:r>
      <w:r w:rsidRPr="00FB5DA2">
        <w:t xml:space="preserve"> </w:t>
      </w:r>
      <w:r w:rsidRPr="00C63877">
        <w:rPr>
          <w:b/>
        </w:rPr>
        <w:t>server</w:t>
      </w:r>
      <w:r w:rsidRPr="00FB5DA2">
        <w:t xml:space="preserve"> </w:t>
      </w:r>
      <w:r w:rsidRPr="00C63877">
        <w:rPr>
          <w:b/>
        </w:rPr>
        <w:t>path</w:t>
      </w:r>
      <w:r w:rsidRPr="00FB5DA2">
        <w:t xml:space="preserve"> </w:t>
      </w:r>
      <w:r w:rsidRPr="00C63877">
        <w:rPr>
          <w:b/>
        </w:rPr>
        <w:t>for</w:t>
      </w:r>
      <w:r w:rsidRPr="00FB5DA2">
        <w:t xml:space="preserve"> </w:t>
      </w:r>
      <w:r w:rsidRPr="00C63877">
        <w:rPr>
          <w:b/>
        </w:rPr>
        <w:t>this</w:t>
      </w:r>
      <w:r w:rsidRPr="00FB5DA2">
        <w:t xml:space="preserve"> </w:t>
      </w:r>
      <w:r w:rsidRPr="00C63877">
        <w:rPr>
          <w:b/>
        </w:rPr>
        <w:t>share</w:t>
      </w:r>
      <w:r>
        <w:t xml:space="preserve"> page, under </w:t>
      </w:r>
      <w:r w:rsidRPr="00C63877">
        <w:rPr>
          <w:b/>
        </w:rPr>
        <w:t>Server</w:t>
      </w:r>
      <w:r>
        <w:t xml:space="preserve"> </w:t>
      </w:r>
      <w:r w:rsidRPr="002D09E3">
        <w:t>ensure</w:t>
      </w:r>
      <w:r>
        <w:t xml:space="preserve"> that </w:t>
      </w:r>
      <w:r w:rsidRPr="00C63877">
        <w:rPr>
          <w:b/>
        </w:rPr>
        <w:t>DC01</w:t>
      </w:r>
      <w:r>
        <w:t xml:space="preserve"> selected. </w:t>
      </w:r>
    </w:p>
    <w:p w14:paraId="5B34ACAD" w14:textId="77777777" w:rsidR="003310DA" w:rsidRDefault="003310DA" w:rsidP="00010024">
      <w:pPr>
        <w:pStyle w:val="00-ScreenShot"/>
      </w:pPr>
      <w:r>
        <w:drawing>
          <wp:inline distT="0" distB="0" distL="0" distR="0" wp14:anchorId="0554F7A5" wp14:editId="27AD39CD">
            <wp:extent cx="4505325" cy="1085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5325" cy="1085850"/>
                    </a:xfrm>
                    <a:prstGeom prst="rect">
                      <a:avLst/>
                    </a:prstGeom>
                  </pic:spPr>
                </pic:pic>
              </a:graphicData>
            </a:graphic>
          </wp:inline>
        </w:drawing>
      </w:r>
    </w:p>
    <w:p w14:paraId="0ED151C0" w14:textId="77777777" w:rsidR="00D25FD2" w:rsidRPr="003310DA" w:rsidRDefault="002D09E3" w:rsidP="003310DA">
      <w:pPr>
        <w:pStyle w:val="ListParagraph"/>
        <w:contextualSpacing w:val="0"/>
        <w:rPr>
          <w:rStyle w:val="CommentReference"/>
          <w:sz w:val="22"/>
          <w:szCs w:val="22"/>
        </w:rPr>
      </w:pPr>
      <w:r>
        <w:t xml:space="preserve">Under </w:t>
      </w:r>
      <w:r w:rsidRPr="00C63877">
        <w:rPr>
          <w:b/>
        </w:rPr>
        <w:t>Share</w:t>
      </w:r>
      <w:r w:rsidRPr="00FB5DA2">
        <w:t xml:space="preserve"> </w:t>
      </w:r>
      <w:r w:rsidRPr="00C63877">
        <w:rPr>
          <w:b/>
        </w:rPr>
        <w:t>location</w:t>
      </w:r>
      <w:r>
        <w:t xml:space="preserve">, </w:t>
      </w:r>
      <w:r w:rsidR="003310DA">
        <w:t xml:space="preserve">ensure </w:t>
      </w:r>
      <w:r w:rsidR="003310DA">
        <w:rPr>
          <w:b/>
        </w:rPr>
        <w:t xml:space="preserve">Select by </w:t>
      </w:r>
      <w:r w:rsidR="003310DA" w:rsidRPr="003310DA">
        <w:t>volume</w:t>
      </w:r>
      <w:r w:rsidR="003310DA">
        <w:t xml:space="preserve"> is selected, </w:t>
      </w:r>
      <w:proofErr w:type="gramStart"/>
      <w:r w:rsidR="003310DA">
        <w:t>then</w:t>
      </w:r>
      <w:proofErr w:type="gramEnd"/>
      <w:r w:rsidR="003310DA">
        <w:t xml:space="preserve"> </w:t>
      </w:r>
      <w:r w:rsidRPr="003310DA">
        <w:t>choose</w:t>
      </w:r>
      <w:r>
        <w:t xml:space="preserve"> Volume </w:t>
      </w:r>
      <w:r w:rsidRPr="00C63877">
        <w:rPr>
          <w:b/>
        </w:rPr>
        <w:t>V:</w:t>
      </w:r>
      <w:r>
        <w:t xml:space="preserve"> and click </w:t>
      </w:r>
      <w:r w:rsidRPr="00C63877">
        <w:rPr>
          <w:b/>
        </w:rPr>
        <w:t>Next</w:t>
      </w:r>
      <w:r>
        <w:t>.</w:t>
      </w:r>
    </w:p>
    <w:p w14:paraId="0F39F19E" w14:textId="77777777" w:rsidR="003310DA" w:rsidRDefault="003310DA" w:rsidP="00010024">
      <w:pPr>
        <w:pStyle w:val="00-ScreenShot"/>
      </w:pPr>
      <w:r>
        <w:drawing>
          <wp:inline distT="0" distB="0" distL="0" distR="0" wp14:anchorId="3B8F448A" wp14:editId="02453E86">
            <wp:extent cx="5114925" cy="16383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4925" cy="1638300"/>
                    </a:xfrm>
                    <a:prstGeom prst="rect">
                      <a:avLst/>
                    </a:prstGeom>
                  </pic:spPr>
                </pic:pic>
              </a:graphicData>
            </a:graphic>
          </wp:inline>
        </w:drawing>
      </w:r>
    </w:p>
    <w:p w14:paraId="3CF6FD16" w14:textId="77777777" w:rsidR="002D09E3" w:rsidRDefault="006E50B9" w:rsidP="00D25FD2">
      <w:pPr>
        <w:pStyle w:val="ListParagraph"/>
        <w:contextualSpacing w:val="0"/>
      </w:pPr>
      <w:r>
        <w:t xml:space="preserve">On the </w:t>
      </w:r>
      <w:r w:rsidRPr="00C63877">
        <w:rPr>
          <w:b/>
        </w:rPr>
        <w:t>Specify</w:t>
      </w:r>
      <w:r w:rsidRPr="00FB5DA2">
        <w:t xml:space="preserve"> </w:t>
      </w:r>
      <w:r w:rsidRPr="00C63877">
        <w:rPr>
          <w:b/>
        </w:rPr>
        <w:t>share</w:t>
      </w:r>
      <w:r w:rsidRPr="00FB5DA2">
        <w:t xml:space="preserve"> </w:t>
      </w:r>
      <w:r w:rsidRPr="00C63877">
        <w:rPr>
          <w:b/>
        </w:rPr>
        <w:t>name</w:t>
      </w:r>
      <w:r>
        <w:t xml:space="preserve"> </w:t>
      </w:r>
      <w:r w:rsidRPr="00C63877">
        <w:t>page</w:t>
      </w:r>
      <w:r>
        <w:t>, t</w:t>
      </w:r>
      <w:r w:rsidR="002D09E3">
        <w:t xml:space="preserve">ype </w:t>
      </w:r>
      <w:r w:rsidR="002D09E3" w:rsidRPr="00C63877">
        <w:rPr>
          <w:b/>
        </w:rPr>
        <w:t>VMShare1</w:t>
      </w:r>
      <w:r w:rsidR="002D09E3">
        <w:t xml:space="preserve"> in the </w:t>
      </w:r>
      <w:r w:rsidR="002D09E3" w:rsidRPr="00C63877">
        <w:rPr>
          <w:b/>
        </w:rPr>
        <w:t>Share</w:t>
      </w:r>
      <w:r w:rsidR="002D09E3" w:rsidRPr="00FB5DA2">
        <w:t xml:space="preserve"> </w:t>
      </w:r>
      <w:r w:rsidR="002D09E3" w:rsidRPr="00C63877">
        <w:rPr>
          <w:b/>
        </w:rPr>
        <w:t>name</w:t>
      </w:r>
      <w:r>
        <w:t xml:space="preserve"> field,</w:t>
      </w:r>
      <w:r w:rsidR="002D09E3">
        <w:t xml:space="preserve"> and click </w:t>
      </w:r>
      <w:proofErr w:type="gramStart"/>
      <w:r w:rsidRPr="00C63877">
        <w:rPr>
          <w:b/>
        </w:rPr>
        <w:t>Next</w:t>
      </w:r>
      <w:proofErr w:type="gramEnd"/>
      <w:r w:rsidR="002D09E3">
        <w:t>.</w:t>
      </w:r>
    </w:p>
    <w:p w14:paraId="6A5801CB" w14:textId="77777777" w:rsidR="006E50B9" w:rsidRDefault="00D25FD2" w:rsidP="00010024">
      <w:pPr>
        <w:pStyle w:val="00-ScreenShot"/>
      </w:pPr>
      <w:r>
        <w:drawing>
          <wp:inline distT="0" distB="0" distL="0" distR="0" wp14:anchorId="357C4CBC" wp14:editId="7C9888A9">
            <wp:extent cx="5019675" cy="240796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123" cy="2417770"/>
                    </a:xfrm>
                    <a:prstGeom prst="rect">
                      <a:avLst/>
                    </a:prstGeom>
                  </pic:spPr>
                </pic:pic>
              </a:graphicData>
            </a:graphic>
          </wp:inline>
        </w:drawing>
      </w:r>
    </w:p>
    <w:p w14:paraId="4D49A98E" w14:textId="77777777" w:rsidR="002D09E3" w:rsidRDefault="002D09E3" w:rsidP="00D25FD2">
      <w:pPr>
        <w:pStyle w:val="ListParagraph"/>
        <w:contextualSpacing w:val="0"/>
      </w:pPr>
      <w:r>
        <w:t xml:space="preserve">On the </w:t>
      </w:r>
      <w:r w:rsidRPr="003310DA">
        <w:rPr>
          <w:b/>
        </w:rPr>
        <w:t>Configure share settings</w:t>
      </w:r>
      <w:r>
        <w:t xml:space="preserve"> page</w:t>
      </w:r>
      <w:r w:rsidR="006E50B9">
        <w:t xml:space="preserve">, click </w:t>
      </w:r>
      <w:proofErr w:type="gramStart"/>
      <w:r w:rsidR="006E50B9" w:rsidRPr="00D25FD2">
        <w:rPr>
          <w:b/>
        </w:rPr>
        <w:t>N</w:t>
      </w:r>
      <w:r w:rsidRPr="00D25FD2">
        <w:rPr>
          <w:b/>
        </w:rPr>
        <w:t>ext</w:t>
      </w:r>
      <w:proofErr w:type="gramEnd"/>
      <w:r>
        <w:t xml:space="preserve">. </w:t>
      </w:r>
    </w:p>
    <w:p w14:paraId="1DFA7A24" w14:textId="77777777" w:rsidR="002D09E3" w:rsidRDefault="002D09E3" w:rsidP="00D25FD2">
      <w:pPr>
        <w:pStyle w:val="ListParagraph"/>
        <w:contextualSpacing w:val="0"/>
      </w:pPr>
      <w:r>
        <w:lastRenderedPageBreak/>
        <w:t xml:space="preserve">On the </w:t>
      </w:r>
      <w:r w:rsidRPr="003310DA">
        <w:rPr>
          <w:b/>
        </w:rPr>
        <w:t>Specify permissions to control access</w:t>
      </w:r>
      <w:r>
        <w:t xml:space="preserve"> page</w:t>
      </w:r>
      <w:r w:rsidR="00D25FD2">
        <w:t xml:space="preserve">, click </w:t>
      </w:r>
      <w:proofErr w:type="gramStart"/>
      <w:r w:rsidR="00D25FD2">
        <w:rPr>
          <w:b/>
        </w:rPr>
        <w:t>Next</w:t>
      </w:r>
      <w:proofErr w:type="gramEnd"/>
      <w:r w:rsidR="00870BC9">
        <w:rPr>
          <w:b/>
        </w:rPr>
        <w:t>.</w:t>
      </w:r>
    </w:p>
    <w:p w14:paraId="2D2C6A7B" w14:textId="43829C53" w:rsidR="002D09E3" w:rsidRDefault="008E2867" w:rsidP="00D25FD2">
      <w:pPr>
        <w:pStyle w:val="ListParagraph"/>
        <w:contextualSpacing w:val="0"/>
      </w:pPr>
      <w:r>
        <w:t>O</w:t>
      </w:r>
      <w:r w:rsidR="002D09E3">
        <w:t xml:space="preserve">n the </w:t>
      </w:r>
      <w:r w:rsidR="002D09E3" w:rsidRPr="006A5388">
        <w:rPr>
          <w:b/>
        </w:rPr>
        <w:t>Confirm</w:t>
      </w:r>
      <w:r w:rsidR="002D09E3">
        <w:t xml:space="preserve"> </w:t>
      </w:r>
      <w:r w:rsidR="002D09E3" w:rsidRPr="006A5388">
        <w:rPr>
          <w:b/>
        </w:rPr>
        <w:t>selections</w:t>
      </w:r>
      <w:r>
        <w:t xml:space="preserve"> page,</w:t>
      </w:r>
      <w:r w:rsidR="00D25FD2">
        <w:t xml:space="preserve"> ensure </w:t>
      </w:r>
      <w:r w:rsidR="007E698A">
        <w:t>the settings match the screenshot</w:t>
      </w:r>
      <w:r w:rsidR="00D25FD2">
        <w:t xml:space="preserve"> below, then</w:t>
      </w:r>
      <w:r>
        <w:t xml:space="preserve"> </w:t>
      </w:r>
      <w:r w:rsidR="002D09E3">
        <w:t xml:space="preserve">click </w:t>
      </w:r>
      <w:r w:rsidRPr="006A5388">
        <w:rPr>
          <w:b/>
        </w:rPr>
        <w:t>Create</w:t>
      </w:r>
      <w:r w:rsidR="00D25FD2">
        <w:t>.</w:t>
      </w:r>
    </w:p>
    <w:p w14:paraId="1BFDBB64" w14:textId="77777777" w:rsidR="0085716C" w:rsidRDefault="00D25FD2" w:rsidP="00010024">
      <w:pPr>
        <w:pStyle w:val="00-ScreenShot"/>
      </w:pPr>
      <w:r>
        <w:drawing>
          <wp:inline distT="0" distB="0" distL="0" distR="0" wp14:anchorId="02BFAD5D" wp14:editId="0E6A86E7">
            <wp:extent cx="2790825" cy="22928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2192" cy="2302139"/>
                    </a:xfrm>
                    <a:prstGeom prst="rect">
                      <a:avLst/>
                    </a:prstGeom>
                  </pic:spPr>
                </pic:pic>
              </a:graphicData>
            </a:graphic>
          </wp:inline>
        </w:drawing>
      </w:r>
    </w:p>
    <w:p w14:paraId="700AA279" w14:textId="05121813" w:rsidR="00D25FD2" w:rsidRPr="00D25FD2" w:rsidRDefault="00D25FD2" w:rsidP="00D25FD2">
      <w:pPr>
        <w:pStyle w:val="ListParagraph"/>
        <w:contextualSpacing w:val="0"/>
      </w:pPr>
      <w:r>
        <w:t xml:space="preserve">Once the Create Share wizard has completed, click </w:t>
      </w:r>
      <w:r w:rsidRPr="00D25FD2">
        <w:rPr>
          <w:b/>
        </w:rPr>
        <w:t>Close</w:t>
      </w:r>
      <w:r w:rsidR="00FF37DD">
        <w:t>.</w:t>
      </w:r>
    </w:p>
    <w:p w14:paraId="42959755" w14:textId="60CE113B" w:rsidR="00D25FD2" w:rsidRDefault="00D25FD2" w:rsidP="009E031D">
      <w:pPr>
        <w:pStyle w:val="ListParagraph"/>
        <w:contextualSpacing w:val="0"/>
      </w:pPr>
      <w:r>
        <w:rPr>
          <w:b/>
        </w:rPr>
        <w:t>Minimize Server Manager</w:t>
      </w:r>
      <w:r w:rsidR="00FF37DD">
        <w:t>.</w:t>
      </w:r>
    </w:p>
    <w:p w14:paraId="7FDB7F6D" w14:textId="77777777" w:rsidR="00F43E41" w:rsidRDefault="006A5388" w:rsidP="00D512C8">
      <w:pPr>
        <w:pStyle w:val="ListParagraph"/>
        <w:contextualSpacing w:val="0"/>
      </w:pPr>
      <w:r>
        <w:t xml:space="preserve">Select </w:t>
      </w:r>
      <w:r w:rsidR="00F43E41">
        <w:rPr>
          <w:b/>
        </w:rPr>
        <w:t>File Explorer</w:t>
      </w:r>
      <w:r w:rsidR="00F43E41">
        <w:t xml:space="preserve"> from the Task bar.</w:t>
      </w:r>
    </w:p>
    <w:p w14:paraId="22B479DA" w14:textId="77777777" w:rsidR="006A5388" w:rsidRDefault="00D512C8" w:rsidP="00010024">
      <w:pPr>
        <w:pStyle w:val="00-ScreenShot"/>
      </w:pPr>
      <w:r>
        <w:drawing>
          <wp:inline distT="0" distB="0" distL="0" distR="0" wp14:anchorId="3655F600" wp14:editId="677C9855">
            <wp:extent cx="1469571" cy="56189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24465" cy="582884"/>
                    </a:xfrm>
                    <a:prstGeom prst="rect">
                      <a:avLst/>
                    </a:prstGeom>
                  </pic:spPr>
                </pic:pic>
              </a:graphicData>
            </a:graphic>
          </wp:inline>
        </w:drawing>
      </w:r>
      <w:r w:rsidR="006A5388">
        <w:t xml:space="preserve"> </w:t>
      </w:r>
    </w:p>
    <w:p w14:paraId="00B3606A" w14:textId="05380CE2" w:rsidR="006A5388" w:rsidRDefault="00F43E41" w:rsidP="00010024">
      <w:pPr>
        <w:pStyle w:val="ListParagraph"/>
        <w:contextualSpacing w:val="0"/>
      </w:pPr>
      <w:r>
        <w:t xml:space="preserve">Navigate to </w:t>
      </w:r>
      <w:r w:rsidR="00D512C8" w:rsidRPr="00010024">
        <w:rPr>
          <w:b/>
        </w:rPr>
        <w:t>Libraries</w:t>
      </w:r>
      <w:r w:rsidR="00D512C8">
        <w:t xml:space="preserve">, </w:t>
      </w:r>
      <w:r w:rsidRPr="00010024">
        <w:rPr>
          <w:b/>
        </w:rPr>
        <w:t>Documents</w:t>
      </w:r>
      <w:r>
        <w:t xml:space="preserve">, </w:t>
      </w:r>
      <w:proofErr w:type="gramStart"/>
      <w:r w:rsidR="00D512C8">
        <w:t>then</w:t>
      </w:r>
      <w:proofErr w:type="gramEnd"/>
      <w:r w:rsidR="00D512C8">
        <w:t xml:space="preserve"> </w:t>
      </w:r>
      <w:r>
        <w:t xml:space="preserve">right-click </w:t>
      </w:r>
      <w:proofErr w:type="spellStart"/>
      <w:r w:rsidRPr="00010024">
        <w:rPr>
          <w:b/>
        </w:rPr>
        <w:t>CreateShares</w:t>
      </w:r>
      <w:proofErr w:type="spellEnd"/>
      <w:r w:rsidR="00D512C8">
        <w:t xml:space="preserve"> and </w:t>
      </w:r>
      <w:r>
        <w:t xml:space="preserve">click </w:t>
      </w:r>
      <w:r w:rsidRPr="00010024">
        <w:rPr>
          <w:b/>
        </w:rPr>
        <w:t>Edit</w:t>
      </w:r>
      <w:r w:rsidR="00D512C8">
        <w:t>.  This will launch the new PowerShell ISE.</w:t>
      </w:r>
      <w:r w:rsidR="00EC4D34" w:rsidRPr="00EC4D34">
        <w:t xml:space="preserve"> </w:t>
      </w:r>
      <w:r w:rsidR="00EC4D34">
        <w:t xml:space="preserve"> </w:t>
      </w:r>
      <w:r w:rsidR="00B2095C">
        <w:t xml:space="preserve">This may take a few moments to open. </w:t>
      </w:r>
      <w:r w:rsidR="00EC4D34">
        <w:t xml:space="preserve">This script will update the NTFS and Share permissions for </w:t>
      </w:r>
      <w:r w:rsidR="000B65FB">
        <w:t>the</w:t>
      </w:r>
      <w:r w:rsidR="00EC4D34">
        <w:t xml:space="preserve"> Hyper-V hosts to access VMShare1, and then create VMShare2 and VMShare3 with matching permissions. </w:t>
      </w:r>
    </w:p>
    <w:p w14:paraId="7C86692B" w14:textId="25912108" w:rsidR="00D512C8" w:rsidRDefault="00D9026F" w:rsidP="00010024">
      <w:pPr>
        <w:pStyle w:val="00-ScreenShot"/>
      </w:pPr>
      <w:r>
        <w:drawing>
          <wp:inline distT="0" distB="0" distL="0" distR="0" wp14:anchorId="03282A46" wp14:editId="540F3A66">
            <wp:extent cx="3160940" cy="1810248"/>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74218" cy="1817852"/>
                    </a:xfrm>
                    <a:prstGeom prst="rect">
                      <a:avLst/>
                    </a:prstGeom>
                    <a:noFill/>
                    <a:ln>
                      <a:noFill/>
                    </a:ln>
                  </pic:spPr>
                </pic:pic>
              </a:graphicData>
            </a:graphic>
          </wp:inline>
        </w:drawing>
      </w:r>
    </w:p>
    <w:p w14:paraId="4B7D8C56" w14:textId="77777777" w:rsidR="00F43E41" w:rsidRDefault="00F43E41" w:rsidP="00D512C8">
      <w:pPr>
        <w:pStyle w:val="ListParagraph"/>
        <w:contextualSpacing w:val="0"/>
      </w:pPr>
      <w:r>
        <w:t xml:space="preserve">Click inside the </w:t>
      </w:r>
      <w:r>
        <w:rPr>
          <w:b/>
        </w:rPr>
        <w:t>CreateShares.ps1</w:t>
      </w:r>
      <w:r>
        <w:t xml:space="preserve"> </w:t>
      </w:r>
      <w:r w:rsidR="00D512C8">
        <w:t>then click the</w:t>
      </w:r>
      <w:r>
        <w:t xml:space="preserve"> </w:t>
      </w:r>
      <w:r w:rsidRPr="00D512C8">
        <w:rPr>
          <w:b/>
        </w:rPr>
        <w:t>Run Script</w:t>
      </w:r>
      <w:r>
        <w:t xml:space="preserve"> button (Green Arrow).</w:t>
      </w:r>
    </w:p>
    <w:p w14:paraId="2A7D8C0C" w14:textId="320CFF12" w:rsidR="00D512C8" w:rsidRDefault="00D9026F" w:rsidP="00010024">
      <w:pPr>
        <w:pStyle w:val="00-ScreenShot"/>
      </w:pPr>
      <w:r>
        <w:drawing>
          <wp:inline distT="0" distB="0" distL="0" distR="0" wp14:anchorId="1DD2E3CC" wp14:editId="40C0731D">
            <wp:extent cx="6858000" cy="969010"/>
            <wp:effectExtent l="0" t="0" r="0" b="254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969010"/>
                    </a:xfrm>
                    <a:prstGeom prst="rect">
                      <a:avLst/>
                    </a:prstGeom>
                    <a:noFill/>
                    <a:ln>
                      <a:noFill/>
                    </a:ln>
                  </pic:spPr>
                </pic:pic>
              </a:graphicData>
            </a:graphic>
          </wp:inline>
        </w:drawing>
      </w:r>
    </w:p>
    <w:p w14:paraId="2D7262CE" w14:textId="05AA0CFC" w:rsidR="00F43E41" w:rsidRDefault="00D512C8" w:rsidP="00D25FD2">
      <w:pPr>
        <w:pStyle w:val="ListParagraph"/>
        <w:contextualSpacing w:val="0"/>
      </w:pPr>
      <w:r>
        <w:lastRenderedPageBreak/>
        <w:t xml:space="preserve">The script will take a few seconds to run, but once complete, </w:t>
      </w:r>
      <w:r w:rsidRPr="00D512C8">
        <w:rPr>
          <w:b/>
        </w:rPr>
        <w:t>scroll</w:t>
      </w:r>
      <w:r>
        <w:t xml:space="preserve"> through and observe the output in the </w:t>
      </w:r>
      <w:r w:rsidRPr="00870BC9">
        <w:rPr>
          <w:b/>
        </w:rPr>
        <w:t>PowerShell</w:t>
      </w:r>
      <w:r w:rsidR="00870BC9" w:rsidRPr="00870BC9">
        <w:rPr>
          <w:b/>
        </w:rPr>
        <w:t xml:space="preserve"> ISE W</w:t>
      </w:r>
      <w:r w:rsidRPr="00870BC9">
        <w:rPr>
          <w:b/>
        </w:rPr>
        <w:t>indow</w:t>
      </w:r>
      <w:r>
        <w:t>.</w:t>
      </w:r>
      <w:r w:rsidR="00B2095C">
        <w:t xml:space="preserve">  Do not </w:t>
      </w:r>
      <w:r w:rsidR="009368BF">
        <w:t>exit</w:t>
      </w:r>
      <w:r w:rsidR="00B2095C">
        <w:t xml:space="preserve"> the window </w:t>
      </w:r>
      <w:r w:rsidR="009368BF">
        <w:t xml:space="preserve">until the process has completed.  This is ready when the PowerShell </w:t>
      </w:r>
      <w:r w:rsidR="00B2095C">
        <w:t>prompt</w:t>
      </w:r>
      <w:r w:rsidR="009368BF">
        <w:t xml:space="preserve"> can process a new command</w:t>
      </w:r>
      <w:r w:rsidR="00B2095C">
        <w:t xml:space="preserve">: </w:t>
      </w:r>
      <w:r w:rsidR="00B2095C" w:rsidRPr="00691C98">
        <w:rPr>
          <w:b/>
        </w:rPr>
        <w:t>PS C:\Users\administrator.CONTOSO\Documents&gt;</w:t>
      </w:r>
    </w:p>
    <w:p w14:paraId="18454664" w14:textId="77777777" w:rsidR="00F43E41" w:rsidRDefault="00D512C8" w:rsidP="00D512C8">
      <w:pPr>
        <w:pStyle w:val="ListParagraph"/>
        <w:contextualSpacing w:val="0"/>
      </w:pPr>
      <w:r>
        <w:t>C</w:t>
      </w:r>
      <w:r w:rsidR="00F43E41">
        <w:t xml:space="preserve">lose </w:t>
      </w:r>
      <w:r w:rsidRPr="00D512C8">
        <w:t>the</w:t>
      </w:r>
      <w:r w:rsidR="00F43E41" w:rsidRPr="00F43E41">
        <w:rPr>
          <w:b/>
        </w:rPr>
        <w:t xml:space="preserve"> PowerShell ISE</w:t>
      </w:r>
      <w:r>
        <w:t xml:space="preserve">, </w:t>
      </w:r>
      <w:r w:rsidR="00870BC9">
        <w:t>and then</w:t>
      </w:r>
      <w:r w:rsidR="00F43E41">
        <w:t xml:space="preserve"> close </w:t>
      </w:r>
      <w:r w:rsidR="00F43E41" w:rsidRPr="00F43E41">
        <w:rPr>
          <w:b/>
        </w:rPr>
        <w:t>Windows</w:t>
      </w:r>
      <w:r w:rsidR="00F43E41">
        <w:t xml:space="preserve"> </w:t>
      </w:r>
      <w:r w:rsidR="00F43E41" w:rsidRPr="00F43E41">
        <w:rPr>
          <w:b/>
        </w:rPr>
        <w:t>File</w:t>
      </w:r>
      <w:r w:rsidR="00F43E41">
        <w:t xml:space="preserve"> </w:t>
      </w:r>
      <w:r w:rsidR="00F43E41" w:rsidRPr="00F43E41">
        <w:rPr>
          <w:b/>
        </w:rPr>
        <w:t>Explorer</w:t>
      </w:r>
      <w:r>
        <w:t>.</w:t>
      </w:r>
    </w:p>
    <w:p w14:paraId="34AA1DBB" w14:textId="77777777" w:rsidR="00F43E41" w:rsidRPr="0027003D" w:rsidRDefault="00D512C8" w:rsidP="00D512C8">
      <w:pPr>
        <w:pStyle w:val="ListParagraph"/>
        <w:contextualSpacing w:val="0"/>
      </w:pPr>
      <w:r>
        <w:t>Re-</w:t>
      </w:r>
      <w:r w:rsidR="00F43E41">
        <w:t xml:space="preserve">Open </w:t>
      </w:r>
      <w:r w:rsidR="00F43E41" w:rsidRPr="00F43E41">
        <w:rPr>
          <w:b/>
        </w:rPr>
        <w:t>Server</w:t>
      </w:r>
      <w:r w:rsidR="00F43E41">
        <w:t xml:space="preserve"> </w:t>
      </w:r>
      <w:r w:rsidR="00F43E41" w:rsidRPr="00F43E41">
        <w:rPr>
          <w:b/>
        </w:rPr>
        <w:t>Manager</w:t>
      </w:r>
      <w:r w:rsidR="00F43E41">
        <w:t xml:space="preserve"> </w:t>
      </w:r>
      <w:r w:rsidR="00E55C50">
        <w:t xml:space="preserve">| </w:t>
      </w:r>
      <w:r w:rsidR="00E55C50">
        <w:rPr>
          <w:b/>
        </w:rPr>
        <w:t xml:space="preserve">File and Storage </w:t>
      </w:r>
      <w:r w:rsidR="00E55C50" w:rsidRPr="00D512C8">
        <w:rPr>
          <w:b/>
        </w:rPr>
        <w:t>Service</w:t>
      </w:r>
      <w:r w:rsidRPr="00D512C8">
        <w:rPr>
          <w:b/>
        </w:rPr>
        <w:t>s</w:t>
      </w:r>
      <w:r w:rsidR="00E55C50">
        <w:t xml:space="preserve"> | </w:t>
      </w:r>
      <w:r w:rsidR="00E55C50" w:rsidRPr="00D512C8">
        <w:rPr>
          <w:b/>
        </w:rPr>
        <w:t>Shares</w:t>
      </w:r>
      <w:r w:rsidR="00E55C50">
        <w:t>,</w:t>
      </w:r>
      <w:r>
        <w:t xml:space="preserve"> to observe the new shares.  If the shares are not visible, click </w:t>
      </w:r>
      <w:r>
        <w:rPr>
          <w:b/>
        </w:rPr>
        <w:t>Tasks</w:t>
      </w:r>
      <w:r>
        <w:t xml:space="preserve"> then </w:t>
      </w:r>
      <w:r>
        <w:rPr>
          <w:b/>
        </w:rPr>
        <w:t>Refresh</w:t>
      </w:r>
      <w:r w:rsidR="00EC4D34">
        <w:t>.</w:t>
      </w:r>
    </w:p>
    <w:p w14:paraId="7D4359A2" w14:textId="77777777" w:rsidR="0027003D" w:rsidRDefault="0027003D" w:rsidP="00010024">
      <w:pPr>
        <w:pStyle w:val="00-ScreenShot"/>
      </w:pPr>
      <w:r>
        <w:drawing>
          <wp:inline distT="0" distB="0" distL="0" distR="0" wp14:anchorId="046A4118" wp14:editId="2368D7E3">
            <wp:extent cx="1654628" cy="812087"/>
            <wp:effectExtent l="0" t="0" r="3175"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64164" cy="816767"/>
                    </a:xfrm>
                    <a:prstGeom prst="rect">
                      <a:avLst/>
                    </a:prstGeom>
                  </pic:spPr>
                </pic:pic>
              </a:graphicData>
            </a:graphic>
          </wp:inline>
        </w:drawing>
      </w:r>
    </w:p>
    <w:p w14:paraId="1BD29FBA" w14:textId="77777777" w:rsidR="0027003D" w:rsidRDefault="00EC4D34" w:rsidP="0027003D">
      <w:pPr>
        <w:pStyle w:val="ListParagraph"/>
        <w:contextualSpacing w:val="0"/>
      </w:pPr>
      <w:r>
        <w:t>The</w:t>
      </w:r>
      <w:r w:rsidR="0027003D">
        <w:t xml:space="preserve"> new File Shares should now be visible</w:t>
      </w:r>
      <w:r>
        <w:t xml:space="preserve">.  If they are not, click </w:t>
      </w:r>
      <w:r>
        <w:rPr>
          <w:b/>
        </w:rPr>
        <w:t xml:space="preserve">Refresh </w:t>
      </w:r>
      <w:r>
        <w:t>again.</w:t>
      </w:r>
    </w:p>
    <w:p w14:paraId="7A46706B" w14:textId="77777777" w:rsidR="0027003D" w:rsidRDefault="0027003D" w:rsidP="00010024">
      <w:pPr>
        <w:pStyle w:val="00-ScreenShot"/>
      </w:pPr>
      <w:r>
        <w:drawing>
          <wp:inline distT="0" distB="0" distL="0" distR="0" wp14:anchorId="4216E754" wp14:editId="77471273">
            <wp:extent cx="4615542" cy="135414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7924" cy="1378316"/>
                    </a:xfrm>
                    <a:prstGeom prst="rect">
                      <a:avLst/>
                    </a:prstGeom>
                  </pic:spPr>
                </pic:pic>
              </a:graphicData>
            </a:graphic>
          </wp:inline>
        </w:drawing>
      </w:r>
    </w:p>
    <w:p w14:paraId="7B53AE81" w14:textId="77777777" w:rsidR="00657E0A" w:rsidRPr="00657E0A" w:rsidRDefault="00657E0A" w:rsidP="00657E0A">
      <w:pPr>
        <w:pStyle w:val="ListParagraph"/>
        <w:contextualSpacing w:val="0"/>
      </w:pPr>
      <w:r>
        <w:rPr>
          <w:b/>
        </w:rPr>
        <w:t>Right-Click VMShare1</w:t>
      </w:r>
      <w:r>
        <w:t xml:space="preserve"> and click </w:t>
      </w:r>
      <w:r>
        <w:rPr>
          <w:b/>
        </w:rPr>
        <w:t>Properties</w:t>
      </w:r>
      <w:r w:rsidR="00870BC9" w:rsidRPr="00010024">
        <w:t>.</w:t>
      </w:r>
    </w:p>
    <w:p w14:paraId="545A91F5" w14:textId="77777777" w:rsidR="00657E0A" w:rsidRDefault="00657E0A" w:rsidP="00010024">
      <w:pPr>
        <w:pStyle w:val="00-ScreenShot"/>
      </w:pPr>
      <w:r>
        <w:drawing>
          <wp:inline distT="0" distB="0" distL="0" distR="0" wp14:anchorId="6183EC73" wp14:editId="2DB0BDF3">
            <wp:extent cx="2688772" cy="72899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1061" cy="735042"/>
                    </a:xfrm>
                    <a:prstGeom prst="rect">
                      <a:avLst/>
                    </a:prstGeom>
                  </pic:spPr>
                </pic:pic>
              </a:graphicData>
            </a:graphic>
          </wp:inline>
        </w:drawing>
      </w:r>
    </w:p>
    <w:p w14:paraId="319E5107" w14:textId="77777777" w:rsidR="00657E0A" w:rsidRDefault="00657E0A" w:rsidP="00657E0A">
      <w:pPr>
        <w:pStyle w:val="ListParagraph"/>
        <w:contextualSpacing w:val="0"/>
      </w:pPr>
      <w:r>
        <w:t xml:space="preserve">Select </w:t>
      </w:r>
      <w:r>
        <w:rPr>
          <w:b/>
        </w:rPr>
        <w:t>Permissions</w:t>
      </w:r>
      <w:r>
        <w:t xml:space="preserve"> from the left hand column</w:t>
      </w:r>
      <w:r w:rsidR="00870BC9">
        <w:t>.</w:t>
      </w:r>
    </w:p>
    <w:p w14:paraId="21973809" w14:textId="63252CF3" w:rsidR="00657E0A" w:rsidRDefault="00657E0A" w:rsidP="00657E0A">
      <w:pPr>
        <w:pStyle w:val="ListParagraph"/>
        <w:contextualSpacing w:val="0"/>
      </w:pPr>
      <w:r>
        <w:t xml:space="preserve">Observe the NTFS Permissions that were set as part of the PowerShell script </w:t>
      </w:r>
      <w:r w:rsidR="000B65FB">
        <w:t xml:space="preserve">that </w:t>
      </w:r>
      <w:proofErr w:type="gramStart"/>
      <w:r w:rsidR="000B65FB">
        <w:t>was</w:t>
      </w:r>
      <w:r>
        <w:t xml:space="preserve"> </w:t>
      </w:r>
      <w:r w:rsidR="000B65FB">
        <w:t>executed</w:t>
      </w:r>
      <w:proofErr w:type="gramEnd"/>
      <w:r w:rsidR="000B65FB">
        <w:t xml:space="preserve"> </w:t>
      </w:r>
      <w:r>
        <w:t>earlier.  The script was significantly faster than adding each account/computer manually.</w:t>
      </w:r>
    </w:p>
    <w:p w14:paraId="414D777A" w14:textId="77777777" w:rsidR="00657E0A" w:rsidRDefault="00657E0A" w:rsidP="00513C2C">
      <w:pPr>
        <w:pStyle w:val="00-ScreenShot"/>
      </w:pPr>
      <w:r>
        <w:drawing>
          <wp:inline distT="0" distB="0" distL="0" distR="0" wp14:anchorId="79C080DF" wp14:editId="6015D460">
            <wp:extent cx="3657598" cy="1959428"/>
            <wp:effectExtent l="0" t="0" r="635"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9363" cy="1992517"/>
                    </a:xfrm>
                    <a:prstGeom prst="rect">
                      <a:avLst/>
                    </a:prstGeom>
                  </pic:spPr>
                </pic:pic>
              </a:graphicData>
            </a:graphic>
          </wp:inline>
        </w:drawing>
      </w:r>
    </w:p>
    <w:p w14:paraId="06BA0F24" w14:textId="77777777" w:rsidR="00D9026F" w:rsidRDefault="00657E0A" w:rsidP="00D9026F">
      <w:pPr>
        <w:pStyle w:val="ListParagraph"/>
        <w:contextualSpacing w:val="0"/>
      </w:pPr>
      <w:r>
        <w:t xml:space="preserve">Click </w:t>
      </w:r>
      <w:r>
        <w:rPr>
          <w:b/>
        </w:rPr>
        <w:t>Cancel</w:t>
      </w:r>
      <w:r w:rsidR="00870BC9">
        <w:rPr>
          <w:b/>
        </w:rPr>
        <w:t>.</w:t>
      </w:r>
    </w:p>
    <w:p w14:paraId="54ADD470" w14:textId="2AE39CCA" w:rsidR="00FA6F57" w:rsidRPr="00D9026F" w:rsidRDefault="00691C98" w:rsidP="00D9026F">
      <w:pPr>
        <w:pStyle w:val="ListParagraph"/>
        <w:contextualSpacing w:val="0"/>
      </w:pPr>
      <w:r>
        <w:t>Minimize</w:t>
      </w:r>
      <w:r w:rsidRPr="00657E0A">
        <w:t xml:space="preserve"> </w:t>
      </w:r>
      <w:r w:rsidR="00657E0A" w:rsidRPr="00D9026F">
        <w:rPr>
          <w:b/>
        </w:rPr>
        <w:t>Server Manager</w:t>
      </w:r>
      <w:r w:rsidR="00870BC9" w:rsidRPr="00D9026F">
        <w:rPr>
          <w:b/>
        </w:rPr>
        <w:t>.</w:t>
      </w:r>
      <w:r w:rsidR="00FA6F57">
        <w:br w:type="page"/>
      </w:r>
    </w:p>
    <w:bookmarkStart w:id="10" w:name="_Toc366171481" w:displacedByCustomXml="next"/>
    <w:sdt>
      <w:sdtPr>
        <w:alias w:val="Topic"/>
        <w:tag w:val="9b28405c-4706-4849-b895-81eddc365c6a"/>
        <w:id w:val="1692177747"/>
        <w:placeholder>
          <w:docPart w:val="912A08AD963C40D8AEA075D69D3A3DC4"/>
        </w:placeholder>
        <w:text/>
      </w:sdtPr>
      <w:sdtEndPr/>
      <w:sdtContent>
        <w:p w14:paraId="2BBBB584" w14:textId="6BE3D224" w:rsidR="0085716C" w:rsidRDefault="00DE07A4" w:rsidP="0085716C">
          <w:pPr>
            <w:pStyle w:val="ppTopic"/>
          </w:pPr>
          <w:r>
            <w:t xml:space="preserve">Exercise 1.2: </w:t>
          </w:r>
          <w:r w:rsidR="0057652D">
            <w:t>Configure</w:t>
          </w:r>
          <w:r>
            <w:t xml:space="preserve"> Host NIC Teaming</w:t>
          </w:r>
        </w:p>
      </w:sdtContent>
    </w:sdt>
    <w:bookmarkEnd w:id="10" w:displacedByCustomXml="prev"/>
    <w:p w14:paraId="5B2F40D9" w14:textId="77777777" w:rsidR="00092833" w:rsidRDefault="00092833" w:rsidP="00092833">
      <w:pPr>
        <w:pStyle w:val="ppBodyText"/>
        <w:numPr>
          <w:ilvl w:val="0"/>
          <w:numId w:val="0"/>
        </w:numPr>
        <w:rPr>
          <w:b/>
        </w:rPr>
      </w:pPr>
      <w:r>
        <w:rPr>
          <w:b/>
        </w:rPr>
        <w:t xml:space="preserve">This lab will </w:t>
      </w:r>
      <w:r w:rsidR="00EC4D34">
        <w:rPr>
          <w:b/>
        </w:rPr>
        <w:t>configure</w:t>
      </w:r>
      <w:r w:rsidR="00515789">
        <w:rPr>
          <w:b/>
        </w:rPr>
        <w:t xml:space="preserve"> NIC Teaming on a </w:t>
      </w:r>
      <w:r>
        <w:rPr>
          <w:b/>
        </w:rPr>
        <w:t xml:space="preserve">Hyper-V </w:t>
      </w:r>
      <w:r w:rsidR="00515789">
        <w:rPr>
          <w:b/>
        </w:rPr>
        <w:t>host</w:t>
      </w:r>
      <w:r>
        <w:rPr>
          <w:b/>
        </w:rPr>
        <w:t>.</w:t>
      </w:r>
      <w:r w:rsidR="00870BC9">
        <w:rPr>
          <w:b/>
        </w:rPr>
        <w:t xml:space="preserve">  NIC Teaming </w:t>
      </w:r>
      <w:proofErr w:type="gramStart"/>
      <w:r w:rsidR="00870BC9">
        <w:rPr>
          <w:b/>
        </w:rPr>
        <w:t>can be used</w:t>
      </w:r>
      <w:proofErr w:type="gramEnd"/>
      <w:r w:rsidR="00870BC9">
        <w:rPr>
          <w:b/>
        </w:rPr>
        <w:t xml:space="preserve"> to aggregate up to 32 network adaptors, enabling greater levels of resiliency and throughput.</w:t>
      </w:r>
    </w:p>
    <w:p w14:paraId="3ED7B201" w14:textId="581E424B" w:rsidR="0085716C" w:rsidRPr="00515789" w:rsidRDefault="00EA038B" w:rsidP="00515789">
      <w:pPr>
        <w:pStyle w:val="ppBodyText"/>
        <w:numPr>
          <w:ilvl w:val="0"/>
          <w:numId w:val="0"/>
        </w:numPr>
        <w:rPr>
          <w:b/>
        </w:rPr>
      </w:pPr>
      <w:r>
        <w:rPr>
          <w:b/>
        </w:rPr>
        <w:t>Estimated time to complete</w:t>
      </w:r>
      <w:r w:rsidR="00092833">
        <w:rPr>
          <w:b/>
        </w:rPr>
        <w:t>: 5 minutes</w:t>
      </w:r>
    </w:p>
    <w:p w14:paraId="73D49CCA" w14:textId="77777777" w:rsidR="0085716C" w:rsidRPr="000A626E" w:rsidRDefault="0085716C" w:rsidP="0085716C">
      <w:pPr>
        <w:rPr>
          <w:b/>
          <w:i/>
        </w:rPr>
      </w:pPr>
      <w:r>
        <w:rPr>
          <w:noProof/>
        </w:rPr>
        <w:drawing>
          <wp:inline distT="0" distB="0" distL="0" distR="0" wp14:anchorId="14CDC0EC" wp14:editId="346EE478">
            <wp:extent cx="612140" cy="771525"/>
            <wp:effectExtent l="0" t="0" r="0" b="0"/>
            <wp:docPr id="253" name="Picture 253"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3E8FD5B6" w14:textId="1EED7BD7" w:rsidR="00515789" w:rsidRPr="00515789" w:rsidRDefault="00683974" w:rsidP="00D149D9">
      <w:pPr>
        <w:pStyle w:val="ListParagraph"/>
        <w:numPr>
          <w:ilvl w:val="0"/>
          <w:numId w:val="13"/>
        </w:numPr>
        <w:contextualSpacing w:val="0"/>
      </w:pPr>
      <w:r>
        <w:t>From</w:t>
      </w:r>
      <w:r w:rsidR="00515789" w:rsidRPr="003F6100">
        <w:t xml:space="preserve"> </w:t>
      </w:r>
      <w:r w:rsidR="00515789" w:rsidRPr="00515789">
        <w:rPr>
          <w:b/>
        </w:rPr>
        <w:t>VMM01</w:t>
      </w:r>
      <w:r>
        <w:t xml:space="preserve"> </w:t>
      </w:r>
      <w:r w:rsidR="00515789">
        <w:t xml:space="preserve">open </w:t>
      </w:r>
      <w:r w:rsidR="00515789" w:rsidRPr="00515789">
        <w:rPr>
          <w:b/>
        </w:rPr>
        <w:t>Server Manager</w:t>
      </w:r>
      <w:r w:rsidR="00870BC9">
        <w:rPr>
          <w:b/>
        </w:rPr>
        <w:t>.</w:t>
      </w:r>
    </w:p>
    <w:p w14:paraId="2F068959" w14:textId="77777777" w:rsidR="00515789" w:rsidRDefault="00515789" w:rsidP="00513C2C">
      <w:pPr>
        <w:pStyle w:val="00-ScreenShot"/>
      </w:pPr>
      <w:r>
        <w:drawing>
          <wp:inline distT="0" distB="0" distL="0" distR="0" wp14:anchorId="1D3F950E" wp14:editId="2B45FC2D">
            <wp:extent cx="558800" cy="783988"/>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386" cy="787616"/>
                    </a:xfrm>
                    <a:prstGeom prst="rect">
                      <a:avLst/>
                    </a:prstGeom>
                  </pic:spPr>
                </pic:pic>
              </a:graphicData>
            </a:graphic>
          </wp:inline>
        </w:drawing>
      </w:r>
    </w:p>
    <w:p w14:paraId="28CFFA31" w14:textId="77777777" w:rsidR="00515789" w:rsidRPr="00D04EA5" w:rsidRDefault="00D04EA5" w:rsidP="00515789">
      <w:pPr>
        <w:pStyle w:val="ListParagraph"/>
        <w:contextualSpacing w:val="0"/>
      </w:pPr>
      <w:r>
        <w:t xml:space="preserve">From the left hand navigation, select </w:t>
      </w:r>
      <w:r>
        <w:rPr>
          <w:b/>
        </w:rPr>
        <w:t>All Servers</w:t>
      </w:r>
      <w:r w:rsidR="00870BC9">
        <w:rPr>
          <w:b/>
        </w:rPr>
        <w:t>.</w:t>
      </w:r>
    </w:p>
    <w:p w14:paraId="4DBE01FE" w14:textId="77777777" w:rsidR="00D04EA5" w:rsidRDefault="00D04EA5" w:rsidP="00513C2C">
      <w:pPr>
        <w:pStyle w:val="00-ScreenShot"/>
      </w:pPr>
      <w:r>
        <w:drawing>
          <wp:inline distT="0" distB="0" distL="0" distR="0" wp14:anchorId="36E805C4" wp14:editId="7E320B9D">
            <wp:extent cx="1866900" cy="246362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76468" cy="2476251"/>
                    </a:xfrm>
                    <a:prstGeom prst="rect">
                      <a:avLst/>
                    </a:prstGeom>
                  </pic:spPr>
                </pic:pic>
              </a:graphicData>
            </a:graphic>
          </wp:inline>
        </w:drawing>
      </w:r>
    </w:p>
    <w:p w14:paraId="0D5F3F19" w14:textId="2101F65D" w:rsidR="00D04EA5" w:rsidRPr="00D04EA5" w:rsidRDefault="005619E1" w:rsidP="00D04EA5">
      <w:pPr>
        <w:pStyle w:val="ListParagraph"/>
        <w:contextualSpacing w:val="0"/>
      </w:pPr>
      <w:r>
        <w:t>Right-click</w:t>
      </w:r>
      <w:r w:rsidR="00D04EA5">
        <w:t xml:space="preserve"> </w:t>
      </w:r>
      <w:r w:rsidR="00D04EA5">
        <w:rPr>
          <w:b/>
        </w:rPr>
        <w:t xml:space="preserve">All Servers </w:t>
      </w:r>
      <w:r w:rsidR="00D04EA5">
        <w:t xml:space="preserve">and select </w:t>
      </w:r>
      <w:r w:rsidR="00D04EA5">
        <w:rPr>
          <w:b/>
        </w:rPr>
        <w:t>Add Servers</w:t>
      </w:r>
      <w:r w:rsidR="00870BC9">
        <w:rPr>
          <w:b/>
        </w:rPr>
        <w:t>.</w:t>
      </w:r>
    </w:p>
    <w:p w14:paraId="1A04630C" w14:textId="77777777" w:rsidR="00D04EA5" w:rsidRDefault="00D04EA5" w:rsidP="00D04EA5">
      <w:pPr>
        <w:pStyle w:val="ListParagraph"/>
        <w:contextualSpacing w:val="0"/>
      </w:pPr>
      <w:r>
        <w:t xml:space="preserve">In the Add Servers wizard, </w:t>
      </w:r>
      <w:r w:rsidR="00440DD3">
        <w:t>click</w:t>
      </w:r>
      <w:r>
        <w:t xml:space="preserve"> </w:t>
      </w:r>
      <w:r>
        <w:rPr>
          <w:b/>
        </w:rPr>
        <w:t>Find Now</w:t>
      </w:r>
      <w:r w:rsidR="00870BC9">
        <w:rPr>
          <w:b/>
        </w:rPr>
        <w:t>.</w:t>
      </w:r>
    </w:p>
    <w:p w14:paraId="35588958" w14:textId="77777777" w:rsidR="00D04EA5" w:rsidRDefault="00D04EA5" w:rsidP="00513C2C">
      <w:pPr>
        <w:pStyle w:val="00-ScreenShot"/>
      </w:pPr>
      <w:r>
        <w:drawing>
          <wp:inline distT="0" distB="0" distL="0" distR="0" wp14:anchorId="60F476F3" wp14:editId="1D843E4B">
            <wp:extent cx="3238500" cy="1462820"/>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62930" cy="1473855"/>
                    </a:xfrm>
                    <a:prstGeom prst="rect">
                      <a:avLst/>
                    </a:prstGeom>
                  </pic:spPr>
                </pic:pic>
              </a:graphicData>
            </a:graphic>
          </wp:inline>
        </w:drawing>
      </w:r>
    </w:p>
    <w:p w14:paraId="2099C179" w14:textId="77777777" w:rsidR="00D04EA5" w:rsidRPr="00D04EA5" w:rsidRDefault="00D04EA5" w:rsidP="00D04EA5">
      <w:pPr>
        <w:pStyle w:val="ListParagraph"/>
        <w:contextualSpacing w:val="0"/>
      </w:pPr>
      <w:r>
        <w:lastRenderedPageBreak/>
        <w:t xml:space="preserve">Select </w:t>
      </w:r>
      <w:r>
        <w:rPr>
          <w:b/>
        </w:rPr>
        <w:t xml:space="preserve">HYPER-V02 </w:t>
      </w:r>
      <w:r w:rsidRPr="00D04EA5">
        <w:t>and click</w:t>
      </w:r>
      <w:r>
        <w:rPr>
          <w:b/>
        </w:rPr>
        <w:t xml:space="preserve"> </w:t>
      </w:r>
      <w:r w:rsidRPr="00D04EA5">
        <w:t>the</w:t>
      </w:r>
      <w:r>
        <w:rPr>
          <w:b/>
        </w:rPr>
        <w:t xml:space="preserve"> right arrow</w:t>
      </w:r>
      <w:r>
        <w:t xml:space="preserve">, then click </w:t>
      </w:r>
      <w:r w:rsidRPr="00D04EA5">
        <w:rPr>
          <w:b/>
        </w:rPr>
        <w:t>OK</w:t>
      </w:r>
      <w:r w:rsidR="00870BC9">
        <w:rPr>
          <w:b/>
        </w:rPr>
        <w:t>.</w:t>
      </w:r>
    </w:p>
    <w:p w14:paraId="45A003E4" w14:textId="2497D946" w:rsidR="00D04EA5" w:rsidRDefault="009368BF" w:rsidP="00513C2C">
      <w:pPr>
        <w:pStyle w:val="00-ScreenShot"/>
      </w:pPr>
      <w:r>
        <w:drawing>
          <wp:inline distT="0" distB="0" distL="0" distR="0" wp14:anchorId="659CF742" wp14:editId="7E4BDDE0">
            <wp:extent cx="5015832" cy="1219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8092" cy="1219749"/>
                    </a:xfrm>
                    <a:prstGeom prst="rect">
                      <a:avLst/>
                    </a:prstGeom>
                    <a:noFill/>
                    <a:ln>
                      <a:noFill/>
                    </a:ln>
                  </pic:spPr>
                </pic:pic>
              </a:graphicData>
            </a:graphic>
          </wp:inline>
        </w:drawing>
      </w:r>
    </w:p>
    <w:p w14:paraId="26C21FDD" w14:textId="692E3875" w:rsidR="00D04EA5" w:rsidRPr="00D04EA5" w:rsidRDefault="00691C98" w:rsidP="00D04EA5">
      <w:pPr>
        <w:pStyle w:val="ListParagraph"/>
        <w:contextualSpacing w:val="0"/>
      </w:pPr>
      <w:r>
        <w:t>It will take a few moments to add HYPER-V02, but once complete</w:t>
      </w:r>
      <w:r w:rsidR="002317FD">
        <w:t xml:space="preserve"> (when </w:t>
      </w:r>
      <w:r w:rsidR="00DF1AA3">
        <w:t>the</w:t>
      </w:r>
      <w:r w:rsidR="002317FD">
        <w:t xml:space="preserve"> list of IP addresses </w:t>
      </w:r>
      <w:r w:rsidR="00DF1AA3">
        <w:t xml:space="preserve">appears </w:t>
      </w:r>
      <w:r w:rsidR="002317FD">
        <w:t>next to HYPER-V02)</w:t>
      </w:r>
      <w:r>
        <w:t xml:space="preserve">, </w:t>
      </w:r>
      <w:r w:rsidR="00D04EA5">
        <w:t xml:space="preserve">in </w:t>
      </w:r>
      <w:r w:rsidR="00D04EA5">
        <w:rPr>
          <w:b/>
        </w:rPr>
        <w:t>Server Manager | All Servers</w:t>
      </w:r>
      <w:r w:rsidR="00D04EA5">
        <w:t xml:space="preserve">, </w:t>
      </w:r>
      <w:r w:rsidR="005619E1">
        <w:t>right-click</w:t>
      </w:r>
      <w:r w:rsidR="00D04EA5">
        <w:t xml:space="preserve"> </w:t>
      </w:r>
      <w:r w:rsidR="00D04EA5">
        <w:rPr>
          <w:b/>
        </w:rPr>
        <w:t>HYPER-V02</w:t>
      </w:r>
      <w:r w:rsidR="00D04EA5">
        <w:t xml:space="preserve"> and click </w:t>
      </w:r>
      <w:r w:rsidR="00D04EA5">
        <w:rPr>
          <w:b/>
        </w:rPr>
        <w:t xml:space="preserve">Configure NIC Teaming </w:t>
      </w:r>
      <w:r w:rsidR="00D04EA5" w:rsidRPr="00515789">
        <w:t xml:space="preserve">to launch the NIC Teaming </w:t>
      </w:r>
      <w:r w:rsidR="00A2507D">
        <w:t>work pane.</w:t>
      </w:r>
    </w:p>
    <w:p w14:paraId="004D398E" w14:textId="77777777" w:rsidR="00D04EA5" w:rsidRDefault="00D04EA5" w:rsidP="00513C2C">
      <w:pPr>
        <w:pStyle w:val="00-ScreenShot"/>
      </w:pPr>
      <w:r>
        <w:drawing>
          <wp:inline distT="0" distB="0" distL="0" distR="0" wp14:anchorId="03392281" wp14:editId="66123F87">
            <wp:extent cx="4343735" cy="15240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screen">
                      <a:extLst>
                        <a:ext uri="{28A0092B-C50C-407E-A947-70E740481C1C}">
                          <a14:useLocalDpi xmlns:a14="http://schemas.microsoft.com/office/drawing/2010/main"/>
                        </a:ext>
                      </a:extLst>
                    </a:blip>
                    <a:srcRect b="1078"/>
                    <a:stretch/>
                  </pic:blipFill>
                  <pic:spPr bwMode="auto">
                    <a:xfrm>
                      <a:off x="0" y="0"/>
                      <a:ext cx="4400002" cy="1543741"/>
                    </a:xfrm>
                    <a:prstGeom prst="rect">
                      <a:avLst/>
                    </a:prstGeom>
                    <a:ln>
                      <a:noFill/>
                    </a:ln>
                    <a:extLst>
                      <a:ext uri="{53640926-AAD7-44D8-BBD7-CCE9431645EC}">
                        <a14:shadowObscured xmlns:a14="http://schemas.microsoft.com/office/drawing/2010/main"/>
                      </a:ext>
                    </a:extLst>
                  </pic:spPr>
                </pic:pic>
              </a:graphicData>
            </a:graphic>
          </wp:inline>
        </w:drawing>
      </w:r>
    </w:p>
    <w:p w14:paraId="2DA5AF04" w14:textId="77777777" w:rsidR="007616F2" w:rsidRDefault="00D04EA5" w:rsidP="00513C2C">
      <w:pPr>
        <w:pStyle w:val="ListParagraph"/>
      </w:pPr>
      <w:r>
        <w:t xml:space="preserve">Within the </w:t>
      </w:r>
      <w:r>
        <w:rPr>
          <w:b/>
        </w:rPr>
        <w:t>Teams</w:t>
      </w:r>
      <w:r>
        <w:t xml:space="preserve"> pane, select </w:t>
      </w:r>
      <w:r>
        <w:rPr>
          <w:b/>
        </w:rPr>
        <w:t>Tasks</w:t>
      </w:r>
      <w:r>
        <w:t xml:space="preserve">, then </w:t>
      </w:r>
      <w:r>
        <w:rPr>
          <w:b/>
        </w:rPr>
        <w:t>New Team</w:t>
      </w:r>
      <w:r w:rsidR="00870BC9">
        <w:rPr>
          <w:b/>
        </w:rPr>
        <w:t>.</w:t>
      </w:r>
    </w:p>
    <w:p w14:paraId="4837E94C" w14:textId="77777777" w:rsidR="007616F2" w:rsidRDefault="00D04EA5" w:rsidP="00513C2C">
      <w:pPr>
        <w:pStyle w:val="00-ScreenShot"/>
      </w:pPr>
      <w:r>
        <w:drawing>
          <wp:inline distT="0" distB="0" distL="0" distR="0" wp14:anchorId="4C9A417E" wp14:editId="370277EF">
            <wp:extent cx="6270934" cy="10668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39172" cy="1078409"/>
                    </a:xfrm>
                    <a:prstGeom prst="rect">
                      <a:avLst/>
                    </a:prstGeom>
                  </pic:spPr>
                </pic:pic>
              </a:graphicData>
            </a:graphic>
          </wp:inline>
        </w:drawing>
      </w:r>
    </w:p>
    <w:p w14:paraId="23FDDD5B" w14:textId="77777777" w:rsidR="004E50E6" w:rsidRDefault="007616F2" w:rsidP="00513C2C">
      <w:pPr>
        <w:pStyle w:val="ListParagraph"/>
        <w:contextualSpacing w:val="0"/>
      </w:pPr>
      <w:r>
        <w:t xml:space="preserve">On the </w:t>
      </w:r>
      <w:r w:rsidRPr="004E50E6">
        <w:rPr>
          <w:b/>
        </w:rPr>
        <w:t>Teams</w:t>
      </w:r>
      <w:r>
        <w:t xml:space="preserve"> </w:t>
      </w:r>
      <w:r w:rsidR="004E50E6">
        <w:t>d</w:t>
      </w:r>
      <w:r w:rsidR="00850BEF">
        <w:t>etail p</w:t>
      </w:r>
      <w:r>
        <w:t>ane</w:t>
      </w:r>
      <w:r w:rsidR="00850BEF">
        <w:t>,</w:t>
      </w:r>
      <w:r>
        <w:t xml:space="preserve"> click </w:t>
      </w:r>
      <w:r w:rsidRPr="004E50E6">
        <w:rPr>
          <w:b/>
        </w:rPr>
        <w:t>Tasks</w:t>
      </w:r>
      <w:r w:rsidR="004E50E6">
        <w:t xml:space="preserve"> and select </w:t>
      </w:r>
      <w:r w:rsidRPr="004E50E6">
        <w:rPr>
          <w:b/>
        </w:rPr>
        <w:t>New Team</w:t>
      </w:r>
      <w:r w:rsidR="004E50E6">
        <w:t>.</w:t>
      </w:r>
    </w:p>
    <w:p w14:paraId="5D21B03E" w14:textId="77777777" w:rsidR="00465B8B" w:rsidRDefault="00465B8B" w:rsidP="00513C2C">
      <w:pPr>
        <w:pStyle w:val="ListParagraph"/>
        <w:contextualSpacing w:val="0"/>
      </w:pPr>
      <w:r>
        <w:t xml:space="preserve">Name the team </w:t>
      </w:r>
      <w:r>
        <w:rPr>
          <w:b/>
        </w:rPr>
        <w:t>VMTEAM1</w:t>
      </w:r>
      <w:r>
        <w:t xml:space="preserve"> and select </w:t>
      </w:r>
      <w:r w:rsidRPr="00465B8B">
        <w:rPr>
          <w:b/>
        </w:rPr>
        <w:t>VMNIC1</w:t>
      </w:r>
      <w:r>
        <w:t xml:space="preserve"> and </w:t>
      </w:r>
      <w:r w:rsidRPr="00465B8B">
        <w:rPr>
          <w:b/>
        </w:rPr>
        <w:t>VMNIC2</w:t>
      </w:r>
      <w:r>
        <w:t xml:space="preserve"> as the </w:t>
      </w:r>
      <w:r w:rsidR="00850BEF">
        <w:t>two</w:t>
      </w:r>
      <w:r>
        <w:t xml:space="preserve"> NICs that will comprise this team.</w:t>
      </w:r>
    </w:p>
    <w:p w14:paraId="70731F99" w14:textId="77777777" w:rsidR="00465B8B" w:rsidRDefault="00465B8B" w:rsidP="00513C2C">
      <w:pPr>
        <w:pStyle w:val="00-ScreenShot"/>
      </w:pPr>
      <w:r>
        <w:drawing>
          <wp:inline distT="0" distB="0" distL="0" distR="0" wp14:anchorId="3267869F" wp14:editId="0024C483">
            <wp:extent cx="2804160" cy="265739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2849609" cy="2700469"/>
                    </a:xfrm>
                    <a:prstGeom prst="rect">
                      <a:avLst/>
                    </a:prstGeom>
                  </pic:spPr>
                </pic:pic>
              </a:graphicData>
            </a:graphic>
          </wp:inline>
        </w:drawing>
      </w:r>
    </w:p>
    <w:p w14:paraId="35DD3E7E" w14:textId="0E4FA564" w:rsidR="007616F2" w:rsidRDefault="007616F2" w:rsidP="00513C2C">
      <w:pPr>
        <w:pStyle w:val="ListParagraph"/>
        <w:contextualSpacing w:val="0"/>
      </w:pPr>
      <w:r>
        <w:lastRenderedPageBreak/>
        <w:t xml:space="preserve">Click </w:t>
      </w:r>
      <w:r w:rsidRPr="004E50E6">
        <w:rPr>
          <w:b/>
        </w:rPr>
        <w:t>Additional properties</w:t>
      </w:r>
      <w:r>
        <w:t xml:space="preserve"> and select the dropdown menu for Standby adapter to observe the options but leave the selection on </w:t>
      </w:r>
      <w:proofErr w:type="gramStart"/>
      <w:r w:rsidRPr="004E50E6">
        <w:rPr>
          <w:b/>
        </w:rPr>
        <w:t>None</w:t>
      </w:r>
      <w:proofErr w:type="gramEnd"/>
      <w:r w:rsidR="00465B8B">
        <w:rPr>
          <w:b/>
        </w:rPr>
        <w:t xml:space="preserve"> </w:t>
      </w:r>
      <w:r w:rsidRPr="004E50E6">
        <w:rPr>
          <w:b/>
        </w:rPr>
        <w:t>(all adapters active)</w:t>
      </w:r>
      <w:r w:rsidR="00465B8B">
        <w:t xml:space="preserve"> </w:t>
      </w:r>
      <w:r>
        <w:t xml:space="preserve">and select </w:t>
      </w:r>
      <w:r w:rsidR="004E50E6">
        <w:rPr>
          <w:b/>
        </w:rPr>
        <w:t>O</w:t>
      </w:r>
      <w:r w:rsidR="00513C2C">
        <w:rPr>
          <w:b/>
        </w:rPr>
        <w:t>K</w:t>
      </w:r>
      <w:r w:rsidR="00465B8B">
        <w:t>.</w:t>
      </w:r>
      <w:r w:rsidR="00691C98">
        <w:t xml:space="preserve">  This may take a few moments to complete.</w:t>
      </w:r>
      <w:r w:rsidR="00465B8B">
        <w:t xml:space="preserve">  </w:t>
      </w:r>
      <w:r w:rsidR="00D9026F">
        <w:t>Not all of the NIC teaming options are available as</w:t>
      </w:r>
      <w:r w:rsidR="00465B8B">
        <w:t xml:space="preserve"> </w:t>
      </w:r>
      <w:r w:rsidR="000B65FB">
        <w:t>the</w:t>
      </w:r>
      <w:r w:rsidR="00465B8B">
        <w:t xml:space="preserve"> Hyper-V H</w:t>
      </w:r>
      <w:r w:rsidR="00D9026F">
        <w:t xml:space="preserve">osts are themselves virtualized. </w:t>
      </w:r>
    </w:p>
    <w:p w14:paraId="03B347D6" w14:textId="5E919949" w:rsidR="00870BC9" w:rsidRDefault="00870BC9" w:rsidP="00513C2C">
      <w:pPr>
        <w:pStyle w:val="00-ScreenShot"/>
      </w:pPr>
      <w:r>
        <w:drawing>
          <wp:inline distT="0" distB="0" distL="0" distR="0" wp14:anchorId="621C0E7B" wp14:editId="68E67BD5">
            <wp:extent cx="4559256" cy="176348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65131" cy="1765758"/>
                    </a:xfrm>
                    <a:prstGeom prst="rect">
                      <a:avLst/>
                    </a:prstGeom>
                  </pic:spPr>
                </pic:pic>
              </a:graphicData>
            </a:graphic>
          </wp:inline>
        </w:drawing>
      </w:r>
    </w:p>
    <w:p w14:paraId="0FD78AFA" w14:textId="77777777" w:rsidR="00465B8B" w:rsidRDefault="007616F2" w:rsidP="00513C2C">
      <w:pPr>
        <w:pStyle w:val="ListParagraph"/>
        <w:contextualSpacing w:val="0"/>
      </w:pPr>
      <w:r>
        <w:t xml:space="preserve">Select </w:t>
      </w:r>
      <w:r w:rsidR="00465B8B" w:rsidRPr="00465B8B">
        <w:rPr>
          <w:b/>
        </w:rPr>
        <w:t>VM</w:t>
      </w:r>
      <w:r w:rsidRPr="004E50E6">
        <w:rPr>
          <w:b/>
        </w:rPr>
        <w:t>TEAM1</w:t>
      </w:r>
      <w:r>
        <w:t xml:space="preserve"> in the </w:t>
      </w:r>
      <w:r w:rsidRPr="004E50E6">
        <w:rPr>
          <w:b/>
        </w:rPr>
        <w:t>Teams</w:t>
      </w:r>
      <w:r>
        <w:t xml:space="preserve"> Detail Pane and observe that </w:t>
      </w:r>
      <w:r w:rsidRPr="004E50E6">
        <w:rPr>
          <w:b/>
        </w:rPr>
        <w:t>VMNIC1</w:t>
      </w:r>
      <w:r>
        <w:t xml:space="preserve"> and </w:t>
      </w:r>
      <w:r w:rsidRPr="004E50E6">
        <w:rPr>
          <w:b/>
        </w:rPr>
        <w:t>VMNIC2</w:t>
      </w:r>
      <w:r>
        <w:t xml:space="preserve"> appear in the </w:t>
      </w:r>
      <w:r w:rsidR="00465B8B">
        <w:rPr>
          <w:b/>
        </w:rPr>
        <w:t>Adapters</w:t>
      </w:r>
      <w:r w:rsidR="004E50E6">
        <w:t xml:space="preserve"> </w:t>
      </w:r>
      <w:r w:rsidR="00465B8B">
        <w:rPr>
          <w:b/>
        </w:rPr>
        <w:t>and</w:t>
      </w:r>
      <w:r w:rsidR="004E50E6">
        <w:t xml:space="preserve"> </w:t>
      </w:r>
      <w:r w:rsidR="00465B8B">
        <w:rPr>
          <w:b/>
        </w:rPr>
        <w:t>Interfaces</w:t>
      </w:r>
      <w:r w:rsidR="004E50E6">
        <w:t xml:space="preserve"> detail pane under the </w:t>
      </w:r>
      <w:r w:rsidR="004E50E6" w:rsidRPr="004E50E6">
        <w:rPr>
          <w:b/>
        </w:rPr>
        <w:t>Network</w:t>
      </w:r>
      <w:r w:rsidR="004E50E6">
        <w:t xml:space="preserve"> </w:t>
      </w:r>
      <w:r w:rsidR="004E50E6" w:rsidRPr="004E50E6">
        <w:rPr>
          <w:b/>
        </w:rPr>
        <w:t>A</w:t>
      </w:r>
      <w:r w:rsidRPr="004E50E6">
        <w:rPr>
          <w:b/>
        </w:rPr>
        <w:t>dapters</w:t>
      </w:r>
      <w:r>
        <w:t xml:space="preserve"> tab.</w:t>
      </w:r>
    </w:p>
    <w:p w14:paraId="5AFB4F11" w14:textId="77777777" w:rsidR="00870BC9" w:rsidRDefault="00870BC9" w:rsidP="00513C2C">
      <w:pPr>
        <w:pStyle w:val="00-ScreenShot"/>
      </w:pPr>
      <w:r w:rsidRPr="00513C2C">
        <w:drawing>
          <wp:inline distT="0" distB="0" distL="0" distR="0" wp14:anchorId="4D42AD0E" wp14:editId="11F5CBA1">
            <wp:extent cx="3076575" cy="3467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76575" cy="3467100"/>
                    </a:xfrm>
                    <a:prstGeom prst="rect">
                      <a:avLst/>
                    </a:prstGeom>
                  </pic:spPr>
                </pic:pic>
              </a:graphicData>
            </a:graphic>
          </wp:inline>
        </w:drawing>
      </w:r>
    </w:p>
    <w:p w14:paraId="598911E7" w14:textId="43454497" w:rsidR="0009240D" w:rsidRDefault="007616F2" w:rsidP="0009240D">
      <w:pPr>
        <w:pStyle w:val="ListParagraph"/>
        <w:contextualSpacing w:val="0"/>
      </w:pPr>
      <w:r>
        <w:t>Close</w:t>
      </w:r>
      <w:r w:rsidR="009C0A4C">
        <w:t xml:space="preserve"> the </w:t>
      </w:r>
      <w:r w:rsidR="009C0A4C">
        <w:rPr>
          <w:b/>
        </w:rPr>
        <w:t>NIC Teaming</w:t>
      </w:r>
      <w:r w:rsidR="009C0A4C">
        <w:t xml:space="preserve"> window and</w:t>
      </w:r>
      <w:r>
        <w:t xml:space="preserve"> </w:t>
      </w:r>
      <w:r w:rsidR="00691C98">
        <w:t xml:space="preserve">minimize </w:t>
      </w:r>
      <w:r w:rsidRPr="00465B8B">
        <w:rPr>
          <w:b/>
        </w:rPr>
        <w:t>Server Manager</w:t>
      </w:r>
      <w:r w:rsidR="00850BEF">
        <w:t>.</w:t>
      </w:r>
    </w:p>
    <w:p w14:paraId="7A80B90F" w14:textId="77777777" w:rsidR="0009240D" w:rsidRDefault="0009240D" w:rsidP="0009240D">
      <w:pPr>
        <w:ind w:left="720" w:hanging="360"/>
      </w:pPr>
    </w:p>
    <w:p w14:paraId="3748751A" w14:textId="016F45F9" w:rsidR="0009240D" w:rsidRDefault="0009240D" w:rsidP="0009240D">
      <w:pPr>
        <w:ind w:left="720" w:hanging="360"/>
        <w:jc w:val="center"/>
      </w:pPr>
      <w:r>
        <w:t>------------------------------------------------------------END OF LAB 1------------------------------------------------------------</w:t>
      </w:r>
    </w:p>
    <w:p w14:paraId="4F9422BE" w14:textId="77777777" w:rsidR="004E566C" w:rsidRDefault="004E566C" w:rsidP="004E566C"/>
    <w:p w14:paraId="236EC452" w14:textId="77777777" w:rsidR="003E3686" w:rsidRDefault="003E3686">
      <w:pPr>
        <w:rPr>
          <w:rFonts w:asciiTheme="majorHAnsi" w:eastAsiaTheme="majorEastAsia" w:hAnsiTheme="majorHAnsi" w:cstheme="majorBidi"/>
          <w:color w:val="17365D" w:themeColor="text2" w:themeShade="BF"/>
          <w:spacing w:val="5"/>
          <w:kern w:val="28"/>
          <w:sz w:val="52"/>
          <w:szCs w:val="52"/>
        </w:rPr>
      </w:pPr>
      <w:bookmarkStart w:id="11" w:name="_Toc364255723"/>
      <w:r>
        <w:br w:type="page"/>
      </w:r>
    </w:p>
    <w:bookmarkStart w:id="12" w:name="_Toc366171482" w:displacedByCustomXml="next"/>
    <w:sdt>
      <w:sdtPr>
        <w:rPr>
          <w:b/>
          <w:sz w:val="44"/>
        </w:rPr>
        <w:alias w:val="Topic"/>
        <w:tag w:val="9b28405c-4706-4849-b895-81eddc365c6a"/>
        <w:id w:val="1143388580"/>
        <w:placeholder>
          <w:docPart w:val="18DAA851A2064A84A6D96BCE716EBA3F"/>
        </w:placeholder>
        <w:text/>
      </w:sdtPr>
      <w:sdtEndPr/>
      <w:sdtContent>
        <w:p w14:paraId="1DE0D9CE" w14:textId="184AD105" w:rsidR="00AE24D6" w:rsidRPr="00FE368F" w:rsidRDefault="00AE24D6" w:rsidP="00AE24D6">
          <w:pPr>
            <w:pStyle w:val="ppTopic"/>
            <w:rPr>
              <w:b/>
              <w:sz w:val="44"/>
            </w:rPr>
          </w:pPr>
          <w:r w:rsidRPr="00FE368F">
            <w:rPr>
              <w:b/>
              <w:sz w:val="44"/>
            </w:rPr>
            <w:t>Lab 2: Virtual Machine Configuration</w:t>
          </w:r>
          <w:r w:rsidR="00FE368F" w:rsidRPr="00FE368F">
            <w:rPr>
              <w:b/>
              <w:sz w:val="44"/>
            </w:rPr>
            <w:t xml:space="preserve"> with Hyper-V</w:t>
          </w:r>
        </w:p>
      </w:sdtContent>
    </w:sdt>
    <w:bookmarkEnd w:id="12" w:displacedByCustomXml="prev"/>
    <w:bookmarkStart w:id="13" w:name="_Toc366171483"/>
    <w:p w14:paraId="489D6633" w14:textId="64EB1109" w:rsidR="004E566C" w:rsidRDefault="00A670E4" w:rsidP="00AE24D6">
      <w:pPr>
        <w:pStyle w:val="ppTopic"/>
      </w:pPr>
      <w:sdt>
        <w:sdtPr>
          <w:alias w:val="Topic"/>
          <w:tag w:val="9b28405c-4706-4849-b895-81eddc365c6a"/>
          <w:id w:val="1348986512"/>
          <w:placeholder>
            <w:docPart w:val="040ED7D1A48C48B2BB840C342C61A040"/>
          </w:placeholder>
          <w:text/>
        </w:sdtPr>
        <w:sdtEndPr/>
        <w:sdtContent>
          <w:r w:rsidR="00DE07A4">
            <w:t xml:space="preserve">Exercise 2.1: </w:t>
          </w:r>
          <w:r w:rsidR="0057652D">
            <w:t xml:space="preserve">Enable </w:t>
          </w:r>
          <w:r w:rsidR="00DE07A4">
            <w:t>Remote Host Management</w:t>
          </w:r>
        </w:sdtContent>
      </w:sdt>
      <w:bookmarkEnd w:id="11"/>
      <w:bookmarkEnd w:id="13"/>
    </w:p>
    <w:p w14:paraId="59669C8D" w14:textId="3522426B" w:rsidR="004E566C" w:rsidRDefault="001C0D58" w:rsidP="004E566C">
      <w:pPr>
        <w:pStyle w:val="ppBodyText"/>
        <w:numPr>
          <w:ilvl w:val="0"/>
          <w:numId w:val="0"/>
        </w:numPr>
        <w:rPr>
          <w:b/>
        </w:rPr>
      </w:pPr>
      <w:r>
        <w:rPr>
          <w:b/>
        </w:rPr>
        <w:t xml:space="preserve">In this </w:t>
      </w:r>
      <w:r w:rsidR="00092C81">
        <w:rPr>
          <w:b/>
        </w:rPr>
        <w:t>exercise,</w:t>
      </w:r>
      <w:r w:rsidR="007E698A">
        <w:rPr>
          <w:b/>
        </w:rPr>
        <w:t xml:space="preserve"> </w:t>
      </w:r>
      <w:r w:rsidR="004E566C">
        <w:rPr>
          <w:b/>
        </w:rPr>
        <w:t>VMM01</w:t>
      </w:r>
      <w:r w:rsidR="007E698A">
        <w:rPr>
          <w:b/>
        </w:rPr>
        <w:t xml:space="preserve"> </w:t>
      </w:r>
      <w:proofErr w:type="gramStart"/>
      <w:r w:rsidR="007E698A">
        <w:rPr>
          <w:b/>
        </w:rPr>
        <w:t>will be configured</w:t>
      </w:r>
      <w:proofErr w:type="gramEnd"/>
      <w:r w:rsidR="004E566C">
        <w:rPr>
          <w:b/>
        </w:rPr>
        <w:t xml:space="preserve"> </w:t>
      </w:r>
      <w:r w:rsidR="007E698A">
        <w:rPr>
          <w:b/>
        </w:rPr>
        <w:t xml:space="preserve">to remotely manage two Hyper-V hosts, </w:t>
      </w:r>
      <w:r w:rsidR="004E566C">
        <w:rPr>
          <w:b/>
        </w:rPr>
        <w:t xml:space="preserve">and </w:t>
      </w:r>
      <w:r w:rsidR="007E698A">
        <w:rPr>
          <w:b/>
        </w:rPr>
        <w:t xml:space="preserve">then </w:t>
      </w:r>
      <w:r w:rsidR="004E566C">
        <w:rPr>
          <w:b/>
        </w:rPr>
        <w:t>remote SMB storage settings</w:t>
      </w:r>
      <w:r w:rsidR="007E698A">
        <w:rPr>
          <w:b/>
        </w:rPr>
        <w:t xml:space="preserve"> will be assigned</w:t>
      </w:r>
      <w:r w:rsidR="004E566C">
        <w:rPr>
          <w:b/>
        </w:rPr>
        <w:t>.</w:t>
      </w:r>
    </w:p>
    <w:p w14:paraId="5090A7E3" w14:textId="744E5112" w:rsidR="004E566C" w:rsidRPr="00861A32" w:rsidRDefault="00EA038B" w:rsidP="004E566C">
      <w:pPr>
        <w:pStyle w:val="ppBodyText"/>
        <w:numPr>
          <w:ilvl w:val="0"/>
          <w:numId w:val="0"/>
        </w:numPr>
        <w:rPr>
          <w:b/>
        </w:rPr>
      </w:pPr>
      <w:r>
        <w:rPr>
          <w:b/>
        </w:rPr>
        <w:t>Estimated time to complete</w:t>
      </w:r>
      <w:r w:rsidR="004E566C">
        <w:rPr>
          <w:b/>
        </w:rPr>
        <w:t>: 5 minutes</w:t>
      </w:r>
    </w:p>
    <w:p w14:paraId="58858110" w14:textId="77777777" w:rsidR="004E566C" w:rsidRPr="000A626E" w:rsidRDefault="004E566C" w:rsidP="004E566C">
      <w:pPr>
        <w:rPr>
          <w:b/>
          <w:i/>
        </w:rPr>
      </w:pPr>
      <w:r>
        <w:rPr>
          <w:noProof/>
        </w:rPr>
        <w:drawing>
          <wp:inline distT="0" distB="0" distL="0" distR="0" wp14:anchorId="0E76A4D1" wp14:editId="789D90EE">
            <wp:extent cx="612140" cy="771525"/>
            <wp:effectExtent l="0" t="0" r="0" b="0"/>
            <wp:docPr id="4" name="Picture 4"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14B5153D" w14:textId="4E69EACF" w:rsidR="004E566C" w:rsidRPr="00861A32" w:rsidRDefault="00683974" w:rsidP="00D149D9">
      <w:pPr>
        <w:pStyle w:val="ListParagraph"/>
        <w:numPr>
          <w:ilvl w:val="0"/>
          <w:numId w:val="28"/>
        </w:numPr>
      </w:pPr>
      <w:r>
        <w:t>From</w:t>
      </w:r>
      <w:r w:rsidR="004E566C" w:rsidRPr="003F6100">
        <w:t xml:space="preserve"> </w:t>
      </w:r>
      <w:r w:rsidR="004E566C" w:rsidRPr="00683974">
        <w:rPr>
          <w:b/>
        </w:rPr>
        <w:t>VMM01</w:t>
      </w:r>
      <w:r w:rsidR="004E566C">
        <w:t xml:space="preserve"> open </w:t>
      </w:r>
      <w:r w:rsidR="004E566C" w:rsidRPr="00683974">
        <w:rPr>
          <w:b/>
        </w:rPr>
        <w:t>Hyper-V Manager.</w:t>
      </w:r>
    </w:p>
    <w:p w14:paraId="01FC7126" w14:textId="77777777" w:rsidR="004E566C" w:rsidRDefault="004E566C" w:rsidP="004E566C">
      <w:pPr>
        <w:pStyle w:val="00-ScreenShot"/>
      </w:pPr>
      <w:r>
        <w:drawing>
          <wp:inline distT="0" distB="0" distL="0" distR="0" wp14:anchorId="4FCE04B4" wp14:editId="2D974C2D">
            <wp:extent cx="619125" cy="895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125" cy="895350"/>
                    </a:xfrm>
                    <a:prstGeom prst="rect">
                      <a:avLst/>
                    </a:prstGeom>
                  </pic:spPr>
                </pic:pic>
              </a:graphicData>
            </a:graphic>
          </wp:inline>
        </w:drawing>
      </w:r>
    </w:p>
    <w:p w14:paraId="4C8D63D2" w14:textId="77777777" w:rsidR="004E566C" w:rsidRDefault="004E566C" w:rsidP="00340843">
      <w:pPr>
        <w:pStyle w:val="ListParagraph"/>
      </w:pPr>
      <w:r>
        <w:t xml:space="preserve">Right-click </w:t>
      </w:r>
      <w:r>
        <w:rPr>
          <w:b/>
        </w:rPr>
        <w:t>Hyper-V M</w:t>
      </w:r>
      <w:r w:rsidRPr="007C4454">
        <w:rPr>
          <w:b/>
        </w:rPr>
        <w:t>anager</w:t>
      </w:r>
      <w:r>
        <w:t xml:space="preserve"> in the navigation pane, and click </w:t>
      </w:r>
      <w:r>
        <w:rPr>
          <w:b/>
        </w:rPr>
        <w:t>Connect to Server</w:t>
      </w:r>
      <w:r>
        <w:t>.</w:t>
      </w:r>
    </w:p>
    <w:p w14:paraId="673B3ECA" w14:textId="77777777" w:rsidR="004E566C" w:rsidRDefault="004E566C" w:rsidP="004E566C">
      <w:pPr>
        <w:pStyle w:val="00-ScreenShot"/>
      </w:pPr>
      <w:r>
        <w:drawing>
          <wp:inline distT="0" distB="0" distL="0" distR="0" wp14:anchorId="20522B92" wp14:editId="0B5E55FC">
            <wp:extent cx="2768203" cy="874644"/>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78688" cy="877957"/>
                    </a:xfrm>
                    <a:prstGeom prst="rect">
                      <a:avLst/>
                    </a:prstGeom>
                  </pic:spPr>
                </pic:pic>
              </a:graphicData>
            </a:graphic>
          </wp:inline>
        </w:drawing>
      </w:r>
    </w:p>
    <w:p w14:paraId="66E4B182" w14:textId="77777777" w:rsidR="004E566C" w:rsidRDefault="004E566C" w:rsidP="00340843">
      <w:pPr>
        <w:pStyle w:val="ListParagraph"/>
      </w:pPr>
      <w:r>
        <w:t xml:space="preserve">In the </w:t>
      </w:r>
      <w:r>
        <w:rPr>
          <w:b/>
        </w:rPr>
        <w:t>Select Computer</w:t>
      </w:r>
      <w:r>
        <w:t xml:space="preserve"> dialog, type </w:t>
      </w:r>
      <w:r>
        <w:rPr>
          <w:b/>
        </w:rPr>
        <w:t>HYPER-V01</w:t>
      </w:r>
      <w:r>
        <w:t xml:space="preserve"> in the </w:t>
      </w:r>
      <w:r w:rsidRPr="007C4454">
        <w:rPr>
          <w:b/>
        </w:rPr>
        <w:t>Another Computer</w:t>
      </w:r>
      <w:r>
        <w:t xml:space="preserve"> field, and click </w:t>
      </w:r>
      <w:r>
        <w:rPr>
          <w:b/>
        </w:rPr>
        <w:t>OK</w:t>
      </w:r>
      <w:r>
        <w:t>.</w:t>
      </w:r>
    </w:p>
    <w:p w14:paraId="6E7AB82B" w14:textId="77777777" w:rsidR="004E566C" w:rsidRDefault="004E566C" w:rsidP="004E566C">
      <w:pPr>
        <w:pStyle w:val="00-ScreenShot"/>
      </w:pPr>
      <w:r>
        <w:drawing>
          <wp:inline distT="0" distB="0" distL="0" distR="0" wp14:anchorId="3D156523" wp14:editId="78D5B937">
            <wp:extent cx="3355450" cy="133697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888" r="502"/>
                    <a:stretch/>
                  </pic:blipFill>
                  <pic:spPr bwMode="auto">
                    <a:xfrm>
                      <a:off x="0" y="0"/>
                      <a:ext cx="3373077" cy="1344003"/>
                    </a:xfrm>
                    <a:prstGeom prst="rect">
                      <a:avLst/>
                    </a:prstGeom>
                    <a:ln>
                      <a:noFill/>
                    </a:ln>
                    <a:extLst>
                      <a:ext uri="{53640926-AAD7-44D8-BBD7-CCE9431645EC}">
                        <a14:shadowObscured xmlns:a14="http://schemas.microsoft.com/office/drawing/2010/main"/>
                      </a:ext>
                    </a:extLst>
                  </pic:spPr>
                </pic:pic>
              </a:graphicData>
            </a:graphic>
          </wp:inline>
        </w:drawing>
      </w:r>
    </w:p>
    <w:p w14:paraId="74F831B2" w14:textId="77777777" w:rsidR="004E566C" w:rsidRDefault="004E566C" w:rsidP="00340843">
      <w:pPr>
        <w:pStyle w:val="ListParagraph"/>
      </w:pPr>
      <w:r>
        <w:t xml:space="preserve">Repeat this process, and add </w:t>
      </w:r>
      <w:r>
        <w:rPr>
          <w:b/>
        </w:rPr>
        <w:t>HYPER-V02.</w:t>
      </w:r>
    </w:p>
    <w:p w14:paraId="70975F0A" w14:textId="77777777" w:rsidR="004E566C" w:rsidRDefault="004E566C" w:rsidP="00340843">
      <w:pPr>
        <w:pStyle w:val="ListParagraph"/>
      </w:pPr>
      <w:r>
        <w:t xml:space="preserve">In </w:t>
      </w:r>
      <w:r>
        <w:rPr>
          <w:b/>
        </w:rPr>
        <w:t>Hyper-V Manager</w:t>
      </w:r>
      <w:r>
        <w:t xml:space="preserve">, select </w:t>
      </w:r>
      <w:r>
        <w:rPr>
          <w:b/>
        </w:rPr>
        <w:t>HYPER-V01</w:t>
      </w:r>
      <w:r>
        <w:t xml:space="preserve"> in the left navigation pane.</w:t>
      </w:r>
    </w:p>
    <w:p w14:paraId="7A25F9B1" w14:textId="77777777" w:rsidR="004E566C" w:rsidRDefault="004E566C" w:rsidP="004E566C">
      <w:pPr>
        <w:pStyle w:val="00-ScreenShot"/>
      </w:pPr>
      <w:r>
        <w:drawing>
          <wp:inline distT="0" distB="0" distL="0" distR="0" wp14:anchorId="3A2F7A74" wp14:editId="589CACAF">
            <wp:extent cx="1537855" cy="939800"/>
            <wp:effectExtent l="0" t="0" r="571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40688" cy="941531"/>
                    </a:xfrm>
                    <a:prstGeom prst="rect">
                      <a:avLst/>
                    </a:prstGeom>
                  </pic:spPr>
                </pic:pic>
              </a:graphicData>
            </a:graphic>
          </wp:inline>
        </w:drawing>
      </w:r>
    </w:p>
    <w:p w14:paraId="1DE8ED45" w14:textId="77777777" w:rsidR="004E566C" w:rsidRDefault="004E566C" w:rsidP="00340843">
      <w:pPr>
        <w:pStyle w:val="ListParagraph"/>
      </w:pPr>
      <w:r>
        <w:lastRenderedPageBreak/>
        <w:t xml:space="preserve">In the </w:t>
      </w:r>
      <w:r>
        <w:rPr>
          <w:b/>
        </w:rPr>
        <w:t>Actions</w:t>
      </w:r>
      <w:r>
        <w:t xml:space="preserve"> pane, in the top right of the screen, click </w:t>
      </w:r>
      <w:r>
        <w:rPr>
          <w:b/>
        </w:rPr>
        <w:t>Hyper-V Settings</w:t>
      </w:r>
      <w:r>
        <w:t>.</w:t>
      </w:r>
    </w:p>
    <w:p w14:paraId="0BE32E2F" w14:textId="77777777" w:rsidR="004E566C" w:rsidRDefault="004E566C" w:rsidP="004E566C">
      <w:pPr>
        <w:pStyle w:val="00-ScreenShot"/>
      </w:pPr>
      <w:r>
        <w:drawing>
          <wp:inline distT="0" distB="0" distL="0" distR="0" wp14:anchorId="30DECF2C" wp14:editId="074F80C8">
            <wp:extent cx="2169572" cy="1615440"/>
            <wp:effectExtent l="0" t="0" r="254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2178" cy="1639718"/>
                    </a:xfrm>
                    <a:prstGeom prst="rect">
                      <a:avLst/>
                    </a:prstGeom>
                  </pic:spPr>
                </pic:pic>
              </a:graphicData>
            </a:graphic>
          </wp:inline>
        </w:drawing>
      </w:r>
    </w:p>
    <w:p w14:paraId="256F8ACE" w14:textId="77777777" w:rsidR="004E566C" w:rsidRDefault="004E566C" w:rsidP="00340843">
      <w:pPr>
        <w:pStyle w:val="ListParagraph"/>
      </w:pPr>
      <w:r>
        <w:t xml:space="preserve">In the Hyper-V Settings for </w:t>
      </w:r>
      <w:r w:rsidRPr="009E031D">
        <w:rPr>
          <w:b/>
        </w:rPr>
        <w:t>HYPER-V01</w:t>
      </w:r>
      <w:r>
        <w:t xml:space="preserve">, select </w:t>
      </w:r>
      <w:r w:rsidRPr="009E031D">
        <w:rPr>
          <w:b/>
        </w:rPr>
        <w:t>Virtual Hard Disks</w:t>
      </w:r>
      <w:r>
        <w:t xml:space="preserve"> i</w:t>
      </w:r>
      <w:r w:rsidRPr="005142EA">
        <w:t>n the</w:t>
      </w:r>
      <w:r>
        <w:t xml:space="preserve"> Server workspace pane, and select </w:t>
      </w:r>
      <w:r w:rsidRPr="009E031D">
        <w:rPr>
          <w:b/>
        </w:rPr>
        <w:t>Browse</w:t>
      </w:r>
      <w:r>
        <w:t>.</w:t>
      </w:r>
    </w:p>
    <w:p w14:paraId="432CD07C" w14:textId="77777777" w:rsidR="004E566C" w:rsidRDefault="004E566C" w:rsidP="004E566C">
      <w:pPr>
        <w:pStyle w:val="00-ScreenShot"/>
      </w:pPr>
      <w:r>
        <w:drawing>
          <wp:inline distT="0" distB="0" distL="0" distR="0" wp14:anchorId="20BADBDD" wp14:editId="67E901B7">
            <wp:extent cx="6465261" cy="1158240"/>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89614" cy="1180518"/>
                    </a:xfrm>
                    <a:prstGeom prst="rect">
                      <a:avLst/>
                    </a:prstGeom>
                  </pic:spPr>
                </pic:pic>
              </a:graphicData>
            </a:graphic>
          </wp:inline>
        </w:drawing>
      </w:r>
    </w:p>
    <w:p w14:paraId="2947021C" w14:textId="0B4BDAD2" w:rsidR="004E566C" w:rsidRDefault="004E566C" w:rsidP="00340843">
      <w:pPr>
        <w:pStyle w:val="ListParagraph"/>
      </w:pPr>
      <w:r>
        <w:t xml:space="preserve">At the </w:t>
      </w:r>
      <w:r>
        <w:rPr>
          <w:b/>
        </w:rPr>
        <w:t xml:space="preserve">Select </w:t>
      </w:r>
      <w:r w:rsidRPr="005142EA">
        <w:rPr>
          <w:b/>
        </w:rPr>
        <w:t>Folder</w:t>
      </w:r>
      <w:r>
        <w:t xml:space="preserve"> dialog, type </w:t>
      </w:r>
      <w:r w:rsidRPr="00AB2A8F">
        <w:rPr>
          <w:b/>
        </w:rPr>
        <w:t>\\dc01.contoso.com</w:t>
      </w:r>
      <w:r>
        <w:t xml:space="preserve">, and press </w:t>
      </w:r>
      <w:r>
        <w:rPr>
          <w:b/>
        </w:rPr>
        <w:t>Enter</w:t>
      </w:r>
      <w:r>
        <w:t xml:space="preserve"> to populate the details pane.</w:t>
      </w:r>
    </w:p>
    <w:p w14:paraId="2428B694" w14:textId="77777777" w:rsidR="004E566C" w:rsidRDefault="004E566C" w:rsidP="004E566C">
      <w:pPr>
        <w:pStyle w:val="00-ScreenShot"/>
      </w:pPr>
      <w:r>
        <w:drawing>
          <wp:inline distT="0" distB="0" distL="0" distR="0" wp14:anchorId="565346D1" wp14:editId="2ED29B0D">
            <wp:extent cx="6370320" cy="792480"/>
            <wp:effectExtent l="0" t="0" r="0" b="762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426822" cy="799509"/>
                    </a:xfrm>
                    <a:prstGeom prst="rect">
                      <a:avLst/>
                    </a:prstGeom>
                  </pic:spPr>
                </pic:pic>
              </a:graphicData>
            </a:graphic>
          </wp:inline>
        </w:drawing>
      </w:r>
    </w:p>
    <w:p w14:paraId="48F10D67" w14:textId="536537AF" w:rsidR="004E566C" w:rsidRDefault="004E566C" w:rsidP="00340843">
      <w:pPr>
        <w:pStyle w:val="ListParagraph"/>
      </w:pPr>
      <w:r>
        <w:t xml:space="preserve">Select </w:t>
      </w:r>
      <w:r>
        <w:rPr>
          <w:b/>
        </w:rPr>
        <w:t>VMShare1</w:t>
      </w:r>
      <w:r>
        <w:t xml:space="preserve"> from the details pane, a</w:t>
      </w:r>
      <w:r w:rsidR="00577E39">
        <w:t>nd</w:t>
      </w:r>
      <w:r>
        <w:t xml:space="preserve"> click </w:t>
      </w:r>
      <w:r>
        <w:rPr>
          <w:b/>
        </w:rPr>
        <w:t>Select Folder</w:t>
      </w:r>
      <w:r>
        <w:t>.</w:t>
      </w:r>
    </w:p>
    <w:p w14:paraId="629C06C0" w14:textId="77777777" w:rsidR="004E566C" w:rsidRDefault="004E566C" w:rsidP="004E566C">
      <w:pPr>
        <w:pStyle w:val="00-ScreenShot"/>
      </w:pPr>
      <w:r>
        <w:drawing>
          <wp:inline distT="0" distB="0" distL="0" distR="0" wp14:anchorId="069BEF60" wp14:editId="273AF4BE">
            <wp:extent cx="2476500" cy="5905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76500" cy="590550"/>
                    </a:xfrm>
                    <a:prstGeom prst="rect">
                      <a:avLst/>
                    </a:prstGeom>
                  </pic:spPr>
                </pic:pic>
              </a:graphicData>
            </a:graphic>
          </wp:inline>
        </w:drawing>
      </w:r>
    </w:p>
    <w:p w14:paraId="16BBE7E4" w14:textId="6D1624D0" w:rsidR="004E566C" w:rsidRDefault="004E566C" w:rsidP="009E031D">
      <w:pPr>
        <w:pStyle w:val="ListParagraph"/>
        <w:spacing w:after="120"/>
        <w:contextualSpacing w:val="0"/>
      </w:pPr>
      <w:r>
        <w:t xml:space="preserve">Back at the Hyper-V Settings for HYPER-V01, under Virtual Hard </w:t>
      </w:r>
      <w:r w:rsidRPr="00861A32">
        <w:t>Disks</w:t>
      </w:r>
      <w:r>
        <w:t>, s</w:t>
      </w:r>
      <w:r w:rsidRPr="00980032">
        <w:t>elect</w:t>
      </w:r>
      <w:r>
        <w:t xml:space="preserve"> the text </w:t>
      </w:r>
      <w:r w:rsidRPr="00691C98">
        <w:rPr>
          <w:b/>
        </w:rPr>
        <w:t>\\dc01.contoso.com\VMShare1</w:t>
      </w:r>
      <w:r>
        <w:t xml:space="preserve"> in the Specify the default folder to store virtual hard disks.</w:t>
      </w:r>
    </w:p>
    <w:p w14:paraId="41BBDE22" w14:textId="77777777" w:rsidR="004E566C" w:rsidRDefault="004E566C" w:rsidP="009E031D">
      <w:pPr>
        <w:pStyle w:val="00-ScreenShot"/>
        <w:spacing w:after="120"/>
      </w:pPr>
      <w:r>
        <w:drawing>
          <wp:inline distT="0" distB="0" distL="0" distR="0" wp14:anchorId="1BCBDFB6" wp14:editId="4F6445B2">
            <wp:extent cx="6346902" cy="1143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45045" cy="1160674"/>
                    </a:xfrm>
                    <a:prstGeom prst="rect">
                      <a:avLst/>
                    </a:prstGeom>
                  </pic:spPr>
                </pic:pic>
              </a:graphicData>
            </a:graphic>
          </wp:inline>
        </w:drawing>
      </w:r>
    </w:p>
    <w:p w14:paraId="5F45A30E" w14:textId="058F4384" w:rsidR="004E566C" w:rsidRDefault="004E566C" w:rsidP="009E031D">
      <w:pPr>
        <w:pStyle w:val="ListParagraph"/>
        <w:spacing w:after="120"/>
        <w:contextualSpacing w:val="0"/>
      </w:pPr>
      <w:r>
        <w:t xml:space="preserve">Copy the text </w:t>
      </w:r>
      <w:r w:rsidRPr="00861A32">
        <w:rPr>
          <w:b/>
        </w:rPr>
        <w:t>\\</w:t>
      </w:r>
      <w:r>
        <w:rPr>
          <w:b/>
        </w:rPr>
        <w:t>dc01</w:t>
      </w:r>
      <w:r w:rsidRPr="00861A32">
        <w:rPr>
          <w:b/>
        </w:rPr>
        <w:t>.contoso.com\VMShare1</w:t>
      </w:r>
      <w:r>
        <w:t xml:space="preserve"> </w:t>
      </w:r>
      <w:r w:rsidRPr="00980032">
        <w:t>for</w:t>
      </w:r>
      <w:r>
        <w:t xml:space="preserve"> use in the next several steps.</w:t>
      </w:r>
    </w:p>
    <w:p w14:paraId="54D2A67D" w14:textId="77777777" w:rsidR="009F74E7" w:rsidRDefault="009F74E7" w:rsidP="009F74E7">
      <w:pPr>
        <w:spacing w:after="120"/>
      </w:pPr>
    </w:p>
    <w:p w14:paraId="39B7C2BC" w14:textId="77777777" w:rsidR="009F74E7" w:rsidRDefault="009F74E7" w:rsidP="009F74E7">
      <w:pPr>
        <w:spacing w:after="120"/>
      </w:pPr>
    </w:p>
    <w:p w14:paraId="0D8D2EB9" w14:textId="77777777" w:rsidR="004E566C" w:rsidRDefault="004E566C" w:rsidP="009E031D">
      <w:pPr>
        <w:pStyle w:val="ListParagraph"/>
        <w:spacing w:after="120"/>
        <w:contextualSpacing w:val="0"/>
      </w:pPr>
      <w:r>
        <w:lastRenderedPageBreak/>
        <w:t xml:space="preserve">In the </w:t>
      </w:r>
      <w:r w:rsidRPr="009E031D">
        <w:rPr>
          <w:b/>
        </w:rPr>
        <w:t>Hyper-V Settings</w:t>
      </w:r>
      <w:r>
        <w:t xml:space="preserve"> for </w:t>
      </w:r>
      <w:r w:rsidRPr="009E031D">
        <w:rPr>
          <w:b/>
        </w:rPr>
        <w:t>HYPER-V01</w:t>
      </w:r>
      <w:r>
        <w:t xml:space="preserve">, select </w:t>
      </w:r>
      <w:r w:rsidRPr="009E031D">
        <w:rPr>
          <w:b/>
        </w:rPr>
        <w:t>Virtual Machines</w:t>
      </w:r>
      <w:r>
        <w:t xml:space="preserve"> i</w:t>
      </w:r>
      <w:r w:rsidRPr="005142EA">
        <w:t>n the</w:t>
      </w:r>
      <w:r>
        <w:t xml:space="preserve"> Server workspace pane.</w:t>
      </w:r>
    </w:p>
    <w:p w14:paraId="1917F4B1" w14:textId="1323FD47" w:rsidR="009E031D" w:rsidRDefault="009E031D" w:rsidP="009E031D">
      <w:pPr>
        <w:spacing w:after="120"/>
        <w:jc w:val="center"/>
      </w:pPr>
      <w:r>
        <w:rPr>
          <w:noProof/>
        </w:rPr>
        <w:drawing>
          <wp:inline distT="0" distB="0" distL="0" distR="0" wp14:anchorId="66B83D32" wp14:editId="65C889D4">
            <wp:extent cx="6497067" cy="11734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4254" cy="1187421"/>
                    </a:xfrm>
                    <a:prstGeom prst="rect">
                      <a:avLst/>
                    </a:prstGeom>
                  </pic:spPr>
                </pic:pic>
              </a:graphicData>
            </a:graphic>
          </wp:inline>
        </w:drawing>
      </w:r>
    </w:p>
    <w:p w14:paraId="2C0BE9F6" w14:textId="641DCD7B" w:rsidR="004E566C" w:rsidRDefault="004E566C" w:rsidP="009E031D">
      <w:pPr>
        <w:pStyle w:val="ListParagraph"/>
        <w:spacing w:after="120"/>
        <w:contextualSpacing w:val="0"/>
      </w:pPr>
      <w:r>
        <w:t xml:space="preserve">Paste the text </w:t>
      </w:r>
      <w:r w:rsidRPr="009E031D">
        <w:rPr>
          <w:b/>
        </w:rPr>
        <w:t xml:space="preserve">\\dc01.contoso.com\VMShare1 </w:t>
      </w:r>
      <w:r>
        <w:t xml:space="preserve">in the </w:t>
      </w:r>
      <w:r w:rsidRPr="00691C98">
        <w:rPr>
          <w:b/>
        </w:rPr>
        <w:t>Specify the default folder to store virtual machine configuration files</w:t>
      </w:r>
      <w:r>
        <w:t xml:space="preserve"> field.</w:t>
      </w:r>
    </w:p>
    <w:p w14:paraId="601B4248" w14:textId="77777777" w:rsidR="004E566C" w:rsidRPr="00E44B42" w:rsidRDefault="004E566C" w:rsidP="00340843">
      <w:pPr>
        <w:pStyle w:val="ListParagraph"/>
      </w:pPr>
      <w:r>
        <w:t xml:space="preserve">In the Hyper-V Settings for </w:t>
      </w:r>
      <w:r w:rsidRPr="009E031D">
        <w:rPr>
          <w:b/>
        </w:rPr>
        <w:t>HYPER-V01</w:t>
      </w:r>
      <w:r>
        <w:t xml:space="preserve">, click </w:t>
      </w:r>
      <w:r w:rsidRPr="00691C98">
        <w:rPr>
          <w:b/>
        </w:rPr>
        <w:t>Apply</w:t>
      </w:r>
      <w:r>
        <w:t xml:space="preserve">, and then click </w:t>
      </w:r>
      <w:r w:rsidRPr="00691C98">
        <w:rPr>
          <w:b/>
        </w:rPr>
        <w:t>OK</w:t>
      </w:r>
      <w:r>
        <w:t>.</w:t>
      </w:r>
    </w:p>
    <w:p w14:paraId="10CA9BAD" w14:textId="77777777" w:rsidR="004E566C" w:rsidRPr="0087525B" w:rsidRDefault="004E566C" w:rsidP="004E566C">
      <w:pPr>
        <w:pStyle w:val="00-ScreenShot"/>
      </w:pPr>
      <w:r>
        <w:drawing>
          <wp:inline distT="0" distB="0" distL="0" distR="0" wp14:anchorId="6427CF1A" wp14:editId="66410983">
            <wp:extent cx="2971800" cy="4762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1800" cy="476250"/>
                    </a:xfrm>
                    <a:prstGeom prst="rect">
                      <a:avLst/>
                    </a:prstGeom>
                  </pic:spPr>
                </pic:pic>
              </a:graphicData>
            </a:graphic>
          </wp:inline>
        </w:drawing>
      </w:r>
    </w:p>
    <w:p w14:paraId="1D4A0A7B" w14:textId="77777777" w:rsidR="004E566C" w:rsidRDefault="004E566C" w:rsidP="00340843">
      <w:pPr>
        <w:pStyle w:val="ListParagraph"/>
      </w:pPr>
      <w:r w:rsidRPr="00C56360">
        <w:t>Repeat Steps 6 through 14</w:t>
      </w:r>
      <w:r>
        <w:t xml:space="preserve"> for HYPER-V02.</w:t>
      </w:r>
    </w:p>
    <w:p w14:paraId="3C80D34C" w14:textId="77777777" w:rsidR="004E566C" w:rsidRPr="009C4623" w:rsidRDefault="004E566C" w:rsidP="004E566C">
      <w:pPr>
        <w:rPr>
          <w:rFonts w:eastAsiaTheme="minorEastAsia"/>
          <w:lang w:bidi="en-US"/>
        </w:rPr>
      </w:pPr>
      <w:r>
        <w:br w:type="page"/>
      </w:r>
    </w:p>
    <w:bookmarkStart w:id="14" w:name="_Toc366171484" w:displacedByCustomXml="next"/>
    <w:bookmarkStart w:id="15" w:name="_Toc364255724" w:displacedByCustomXml="next"/>
    <w:sdt>
      <w:sdtPr>
        <w:alias w:val="Topic"/>
        <w:tag w:val="9b28405c-4706-4849-b895-81eddc365c6a"/>
        <w:id w:val="1626430234"/>
        <w:placeholder>
          <w:docPart w:val="C53C72C05FCD458BAFF461399FA9B9D2"/>
        </w:placeholder>
        <w:text/>
      </w:sdtPr>
      <w:sdtEndPr/>
      <w:sdtContent>
        <w:p w14:paraId="3536D072" w14:textId="215AC595" w:rsidR="004E566C" w:rsidRDefault="00DE07A4" w:rsidP="004E566C">
          <w:pPr>
            <w:pStyle w:val="ppTopic"/>
          </w:pPr>
          <w:r>
            <w:t>Exercise 2.2: Create a Virtual Machine</w:t>
          </w:r>
        </w:p>
      </w:sdtContent>
    </w:sdt>
    <w:bookmarkEnd w:id="14" w:displacedByCustomXml="prev"/>
    <w:bookmarkEnd w:id="15" w:displacedByCustomXml="prev"/>
    <w:p w14:paraId="12E763FB" w14:textId="7D9D3B92" w:rsidR="004E566C" w:rsidRDefault="001C0D58" w:rsidP="004E566C">
      <w:pPr>
        <w:pStyle w:val="ppBodyText"/>
        <w:numPr>
          <w:ilvl w:val="0"/>
          <w:numId w:val="0"/>
        </w:numPr>
        <w:rPr>
          <w:b/>
        </w:rPr>
      </w:pPr>
      <w:r>
        <w:rPr>
          <w:b/>
        </w:rPr>
        <w:t>In this exercise</w:t>
      </w:r>
      <w:r w:rsidR="00092C81">
        <w:rPr>
          <w:b/>
        </w:rPr>
        <w:t>,</w:t>
      </w:r>
      <w:r>
        <w:rPr>
          <w:b/>
        </w:rPr>
        <w:t xml:space="preserve"> a</w:t>
      </w:r>
      <w:r w:rsidR="004E566C">
        <w:rPr>
          <w:b/>
        </w:rPr>
        <w:t xml:space="preserve"> </w:t>
      </w:r>
      <w:r>
        <w:rPr>
          <w:b/>
        </w:rPr>
        <w:t>virtual machine will be created</w:t>
      </w:r>
      <w:r w:rsidR="004E566C">
        <w:rPr>
          <w:b/>
        </w:rPr>
        <w:t xml:space="preserve"> </w:t>
      </w:r>
      <w:r>
        <w:rPr>
          <w:b/>
        </w:rPr>
        <w:t xml:space="preserve">using </w:t>
      </w:r>
      <w:r w:rsidR="004E566C">
        <w:rPr>
          <w:b/>
        </w:rPr>
        <w:t xml:space="preserve">Hyper-V, </w:t>
      </w:r>
      <w:r>
        <w:rPr>
          <w:b/>
        </w:rPr>
        <w:t xml:space="preserve">with the VM’s storage placed on the file share that was </w:t>
      </w:r>
      <w:r w:rsidR="004E566C">
        <w:rPr>
          <w:b/>
        </w:rPr>
        <w:t>configured earlier.</w:t>
      </w:r>
    </w:p>
    <w:p w14:paraId="51F3615C" w14:textId="53595343" w:rsidR="004E566C" w:rsidRPr="001E07BB" w:rsidRDefault="00EA038B" w:rsidP="004E566C">
      <w:pPr>
        <w:pStyle w:val="ppBodyText"/>
        <w:numPr>
          <w:ilvl w:val="0"/>
          <w:numId w:val="0"/>
        </w:numPr>
        <w:rPr>
          <w:b/>
        </w:rPr>
      </w:pPr>
      <w:r>
        <w:rPr>
          <w:b/>
        </w:rPr>
        <w:t>Estimated time to complete</w:t>
      </w:r>
      <w:r w:rsidR="004E566C">
        <w:rPr>
          <w:b/>
        </w:rPr>
        <w:t>: 5 minutes</w:t>
      </w:r>
    </w:p>
    <w:p w14:paraId="00EAE3B6" w14:textId="77777777" w:rsidR="004E566C" w:rsidRPr="000A626E" w:rsidRDefault="004E566C" w:rsidP="004E566C">
      <w:pPr>
        <w:rPr>
          <w:b/>
          <w:i/>
        </w:rPr>
      </w:pPr>
      <w:r>
        <w:rPr>
          <w:noProof/>
        </w:rPr>
        <w:drawing>
          <wp:inline distT="0" distB="0" distL="0" distR="0" wp14:anchorId="6816C419" wp14:editId="4C6DE74C">
            <wp:extent cx="612140" cy="771525"/>
            <wp:effectExtent l="0" t="0" r="0" b="0"/>
            <wp:docPr id="32" name="Picture 32"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4E2E7610" w14:textId="57CC8873" w:rsidR="004E566C" w:rsidRPr="00861A32" w:rsidRDefault="004E566C" w:rsidP="00D149D9">
      <w:pPr>
        <w:pStyle w:val="ListParagraph"/>
        <w:numPr>
          <w:ilvl w:val="0"/>
          <w:numId w:val="52"/>
        </w:numPr>
      </w:pPr>
      <w:r>
        <w:t xml:space="preserve">From </w:t>
      </w:r>
      <w:r w:rsidRPr="00D90813">
        <w:rPr>
          <w:b/>
        </w:rPr>
        <w:t>VMM01</w:t>
      </w:r>
      <w:r>
        <w:t xml:space="preserve"> open </w:t>
      </w:r>
      <w:r w:rsidRPr="00D90813">
        <w:rPr>
          <w:b/>
        </w:rPr>
        <w:t>Hyper-V Manager</w:t>
      </w:r>
      <w:r>
        <w:t>.</w:t>
      </w:r>
    </w:p>
    <w:p w14:paraId="67741F73" w14:textId="77777777" w:rsidR="004E566C" w:rsidRDefault="004E566C" w:rsidP="004E566C">
      <w:pPr>
        <w:pStyle w:val="00-ScreenShot"/>
      </w:pPr>
      <w:r>
        <w:drawing>
          <wp:inline distT="0" distB="0" distL="0" distR="0" wp14:anchorId="2F4F1DE3" wp14:editId="093A47B0">
            <wp:extent cx="619125" cy="8953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125" cy="895350"/>
                    </a:xfrm>
                    <a:prstGeom prst="rect">
                      <a:avLst/>
                    </a:prstGeom>
                  </pic:spPr>
                </pic:pic>
              </a:graphicData>
            </a:graphic>
          </wp:inline>
        </w:drawing>
      </w:r>
    </w:p>
    <w:p w14:paraId="6CE769B3" w14:textId="77777777" w:rsidR="004E566C" w:rsidRPr="0087525B" w:rsidRDefault="004E566C" w:rsidP="00D149D9">
      <w:pPr>
        <w:pStyle w:val="ListParagraph"/>
        <w:numPr>
          <w:ilvl w:val="0"/>
          <w:numId w:val="52"/>
        </w:numPr>
      </w:pPr>
      <w:r>
        <w:t xml:space="preserve">Select </w:t>
      </w:r>
      <w:r w:rsidRPr="00504C75">
        <w:rPr>
          <w:b/>
        </w:rPr>
        <w:t>HYPER-V02</w:t>
      </w:r>
      <w:r>
        <w:t xml:space="preserve"> from the navigation pane and in the </w:t>
      </w:r>
      <w:r w:rsidRPr="00504C75">
        <w:rPr>
          <w:b/>
        </w:rPr>
        <w:t>Actions</w:t>
      </w:r>
      <w:r>
        <w:t xml:space="preserve"> pane, select </w:t>
      </w:r>
      <w:r w:rsidRPr="00504C75">
        <w:rPr>
          <w:b/>
        </w:rPr>
        <w:t>New</w:t>
      </w:r>
      <w:r>
        <w:t xml:space="preserve"> | </w:t>
      </w:r>
      <w:r w:rsidRPr="00504C75">
        <w:rPr>
          <w:b/>
        </w:rPr>
        <w:t>Virtual Machine</w:t>
      </w:r>
      <w:r>
        <w:rPr>
          <w:b/>
        </w:rPr>
        <w:t>.</w:t>
      </w:r>
    </w:p>
    <w:p w14:paraId="04CED997" w14:textId="77777777" w:rsidR="004E566C" w:rsidRPr="0087525B" w:rsidRDefault="004E566C" w:rsidP="004E566C">
      <w:pPr>
        <w:pStyle w:val="00-ScreenShot"/>
      </w:pPr>
      <w:r>
        <w:drawing>
          <wp:inline distT="0" distB="0" distL="0" distR="0" wp14:anchorId="1BDCE396" wp14:editId="28FE071E">
            <wp:extent cx="3480621" cy="12192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6141" cy="1228139"/>
                    </a:xfrm>
                    <a:prstGeom prst="rect">
                      <a:avLst/>
                    </a:prstGeom>
                  </pic:spPr>
                </pic:pic>
              </a:graphicData>
            </a:graphic>
          </wp:inline>
        </w:drawing>
      </w:r>
    </w:p>
    <w:p w14:paraId="0E7E1627" w14:textId="77777777" w:rsidR="004E566C" w:rsidRDefault="004E566C" w:rsidP="006E6639">
      <w:pPr>
        <w:pStyle w:val="ListParagraph"/>
        <w:numPr>
          <w:ilvl w:val="0"/>
          <w:numId w:val="52"/>
        </w:numPr>
        <w:spacing w:after="120"/>
        <w:contextualSpacing w:val="0"/>
      </w:pPr>
      <w:r>
        <w:t xml:space="preserve">On the </w:t>
      </w:r>
      <w:r>
        <w:rPr>
          <w:b/>
        </w:rPr>
        <w:t>New Virtual Machine Wizard</w:t>
      </w:r>
      <w:r>
        <w:t xml:space="preserve"> start page, click </w:t>
      </w:r>
      <w:proofErr w:type="gramStart"/>
      <w:r>
        <w:rPr>
          <w:b/>
        </w:rPr>
        <w:t>Next</w:t>
      </w:r>
      <w:proofErr w:type="gramEnd"/>
      <w:r>
        <w:t>.</w:t>
      </w:r>
    </w:p>
    <w:p w14:paraId="162494A9" w14:textId="77777777" w:rsidR="004E566C" w:rsidRDefault="004E566C" w:rsidP="00D149D9">
      <w:pPr>
        <w:pStyle w:val="ListParagraph"/>
        <w:numPr>
          <w:ilvl w:val="0"/>
          <w:numId w:val="52"/>
        </w:numPr>
      </w:pPr>
      <w:r>
        <w:t xml:space="preserve">On the </w:t>
      </w:r>
      <w:r>
        <w:rPr>
          <w:b/>
        </w:rPr>
        <w:t>Specify Name and Location</w:t>
      </w:r>
      <w:r>
        <w:t xml:space="preserve"> page, type </w:t>
      </w:r>
      <w:r w:rsidRPr="004E3923">
        <w:rPr>
          <w:b/>
        </w:rPr>
        <w:t>VM01</w:t>
      </w:r>
      <w:r>
        <w:t xml:space="preserve"> in the </w:t>
      </w:r>
      <w:r w:rsidRPr="004E3923">
        <w:rPr>
          <w:b/>
        </w:rPr>
        <w:t>Name</w:t>
      </w:r>
      <w:r>
        <w:t xml:space="preserve"> field and then click </w:t>
      </w:r>
      <w:proofErr w:type="gramStart"/>
      <w:r w:rsidRPr="004E3923">
        <w:rPr>
          <w:b/>
        </w:rPr>
        <w:t>Next</w:t>
      </w:r>
      <w:proofErr w:type="gramEnd"/>
      <w:r>
        <w:t>.</w:t>
      </w:r>
    </w:p>
    <w:p w14:paraId="1467DD9B" w14:textId="77777777" w:rsidR="004E566C" w:rsidRDefault="004E566C" w:rsidP="004E566C">
      <w:pPr>
        <w:pStyle w:val="00-ScreenShot"/>
      </w:pPr>
      <w:r>
        <w:drawing>
          <wp:inline distT="0" distB="0" distL="0" distR="0" wp14:anchorId="0283FA8F" wp14:editId="72362C12">
            <wp:extent cx="5440680" cy="226783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69721" cy="2279942"/>
                    </a:xfrm>
                    <a:prstGeom prst="rect">
                      <a:avLst/>
                    </a:prstGeom>
                  </pic:spPr>
                </pic:pic>
              </a:graphicData>
            </a:graphic>
          </wp:inline>
        </w:drawing>
      </w:r>
    </w:p>
    <w:p w14:paraId="6FAD3E59" w14:textId="77777777" w:rsidR="004E566C" w:rsidRDefault="004E566C" w:rsidP="004E566C">
      <w:r>
        <w:br w:type="page"/>
      </w:r>
    </w:p>
    <w:p w14:paraId="3A771365" w14:textId="77777777" w:rsidR="009F74E7" w:rsidRDefault="009F74E7" w:rsidP="004E566C"/>
    <w:p w14:paraId="052FE209" w14:textId="77777777" w:rsidR="009F74E7" w:rsidRDefault="009F74E7" w:rsidP="004E566C">
      <w:pPr>
        <w:rPr>
          <w:rFonts w:eastAsiaTheme="minorEastAsia"/>
          <w:lang w:bidi="en-US"/>
        </w:rPr>
      </w:pPr>
    </w:p>
    <w:p w14:paraId="643DE1A1" w14:textId="77777777" w:rsidR="004E566C" w:rsidRDefault="004E566C" w:rsidP="00D149D9">
      <w:pPr>
        <w:pStyle w:val="ListParagraph"/>
        <w:numPr>
          <w:ilvl w:val="0"/>
          <w:numId w:val="52"/>
        </w:numPr>
      </w:pPr>
      <w:r>
        <w:t xml:space="preserve">On the </w:t>
      </w:r>
      <w:r>
        <w:rPr>
          <w:b/>
        </w:rPr>
        <w:t>Assign Memory</w:t>
      </w:r>
      <w:r>
        <w:t xml:space="preserve"> page, type </w:t>
      </w:r>
      <w:r>
        <w:rPr>
          <w:b/>
        </w:rPr>
        <w:t>128</w:t>
      </w:r>
      <w:r>
        <w:t xml:space="preserve"> in the </w:t>
      </w:r>
      <w:r>
        <w:rPr>
          <w:b/>
        </w:rPr>
        <w:t>Startup memory</w:t>
      </w:r>
      <w:r>
        <w:t xml:space="preserve"> field.  Leave the </w:t>
      </w:r>
      <w:r>
        <w:rPr>
          <w:b/>
        </w:rPr>
        <w:t>Use Dynamic Memory for this virtual machine blank,</w:t>
      </w:r>
      <w:r>
        <w:t xml:space="preserve"> and click </w:t>
      </w:r>
      <w:proofErr w:type="gramStart"/>
      <w:r>
        <w:rPr>
          <w:b/>
        </w:rPr>
        <w:t>Next</w:t>
      </w:r>
      <w:proofErr w:type="gramEnd"/>
      <w:r>
        <w:t>.</w:t>
      </w:r>
    </w:p>
    <w:p w14:paraId="3505BCB9" w14:textId="77777777" w:rsidR="004E566C" w:rsidRDefault="004E566C" w:rsidP="004E566C">
      <w:pPr>
        <w:pStyle w:val="00-ScreenShot"/>
      </w:pPr>
      <w:r>
        <w:drawing>
          <wp:inline distT="0" distB="0" distL="0" distR="0" wp14:anchorId="78BC95B2" wp14:editId="0B7C6F29">
            <wp:extent cx="5665421" cy="16154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3901" cy="1629264"/>
                    </a:xfrm>
                    <a:prstGeom prst="rect">
                      <a:avLst/>
                    </a:prstGeom>
                  </pic:spPr>
                </pic:pic>
              </a:graphicData>
            </a:graphic>
          </wp:inline>
        </w:drawing>
      </w:r>
    </w:p>
    <w:p w14:paraId="3825D9E0" w14:textId="77777777" w:rsidR="004E566C" w:rsidRPr="008C4CC5" w:rsidRDefault="004E566C" w:rsidP="00D149D9">
      <w:pPr>
        <w:pStyle w:val="ListParagraph"/>
        <w:numPr>
          <w:ilvl w:val="0"/>
          <w:numId w:val="52"/>
        </w:numPr>
      </w:pPr>
      <w:r>
        <w:t xml:space="preserve">On the </w:t>
      </w:r>
      <w:r>
        <w:rPr>
          <w:b/>
        </w:rPr>
        <w:t>Configure Networking</w:t>
      </w:r>
      <w:r>
        <w:t xml:space="preserve"> page, click the drop-down menu for </w:t>
      </w:r>
      <w:r>
        <w:rPr>
          <w:b/>
        </w:rPr>
        <w:t>Connection</w:t>
      </w:r>
      <w:r>
        <w:t xml:space="preserve"> and note that no connections are currently available. Click </w:t>
      </w:r>
      <w:r>
        <w:rPr>
          <w:b/>
        </w:rPr>
        <w:t>Next.</w:t>
      </w:r>
    </w:p>
    <w:p w14:paraId="1F2449F5" w14:textId="77777777" w:rsidR="004E566C" w:rsidRPr="004E3923" w:rsidRDefault="004E566C" w:rsidP="004E566C">
      <w:pPr>
        <w:pStyle w:val="00-ScreenShot"/>
      </w:pPr>
      <w:r>
        <w:drawing>
          <wp:inline distT="0" distB="0" distL="0" distR="0" wp14:anchorId="0E3723B4" wp14:editId="69FB4669">
            <wp:extent cx="5503083" cy="10210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5259" cy="1025195"/>
                    </a:xfrm>
                    <a:prstGeom prst="rect">
                      <a:avLst/>
                    </a:prstGeom>
                  </pic:spPr>
                </pic:pic>
              </a:graphicData>
            </a:graphic>
          </wp:inline>
        </w:drawing>
      </w:r>
    </w:p>
    <w:p w14:paraId="4E35FED7" w14:textId="77777777" w:rsidR="004E566C" w:rsidRDefault="004E566C" w:rsidP="00D149D9">
      <w:pPr>
        <w:pStyle w:val="ListParagraph"/>
        <w:numPr>
          <w:ilvl w:val="0"/>
          <w:numId w:val="52"/>
        </w:numPr>
      </w:pPr>
      <w:r>
        <w:t xml:space="preserve">On the </w:t>
      </w:r>
      <w:r>
        <w:rPr>
          <w:b/>
        </w:rPr>
        <w:t>Connect Virtual Hard Disk</w:t>
      </w:r>
      <w:r>
        <w:t xml:space="preserve"> page, verify that </w:t>
      </w:r>
      <w:r>
        <w:rPr>
          <w:b/>
        </w:rPr>
        <w:t>Create a virtual hard disk</w:t>
      </w:r>
      <w:r>
        <w:t xml:space="preserve"> is selected, type </w:t>
      </w:r>
      <w:proofErr w:type="gramStart"/>
      <w:r w:rsidRPr="004E3923">
        <w:rPr>
          <w:b/>
        </w:rPr>
        <w:t>5</w:t>
      </w:r>
      <w:proofErr w:type="gramEnd"/>
      <w:r>
        <w:t xml:space="preserve"> in the </w:t>
      </w:r>
      <w:r>
        <w:rPr>
          <w:b/>
        </w:rPr>
        <w:t>Size</w:t>
      </w:r>
      <w:r>
        <w:t xml:space="preserve"> field, and click </w:t>
      </w:r>
      <w:r w:rsidRPr="004E3923">
        <w:rPr>
          <w:b/>
        </w:rPr>
        <w:t>Next</w:t>
      </w:r>
      <w:r>
        <w:t>.</w:t>
      </w:r>
    </w:p>
    <w:p w14:paraId="087E58D9" w14:textId="77777777" w:rsidR="004E566C" w:rsidRDefault="004E566C" w:rsidP="004E566C">
      <w:pPr>
        <w:pStyle w:val="00-ScreenShot"/>
      </w:pPr>
      <w:r>
        <w:drawing>
          <wp:inline distT="0" distB="0" distL="0" distR="0" wp14:anchorId="5A93E70A" wp14:editId="7A917D0B">
            <wp:extent cx="5618337" cy="15544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9952" cy="1571528"/>
                    </a:xfrm>
                    <a:prstGeom prst="rect">
                      <a:avLst/>
                    </a:prstGeom>
                  </pic:spPr>
                </pic:pic>
              </a:graphicData>
            </a:graphic>
          </wp:inline>
        </w:drawing>
      </w:r>
    </w:p>
    <w:p w14:paraId="18FF2CAB" w14:textId="77777777" w:rsidR="009F74E7" w:rsidRDefault="009F74E7" w:rsidP="004E566C">
      <w:pPr>
        <w:pStyle w:val="00-ScreenShot"/>
      </w:pPr>
    </w:p>
    <w:p w14:paraId="106154D8" w14:textId="77777777" w:rsidR="009F74E7" w:rsidRDefault="009F74E7" w:rsidP="004E566C">
      <w:pPr>
        <w:pStyle w:val="00-ScreenShot"/>
      </w:pPr>
    </w:p>
    <w:p w14:paraId="0100A935" w14:textId="77777777" w:rsidR="009F74E7" w:rsidRDefault="009F74E7" w:rsidP="004E566C">
      <w:pPr>
        <w:pStyle w:val="00-ScreenShot"/>
      </w:pPr>
    </w:p>
    <w:p w14:paraId="1167F55A" w14:textId="77777777" w:rsidR="009F74E7" w:rsidRDefault="009F74E7" w:rsidP="004E566C">
      <w:pPr>
        <w:pStyle w:val="00-ScreenShot"/>
      </w:pPr>
    </w:p>
    <w:p w14:paraId="5C3C3FC8" w14:textId="77777777" w:rsidR="009F74E7" w:rsidRDefault="009F74E7" w:rsidP="004E566C">
      <w:pPr>
        <w:pStyle w:val="00-ScreenShot"/>
      </w:pPr>
    </w:p>
    <w:p w14:paraId="0E67C8F1" w14:textId="77777777" w:rsidR="009F74E7" w:rsidRDefault="009F74E7" w:rsidP="004E566C">
      <w:pPr>
        <w:pStyle w:val="00-ScreenShot"/>
      </w:pPr>
    </w:p>
    <w:p w14:paraId="72232F08" w14:textId="77777777" w:rsidR="004E566C" w:rsidRDefault="004E566C" w:rsidP="00D149D9">
      <w:pPr>
        <w:pStyle w:val="ListParagraph"/>
        <w:numPr>
          <w:ilvl w:val="0"/>
          <w:numId w:val="52"/>
        </w:numPr>
      </w:pPr>
      <w:r>
        <w:lastRenderedPageBreak/>
        <w:t xml:space="preserve">On the </w:t>
      </w:r>
      <w:r>
        <w:rPr>
          <w:b/>
        </w:rPr>
        <w:t>Installation Options</w:t>
      </w:r>
      <w:r>
        <w:t xml:space="preserve"> page, verify that </w:t>
      </w:r>
      <w:r>
        <w:rPr>
          <w:b/>
        </w:rPr>
        <w:t>Install an operating system later</w:t>
      </w:r>
      <w:r>
        <w:t xml:space="preserve"> is selected, and click </w:t>
      </w:r>
      <w:proofErr w:type="gramStart"/>
      <w:r>
        <w:rPr>
          <w:b/>
        </w:rPr>
        <w:t>Next</w:t>
      </w:r>
      <w:proofErr w:type="gramEnd"/>
      <w:r>
        <w:t>.</w:t>
      </w:r>
    </w:p>
    <w:p w14:paraId="4AD03A92" w14:textId="77777777" w:rsidR="004E566C" w:rsidRDefault="004E566C" w:rsidP="004E566C">
      <w:pPr>
        <w:pStyle w:val="00-ScreenShot"/>
      </w:pPr>
      <w:r>
        <w:drawing>
          <wp:inline distT="0" distB="0" distL="0" distR="0" wp14:anchorId="3A561AB2" wp14:editId="144B0219">
            <wp:extent cx="4728713"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1377" cy="2973474"/>
                    </a:xfrm>
                    <a:prstGeom prst="rect">
                      <a:avLst/>
                    </a:prstGeom>
                  </pic:spPr>
                </pic:pic>
              </a:graphicData>
            </a:graphic>
          </wp:inline>
        </w:drawing>
      </w:r>
    </w:p>
    <w:p w14:paraId="3163C5D6" w14:textId="42F3CCAA" w:rsidR="004E566C" w:rsidRDefault="004E566C" w:rsidP="00D149D9">
      <w:pPr>
        <w:pStyle w:val="ListParagraph"/>
        <w:numPr>
          <w:ilvl w:val="0"/>
          <w:numId w:val="52"/>
        </w:numPr>
      </w:pPr>
      <w:r>
        <w:t xml:space="preserve">On the </w:t>
      </w:r>
      <w:r>
        <w:rPr>
          <w:b/>
        </w:rPr>
        <w:t>Completing the New Virtual Machine Wizard</w:t>
      </w:r>
      <w:r>
        <w:t xml:space="preserve"> page, verify </w:t>
      </w:r>
      <w:r w:rsidR="007E698A">
        <w:t>the settings</w:t>
      </w:r>
      <w:r>
        <w:t xml:space="preserve"> match those below, and then click </w:t>
      </w:r>
      <w:r>
        <w:rPr>
          <w:b/>
        </w:rPr>
        <w:t>Finish</w:t>
      </w:r>
      <w:r>
        <w:t>.</w:t>
      </w:r>
    </w:p>
    <w:p w14:paraId="5BA97191" w14:textId="77777777" w:rsidR="004E566C" w:rsidRDefault="004E566C" w:rsidP="004E566C">
      <w:pPr>
        <w:pStyle w:val="00-ScreenShot"/>
      </w:pPr>
      <w:r>
        <w:drawing>
          <wp:inline distT="0" distB="0" distL="0" distR="0" wp14:anchorId="1C9C2DFC" wp14:editId="6052CE6C">
            <wp:extent cx="5706630" cy="1104900"/>
            <wp:effectExtent l="114300" t="76200" r="123190" b="762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7319" cy="1116650"/>
                    </a:xfrm>
                    <a:prstGeom prst="rect">
                      <a:avLst/>
                    </a:prstGeom>
                    <a:effectLst>
                      <a:outerShdw blurRad="63500" sx="102000" sy="102000" algn="ctr" rotWithShape="0">
                        <a:prstClr val="black">
                          <a:alpha val="40000"/>
                        </a:prstClr>
                      </a:outerShdw>
                    </a:effectLst>
                  </pic:spPr>
                </pic:pic>
              </a:graphicData>
            </a:graphic>
          </wp:inline>
        </w:drawing>
      </w:r>
    </w:p>
    <w:p w14:paraId="6E0DF31A" w14:textId="77777777" w:rsidR="004E566C" w:rsidRDefault="004E566C" w:rsidP="004E566C"/>
    <w:p w14:paraId="7BCBABA2" w14:textId="25FB50DF" w:rsidR="0009240D" w:rsidRDefault="0009240D" w:rsidP="0009240D">
      <w:pPr>
        <w:ind w:left="720" w:hanging="360"/>
        <w:jc w:val="center"/>
      </w:pPr>
      <w:r>
        <w:t>------------------------------------------------------------END OF LAB 2------------------------------------------------------------</w:t>
      </w:r>
    </w:p>
    <w:p w14:paraId="7835C8FD" w14:textId="77777777" w:rsidR="003E3686" w:rsidRDefault="003E3686" w:rsidP="004E566C"/>
    <w:p w14:paraId="1978BD7D" w14:textId="77777777" w:rsidR="003E3686" w:rsidRDefault="003E3686" w:rsidP="004E566C"/>
    <w:p w14:paraId="480A2213" w14:textId="77777777" w:rsidR="003E3686" w:rsidRDefault="003E3686" w:rsidP="004E566C"/>
    <w:p w14:paraId="47CA1F8C" w14:textId="77777777" w:rsidR="003E3686" w:rsidRDefault="003E3686" w:rsidP="004E566C"/>
    <w:p w14:paraId="58AE99FD" w14:textId="77777777" w:rsidR="009017B1" w:rsidRDefault="009017B1">
      <w:pPr>
        <w:rPr>
          <w:rFonts w:asciiTheme="majorHAnsi" w:eastAsiaTheme="majorEastAsia" w:hAnsiTheme="majorHAnsi" w:cstheme="majorBidi"/>
          <w:color w:val="17365D" w:themeColor="text2" w:themeShade="BF"/>
          <w:spacing w:val="5"/>
          <w:kern w:val="28"/>
          <w:sz w:val="52"/>
          <w:szCs w:val="52"/>
        </w:rPr>
      </w:pPr>
      <w:bookmarkStart w:id="16" w:name="_Toc361446920"/>
      <w:r>
        <w:br w:type="page"/>
      </w:r>
    </w:p>
    <w:bookmarkStart w:id="17" w:name="_Toc366171485" w:displacedByCustomXml="next"/>
    <w:sdt>
      <w:sdtPr>
        <w:rPr>
          <w:b/>
          <w:sz w:val="50"/>
          <w:szCs w:val="56"/>
        </w:rPr>
        <w:alias w:val="Topic"/>
        <w:tag w:val="9b28405c-4706-4849-b895-81eddc365c6a"/>
        <w:id w:val="-1169709562"/>
        <w:placeholder>
          <w:docPart w:val="1445276953164AF0949863777C0D549E"/>
        </w:placeholder>
        <w:text/>
      </w:sdtPr>
      <w:sdtEndPr/>
      <w:sdtContent>
        <w:p w14:paraId="48A457A6" w14:textId="5209957E" w:rsidR="00AE24D6" w:rsidRPr="00FE368F" w:rsidRDefault="00AE24D6" w:rsidP="00AE24D6">
          <w:pPr>
            <w:pStyle w:val="ppTopic"/>
            <w:rPr>
              <w:b/>
              <w:sz w:val="50"/>
              <w:szCs w:val="56"/>
            </w:rPr>
          </w:pPr>
          <w:r w:rsidRPr="00FE368F">
            <w:rPr>
              <w:b/>
              <w:sz w:val="50"/>
              <w:szCs w:val="56"/>
            </w:rPr>
            <w:t xml:space="preserve">Lab 3: </w:t>
          </w:r>
          <w:r w:rsidR="00FE368F" w:rsidRPr="00FE368F">
            <w:rPr>
              <w:b/>
              <w:sz w:val="50"/>
              <w:szCs w:val="56"/>
            </w:rPr>
            <w:t>Virtual Machine Settings with Hyper-V</w:t>
          </w:r>
        </w:p>
      </w:sdtContent>
    </w:sdt>
    <w:bookmarkEnd w:id="17" w:displacedByCustomXml="prev"/>
    <w:bookmarkStart w:id="18" w:name="_Toc366171486"/>
    <w:p w14:paraId="4DDC516F" w14:textId="6B2F2E6D" w:rsidR="003E3686" w:rsidRDefault="00A670E4" w:rsidP="00AE24D6">
      <w:pPr>
        <w:pStyle w:val="ppTopic"/>
      </w:pPr>
      <w:sdt>
        <w:sdtPr>
          <w:alias w:val="Topic"/>
          <w:tag w:val="9b28405c-4706-4849-b895-81eddc365c6a"/>
          <w:id w:val="1800959744"/>
          <w:placeholder>
            <w:docPart w:val="B0B58C56EFBB4D31A2D4F9FCDB2AB8E9"/>
          </w:placeholder>
          <w:text/>
        </w:sdtPr>
        <w:sdtEndPr/>
        <w:sdtContent>
          <w:r w:rsidR="0057652D">
            <w:t>Exercise 3.1: Configure a Virtual Switch</w:t>
          </w:r>
        </w:sdtContent>
      </w:sdt>
      <w:bookmarkEnd w:id="16"/>
      <w:bookmarkEnd w:id="18"/>
    </w:p>
    <w:p w14:paraId="182CE26C" w14:textId="12B2F937" w:rsidR="003E3686" w:rsidRDefault="001C0D58" w:rsidP="003E3686">
      <w:pPr>
        <w:pStyle w:val="ppBodyText"/>
        <w:numPr>
          <w:ilvl w:val="0"/>
          <w:numId w:val="0"/>
        </w:numPr>
        <w:ind w:left="360"/>
        <w:rPr>
          <w:b/>
        </w:rPr>
      </w:pPr>
      <w:r>
        <w:rPr>
          <w:b/>
        </w:rPr>
        <w:t>In this exercise</w:t>
      </w:r>
      <w:r w:rsidR="00092C81">
        <w:rPr>
          <w:b/>
        </w:rPr>
        <w:t>,</w:t>
      </w:r>
      <w:r>
        <w:rPr>
          <w:b/>
        </w:rPr>
        <w:t xml:space="preserve"> a</w:t>
      </w:r>
      <w:r w:rsidR="003E3686">
        <w:rPr>
          <w:b/>
        </w:rPr>
        <w:t xml:space="preserve"> Hyper-V External Network Switch</w:t>
      </w:r>
      <w:r>
        <w:rPr>
          <w:b/>
        </w:rPr>
        <w:t xml:space="preserve"> </w:t>
      </w:r>
      <w:proofErr w:type="gramStart"/>
      <w:r>
        <w:rPr>
          <w:b/>
        </w:rPr>
        <w:t>will be configured</w:t>
      </w:r>
      <w:proofErr w:type="gramEnd"/>
      <w:r w:rsidR="003E3686">
        <w:rPr>
          <w:b/>
        </w:rPr>
        <w:t>, which will allow virtual machine</w:t>
      </w:r>
      <w:r>
        <w:rPr>
          <w:b/>
        </w:rPr>
        <w:t>s</w:t>
      </w:r>
      <w:r w:rsidR="003E3686">
        <w:rPr>
          <w:b/>
        </w:rPr>
        <w:t xml:space="preserve"> to communicate with each other, and the rest of the network.  </w:t>
      </w:r>
      <w:proofErr w:type="gramStart"/>
      <w:r>
        <w:rPr>
          <w:b/>
        </w:rPr>
        <w:t>Next</w:t>
      </w:r>
      <w:proofErr w:type="gramEnd"/>
      <w:r w:rsidR="003E3686">
        <w:rPr>
          <w:b/>
        </w:rPr>
        <w:t xml:space="preserve"> some of the different </w:t>
      </w:r>
      <w:r>
        <w:rPr>
          <w:b/>
        </w:rPr>
        <w:t xml:space="preserve">network </w:t>
      </w:r>
      <w:r w:rsidR="003E3686">
        <w:rPr>
          <w:b/>
        </w:rPr>
        <w:t>configuration options</w:t>
      </w:r>
      <w:r>
        <w:rPr>
          <w:b/>
        </w:rPr>
        <w:t xml:space="preserve"> will be reviewed</w:t>
      </w:r>
      <w:r w:rsidR="003E3686">
        <w:rPr>
          <w:b/>
        </w:rPr>
        <w:t>.</w:t>
      </w:r>
    </w:p>
    <w:p w14:paraId="0CF70D93" w14:textId="7ECB76D7" w:rsidR="003E3686" w:rsidRPr="00930159" w:rsidRDefault="00EA038B" w:rsidP="003E3686">
      <w:pPr>
        <w:pStyle w:val="ppBodyText"/>
        <w:numPr>
          <w:ilvl w:val="0"/>
          <w:numId w:val="0"/>
        </w:numPr>
        <w:ind w:left="360"/>
        <w:rPr>
          <w:b/>
        </w:rPr>
      </w:pPr>
      <w:r>
        <w:rPr>
          <w:b/>
        </w:rPr>
        <w:t>Estimated time to complete</w:t>
      </w:r>
      <w:r w:rsidR="003E3686">
        <w:rPr>
          <w:b/>
        </w:rPr>
        <w:t xml:space="preserve">: </w:t>
      </w:r>
      <w:r w:rsidR="00D90813">
        <w:rPr>
          <w:b/>
        </w:rPr>
        <w:t xml:space="preserve">10 </w:t>
      </w:r>
      <w:r w:rsidR="003E3686">
        <w:rPr>
          <w:b/>
        </w:rPr>
        <w:t>minutes</w:t>
      </w:r>
    </w:p>
    <w:p w14:paraId="7CD066B0" w14:textId="77777777" w:rsidR="003E3686" w:rsidRPr="000A626E" w:rsidRDefault="003E3686" w:rsidP="003E3686">
      <w:pPr>
        <w:rPr>
          <w:b/>
          <w:i/>
        </w:rPr>
      </w:pPr>
      <w:r>
        <w:rPr>
          <w:noProof/>
        </w:rPr>
        <w:drawing>
          <wp:inline distT="0" distB="0" distL="0" distR="0" wp14:anchorId="73AB505F" wp14:editId="0E3740A7">
            <wp:extent cx="612140" cy="771525"/>
            <wp:effectExtent l="0" t="0" r="0" b="0"/>
            <wp:docPr id="41" name="Picture 41"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6200672B" w14:textId="3DFD826D" w:rsidR="003E3686" w:rsidRPr="00861A32" w:rsidRDefault="003E3686" w:rsidP="00D149D9">
      <w:pPr>
        <w:pStyle w:val="ListParagraph"/>
        <w:numPr>
          <w:ilvl w:val="0"/>
          <w:numId w:val="53"/>
        </w:numPr>
      </w:pPr>
      <w:r>
        <w:t>Open</w:t>
      </w:r>
      <w:r w:rsidRPr="003F6100">
        <w:t xml:space="preserve"> </w:t>
      </w:r>
      <w:r w:rsidRPr="00D61D05">
        <w:t>VMM01</w:t>
      </w:r>
      <w:r w:rsidR="000112B8">
        <w:t xml:space="preserve"> </w:t>
      </w:r>
      <w:r>
        <w:t>then open Hyper-V Manager.</w:t>
      </w:r>
    </w:p>
    <w:p w14:paraId="4482D8ED" w14:textId="77777777" w:rsidR="003E3686" w:rsidRDefault="003E3686" w:rsidP="003E3686">
      <w:pPr>
        <w:pStyle w:val="00-ScreenShot"/>
      </w:pPr>
      <w:r>
        <w:drawing>
          <wp:inline distT="0" distB="0" distL="0" distR="0" wp14:anchorId="78B80F1F" wp14:editId="48290AE7">
            <wp:extent cx="619125" cy="8953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19125" cy="895350"/>
                    </a:xfrm>
                    <a:prstGeom prst="rect">
                      <a:avLst/>
                    </a:prstGeom>
                    <a:noFill/>
                    <a:ln>
                      <a:noFill/>
                    </a:ln>
                  </pic:spPr>
                </pic:pic>
              </a:graphicData>
            </a:graphic>
          </wp:inline>
        </w:drawing>
      </w:r>
    </w:p>
    <w:p w14:paraId="6AC8E30C" w14:textId="5DDBF82E" w:rsidR="003E3686" w:rsidRDefault="003E3686" w:rsidP="00D149D9">
      <w:pPr>
        <w:pStyle w:val="ppBodyText"/>
        <w:numPr>
          <w:ilvl w:val="0"/>
          <w:numId w:val="53"/>
        </w:numPr>
      </w:pPr>
      <w:r>
        <w:t xml:space="preserve">Select </w:t>
      </w:r>
      <w:r>
        <w:rPr>
          <w:b/>
        </w:rPr>
        <w:t>HYPER-V02</w:t>
      </w:r>
      <w:r>
        <w:t xml:space="preserve"> and then in the actions pane, click </w:t>
      </w:r>
      <w:r w:rsidRPr="00BB139B">
        <w:rPr>
          <w:b/>
        </w:rPr>
        <w:t>Virtual S</w:t>
      </w:r>
      <w:r>
        <w:rPr>
          <w:b/>
        </w:rPr>
        <w:t>witch Manager</w:t>
      </w:r>
      <w:r>
        <w:t>.</w:t>
      </w:r>
    </w:p>
    <w:p w14:paraId="37BB333A" w14:textId="77777777" w:rsidR="003E3686" w:rsidRDefault="003E3686" w:rsidP="003E3686">
      <w:pPr>
        <w:pStyle w:val="00-ScreenShot"/>
      </w:pPr>
      <w:r>
        <w:drawing>
          <wp:inline distT="0" distB="0" distL="0" distR="0" wp14:anchorId="69941675" wp14:editId="712E7ED6">
            <wp:extent cx="3133725" cy="1628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33725" cy="1628775"/>
                    </a:xfrm>
                    <a:prstGeom prst="rect">
                      <a:avLst/>
                    </a:prstGeom>
                  </pic:spPr>
                </pic:pic>
              </a:graphicData>
            </a:graphic>
          </wp:inline>
        </w:drawing>
      </w:r>
    </w:p>
    <w:p w14:paraId="23A91941" w14:textId="77777777" w:rsidR="003E3686" w:rsidRDefault="003E3686" w:rsidP="00D149D9">
      <w:pPr>
        <w:pStyle w:val="ppBodyText"/>
        <w:numPr>
          <w:ilvl w:val="0"/>
          <w:numId w:val="53"/>
        </w:numPr>
      </w:pPr>
      <w:r>
        <w:t xml:space="preserve"> Highlight </w:t>
      </w:r>
      <w:r w:rsidRPr="00BB139B">
        <w:rPr>
          <w:b/>
        </w:rPr>
        <w:t xml:space="preserve">External </w:t>
      </w:r>
      <w:r>
        <w:t xml:space="preserve">and then select </w:t>
      </w:r>
      <w:r w:rsidRPr="00BB139B">
        <w:rPr>
          <w:b/>
        </w:rPr>
        <w:t>Create Virtual Switch</w:t>
      </w:r>
      <w:r>
        <w:t>.</w:t>
      </w:r>
    </w:p>
    <w:p w14:paraId="293A9CA5" w14:textId="77777777" w:rsidR="003E3686" w:rsidRDefault="003E3686" w:rsidP="003E3686">
      <w:pPr>
        <w:pStyle w:val="00-ScreenShot"/>
      </w:pPr>
      <w:r>
        <w:drawing>
          <wp:inline distT="0" distB="0" distL="0" distR="0" wp14:anchorId="1FC4CD02" wp14:editId="5BF9838B">
            <wp:extent cx="5734050" cy="172871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53337" cy="1734525"/>
                    </a:xfrm>
                    <a:prstGeom prst="rect">
                      <a:avLst/>
                    </a:prstGeom>
                  </pic:spPr>
                </pic:pic>
              </a:graphicData>
            </a:graphic>
          </wp:inline>
        </w:drawing>
      </w:r>
    </w:p>
    <w:p w14:paraId="48982B1A" w14:textId="77777777" w:rsidR="003E3686" w:rsidRDefault="003E3686" w:rsidP="003E3686">
      <w:pPr>
        <w:rPr>
          <w:rFonts w:eastAsiaTheme="minorEastAsia"/>
          <w:lang w:bidi="en-US"/>
        </w:rPr>
      </w:pPr>
      <w:r>
        <w:br w:type="page"/>
      </w:r>
    </w:p>
    <w:p w14:paraId="10BA5106" w14:textId="6A220BEA" w:rsidR="003E3686" w:rsidRDefault="003E3686" w:rsidP="00D149D9">
      <w:pPr>
        <w:pStyle w:val="ppBodyText"/>
        <w:numPr>
          <w:ilvl w:val="0"/>
          <w:numId w:val="53"/>
        </w:numPr>
        <w:rPr>
          <w:b/>
        </w:rPr>
      </w:pPr>
      <w:r>
        <w:lastRenderedPageBreak/>
        <w:t xml:space="preserve">Enter </w:t>
      </w:r>
      <w:r w:rsidRPr="00BB139B">
        <w:rPr>
          <w:b/>
        </w:rPr>
        <w:t>vSwitch1</w:t>
      </w:r>
      <w:r>
        <w:rPr>
          <w:b/>
        </w:rPr>
        <w:t xml:space="preserve"> (Important: this is case sensitive so enter it exactly as show)</w:t>
      </w:r>
      <w:r>
        <w:t xml:space="preserve"> in the name </w:t>
      </w:r>
      <w:proofErr w:type="gramStart"/>
      <w:r>
        <w:t>box,</w:t>
      </w:r>
      <w:proofErr w:type="gramEnd"/>
      <w:r>
        <w:t xml:space="preserve"> and in the dropdown menu under </w:t>
      </w:r>
      <w:r w:rsidRPr="00E96A9C">
        <w:rPr>
          <w:b/>
        </w:rPr>
        <w:t>Eternal network</w:t>
      </w:r>
      <w:r>
        <w:t xml:space="preserve"> choose </w:t>
      </w:r>
      <w:r w:rsidRPr="0067522E">
        <w:rPr>
          <w:b/>
        </w:rPr>
        <w:t>Microsoft Network Adapter Multiplexor Driver</w:t>
      </w:r>
      <w:r>
        <w:rPr>
          <w:b/>
        </w:rPr>
        <w:t xml:space="preserve">.  </w:t>
      </w:r>
      <w:r w:rsidRPr="00E96A9C">
        <w:t>This</w:t>
      </w:r>
      <w:r>
        <w:rPr>
          <w:b/>
        </w:rPr>
        <w:t xml:space="preserve"> </w:t>
      </w:r>
      <w:r>
        <w:t xml:space="preserve">is VMTEAM1, which </w:t>
      </w:r>
      <w:proofErr w:type="gramStart"/>
      <w:r w:rsidR="000B65FB">
        <w:t>was</w:t>
      </w:r>
      <w:r>
        <w:t xml:space="preserve"> created</w:t>
      </w:r>
      <w:proofErr w:type="gramEnd"/>
      <w:r>
        <w:t xml:space="preserve"> earlier.</w:t>
      </w:r>
    </w:p>
    <w:p w14:paraId="56C31F15" w14:textId="77777777" w:rsidR="003E3686" w:rsidRDefault="003E3686" w:rsidP="003E3686">
      <w:pPr>
        <w:pStyle w:val="00-ScreenShot"/>
      </w:pPr>
      <w:r>
        <w:drawing>
          <wp:inline distT="0" distB="0" distL="0" distR="0" wp14:anchorId="0E383FB8" wp14:editId="1EF12F9E">
            <wp:extent cx="3950176" cy="3181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52517" cy="3183236"/>
                    </a:xfrm>
                    <a:prstGeom prst="rect">
                      <a:avLst/>
                    </a:prstGeom>
                  </pic:spPr>
                </pic:pic>
              </a:graphicData>
            </a:graphic>
          </wp:inline>
        </w:drawing>
      </w:r>
    </w:p>
    <w:p w14:paraId="168C428C" w14:textId="77777777" w:rsidR="003E3686" w:rsidRPr="00E96A9C" w:rsidRDefault="003E3686" w:rsidP="00D149D9">
      <w:pPr>
        <w:pStyle w:val="ppBodyText"/>
        <w:numPr>
          <w:ilvl w:val="0"/>
          <w:numId w:val="53"/>
        </w:numPr>
        <w:rPr>
          <w:b/>
        </w:rPr>
      </w:pPr>
      <w:r>
        <w:t xml:space="preserve">Uncheck the </w:t>
      </w:r>
      <w:r w:rsidRPr="00E96A9C">
        <w:rPr>
          <w:b/>
        </w:rPr>
        <w:t>Allow management operating system to share this network adapter</w:t>
      </w:r>
      <w:r>
        <w:rPr>
          <w:b/>
        </w:rPr>
        <w:t xml:space="preserve"> </w:t>
      </w:r>
      <w:r w:rsidRPr="00E96A9C">
        <w:t>box</w:t>
      </w:r>
      <w:r>
        <w:t>.</w:t>
      </w:r>
    </w:p>
    <w:p w14:paraId="1DE1A723" w14:textId="77777777" w:rsidR="003E3686" w:rsidRDefault="003E3686" w:rsidP="003E3686">
      <w:pPr>
        <w:pStyle w:val="00-ScreenShot"/>
      </w:pPr>
      <w:r>
        <w:drawing>
          <wp:inline distT="0" distB="0" distL="0" distR="0" wp14:anchorId="25BC7599" wp14:editId="49F84712">
            <wp:extent cx="4181475" cy="1838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81475" cy="1838325"/>
                    </a:xfrm>
                    <a:prstGeom prst="rect">
                      <a:avLst/>
                    </a:prstGeom>
                  </pic:spPr>
                </pic:pic>
              </a:graphicData>
            </a:graphic>
          </wp:inline>
        </w:drawing>
      </w:r>
    </w:p>
    <w:p w14:paraId="74D5BEFB" w14:textId="77777777" w:rsidR="003E3686" w:rsidRDefault="003E3686" w:rsidP="00D149D9">
      <w:pPr>
        <w:pStyle w:val="ppBodyText"/>
        <w:numPr>
          <w:ilvl w:val="0"/>
          <w:numId w:val="53"/>
        </w:numPr>
      </w:pPr>
      <w:r>
        <w:t xml:space="preserve">Click </w:t>
      </w:r>
      <w:r w:rsidRPr="0067522E">
        <w:rPr>
          <w:b/>
        </w:rPr>
        <w:t>Apply</w:t>
      </w:r>
      <w:r>
        <w:t xml:space="preserve">, and then click </w:t>
      </w:r>
      <w:proofErr w:type="gramStart"/>
      <w:r w:rsidRPr="0067522E">
        <w:rPr>
          <w:b/>
        </w:rPr>
        <w:t>Yes</w:t>
      </w:r>
      <w:proofErr w:type="gramEnd"/>
      <w:r>
        <w:t xml:space="preserve"> on the warning pop up.</w:t>
      </w:r>
    </w:p>
    <w:p w14:paraId="470C9826" w14:textId="77777777" w:rsidR="003E3686" w:rsidRDefault="003E3686" w:rsidP="003E3686">
      <w:pPr>
        <w:pStyle w:val="00-ScreenShot"/>
      </w:pPr>
      <w:r>
        <w:drawing>
          <wp:inline distT="0" distB="0" distL="0" distR="0" wp14:anchorId="54CB6B3C" wp14:editId="1ADDB3A4">
            <wp:extent cx="3104274" cy="211455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t="-1" b="1217"/>
                    <a:stretch/>
                  </pic:blipFill>
                  <pic:spPr bwMode="auto">
                    <a:xfrm>
                      <a:off x="0" y="0"/>
                      <a:ext cx="3114740" cy="2121679"/>
                    </a:xfrm>
                    <a:prstGeom prst="rect">
                      <a:avLst/>
                    </a:prstGeom>
                    <a:ln>
                      <a:noFill/>
                    </a:ln>
                    <a:extLst>
                      <a:ext uri="{53640926-AAD7-44D8-BBD7-CCE9431645EC}">
                        <a14:shadowObscured xmlns:a14="http://schemas.microsoft.com/office/drawing/2010/main"/>
                      </a:ext>
                    </a:extLst>
                  </pic:spPr>
                </pic:pic>
              </a:graphicData>
            </a:graphic>
          </wp:inline>
        </w:drawing>
      </w:r>
    </w:p>
    <w:p w14:paraId="4935B21C" w14:textId="77777777" w:rsidR="003E3686" w:rsidRDefault="003E3686" w:rsidP="003E3686">
      <w:pPr>
        <w:pStyle w:val="00-ScreenShot"/>
      </w:pPr>
    </w:p>
    <w:p w14:paraId="2BFEC0E1" w14:textId="77777777" w:rsidR="003E3686" w:rsidRDefault="003E3686" w:rsidP="00D149D9">
      <w:pPr>
        <w:pStyle w:val="ListParagraph"/>
        <w:numPr>
          <w:ilvl w:val="0"/>
          <w:numId w:val="53"/>
        </w:numPr>
      </w:pPr>
      <w:r>
        <w:t xml:space="preserve">Once the settings </w:t>
      </w:r>
      <w:proofErr w:type="gramStart"/>
      <w:r>
        <w:t>have been applied</w:t>
      </w:r>
      <w:proofErr w:type="gramEnd"/>
      <w:r>
        <w:t xml:space="preserve">, click the </w:t>
      </w:r>
      <w:r w:rsidRPr="00E96A9C">
        <w:rPr>
          <w:b/>
        </w:rPr>
        <w:t>[+]</w:t>
      </w:r>
      <w:r>
        <w:t xml:space="preserve"> next to </w:t>
      </w:r>
      <w:r w:rsidRPr="00E96A9C">
        <w:rPr>
          <w:b/>
        </w:rPr>
        <w:t>vSwitch1</w:t>
      </w:r>
      <w:r>
        <w:t xml:space="preserve"> to view the </w:t>
      </w:r>
      <w:proofErr w:type="spellStart"/>
      <w:r>
        <w:t>vSwitch</w:t>
      </w:r>
      <w:proofErr w:type="spellEnd"/>
      <w:r>
        <w:t xml:space="preserve"> extensions, and click on </w:t>
      </w:r>
      <w:r>
        <w:rPr>
          <w:b/>
        </w:rPr>
        <w:t>Extensions</w:t>
      </w:r>
      <w:r w:rsidRPr="00163DF4">
        <w:t>.</w:t>
      </w:r>
      <w:r>
        <w:t xml:space="preserve"> </w:t>
      </w:r>
      <w:r w:rsidRPr="00163DF4">
        <w:t xml:space="preserve"> </w:t>
      </w:r>
      <w:r w:rsidRPr="00D756D3">
        <w:t xml:space="preserve">There are currently </w:t>
      </w:r>
      <w:proofErr w:type="gramStart"/>
      <w:r w:rsidRPr="00D756D3">
        <w:t>2</w:t>
      </w:r>
      <w:proofErr w:type="gramEnd"/>
      <w:r w:rsidRPr="00D756D3">
        <w:t xml:space="preserve"> extensions installed by default, w</w:t>
      </w:r>
      <w:r>
        <w:t>ith 1 enabled.  Other Microsoft</w:t>
      </w:r>
      <w:r w:rsidRPr="00D756D3">
        <w:t xml:space="preserve"> and Partner extensions, such as those from Cisco (Nexus 1000v), 5nine (Security Manager),</w:t>
      </w:r>
      <w:r>
        <w:t xml:space="preserve"> </w:t>
      </w:r>
      <w:proofErr w:type="spellStart"/>
      <w:r>
        <w:t>InMon</w:t>
      </w:r>
      <w:proofErr w:type="spellEnd"/>
      <w:r>
        <w:t xml:space="preserve"> (</w:t>
      </w:r>
      <w:proofErr w:type="spellStart"/>
      <w:r>
        <w:t>s</w:t>
      </w:r>
      <w:r w:rsidRPr="00D756D3">
        <w:t>Flow</w:t>
      </w:r>
      <w:proofErr w:type="spellEnd"/>
      <w:r w:rsidRPr="00D756D3">
        <w:t>) and NEC (</w:t>
      </w:r>
      <w:r>
        <w:t>PF1000</w:t>
      </w:r>
      <w:r w:rsidRPr="00D756D3">
        <w:t>), would appear in this list and can be enabled/disabled as required.</w:t>
      </w:r>
    </w:p>
    <w:p w14:paraId="673A3002" w14:textId="77777777" w:rsidR="003E3686" w:rsidRDefault="003E3686" w:rsidP="003E3686">
      <w:pPr>
        <w:pStyle w:val="00-ScreenShot"/>
      </w:pPr>
      <w:r>
        <w:drawing>
          <wp:inline distT="0" distB="0" distL="0" distR="0" wp14:anchorId="4641620F" wp14:editId="555BBE3A">
            <wp:extent cx="3314700" cy="313853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27756" cy="3150892"/>
                    </a:xfrm>
                    <a:prstGeom prst="rect">
                      <a:avLst/>
                    </a:prstGeom>
                  </pic:spPr>
                </pic:pic>
              </a:graphicData>
            </a:graphic>
          </wp:inline>
        </w:drawing>
      </w:r>
    </w:p>
    <w:p w14:paraId="3E50A660" w14:textId="1E550D27" w:rsidR="003E3686" w:rsidRDefault="003E3686" w:rsidP="00D149D9">
      <w:pPr>
        <w:pStyle w:val="ppBodyText"/>
        <w:numPr>
          <w:ilvl w:val="0"/>
          <w:numId w:val="53"/>
        </w:numPr>
      </w:pPr>
      <w:r>
        <w:t xml:space="preserve">Click </w:t>
      </w:r>
      <w:r>
        <w:rPr>
          <w:b/>
        </w:rPr>
        <w:t>OK</w:t>
      </w:r>
      <w:r>
        <w:t xml:space="preserve"> to close the </w:t>
      </w:r>
      <w:r w:rsidRPr="0084691F">
        <w:rPr>
          <w:b/>
        </w:rPr>
        <w:t>Hyper-V Settings</w:t>
      </w:r>
      <w:r>
        <w:t xml:space="preserve"> window.  The vSwitch1 has already been created on HYPER-V01, so there is no requirement to repeat the process for that host </w:t>
      </w:r>
      <w:proofErr w:type="gramStart"/>
      <w:r w:rsidR="001C0D58">
        <w:t>In</w:t>
      </w:r>
      <w:proofErr w:type="gramEnd"/>
      <w:r w:rsidR="001C0D58">
        <w:t xml:space="preserve"> this exercise</w:t>
      </w:r>
      <w:r>
        <w:t>.</w:t>
      </w:r>
    </w:p>
    <w:p w14:paraId="370B8F10" w14:textId="77777777" w:rsidR="003E3686" w:rsidRDefault="003E3686" w:rsidP="003E3686">
      <w:pPr>
        <w:rPr>
          <w:rFonts w:eastAsiaTheme="minorEastAsia"/>
          <w:lang w:bidi="en-US"/>
        </w:rPr>
      </w:pPr>
      <w:r>
        <w:br w:type="page"/>
      </w:r>
    </w:p>
    <w:bookmarkStart w:id="19" w:name="_Toc366171487" w:displacedByCustomXml="next"/>
    <w:sdt>
      <w:sdtPr>
        <w:alias w:val="Topic"/>
        <w:tag w:val="9b28405c-4706-4849-b895-81eddc365c6a"/>
        <w:id w:val="-239250912"/>
        <w:placeholder>
          <w:docPart w:val="EE8968D24D1E4652BF6A7C6B679398D3"/>
        </w:placeholder>
        <w:text/>
      </w:sdtPr>
      <w:sdtEndPr/>
      <w:sdtContent>
        <w:p w14:paraId="517C18A7" w14:textId="6EB888DC" w:rsidR="003E3686" w:rsidRDefault="00DE07A4" w:rsidP="003E3686">
          <w:pPr>
            <w:pStyle w:val="ppTopic"/>
          </w:pPr>
          <w:r>
            <w:t xml:space="preserve">Exercise 3.2: </w:t>
          </w:r>
          <w:r w:rsidR="0057652D">
            <w:t>Configure a Virtual Machine</w:t>
          </w:r>
        </w:p>
      </w:sdtContent>
    </w:sdt>
    <w:bookmarkEnd w:id="19" w:displacedByCustomXml="prev"/>
    <w:p w14:paraId="20CA8F38" w14:textId="7E5AD583" w:rsidR="003E3686" w:rsidRDefault="001C0D58" w:rsidP="003E3686">
      <w:pPr>
        <w:pStyle w:val="ppBodyText"/>
        <w:numPr>
          <w:ilvl w:val="0"/>
          <w:numId w:val="0"/>
        </w:numPr>
        <w:ind w:left="360"/>
        <w:rPr>
          <w:b/>
        </w:rPr>
      </w:pPr>
      <w:r>
        <w:rPr>
          <w:b/>
        </w:rPr>
        <w:t xml:space="preserve">In this </w:t>
      </w:r>
      <w:r w:rsidR="00092C81">
        <w:rPr>
          <w:b/>
        </w:rPr>
        <w:t>exercise,</w:t>
      </w:r>
      <w:r w:rsidR="003E3686">
        <w:rPr>
          <w:b/>
        </w:rPr>
        <w:t xml:space="preserve"> the VM </w:t>
      </w:r>
      <w:r w:rsidR="006B160C">
        <w:rPr>
          <w:b/>
        </w:rPr>
        <w:t xml:space="preserve">that </w:t>
      </w:r>
      <w:proofErr w:type="gramStart"/>
      <w:r w:rsidR="006B160C">
        <w:rPr>
          <w:b/>
        </w:rPr>
        <w:t>was</w:t>
      </w:r>
      <w:r w:rsidR="003E3686">
        <w:rPr>
          <w:b/>
        </w:rPr>
        <w:t xml:space="preserve"> created</w:t>
      </w:r>
      <w:proofErr w:type="gramEnd"/>
      <w:r w:rsidR="003E3686">
        <w:rPr>
          <w:b/>
        </w:rPr>
        <w:t xml:space="preserve"> earlier</w:t>
      </w:r>
      <w:r w:rsidR="006B160C">
        <w:rPr>
          <w:b/>
        </w:rPr>
        <w:t xml:space="preserve"> will be configured</w:t>
      </w:r>
      <w:r w:rsidR="003E3686">
        <w:rPr>
          <w:b/>
        </w:rPr>
        <w:t xml:space="preserve">, including adding an additional hard drive and attaching the network adaptor to </w:t>
      </w:r>
      <w:r w:rsidR="006B160C">
        <w:rPr>
          <w:b/>
        </w:rPr>
        <w:t>the</w:t>
      </w:r>
      <w:r w:rsidR="003E3686">
        <w:rPr>
          <w:b/>
        </w:rPr>
        <w:t xml:space="preserve"> new </w:t>
      </w:r>
      <w:proofErr w:type="spellStart"/>
      <w:r w:rsidR="003E3686">
        <w:rPr>
          <w:b/>
        </w:rPr>
        <w:t>vSwitch</w:t>
      </w:r>
      <w:proofErr w:type="spellEnd"/>
      <w:r w:rsidR="006B160C">
        <w:rPr>
          <w:b/>
        </w:rPr>
        <w:t xml:space="preserve">.  Some additional configuration options </w:t>
      </w:r>
      <w:proofErr w:type="gramStart"/>
      <w:r w:rsidR="006B160C">
        <w:rPr>
          <w:b/>
        </w:rPr>
        <w:t>will be explored</w:t>
      </w:r>
      <w:proofErr w:type="gramEnd"/>
      <w:r w:rsidR="006B160C">
        <w:rPr>
          <w:b/>
        </w:rPr>
        <w:t>.</w:t>
      </w:r>
    </w:p>
    <w:p w14:paraId="15E514F0" w14:textId="1B0D32C5" w:rsidR="003E3686" w:rsidRPr="00930159" w:rsidRDefault="00EA038B" w:rsidP="003E3686">
      <w:pPr>
        <w:pStyle w:val="ppBodyText"/>
        <w:numPr>
          <w:ilvl w:val="0"/>
          <w:numId w:val="0"/>
        </w:numPr>
        <w:ind w:left="360"/>
        <w:rPr>
          <w:b/>
        </w:rPr>
      </w:pPr>
      <w:r>
        <w:rPr>
          <w:b/>
        </w:rPr>
        <w:t>Estimated time to complete</w:t>
      </w:r>
      <w:r w:rsidR="006B160C">
        <w:rPr>
          <w:b/>
        </w:rPr>
        <w:t xml:space="preserve">: </w:t>
      </w:r>
      <w:r w:rsidR="00D90813">
        <w:rPr>
          <w:b/>
        </w:rPr>
        <w:t>5</w:t>
      </w:r>
      <w:r w:rsidR="006B160C">
        <w:rPr>
          <w:b/>
        </w:rPr>
        <w:t xml:space="preserve"> minutes</w:t>
      </w:r>
    </w:p>
    <w:p w14:paraId="1060FA81" w14:textId="77777777" w:rsidR="003E3686" w:rsidRPr="000A626E" w:rsidRDefault="003E3686" w:rsidP="003E3686">
      <w:pPr>
        <w:rPr>
          <w:b/>
          <w:i/>
        </w:rPr>
      </w:pPr>
      <w:r>
        <w:rPr>
          <w:noProof/>
        </w:rPr>
        <w:drawing>
          <wp:inline distT="0" distB="0" distL="0" distR="0" wp14:anchorId="3B9D9CAC" wp14:editId="28905804">
            <wp:extent cx="612140" cy="771525"/>
            <wp:effectExtent l="0" t="0" r="0" b="0"/>
            <wp:docPr id="63" name="Picture 63"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7376ECFE" w14:textId="7E4C2B19" w:rsidR="003E3686" w:rsidRPr="00861A32" w:rsidRDefault="003E3686" w:rsidP="00D149D9">
      <w:pPr>
        <w:pStyle w:val="ppBodyText"/>
        <w:numPr>
          <w:ilvl w:val="0"/>
          <w:numId w:val="54"/>
        </w:numPr>
      </w:pPr>
      <w:r>
        <w:t>Open</w:t>
      </w:r>
      <w:r w:rsidRPr="003F6100">
        <w:t xml:space="preserve"> </w:t>
      </w:r>
      <w:r w:rsidRPr="00D61D05">
        <w:rPr>
          <w:b/>
        </w:rPr>
        <w:t>VMM01</w:t>
      </w:r>
      <w:r w:rsidR="000112B8">
        <w:t xml:space="preserve"> then </w:t>
      </w:r>
      <w:r>
        <w:t xml:space="preserve">open </w:t>
      </w:r>
      <w:r>
        <w:rPr>
          <w:b/>
        </w:rPr>
        <w:t>Hyper-V Manager.</w:t>
      </w:r>
    </w:p>
    <w:p w14:paraId="346ECD14" w14:textId="77777777" w:rsidR="003E3686" w:rsidRDefault="003E3686" w:rsidP="003E3686">
      <w:pPr>
        <w:pStyle w:val="00-ScreenShot"/>
      </w:pPr>
      <w:r>
        <w:drawing>
          <wp:inline distT="0" distB="0" distL="0" distR="0" wp14:anchorId="448D49A6" wp14:editId="7B4F47FB">
            <wp:extent cx="619125" cy="8953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19125" cy="895350"/>
                    </a:xfrm>
                    <a:prstGeom prst="rect">
                      <a:avLst/>
                    </a:prstGeom>
                    <a:noFill/>
                    <a:ln>
                      <a:noFill/>
                    </a:ln>
                  </pic:spPr>
                </pic:pic>
              </a:graphicData>
            </a:graphic>
          </wp:inline>
        </w:drawing>
      </w:r>
    </w:p>
    <w:p w14:paraId="19BE3509" w14:textId="6C5211DF" w:rsidR="003E3686" w:rsidRDefault="003E3686" w:rsidP="00D149D9">
      <w:pPr>
        <w:pStyle w:val="ppBodyText"/>
        <w:numPr>
          <w:ilvl w:val="0"/>
          <w:numId w:val="54"/>
        </w:numPr>
      </w:pPr>
      <w:r>
        <w:t xml:space="preserve">Select </w:t>
      </w:r>
      <w:r>
        <w:rPr>
          <w:b/>
        </w:rPr>
        <w:t>HYPER-</w:t>
      </w:r>
      <w:r w:rsidRPr="00C7382B">
        <w:rPr>
          <w:b/>
        </w:rPr>
        <w:t>V02</w:t>
      </w:r>
      <w:r>
        <w:t xml:space="preserve">, </w:t>
      </w:r>
      <w:r w:rsidR="005619E1">
        <w:t>right-click</w:t>
      </w:r>
      <w:r>
        <w:t xml:space="preserve"> </w:t>
      </w:r>
      <w:r w:rsidRPr="00624DB5">
        <w:rPr>
          <w:b/>
        </w:rPr>
        <w:t>VM01</w:t>
      </w:r>
      <w:r>
        <w:t xml:space="preserve"> in the </w:t>
      </w:r>
      <w:r w:rsidRPr="00F64517">
        <w:rPr>
          <w:b/>
        </w:rPr>
        <w:t>Virtual Machines</w:t>
      </w:r>
      <w:r>
        <w:t xml:space="preserve"> pane and select </w:t>
      </w:r>
      <w:r w:rsidRPr="00624DB5">
        <w:rPr>
          <w:b/>
        </w:rPr>
        <w:t>Settings</w:t>
      </w:r>
      <w:r>
        <w:t>.</w:t>
      </w:r>
    </w:p>
    <w:p w14:paraId="310559A9" w14:textId="77777777" w:rsidR="003E3686" w:rsidRDefault="003E3686" w:rsidP="003E3686">
      <w:pPr>
        <w:pStyle w:val="00-ScreenShot"/>
      </w:pPr>
      <w:r>
        <w:drawing>
          <wp:inline distT="0" distB="0" distL="0" distR="0" wp14:anchorId="2B8970DB" wp14:editId="52BB4106">
            <wp:extent cx="4276725" cy="11715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276725" cy="1171575"/>
                    </a:xfrm>
                    <a:prstGeom prst="rect">
                      <a:avLst/>
                    </a:prstGeom>
                  </pic:spPr>
                </pic:pic>
              </a:graphicData>
            </a:graphic>
          </wp:inline>
        </w:drawing>
      </w:r>
    </w:p>
    <w:p w14:paraId="354D757F" w14:textId="77777777" w:rsidR="003E3686" w:rsidRDefault="003E3686" w:rsidP="00D149D9">
      <w:pPr>
        <w:pStyle w:val="ppBodyText"/>
        <w:numPr>
          <w:ilvl w:val="0"/>
          <w:numId w:val="54"/>
        </w:numPr>
      </w:pPr>
      <w:r>
        <w:t xml:space="preserve">Review the </w:t>
      </w:r>
      <w:r w:rsidRPr="0084691F">
        <w:rPr>
          <w:b/>
        </w:rPr>
        <w:t>Add Hardware</w:t>
      </w:r>
      <w:r w:rsidRPr="00624DB5">
        <w:t xml:space="preserve"> </w:t>
      </w:r>
      <w:r>
        <w:t xml:space="preserve">page.  Notice that Hyper-V supports adding additional Virtual SCSI </w:t>
      </w:r>
      <w:proofErr w:type="gramStart"/>
      <w:r>
        <w:t>controllers which</w:t>
      </w:r>
      <w:proofErr w:type="gramEnd"/>
      <w:r>
        <w:t xml:space="preserve"> allows more storage to be added to the VM.  Additional network adaptors </w:t>
      </w:r>
      <w:proofErr w:type="gramStart"/>
      <w:r>
        <w:t>can also be added</w:t>
      </w:r>
      <w:proofErr w:type="gramEnd"/>
      <w:r>
        <w:t xml:space="preserve">, along with Virtual Fibre Channel adaptors to connect the VM directly to a Fibre Channel storage array.  </w:t>
      </w:r>
      <w:proofErr w:type="gramStart"/>
      <w:r>
        <w:t>Finally</w:t>
      </w:r>
      <w:proofErr w:type="gramEnd"/>
      <w:r>
        <w:t xml:space="preserve"> a </w:t>
      </w:r>
      <w:proofErr w:type="spellStart"/>
      <w:r>
        <w:t>RemoteFX</w:t>
      </w:r>
      <w:proofErr w:type="spellEnd"/>
      <w:r>
        <w:t xml:space="preserve"> 3D Video Adaptor can be added.  In VDI </w:t>
      </w:r>
      <w:proofErr w:type="gramStart"/>
      <w:r>
        <w:t>scenarios</w:t>
      </w:r>
      <w:proofErr w:type="gramEnd"/>
      <w:r>
        <w:t xml:space="preserve"> the </w:t>
      </w:r>
      <w:proofErr w:type="spellStart"/>
      <w:r>
        <w:t>RemoteFX</w:t>
      </w:r>
      <w:proofErr w:type="spellEnd"/>
      <w:r>
        <w:t xml:space="preserve"> </w:t>
      </w:r>
      <w:proofErr w:type="spellStart"/>
      <w:r>
        <w:t>Adpater</w:t>
      </w:r>
      <w:proofErr w:type="spellEnd"/>
      <w:r>
        <w:t xml:space="preserve"> connects the virtual machine directly to a GPU(s) installed in the Hyper-V host, for advanced graphic rendering capabilities inside the VM.</w:t>
      </w:r>
    </w:p>
    <w:p w14:paraId="77A15F73" w14:textId="77777777" w:rsidR="003E3686" w:rsidRDefault="003E3686" w:rsidP="003E3686">
      <w:pPr>
        <w:pStyle w:val="00-ScreenShot"/>
      </w:pPr>
      <w:r>
        <w:drawing>
          <wp:inline distT="0" distB="0" distL="0" distR="0" wp14:anchorId="74BA573F" wp14:editId="3093C6AB">
            <wp:extent cx="5525901" cy="24511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r="303"/>
                    <a:stretch/>
                  </pic:blipFill>
                  <pic:spPr bwMode="auto">
                    <a:xfrm>
                      <a:off x="0" y="0"/>
                      <a:ext cx="5551315" cy="2462373"/>
                    </a:xfrm>
                    <a:prstGeom prst="rect">
                      <a:avLst/>
                    </a:prstGeom>
                    <a:ln>
                      <a:noFill/>
                    </a:ln>
                    <a:extLst>
                      <a:ext uri="{53640926-AAD7-44D8-BBD7-CCE9431645EC}">
                        <a14:shadowObscured xmlns:a14="http://schemas.microsoft.com/office/drawing/2010/main"/>
                      </a:ext>
                    </a:extLst>
                  </pic:spPr>
                </pic:pic>
              </a:graphicData>
            </a:graphic>
          </wp:inline>
        </w:drawing>
      </w:r>
    </w:p>
    <w:p w14:paraId="04D7C893" w14:textId="77777777" w:rsidR="003E3686" w:rsidRDefault="003E3686" w:rsidP="00D149D9">
      <w:pPr>
        <w:pStyle w:val="ppBodyText"/>
        <w:numPr>
          <w:ilvl w:val="0"/>
          <w:numId w:val="54"/>
        </w:numPr>
      </w:pPr>
      <w:r>
        <w:lastRenderedPageBreak/>
        <w:t>Click</w:t>
      </w:r>
      <w:r w:rsidRPr="00624DB5">
        <w:t xml:space="preserve"> </w:t>
      </w:r>
      <w:r w:rsidRPr="0084691F">
        <w:rPr>
          <w:b/>
        </w:rPr>
        <w:t>BIOS</w:t>
      </w:r>
      <w:r w:rsidRPr="00624DB5">
        <w:t xml:space="preserve"> </w:t>
      </w:r>
      <w:r>
        <w:t>and review the options available to change the boot order of the VM.</w:t>
      </w:r>
    </w:p>
    <w:p w14:paraId="65366460" w14:textId="77777777" w:rsidR="003E3686" w:rsidRDefault="003E3686" w:rsidP="003E3686">
      <w:pPr>
        <w:pStyle w:val="00-ScreenShot"/>
      </w:pPr>
      <w:r>
        <w:drawing>
          <wp:inline distT="0" distB="0" distL="0" distR="0" wp14:anchorId="67616D4B" wp14:editId="6EF4B7D6">
            <wp:extent cx="6057627" cy="28067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097329" cy="2825095"/>
                    </a:xfrm>
                    <a:prstGeom prst="rect">
                      <a:avLst/>
                    </a:prstGeom>
                  </pic:spPr>
                </pic:pic>
              </a:graphicData>
            </a:graphic>
          </wp:inline>
        </w:drawing>
      </w:r>
      <w:r w:rsidRPr="003C16B4">
        <w:t xml:space="preserve"> </w:t>
      </w:r>
    </w:p>
    <w:p w14:paraId="72B5A0D2" w14:textId="2E13F889" w:rsidR="003E3686" w:rsidRDefault="003E3686" w:rsidP="00D149D9">
      <w:pPr>
        <w:pStyle w:val="ListParagraph"/>
        <w:numPr>
          <w:ilvl w:val="0"/>
          <w:numId w:val="54"/>
        </w:numPr>
      </w:pPr>
      <w:r>
        <w:t xml:space="preserve">Under </w:t>
      </w:r>
      <w:r w:rsidRPr="00340843">
        <w:rPr>
          <w:b/>
        </w:rPr>
        <w:t xml:space="preserve">Memory, </w:t>
      </w:r>
      <w:r>
        <w:t xml:space="preserve">check the box next to </w:t>
      </w:r>
      <w:r w:rsidRPr="00340843">
        <w:rPr>
          <w:b/>
        </w:rPr>
        <w:t xml:space="preserve">Enable Dynamic Memory </w:t>
      </w:r>
      <w:r>
        <w:t xml:space="preserve">and set the </w:t>
      </w:r>
      <w:r w:rsidRPr="00340843">
        <w:rPr>
          <w:b/>
        </w:rPr>
        <w:t>Minimum RAM</w:t>
      </w:r>
      <w:r>
        <w:t xml:space="preserve"> to </w:t>
      </w:r>
      <w:r w:rsidRPr="00340843">
        <w:rPr>
          <w:b/>
        </w:rPr>
        <w:t>64</w:t>
      </w:r>
      <w:r w:rsidR="006E6639">
        <w:rPr>
          <w:b/>
        </w:rPr>
        <w:t xml:space="preserve"> </w:t>
      </w:r>
      <w:r w:rsidRPr="00340843">
        <w:rPr>
          <w:b/>
        </w:rPr>
        <w:t xml:space="preserve">MB </w:t>
      </w:r>
      <w:r>
        <w:t xml:space="preserve">and the </w:t>
      </w:r>
      <w:r w:rsidRPr="00340843">
        <w:rPr>
          <w:b/>
        </w:rPr>
        <w:t>Maximum RAM</w:t>
      </w:r>
      <w:r>
        <w:t xml:space="preserve"> to </w:t>
      </w:r>
      <w:r w:rsidRPr="00340843">
        <w:rPr>
          <w:b/>
        </w:rPr>
        <w:t>192</w:t>
      </w:r>
      <w:r w:rsidR="006E6639">
        <w:rPr>
          <w:b/>
        </w:rPr>
        <w:t xml:space="preserve"> </w:t>
      </w:r>
      <w:r w:rsidRPr="00340843">
        <w:rPr>
          <w:b/>
        </w:rPr>
        <w:t>MB</w:t>
      </w:r>
      <w:r>
        <w:t>.  This means that the VM will start with 128</w:t>
      </w:r>
      <w:r w:rsidR="006E6639">
        <w:t xml:space="preserve"> </w:t>
      </w:r>
      <w:r>
        <w:t>MB, but if the VM is idle, or demand is low, Hyper-V will reclaim the spare memory, down to a minimum of 64</w:t>
      </w:r>
      <w:r w:rsidR="006E6639">
        <w:t xml:space="preserve"> </w:t>
      </w:r>
      <w:r>
        <w:t>MB.  In times of need, Hyper-V can give the VM additional memory, up to 192</w:t>
      </w:r>
      <w:r w:rsidR="006E6639">
        <w:t xml:space="preserve"> </w:t>
      </w:r>
      <w:r>
        <w:t>MB.</w:t>
      </w:r>
    </w:p>
    <w:p w14:paraId="3CE79259" w14:textId="77777777" w:rsidR="003E3686" w:rsidRDefault="003E3686" w:rsidP="003E3686">
      <w:pPr>
        <w:pStyle w:val="00-ScreenShot"/>
      </w:pPr>
      <w:r>
        <w:drawing>
          <wp:inline distT="0" distB="0" distL="0" distR="0" wp14:anchorId="72ECE541" wp14:editId="1B59D38C">
            <wp:extent cx="4445527" cy="24130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448876" cy="2414818"/>
                    </a:xfrm>
                    <a:prstGeom prst="rect">
                      <a:avLst/>
                    </a:prstGeom>
                  </pic:spPr>
                </pic:pic>
              </a:graphicData>
            </a:graphic>
          </wp:inline>
        </w:drawing>
      </w:r>
    </w:p>
    <w:p w14:paraId="1AE63621" w14:textId="103CE555" w:rsidR="003E3686" w:rsidRDefault="003E3686" w:rsidP="00D149D9">
      <w:pPr>
        <w:pStyle w:val="ppBodyText"/>
        <w:numPr>
          <w:ilvl w:val="0"/>
          <w:numId w:val="54"/>
        </w:numPr>
      </w:pPr>
      <w:r>
        <w:t xml:space="preserve">Change the Memory Weight </w:t>
      </w:r>
      <w:proofErr w:type="spellStart"/>
      <w:r>
        <w:t>to</w:t>
      </w:r>
      <w:proofErr w:type="spellEnd"/>
      <w:r>
        <w:t xml:space="preserve"> </w:t>
      </w:r>
      <w:r w:rsidRPr="003C16B4">
        <w:rPr>
          <w:b/>
        </w:rPr>
        <w:t xml:space="preserve">Low </w:t>
      </w:r>
      <w:r>
        <w:t xml:space="preserve">to configure the memory priority for this virtual machine. </w:t>
      </w:r>
    </w:p>
    <w:p w14:paraId="0CB742A5" w14:textId="77777777" w:rsidR="003E3686" w:rsidRDefault="003E3686" w:rsidP="003E3686">
      <w:pPr>
        <w:pStyle w:val="00-ScreenShot"/>
      </w:pPr>
      <w:r>
        <w:drawing>
          <wp:inline distT="0" distB="0" distL="0" distR="0" wp14:anchorId="4E96395C" wp14:editId="72C9E536">
            <wp:extent cx="4551218" cy="14859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552376" cy="1486278"/>
                    </a:xfrm>
                    <a:prstGeom prst="rect">
                      <a:avLst/>
                    </a:prstGeom>
                  </pic:spPr>
                </pic:pic>
              </a:graphicData>
            </a:graphic>
          </wp:inline>
        </w:drawing>
      </w:r>
    </w:p>
    <w:p w14:paraId="3D3D7258" w14:textId="77777777" w:rsidR="009E031D" w:rsidRDefault="009E031D" w:rsidP="003E3686">
      <w:pPr>
        <w:pStyle w:val="00-ScreenShot"/>
      </w:pPr>
    </w:p>
    <w:p w14:paraId="6D845F53" w14:textId="77777777" w:rsidR="003E3686" w:rsidRPr="005445B5" w:rsidRDefault="003E3686" w:rsidP="00D149D9">
      <w:pPr>
        <w:pStyle w:val="ppBodyText"/>
        <w:numPr>
          <w:ilvl w:val="0"/>
          <w:numId w:val="54"/>
        </w:numPr>
      </w:pPr>
      <w:r w:rsidRPr="001100F3">
        <w:rPr>
          <w:b/>
        </w:rPr>
        <w:lastRenderedPageBreak/>
        <w:t xml:space="preserve">Review </w:t>
      </w:r>
      <w:r>
        <w:t xml:space="preserve">the configuration options for the </w:t>
      </w:r>
      <w:r>
        <w:rPr>
          <w:b/>
        </w:rPr>
        <w:t>Processor</w:t>
      </w:r>
      <w:r w:rsidRPr="00954F3D">
        <w:t>.</w:t>
      </w:r>
    </w:p>
    <w:p w14:paraId="0A49D384" w14:textId="77777777" w:rsidR="003E3686" w:rsidRDefault="003E3686" w:rsidP="003E3686">
      <w:pPr>
        <w:pStyle w:val="00-ScreenShot"/>
      </w:pPr>
      <w:r>
        <w:drawing>
          <wp:inline distT="0" distB="0" distL="0" distR="0" wp14:anchorId="0B28F213" wp14:editId="7318E36D">
            <wp:extent cx="4953000" cy="328719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963357" cy="3294067"/>
                    </a:xfrm>
                    <a:prstGeom prst="rect">
                      <a:avLst/>
                    </a:prstGeom>
                  </pic:spPr>
                </pic:pic>
              </a:graphicData>
            </a:graphic>
          </wp:inline>
        </w:drawing>
      </w:r>
    </w:p>
    <w:p w14:paraId="4D4412D8" w14:textId="465F3ED9" w:rsidR="003E3686" w:rsidRPr="005445B5" w:rsidRDefault="003E3686" w:rsidP="00D149D9">
      <w:pPr>
        <w:pStyle w:val="ListParagraph"/>
        <w:numPr>
          <w:ilvl w:val="0"/>
          <w:numId w:val="54"/>
        </w:numPr>
        <w:spacing w:after="200"/>
      </w:pPr>
      <w:r>
        <w:t xml:space="preserve">Expand the </w:t>
      </w:r>
      <w:r w:rsidRPr="005445B5">
        <w:rPr>
          <w:b/>
        </w:rPr>
        <w:t>[+]</w:t>
      </w:r>
      <w:r>
        <w:t xml:space="preserve"> next to </w:t>
      </w:r>
      <w:r>
        <w:rPr>
          <w:b/>
        </w:rPr>
        <w:t>Processor</w:t>
      </w:r>
      <w:r>
        <w:t xml:space="preserve"> and click </w:t>
      </w:r>
      <w:r>
        <w:rPr>
          <w:b/>
        </w:rPr>
        <w:t>Compatibility</w:t>
      </w:r>
      <w:r w:rsidRPr="006B3062">
        <w:t>.</w:t>
      </w:r>
      <w:r w:rsidRPr="00954F3D">
        <w:t xml:space="preserve"> </w:t>
      </w:r>
      <w:r>
        <w:t xml:space="preserve"> This setting </w:t>
      </w:r>
      <w:proofErr w:type="gramStart"/>
      <w:r>
        <w:t>is used</w:t>
      </w:r>
      <w:proofErr w:type="gramEnd"/>
      <w:r>
        <w:t xml:space="preserve"> </w:t>
      </w:r>
      <w:r w:rsidR="00577E39">
        <w:t xml:space="preserve">when </w:t>
      </w:r>
      <w:r>
        <w:t>a running virtual machine is live migrated between hosts that have processors with different features, but they must still be from the same manufacturer (Intel or AMD).</w:t>
      </w:r>
    </w:p>
    <w:p w14:paraId="4793C288" w14:textId="77777777" w:rsidR="003E3686" w:rsidRDefault="003E3686" w:rsidP="003E3686">
      <w:pPr>
        <w:pStyle w:val="00-ScreenShot"/>
      </w:pPr>
      <w:r>
        <w:t xml:space="preserve">     </w:t>
      </w:r>
      <w:r>
        <w:drawing>
          <wp:inline distT="0" distB="0" distL="0" distR="0" wp14:anchorId="4C86DFD2" wp14:editId="69CFAD6C">
            <wp:extent cx="6217920" cy="1022503"/>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03220" cy="1036530"/>
                    </a:xfrm>
                    <a:prstGeom prst="rect">
                      <a:avLst/>
                    </a:prstGeom>
                    <a:noFill/>
                    <a:ln>
                      <a:noFill/>
                    </a:ln>
                  </pic:spPr>
                </pic:pic>
              </a:graphicData>
            </a:graphic>
          </wp:inline>
        </w:drawing>
      </w:r>
    </w:p>
    <w:p w14:paraId="0A9AC1FD" w14:textId="77777777" w:rsidR="003E3686" w:rsidRPr="005445B5" w:rsidRDefault="003E3686" w:rsidP="00D149D9">
      <w:pPr>
        <w:pStyle w:val="ppBodyText"/>
        <w:numPr>
          <w:ilvl w:val="0"/>
          <w:numId w:val="54"/>
        </w:numPr>
      </w:pPr>
      <w:r>
        <w:t xml:space="preserve">Under </w:t>
      </w:r>
      <w:r w:rsidRPr="005445B5">
        <w:rPr>
          <w:b/>
        </w:rPr>
        <w:t>IDE Controller 0</w:t>
      </w:r>
      <w:r>
        <w:t xml:space="preserve"> select </w:t>
      </w:r>
      <w:r w:rsidRPr="001100F3">
        <w:rPr>
          <w:b/>
        </w:rPr>
        <w:t>Hard Drive</w:t>
      </w:r>
      <w:r>
        <w:rPr>
          <w:b/>
        </w:rPr>
        <w:t xml:space="preserve"> </w:t>
      </w:r>
      <w:r>
        <w:t xml:space="preserve">and then with </w:t>
      </w:r>
      <w:r w:rsidRPr="004740A3">
        <w:rPr>
          <w:b/>
        </w:rPr>
        <w:t>Virtual hard disk</w:t>
      </w:r>
      <w:r>
        <w:t xml:space="preserve"> selected click on </w:t>
      </w:r>
      <w:r>
        <w:rPr>
          <w:b/>
        </w:rPr>
        <w:t>Inspect</w:t>
      </w:r>
      <w:r w:rsidRPr="00954F3D">
        <w:t>.</w:t>
      </w:r>
    </w:p>
    <w:p w14:paraId="6E10AD92" w14:textId="77777777" w:rsidR="003E3686" w:rsidRDefault="003E3686" w:rsidP="003E3686">
      <w:pPr>
        <w:pStyle w:val="00-ScreenShot"/>
      </w:pPr>
      <w:r>
        <w:drawing>
          <wp:inline distT="0" distB="0" distL="0" distR="0" wp14:anchorId="18BA1AD6" wp14:editId="66B9BD10">
            <wp:extent cx="6283188" cy="16306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298365" cy="1634619"/>
                    </a:xfrm>
                    <a:prstGeom prst="rect">
                      <a:avLst/>
                    </a:prstGeom>
                  </pic:spPr>
                </pic:pic>
              </a:graphicData>
            </a:graphic>
          </wp:inline>
        </w:drawing>
      </w:r>
    </w:p>
    <w:p w14:paraId="1CD9CE9A" w14:textId="77777777" w:rsidR="009E031D" w:rsidRDefault="009E031D" w:rsidP="003E3686">
      <w:pPr>
        <w:pStyle w:val="00-ScreenShot"/>
      </w:pPr>
    </w:p>
    <w:p w14:paraId="6AD7A31D" w14:textId="77777777" w:rsidR="009E031D" w:rsidRDefault="009E031D" w:rsidP="003E3686">
      <w:pPr>
        <w:pStyle w:val="00-ScreenShot"/>
      </w:pPr>
    </w:p>
    <w:p w14:paraId="6D998013" w14:textId="77777777" w:rsidR="009E031D" w:rsidRDefault="009E031D" w:rsidP="003E3686">
      <w:pPr>
        <w:pStyle w:val="00-ScreenShot"/>
      </w:pPr>
    </w:p>
    <w:p w14:paraId="10DFAFC1" w14:textId="77777777" w:rsidR="003E3686" w:rsidRDefault="003E3686" w:rsidP="00D149D9">
      <w:pPr>
        <w:pStyle w:val="ppBodyText"/>
        <w:numPr>
          <w:ilvl w:val="0"/>
          <w:numId w:val="54"/>
        </w:numPr>
        <w:tabs>
          <w:tab w:val="left" w:pos="914"/>
        </w:tabs>
      </w:pPr>
      <w:r w:rsidRPr="001100F3">
        <w:rPr>
          <w:b/>
        </w:rPr>
        <w:lastRenderedPageBreak/>
        <w:t>Review</w:t>
      </w:r>
      <w:r>
        <w:t xml:space="preserve"> the Hard Disk Properties.  This is a Dynamic VHDX </w:t>
      </w:r>
      <w:proofErr w:type="gramStart"/>
      <w:r>
        <w:t>file which</w:t>
      </w:r>
      <w:proofErr w:type="gramEnd"/>
      <w:r>
        <w:t xml:space="preserve"> means that it only uses disk space that it actually needs, but it will continue to grow until it reaches the maximum of </w:t>
      </w:r>
      <w:r w:rsidRPr="005445B5">
        <w:rPr>
          <w:b/>
        </w:rPr>
        <w:t>5GB</w:t>
      </w:r>
      <w:r>
        <w:t xml:space="preserve">.  Click </w:t>
      </w:r>
      <w:r w:rsidRPr="001100F3">
        <w:rPr>
          <w:b/>
        </w:rPr>
        <w:t>Close</w:t>
      </w:r>
      <w:r>
        <w:t>.</w:t>
      </w:r>
    </w:p>
    <w:p w14:paraId="70664060" w14:textId="77777777" w:rsidR="003E3686" w:rsidRPr="001100F3" w:rsidRDefault="003E3686" w:rsidP="003E3686">
      <w:pPr>
        <w:pStyle w:val="00-ScreenShot"/>
      </w:pPr>
      <w:r>
        <w:drawing>
          <wp:inline distT="0" distB="0" distL="0" distR="0" wp14:anchorId="53EA3C65" wp14:editId="30A48C98">
            <wp:extent cx="3785569" cy="22098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r="394"/>
                    <a:stretch/>
                  </pic:blipFill>
                  <pic:spPr bwMode="auto">
                    <a:xfrm>
                      <a:off x="0" y="0"/>
                      <a:ext cx="3809177" cy="2223581"/>
                    </a:xfrm>
                    <a:prstGeom prst="rect">
                      <a:avLst/>
                    </a:prstGeom>
                    <a:ln>
                      <a:noFill/>
                    </a:ln>
                    <a:extLst>
                      <a:ext uri="{53640926-AAD7-44D8-BBD7-CCE9431645EC}">
                        <a14:shadowObscured xmlns:a14="http://schemas.microsoft.com/office/drawing/2010/main"/>
                      </a:ext>
                    </a:extLst>
                  </pic:spPr>
                </pic:pic>
              </a:graphicData>
            </a:graphic>
          </wp:inline>
        </w:drawing>
      </w:r>
    </w:p>
    <w:p w14:paraId="1DC084BC" w14:textId="77777777" w:rsidR="003E3686" w:rsidRDefault="003E3686" w:rsidP="00D149D9">
      <w:pPr>
        <w:pStyle w:val="ppBodyText"/>
        <w:numPr>
          <w:ilvl w:val="0"/>
          <w:numId w:val="54"/>
        </w:numPr>
        <w:tabs>
          <w:tab w:val="left" w:pos="914"/>
        </w:tabs>
      </w:pPr>
      <w:r>
        <w:t xml:space="preserve">Select </w:t>
      </w:r>
      <w:r w:rsidRPr="001100F3">
        <w:rPr>
          <w:b/>
        </w:rPr>
        <w:t>SCSI Controller</w:t>
      </w:r>
      <w:r>
        <w:rPr>
          <w:b/>
        </w:rPr>
        <w:t xml:space="preserve"> </w:t>
      </w:r>
      <w:r>
        <w:t xml:space="preserve">and ensure that the </w:t>
      </w:r>
      <w:r>
        <w:rPr>
          <w:b/>
        </w:rPr>
        <w:t xml:space="preserve">Hard Drive </w:t>
      </w:r>
      <w:r w:rsidRPr="005445B5">
        <w:t>is selected</w:t>
      </w:r>
      <w:r>
        <w:t>,</w:t>
      </w:r>
      <w:r w:rsidRPr="005445B5">
        <w:t xml:space="preserve"> </w:t>
      </w:r>
      <w:proofErr w:type="gramStart"/>
      <w:r>
        <w:t>then</w:t>
      </w:r>
      <w:proofErr w:type="gramEnd"/>
      <w:r w:rsidRPr="001100F3">
        <w:t xml:space="preserve"> click</w:t>
      </w:r>
      <w:r>
        <w:rPr>
          <w:b/>
        </w:rPr>
        <w:t xml:space="preserve"> Add.</w:t>
      </w:r>
    </w:p>
    <w:p w14:paraId="7DB0DC76" w14:textId="77777777" w:rsidR="003E3686" w:rsidRDefault="003E3686" w:rsidP="003E3686">
      <w:pPr>
        <w:pStyle w:val="00-ScreenShot"/>
      </w:pPr>
      <w:r>
        <w:drawing>
          <wp:inline distT="0" distB="0" distL="0" distR="0" wp14:anchorId="33727DDA" wp14:editId="720B5EC4">
            <wp:extent cx="4851400" cy="2275492"/>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60650" cy="2279831"/>
                    </a:xfrm>
                    <a:prstGeom prst="rect">
                      <a:avLst/>
                    </a:prstGeom>
                    <a:noFill/>
                    <a:ln>
                      <a:noFill/>
                    </a:ln>
                  </pic:spPr>
                </pic:pic>
              </a:graphicData>
            </a:graphic>
          </wp:inline>
        </w:drawing>
      </w:r>
    </w:p>
    <w:p w14:paraId="0506959B" w14:textId="77777777" w:rsidR="003E3686" w:rsidRDefault="003E3686" w:rsidP="00D149D9">
      <w:pPr>
        <w:pStyle w:val="ppBodyText"/>
        <w:numPr>
          <w:ilvl w:val="0"/>
          <w:numId w:val="54"/>
        </w:numPr>
        <w:tabs>
          <w:tab w:val="left" w:pos="914"/>
        </w:tabs>
      </w:pPr>
      <w:r>
        <w:t xml:space="preserve">Under </w:t>
      </w:r>
      <w:r w:rsidRPr="009B71A8">
        <w:rPr>
          <w:b/>
        </w:rPr>
        <w:t xml:space="preserve">Virtual hard </w:t>
      </w:r>
      <w:proofErr w:type="gramStart"/>
      <w:r w:rsidRPr="009B71A8">
        <w:rPr>
          <w:b/>
        </w:rPr>
        <w:t>disk</w:t>
      </w:r>
      <w:proofErr w:type="gramEnd"/>
      <w:r>
        <w:t xml:space="preserve"> select </w:t>
      </w:r>
      <w:r w:rsidRPr="009B71A8">
        <w:rPr>
          <w:b/>
        </w:rPr>
        <w:t>New</w:t>
      </w:r>
      <w:r>
        <w:rPr>
          <w:b/>
        </w:rPr>
        <w:t xml:space="preserve"> </w:t>
      </w:r>
      <w:r>
        <w:t xml:space="preserve">to launch the </w:t>
      </w:r>
      <w:r w:rsidRPr="005445B5">
        <w:rPr>
          <w:b/>
        </w:rPr>
        <w:t>New Virtual Hard Disk Wizard</w:t>
      </w:r>
      <w:r>
        <w:t>.</w:t>
      </w:r>
    </w:p>
    <w:p w14:paraId="68A5FCCD" w14:textId="77777777" w:rsidR="003E3686" w:rsidRDefault="003E3686" w:rsidP="003E3686">
      <w:pPr>
        <w:pStyle w:val="00-ScreenShot"/>
      </w:pPr>
      <w:r>
        <w:drawing>
          <wp:inline distT="0" distB="0" distL="0" distR="0" wp14:anchorId="68D93414" wp14:editId="1DFCB02A">
            <wp:extent cx="3797300" cy="112193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803707" cy="1123823"/>
                    </a:xfrm>
                    <a:prstGeom prst="rect">
                      <a:avLst/>
                    </a:prstGeom>
                  </pic:spPr>
                </pic:pic>
              </a:graphicData>
            </a:graphic>
          </wp:inline>
        </w:drawing>
      </w:r>
      <w:r>
        <w:t xml:space="preserve">            </w:t>
      </w:r>
    </w:p>
    <w:p w14:paraId="42E025BB" w14:textId="77777777" w:rsidR="003E3686" w:rsidRDefault="003E3686" w:rsidP="00D149D9">
      <w:pPr>
        <w:pStyle w:val="ppBodyText"/>
        <w:numPr>
          <w:ilvl w:val="0"/>
          <w:numId w:val="54"/>
        </w:numPr>
      </w:pPr>
      <w:r>
        <w:t xml:space="preserve">Click </w:t>
      </w:r>
      <w:proofErr w:type="gramStart"/>
      <w:r w:rsidRPr="009B71A8">
        <w:rPr>
          <w:b/>
        </w:rPr>
        <w:t>Next</w:t>
      </w:r>
      <w:proofErr w:type="gramEnd"/>
      <w:r>
        <w:t xml:space="preserve"> on the </w:t>
      </w:r>
      <w:r>
        <w:rPr>
          <w:b/>
        </w:rPr>
        <w:t>Before You B</w:t>
      </w:r>
      <w:r w:rsidRPr="005445B5">
        <w:rPr>
          <w:b/>
        </w:rPr>
        <w:t>egin</w:t>
      </w:r>
      <w:r>
        <w:t xml:space="preserve"> page.</w:t>
      </w:r>
    </w:p>
    <w:p w14:paraId="2C1447EF" w14:textId="77777777" w:rsidR="003E3686" w:rsidRDefault="003E3686" w:rsidP="00D149D9">
      <w:pPr>
        <w:pStyle w:val="ppBodyText"/>
        <w:numPr>
          <w:ilvl w:val="0"/>
          <w:numId w:val="54"/>
        </w:numPr>
      </w:pPr>
      <w:r>
        <w:t xml:space="preserve">On the </w:t>
      </w:r>
      <w:r>
        <w:rPr>
          <w:b/>
        </w:rPr>
        <w:t xml:space="preserve">Choose Disk Format </w:t>
      </w:r>
      <w:r>
        <w:t xml:space="preserve">page, ensure </w:t>
      </w:r>
      <w:r w:rsidRPr="009B71A8">
        <w:rPr>
          <w:b/>
        </w:rPr>
        <w:t>VHDX</w:t>
      </w:r>
      <w:r>
        <w:t xml:space="preserve"> is selected and click </w:t>
      </w:r>
      <w:proofErr w:type="gramStart"/>
      <w:r w:rsidRPr="009B71A8">
        <w:rPr>
          <w:b/>
        </w:rPr>
        <w:t>Next</w:t>
      </w:r>
      <w:proofErr w:type="gramEnd"/>
      <w:r>
        <w:t>.</w:t>
      </w:r>
    </w:p>
    <w:p w14:paraId="21185CDD" w14:textId="77777777" w:rsidR="003E3686" w:rsidRDefault="003E3686" w:rsidP="003E3686">
      <w:pPr>
        <w:pStyle w:val="00-ScreenShot"/>
      </w:pPr>
      <w:r>
        <w:drawing>
          <wp:inline distT="0" distB="0" distL="0" distR="0" wp14:anchorId="490F8BC4" wp14:editId="455B0775">
            <wp:extent cx="4178300" cy="118914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189070" cy="1192211"/>
                    </a:xfrm>
                    <a:prstGeom prst="rect">
                      <a:avLst/>
                    </a:prstGeom>
                  </pic:spPr>
                </pic:pic>
              </a:graphicData>
            </a:graphic>
          </wp:inline>
        </w:drawing>
      </w:r>
    </w:p>
    <w:p w14:paraId="3EAF573D" w14:textId="77777777" w:rsidR="003E3686" w:rsidRDefault="003E3686" w:rsidP="00D149D9">
      <w:pPr>
        <w:pStyle w:val="ppBodyText"/>
        <w:numPr>
          <w:ilvl w:val="0"/>
          <w:numId w:val="54"/>
        </w:numPr>
      </w:pPr>
      <w:r>
        <w:lastRenderedPageBreak/>
        <w:t xml:space="preserve">On the </w:t>
      </w:r>
      <w:r>
        <w:rPr>
          <w:b/>
        </w:rPr>
        <w:t xml:space="preserve">Choose Disk </w:t>
      </w:r>
      <w:r w:rsidRPr="004740A3">
        <w:rPr>
          <w:b/>
        </w:rPr>
        <w:t>Type</w:t>
      </w:r>
      <w:r>
        <w:t xml:space="preserve"> page, e</w:t>
      </w:r>
      <w:r w:rsidRPr="005445B5">
        <w:t>nsure</w:t>
      </w:r>
      <w:r>
        <w:t xml:space="preserve"> </w:t>
      </w:r>
      <w:proofErr w:type="gramStart"/>
      <w:r>
        <w:rPr>
          <w:b/>
        </w:rPr>
        <w:t>D</w:t>
      </w:r>
      <w:r w:rsidRPr="00FF7102">
        <w:rPr>
          <w:b/>
        </w:rPr>
        <w:t>ynamically</w:t>
      </w:r>
      <w:proofErr w:type="gramEnd"/>
      <w:r w:rsidRPr="00FF7102">
        <w:rPr>
          <w:b/>
        </w:rPr>
        <w:t xml:space="preserve"> expanding</w:t>
      </w:r>
      <w:r>
        <w:t xml:space="preserve"> is selected and click </w:t>
      </w:r>
      <w:r>
        <w:rPr>
          <w:b/>
        </w:rPr>
        <w:t>N</w:t>
      </w:r>
      <w:r w:rsidRPr="00FF7102">
        <w:rPr>
          <w:b/>
        </w:rPr>
        <w:t>ext</w:t>
      </w:r>
      <w:r>
        <w:t xml:space="preserve">. </w:t>
      </w:r>
    </w:p>
    <w:p w14:paraId="67B2878A" w14:textId="77777777" w:rsidR="003E3686" w:rsidRDefault="003E3686" w:rsidP="003E3686">
      <w:pPr>
        <w:pStyle w:val="00-ScreenShot"/>
      </w:pPr>
      <w:r>
        <w:drawing>
          <wp:inline distT="0" distB="0" distL="0" distR="0" wp14:anchorId="4AF0412F" wp14:editId="7E018069">
            <wp:extent cx="4857750" cy="2457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857750" cy="2457450"/>
                    </a:xfrm>
                    <a:prstGeom prst="rect">
                      <a:avLst/>
                    </a:prstGeom>
                  </pic:spPr>
                </pic:pic>
              </a:graphicData>
            </a:graphic>
          </wp:inline>
        </w:drawing>
      </w:r>
      <w:r>
        <w:t xml:space="preserve">            </w:t>
      </w:r>
    </w:p>
    <w:p w14:paraId="4706A4CE" w14:textId="77777777" w:rsidR="003E3686" w:rsidRDefault="003E3686" w:rsidP="00D149D9">
      <w:pPr>
        <w:pStyle w:val="ppBodyText"/>
        <w:numPr>
          <w:ilvl w:val="0"/>
          <w:numId w:val="54"/>
        </w:numPr>
      </w:pPr>
      <w:r>
        <w:t xml:space="preserve">Type </w:t>
      </w:r>
      <w:r w:rsidRPr="00FF7102">
        <w:rPr>
          <w:b/>
        </w:rPr>
        <w:t>2ndDisk.vhdx</w:t>
      </w:r>
      <w:r>
        <w:t xml:space="preserve"> in the name box on the </w:t>
      </w:r>
      <w:r w:rsidRPr="0017176A">
        <w:rPr>
          <w:b/>
        </w:rPr>
        <w:t>Specify Name and Location</w:t>
      </w:r>
      <w:r>
        <w:t xml:space="preserve"> page and click </w:t>
      </w:r>
      <w:proofErr w:type="gramStart"/>
      <w:r w:rsidRPr="00FF7102">
        <w:rPr>
          <w:b/>
        </w:rPr>
        <w:t>Next</w:t>
      </w:r>
      <w:proofErr w:type="gramEnd"/>
      <w:r>
        <w:t>.</w:t>
      </w:r>
    </w:p>
    <w:p w14:paraId="64ED4D59" w14:textId="77777777" w:rsidR="003E3686" w:rsidRDefault="003E3686" w:rsidP="003E3686">
      <w:pPr>
        <w:pStyle w:val="00-ScreenShot"/>
      </w:pPr>
      <w:r>
        <w:drawing>
          <wp:inline distT="0" distB="0" distL="0" distR="0" wp14:anchorId="1AA84245" wp14:editId="440309F0">
            <wp:extent cx="4914900" cy="933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914900" cy="933450"/>
                    </a:xfrm>
                    <a:prstGeom prst="rect">
                      <a:avLst/>
                    </a:prstGeom>
                  </pic:spPr>
                </pic:pic>
              </a:graphicData>
            </a:graphic>
          </wp:inline>
        </w:drawing>
      </w:r>
    </w:p>
    <w:p w14:paraId="7EBD395A" w14:textId="77777777" w:rsidR="003E3686" w:rsidRDefault="003E3686" w:rsidP="00D149D9">
      <w:pPr>
        <w:pStyle w:val="ppBodyText"/>
        <w:numPr>
          <w:ilvl w:val="0"/>
          <w:numId w:val="54"/>
        </w:numPr>
      </w:pPr>
      <w:r>
        <w:t xml:space="preserve">On the </w:t>
      </w:r>
      <w:r w:rsidRPr="0017176A">
        <w:rPr>
          <w:b/>
        </w:rPr>
        <w:t>Configure Disk</w:t>
      </w:r>
      <w:r>
        <w:t xml:space="preserve"> page, ensure that the </w:t>
      </w:r>
      <w:r w:rsidRPr="00FF7102">
        <w:rPr>
          <w:b/>
        </w:rPr>
        <w:t>Create a new blank virtual hard disk</w:t>
      </w:r>
      <w:r>
        <w:t xml:space="preserve"> is selected and change the size to </w:t>
      </w:r>
      <w:r w:rsidRPr="00AA3A97">
        <w:rPr>
          <w:b/>
        </w:rPr>
        <w:t>1GB</w:t>
      </w:r>
      <w:r>
        <w:t xml:space="preserve"> and click </w:t>
      </w:r>
      <w:proofErr w:type="gramStart"/>
      <w:r w:rsidRPr="00FF7102">
        <w:rPr>
          <w:b/>
        </w:rPr>
        <w:t>Next</w:t>
      </w:r>
      <w:proofErr w:type="gramEnd"/>
      <w:r>
        <w:t>.</w:t>
      </w:r>
    </w:p>
    <w:p w14:paraId="3C4E32B9" w14:textId="77777777" w:rsidR="003E3686" w:rsidRDefault="003E3686" w:rsidP="003E3686">
      <w:pPr>
        <w:pStyle w:val="00-ScreenShot"/>
      </w:pPr>
      <w:r>
        <w:drawing>
          <wp:inline distT="0" distB="0" distL="0" distR="0" wp14:anchorId="43A110DB" wp14:editId="4881FC9A">
            <wp:extent cx="4937760" cy="90988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987397" cy="919027"/>
                    </a:xfrm>
                    <a:prstGeom prst="rect">
                      <a:avLst/>
                    </a:prstGeom>
                  </pic:spPr>
                </pic:pic>
              </a:graphicData>
            </a:graphic>
          </wp:inline>
        </w:drawing>
      </w:r>
    </w:p>
    <w:p w14:paraId="1EFCB4F5" w14:textId="5730E8FE" w:rsidR="003E3686" w:rsidRPr="0017176A" w:rsidRDefault="003E3686" w:rsidP="00D149D9">
      <w:pPr>
        <w:pStyle w:val="ppBodyText"/>
        <w:numPr>
          <w:ilvl w:val="0"/>
          <w:numId w:val="54"/>
        </w:numPr>
      </w:pPr>
      <w:r>
        <w:t xml:space="preserve">On the summary page, ensure </w:t>
      </w:r>
      <w:r w:rsidR="007E698A">
        <w:t>the settings</w:t>
      </w:r>
      <w:r>
        <w:t xml:space="preserve"> match those in the </w:t>
      </w:r>
      <w:r w:rsidR="00C56360">
        <w:t>screenshot</w:t>
      </w:r>
      <w:r>
        <w:t xml:space="preserve"> below, and then click </w:t>
      </w:r>
      <w:r>
        <w:rPr>
          <w:b/>
        </w:rPr>
        <w:t>Finish</w:t>
      </w:r>
      <w:r w:rsidRPr="00BF2DAC">
        <w:t>.</w:t>
      </w:r>
    </w:p>
    <w:p w14:paraId="5FB6D4FF" w14:textId="77777777" w:rsidR="003E3686" w:rsidRDefault="003E3686" w:rsidP="003E3686">
      <w:pPr>
        <w:pStyle w:val="00-ScreenShot"/>
      </w:pPr>
      <w:r>
        <w:drawing>
          <wp:inline distT="0" distB="0" distL="0" distR="0" wp14:anchorId="35D078EA" wp14:editId="19BB83C0">
            <wp:extent cx="4838700" cy="22669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a:stretch/>
                  </pic:blipFill>
                  <pic:spPr bwMode="auto">
                    <a:xfrm>
                      <a:off x="0" y="0"/>
                      <a:ext cx="4838700" cy="2266950"/>
                    </a:xfrm>
                    <a:prstGeom prst="rect">
                      <a:avLst/>
                    </a:prstGeom>
                    <a:noFill/>
                    <a:ln>
                      <a:noFill/>
                    </a:ln>
                    <a:extLst>
                      <a:ext uri="{53640926-AAD7-44D8-BBD7-CCE9431645EC}">
                        <a14:shadowObscured xmlns:a14="http://schemas.microsoft.com/office/drawing/2010/main"/>
                      </a:ext>
                    </a:extLst>
                  </pic:spPr>
                </pic:pic>
              </a:graphicData>
            </a:graphic>
          </wp:inline>
        </w:drawing>
      </w:r>
    </w:p>
    <w:p w14:paraId="26E4FE76" w14:textId="77777777" w:rsidR="009E031D" w:rsidRPr="0017176A" w:rsidRDefault="009E031D" w:rsidP="003E3686">
      <w:pPr>
        <w:pStyle w:val="00-ScreenShot"/>
      </w:pPr>
    </w:p>
    <w:p w14:paraId="04162B1C" w14:textId="77777777" w:rsidR="003E3686" w:rsidRDefault="003E3686" w:rsidP="00D149D9">
      <w:pPr>
        <w:pStyle w:val="ppBodyText"/>
        <w:numPr>
          <w:ilvl w:val="0"/>
          <w:numId w:val="54"/>
        </w:numPr>
      </w:pPr>
      <w:r>
        <w:lastRenderedPageBreak/>
        <w:t xml:space="preserve">From the </w:t>
      </w:r>
      <w:r>
        <w:rPr>
          <w:b/>
        </w:rPr>
        <w:t xml:space="preserve">Settings for VM01 on HYPER-V02 </w:t>
      </w:r>
      <w:r w:rsidRPr="0017176A">
        <w:t>window</w:t>
      </w:r>
      <w:r>
        <w:t xml:space="preserve">, click </w:t>
      </w:r>
      <w:r>
        <w:rPr>
          <w:b/>
        </w:rPr>
        <w:t>Apply</w:t>
      </w:r>
      <w:r w:rsidRPr="00BF2DAC">
        <w:t>.</w:t>
      </w:r>
    </w:p>
    <w:p w14:paraId="618076EF" w14:textId="77777777" w:rsidR="003E3686" w:rsidRDefault="003E3686" w:rsidP="003E3686">
      <w:pPr>
        <w:pStyle w:val="00-ScreenShot"/>
      </w:pPr>
      <w:r>
        <w:drawing>
          <wp:inline distT="0" distB="0" distL="0" distR="0" wp14:anchorId="49BA0EF4" wp14:editId="05AF904B">
            <wp:extent cx="5798396" cy="54610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387"/>
                    <a:stretch/>
                  </pic:blipFill>
                  <pic:spPr bwMode="auto">
                    <a:xfrm>
                      <a:off x="0" y="0"/>
                      <a:ext cx="5806213" cy="5468362"/>
                    </a:xfrm>
                    <a:prstGeom prst="rect">
                      <a:avLst/>
                    </a:prstGeom>
                    <a:ln>
                      <a:noFill/>
                    </a:ln>
                    <a:extLst>
                      <a:ext uri="{53640926-AAD7-44D8-BBD7-CCE9431645EC}">
                        <a14:shadowObscured xmlns:a14="http://schemas.microsoft.com/office/drawing/2010/main"/>
                      </a:ext>
                    </a:extLst>
                  </pic:spPr>
                </pic:pic>
              </a:graphicData>
            </a:graphic>
          </wp:inline>
        </w:drawing>
      </w:r>
    </w:p>
    <w:p w14:paraId="185F9DA5" w14:textId="0B36B0B8" w:rsidR="003E3686" w:rsidRPr="009E0518" w:rsidRDefault="003E3686" w:rsidP="00D149D9">
      <w:pPr>
        <w:pStyle w:val="ppBodyText"/>
        <w:numPr>
          <w:ilvl w:val="0"/>
          <w:numId w:val="54"/>
        </w:numPr>
      </w:pPr>
      <w:r>
        <w:t xml:space="preserve">On the left hand navigation, </w:t>
      </w:r>
      <w:r w:rsidR="00577E39">
        <w:t>s</w:t>
      </w:r>
      <w:r>
        <w:t xml:space="preserve">elect </w:t>
      </w:r>
      <w:r w:rsidRPr="00AA3A97">
        <w:rPr>
          <w:b/>
        </w:rPr>
        <w:t>Network Adapter</w:t>
      </w:r>
      <w:r>
        <w:t xml:space="preserve"> and under Virtual Switch select </w:t>
      </w:r>
      <w:r w:rsidRPr="00AA3A97">
        <w:rPr>
          <w:b/>
        </w:rPr>
        <w:t>vSwitch1</w:t>
      </w:r>
      <w:r w:rsidRPr="00BF2DAC">
        <w:t>.</w:t>
      </w:r>
    </w:p>
    <w:p w14:paraId="272F8F38" w14:textId="77777777" w:rsidR="003E3686" w:rsidRPr="009E0518" w:rsidRDefault="003E3686" w:rsidP="003E3686">
      <w:pPr>
        <w:pStyle w:val="00-ScreenShot"/>
      </w:pPr>
      <w:r>
        <w:drawing>
          <wp:inline distT="0" distB="0" distL="0" distR="0" wp14:anchorId="017F1447" wp14:editId="538AF5EC">
            <wp:extent cx="4699945" cy="2260600"/>
            <wp:effectExtent l="0" t="0" r="571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702051" cy="2261613"/>
                    </a:xfrm>
                    <a:prstGeom prst="rect">
                      <a:avLst/>
                    </a:prstGeom>
                  </pic:spPr>
                </pic:pic>
              </a:graphicData>
            </a:graphic>
          </wp:inline>
        </w:drawing>
      </w:r>
    </w:p>
    <w:p w14:paraId="66962DBC" w14:textId="415BE558" w:rsidR="003E3686" w:rsidRDefault="003E3686" w:rsidP="00D149D9">
      <w:pPr>
        <w:pStyle w:val="ppBodyText"/>
        <w:numPr>
          <w:ilvl w:val="0"/>
          <w:numId w:val="54"/>
        </w:numPr>
      </w:pPr>
      <w:r>
        <w:lastRenderedPageBreak/>
        <w:t xml:space="preserve">Check the box next to </w:t>
      </w:r>
      <w:r w:rsidRPr="009E0518">
        <w:rPr>
          <w:b/>
        </w:rPr>
        <w:t>Enable bandwidth management</w:t>
      </w:r>
      <w:r w:rsidR="00846C7D" w:rsidRPr="00846C7D">
        <w:t>, then</w:t>
      </w:r>
      <w:r w:rsidR="00846C7D">
        <w:rPr>
          <w:b/>
        </w:rPr>
        <w:t xml:space="preserve"> </w:t>
      </w:r>
      <w:r w:rsidR="00577E39">
        <w:t>s</w:t>
      </w:r>
      <w:r>
        <w:t xml:space="preserve">et the </w:t>
      </w:r>
      <w:r w:rsidRPr="009E0518">
        <w:rPr>
          <w:b/>
        </w:rPr>
        <w:t>Minimum bandwidth</w:t>
      </w:r>
      <w:r>
        <w:t xml:space="preserve"> to </w:t>
      </w:r>
      <w:r w:rsidRPr="009E0518">
        <w:rPr>
          <w:b/>
        </w:rPr>
        <w:t>25</w:t>
      </w:r>
      <w:r w:rsidR="00846C7D">
        <w:rPr>
          <w:b/>
        </w:rPr>
        <w:t xml:space="preserve"> </w:t>
      </w:r>
      <w:r w:rsidRPr="009E0518">
        <w:rPr>
          <w:b/>
        </w:rPr>
        <w:t>Mbps</w:t>
      </w:r>
      <w:r>
        <w:t xml:space="preserve"> and the </w:t>
      </w:r>
      <w:r w:rsidRPr="009E0518">
        <w:rPr>
          <w:b/>
        </w:rPr>
        <w:t>Maximum bandwidth</w:t>
      </w:r>
      <w:r>
        <w:t xml:space="preserve"> to </w:t>
      </w:r>
      <w:r>
        <w:rPr>
          <w:b/>
        </w:rPr>
        <w:t>75</w:t>
      </w:r>
      <w:r w:rsidR="00846C7D">
        <w:rPr>
          <w:b/>
        </w:rPr>
        <w:t xml:space="preserve"> </w:t>
      </w:r>
      <w:r w:rsidRPr="009E0518">
        <w:rPr>
          <w:b/>
        </w:rPr>
        <w:t>Mbps</w:t>
      </w:r>
      <w:r>
        <w:rPr>
          <w:b/>
        </w:rPr>
        <w:t xml:space="preserve"> </w:t>
      </w:r>
      <w:r>
        <w:t xml:space="preserve">and click </w:t>
      </w:r>
      <w:r w:rsidRPr="009E0518">
        <w:rPr>
          <w:b/>
        </w:rPr>
        <w:t>Apply</w:t>
      </w:r>
      <w:r>
        <w:t xml:space="preserve">. </w:t>
      </w:r>
    </w:p>
    <w:p w14:paraId="2A656FB2" w14:textId="77777777" w:rsidR="003E3686" w:rsidRDefault="003E3686" w:rsidP="003E3686">
      <w:pPr>
        <w:pStyle w:val="00-ScreenShot"/>
      </w:pPr>
      <w:r>
        <w:drawing>
          <wp:inline distT="0" distB="0" distL="0" distR="0" wp14:anchorId="5154ADC6" wp14:editId="389B601A">
            <wp:extent cx="4171950" cy="1666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171950" cy="1666875"/>
                    </a:xfrm>
                    <a:prstGeom prst="rect">
                      <a:avLst/>
                    </a:prstGeom>
                  </pic:spPr>
                </pic:pic>
              </a:graphicData>
            </a:graphic>
          </wp:inline>
        </w:drawing>
      </w:r>
    </w:p>
    <w:p w14:paraId="107AD6CF" w14:textId="77777777" w:rsidR="003E3686" w:rsidRDefault="003E3686" w:rsidP="00D149D9">
      <w:pPr>
        <w:pStyle w:val="ppBodyText"/>
        <w:numPr>
          <w:ilvl w:val="0"/>
          <w:numId w:val="54"/>
        </w:numPr>
      </w:pPr>
      <w:r w:rsidRPr="004E7A67">
        <w:t>Expand the</w:t>
      </w:r>
      <w:r>
        <w:rPr>
          <w:b/>
        </w:rPr>
        <w:t xml:space="preserve"> [+] </w:t>
      </w:r>
      <w:r w:rsidRPr="004E7A67">
        <w:t>next to</w:t>
      </w:r>
      <w:r>
        <w:rPr>
          <w:b/>
        </w:rPr>
        <w:t xml:space="preserve"> Network Adaptor </w:t>
      </w:r>
      <w:r w:rsidRPr="004E7A67">
        <w:t>and</w:t>
      </w:r>
      <w:r>
        <w:rPr>
          <w:b/>
        </w:rPr>
        <w:t xml:space="preserve"> </w:t>
      </w:r>
      <w:r>
        <w:t>c</w:t>
      </w:r>
      <w:r w:rsidRPr="004E7A67">
        <w:t>lick</w:t>
      </w:r>
      <w:r>
        <w:rPr>
          <w:b/>
        </w:rPr>
        <w:t xml:space="preserve"> </w:t>
      </w:r>
      <w:r w:rsidRPr="007134C5">
        <w:rPr>
          <w:b/>
        </w:rPr>
        <w:t xml:space="preserve">Hardware </w:t>
      </w:r>
      <w:r>
        <w:rPr>
          <w:b/>
        </w:rPr>
        <w:t>A</w:t>
      </w:r>
      <w:r w:rsidRPr="007134C5">
        <w:rPr>
          <w:b/>
        </w:rPr>
        <w:t>cceleration</w:t>
      </w:r>
      <w:r>
        <w:t xml:space="preserve"> to review the hardware offloads that </w:t>
      </w:r>
      <w:proofErr w:type="gramStart"/>
      <w:r>
        <w:t>can be enabled</w:t>
      </w:r>
      <w:proofErr w:type="gramEnd"/>
      <w:r>
        <w:t xml:space="preserve"> on the Hyper-V </w:t>
      </w:r>
      <w:proofErr w:type="spellStart"/>
      <w:r>
        <w:t>vSwitch</w:t>
      </w:r>
      <w:proofErr w:type="spellEnd"/>
      <w:r>
        <w:t>.  These include Dynamic VMQ, IPsec Task Offload and SR-IOV.</w:t>
      </w:r>
    </w:p>
    <w:p w14:paraId="538F8031" w14:textId="77777777" w:rsidR="003E3686" w:rsidRDefault="003E3686" w:rsidP="003E3686">
      <w:pPr>
        <w:pStyle w:val="00-ScreenShot"/>
      </w:pPr>
      <w:r>
        <w:drawing>
          <wp:inline distT="0" distB="0" distL="0" distR="0" wp14:anchorId="3BC299F7" wp14:editId="33996E60">
            <wp:extent cx="2842260" cy="267567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53836" cy="2686570"/>
                    </a:xfrm>
                    <a:prstGeom prst="rect">
                      <a:avLst/>
                    </a:prstGeom>
                  </pic:spPr>
                </pic:pic>
              </a:graphicData>
            </a:graphic>
          </wp:inline>
        </w:drawing>
      </w:r>
    </w:p>
    <w:p w14:paraId="4335AC18" w14:textId="77777777" w:rsidR="003E3686" w:rsidRDefault="003E3686" w:rsidP="00D149D9">
      <w:pPr>
        <w:pStyle w:val="ppBodyText"/>
        <w:numPr>
          <w:ilvl w:val="0"/>
          <w:numId w:val="54"/>
        </w:numPr>
      </w:pPr>
      <w:r>
        <w:t xml:space="preserve">Click </w:t>
      </w:r>
      <w:r>
        <w:rPr>
          <w:b/>
        </w:rPr>
        <w:t>Advanced Features</w:t>
      </w:r>
      <w:r>
        <w:t xml:space="preserve"> to review some of the more granular Hyper-V configuration options, such as DHCP and Router Guard, Port Mirroring and In-Guest NIC Teaming.</w:t>
      </w:r>
    </w:p>
    <w:p w14:paraId="7D17FBD1" w14:textId="77777777" w:rsidR="003E3686" w:rsidRDefault="003E3686" w:rsidP="003E3686">
      <w:pPr>
        <w:pStyle w:val="00-ScreenShot"/>
      </w:pPr>
      <w:r>
        <w:drawing>
          <wp:inline distT="0" distB="0" distL="0" distR="0" wp14:anchorId="202C23F5" wp14:editId="586C21A1">
            <wp:extent cx="2849213" cy="2682219"/>
            <wp:effectExtent l="0" t="0" r="889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60465" cy="2692811"/>
                    </a:xfrm>
                    <a:prstGeom prst="rect">
                      <a:avLst/>
                    </a:prstGeom>
                  </pic:spPr>
                </pic:pic>
              </a:graphicData>
            </a:graphic>
          </wp:inline>
        </w:drawing>
      </w:r>
    </w:p>
    <w:p w14:paraId="1C247EBC" w14:textId="77777777" w:rsidR="003E3686" w:rsidRPr="004E7A67" w:rsidRDefault="003E3686" w:rsidP="00D149D9">
      <w:pPr>
        <w:pStyle w:val="ppBodyText"/>
        <w:numPr>
          <w:ilvl w:val="0"/>
          <w:numId w:val="54"/>
        </w:numPr>
      </w:pPr>
      <w:r>
        <w:lastRenderedPageBreak/>
        <w:t xml:space="preserve">Scroll down in the left hand navigation and select </w:t>
      </w:r>
      <w:r w:rsidRPr="007134C5">
        <w:rPr>
          <w:b/>
        </w:rPr>
        <w:t>Automatic Start Action</w:t>
      </w:r>
      <w:r>
        <w:rPr>
          <w:b/>
        </w:rPr>
        <w:t>.</w:t>
      </w:r>
    </w:p>
    <w:p w14:paraId="3F1EA4E0" w14:textId="77777777" w:rsidR="003E3686" w:rsidRPr="004E7A67" w:rsidRDefault="003E3686" w:rsidP="003E3686">
      <w:pPr>
        <w:pStyle w:val="00-ScreenShot"/>
      </w:pPr>
      <w:r>
        <w:drawing>
          <wp:inline distT="0" distB="0" distL="0" distR="0" wp14:anchorId="4752FD19" wp14:editId="55C4793A">
            <wp:extent cx="2811468" cy="2650329"/>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25166" cy="2663242"/>
                    </a:xfrm>
                    <a:prstGeom prst="rect">
                      <a:avLst/>
                    </a:prstGeom>
                  </pic:spPr>
                </pic:pic>
              </a:graphicData>
            </a:graphic>
          </wp:inline>
        </w:drawing>
      </w:r>
    </w:p>
    <w:p w14:paraId="15A7F028" w14:textId="77777777" w:rsidR="003E3686" w:rsidRDefault="003E3686" w:rsidP="00D149D9">
      <w:pPr>
        <w:pStyle w:val="ppBodyText"/>
        <w:numPr>
          <w:ilvl w:val="0"/>
          <w:numId w:val="54"/>
        </w:numPr>
      </w:pPr>
      <w:r>
        <w:t xml:space="preserve">Ensure that </w:t>
      </w:r>
      <w:proofErr w:type="gramStart"/>
      <w:r>
        <w:rPr>
          <w:b/>
        </w:rPr>
        <w:t>Automatically</w:t>
      </w:r>
      <w:proofErr w:type="gramEnd"/>
      <w:r>
        <w:rPr>
          <w:b/>
        </w:rPr>
        <w:t xml:space="preserve"> start if it was running when the service </w:t>
      </w:r>
      <w:r w:rsidRPr="004740A3">
        <w:rPr>
          <w:b/>
        </w:rPr>
        <w:t>stopped</w:t>
      </w:r>
      <w:r>
        <w:t xml:space="preserve"> radio button is selected, and i</w:t>
      </w:r>
      <w:r w:rsidRPr="004E7A67">
        <w:t>n</w:t>
      </w:r>
      <w:r>
        <w:t xml:space="preserve"> the </w:t>
      </w:r>
      <w:r w:rsidRPr="004E7A67">
        <w:rPr>
          <w:b/>
        </w:rPr>
        <w:t>startup delay</w:t>
      </w:r>
      <w:r>
        <w:t xml:space="preserve"> box enter </w:t>
      </w:r>
      <w:r w:rsidRPr="007134C5">
        <w:rPr>
          <w:b/>
        </w:rPr>
        <w:t>5</w:t>
      </w:r>
      <w:r>
        <w:t xml:space="preserve"> seconds.</w:t>
      </w:r>
    </w:p>
    <w:p w14:paraId="66B4ECA5" w14:textId="77777777" w:rsidR="003E3686" w:rsidRDefault="003E3686" w:rsidP="003E3686">
      <w:pPr>
        <w:pStyle w:val="00-ScreenShot"/>
      </w:pPr>
      <w:r>
        <w:drawing>
          <wp:inline distT="0" distB="0" distL="0" distR="0" wp14:anchorId="6D6B9B68" wp14:editId="5435CFDA">
            <wp:extent cx="4200525" cy="18288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200525" cy="1828800"/>
                    </a:xfrm>
                    <a:prstGeom prst="rect">
                      <a:avLst/>
                    </a:prstGeom>
                  </pic:spPr>
                </pic:pic>
              </a:graphicData>
            </a:graphic>
          </wp:inline>
        </w:drawing>
      </w:r>
    </w:p>
    <w:p w14:paraId="45E76609" w14:textId="712137E8" w:rsidR="003E3686" w:rsidRDefault="003E3686" w:rsidP="00D149D9">
      <w:pPr>
        <w:pStyle w:val="ppBodyText"/>
        <w:numPr>
          <w:ilvl w:val="0"/>
          <w:numId w:val="54"/>
        </w:numPr>
      </w:pPr>
      <w:r>
        <w:t xml:space="preserve">Select </w:t>
      </w:r>
      <w:r w:rsidRPr="00BA056A">
        <w:rPr>
          <w:b/>
        </w:rPr>
        <w:t>Automatic Stop Action</w:t>
      </w:r>
      <w:r>
        <w:t xml:space="preserve"> from the left hand navigation, and choose the option to </w:t>
      </w:r>
      <w:proofErr w:type="gramStart"/>
      <w:r w:rsidRPr="00BA056A">
        <w:rPr>
          <w:b/>
        </w:rPr>
        <w:t>Shut</w:t>
      </w:r>
      <w:proofErr w:type="gramEnd"/>
      <w:r w:rsidRPr="00BA056A">
        <w:rPr>
          <w:b/>
        </w:rPr>
        <w:t xml:space="preserve"> down </w:t>
      </w:r>
      <w:r w:rsidR="00577E39" w:rsidRPr="00BA056A">
        <w:rPr>
          <w:b/>
        </w:rPr>
        <w:t>the</w:t>
      </w:r>
      <w:r w:rsidR="00577E39">
        <w:rPr>
          <w:b/>
        </w:rPr>
        <w:t xml:space="preserve"> guest </w:t>
      </w:r>
      <w:r w:rsidRPr="00BA056A">
        <w:rPr>
          <w:b/>
        </w:rPr>
        <w:t>operating system</w:t>
      </w:r>
      <w:r>
        <w:t xml:space="preserve">.  This ensures that if the host shuts down cleanly, the VMs will also shut down cleanly.  If the host is a cluster node, these settings are rarely </w:t>
      </w:r>
      <w:proofErr w:type="gramStart"/>
      <w:r>
        <w:t>used</w:t>
      </w:r>
      <w:proofErr w:type="gramEnd"/>
      <w:r>
        <w:t xml:space="preserve"> as the VMs would instead move to a different node.</w:t>
      </w:r>
    </w:p>
    <w:p w14:paraId="594236EB" w14:textId="77777777" w:rsidR="003E3686" w:rsidRDefault="003E3686" w:rsidP="003E3686">
      <w:pPr>
        <w:pStyle w:val="00-ScreenShot"/>
      </w:pPr>
      <w:r>
        <w:drawing>
          <wp:inline distT="0" distB="0" distL="0" distR="0" wp14:anchorId="2F73CDC4" wp14:editId="08A99D71">
            <wp:extent cx="4324350" cy="1905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324350" cy="1905000"/>
                    </a:xfrm>
                    <a:prstGeom prst="rect">
                      <a:avLst/>
                    </a:prstGeom>
                  </pic:spPr>
                </pic:pic>
              </a:graphicData>
            </a:graphic>
          </wp:inline>
        </w:drawing>
      </w:r>
    </w:p>
    <w:p w14:paraId="5C41B26E" w14:textId="7DF10CEE" w:rsidR="003E3686" w:rsidRDefault="003E3686" w:rsidP="00D149D9">
      <w:pPr>
        <w:pStyle w:val="ppBodyText"/>
        <w:numPr>
          <w:ilvl w:val="0"/>
          <w:numId w:val="54"/>
        </w:numPr>
      </w:pPr>
      <w:r>
        <w:t xml:space="preserve">Click </w:t>
      </w:r>
      <w:r w:rsidRPr="00BA056A">
        <w:rPr>
          <w:b/>
        </w:rPr>
        <w:t>Apply</w:t>
      </w:r>
      <w:r>
        <w:t xml:space="preserve"> and then click </w:t>
      </w:r>
      <w:r>
        <w:rPr>
          <w:b/>
        </w:rPr>
        <w:t>OK</w:t>
      </w:r>
      <w:r>
        <w:t>.</w:t>
      </w:r>
      <w:r w:rsidR="004740A3">
        <w:t xml:space="preserve">  Minimize </w:t>
      </w:r>
      <w:r w:rsidR="004740A3" w:rsidRPr="004740A3">
        <w:rPr>
          <w:b/>
        </w:rPr>
        <w:t>Hyper-V Manager</w:t>
      </w:r>
      <w:r w:rsidR="004740A3">
        <w:t>.</w:t>
      </w:r>
    </w:p>
    <w:p w14:paraId="63C5E42B" w14:textId="2839474E" w:rsidR="0009240D" w:rsidRDefault="0009240D" w:rsidP="0009240D">
      <w:pPr>
        <w:ind w:left="720" w:hanging="360"/>
        <w:jc w:val="center"/>
      </w:pPr>
      <w:r>
        <w:t>------------------------------------------------------------END OF LAB 3------------------------------------------------------------</w:t>
      </w:r>
    </w:p>
    <w:bookmarkStart w:id="20" w:name="_Toc366171488" w:displacedByCustomXml="next"/>
    <w:bookmarkStart w:id="21" w:name="_Toc364906783" w:displacedByCustomXml="next"/>
    <w:bookmarkStart w:id="22" w:name="_Toc364251815" w:displacedByCustomXml="next"/>
    <w:sdt>
      <w:sdtPr>
        <w:rPr>
          <w:b/>
          <w:szCs w:val="56"/>
        </w:rPr>
        <w:alias w:val="Topic"/>
        <w:tag w:val="9b28405c-4706-4849-b895-81eddc365c6a"/>
        <w:id w:val="1678464430"/>
        <w:placeholder>
          <w:docPart w:val="314EDC96BE5B44A29BAB1136CFB9606B"/>
        </w:placeholder>
        <w:text/>
      </w:sdtPr>
      <w:sdtEndPr/>
      <w:sdtContent>
        <w:p w14:paraId="28B0B567" w14:textId="2980EB55" w:rsidR="00AE24D6" w:rsidRPr="00FE368F" w:rsidRDefault="00AE24D6" w:rsidP="00AE24D6">
          <w:pPr>
            <w:pStyle w:val="ppTopic"/>
            <w:rPr>
              <w:b/>
              <w:szCs w:val="56"/>
            </w:rPr>
          </w:pPr>
          <w:r w:rsidRPr="00FE368F">
            <w:rPr>
              <w:b/>
              <w:szCs w:val="56"/>
            </w:rPr>
            <w:t>Lab 4: Clustering &amp; Resiliency</w:t>
          </w:r>
          <w:r w:rsidR="00FE368F" w:rsidRPr="00FE368F">
            <w:rPr>
              <w:b/>
              <w:szCs w:val="56"/>
            </w:rPr>
            <w:t xml:space="preserve"> with Hyper-V</w:t>
          </w:r>
        </w:p>
      </w:sdtContent>
    </w:sdt>
    <w:bookmarkEnd w:id="20" w:displacedByCustomXml="prev"/>
    <w:bookmarkEnd w:id="21" w:displacedByCustomXml="prev"/>
    <w:bookmarkStart w:id="23" w:name="_Toc366171489"/>
    <w:p w14:paraId="55C64C18" w14:textId="062DB72E" w:rsidR="003E3686" w:rsidRDefault="00A670E4" w:rsidP="00AE24D6">
      <w:pPr>
        <w:pStyle w:val="ppTopic"/>
      </w:pPr>
      <w:sdt>
        <w:sdtPr>
          <w:alias w:val="Topic"/>
          <w:tag w:val="9b28405c-4706-4849-b895-81eddc365c6a"/>
          <w:id w:val="898639637"/>
          <w:placeholder>
            <w:docPart w:val="3E6187E30632466AA6A500D66C4BA7CD"/>
          </w:placeholder>
          <w:text/>
        </w:sdtPr>
        <w:sdtEndPr/>
        <w:sdtContent>
          <w:r w:rsidR="00DE07A4">
            <w:t>Exercise 4.1: Deploy a Failover Cluster</w:t>
          </w:r>
        </w:sdtContent>
      </w:sdt>
      <w:bookmarkEnd w:id="22"/>
      <w:bookmarkEnd w:id="23"/>
    </w:p>
    <w:p w14:paraId="336218D3" w14:textId="7DBE1033" w:rsidR="003E3686" w:rsidRPr="00E7490C" w:rsidRDefault="003E3686" w:rsidP="003E3686">
      <w:pPr>
        <w:rPr>
          <w:b/>
        </w:rPr>
      </w:pPr>
      <w:r>
        <w:rPr>
          <w:b/>
        </w:rPr>
        <w:t xml:space="preserve">In this </w:t>
      </w:r>
      <w:r w:rsidR="00092C81">
        <w:rPr>
          <w:b/>
        </w:rPr>
        <w:t>exercise,</w:t>
      </w:r>
      <w:r w:rsidR="006B160C">
        <w:rPr>
          <w:b/>
        </w:rPr>
        <w:t xml:space="preserve"> the</w:t>
      </w:r>
      <w:r>
        <w:rPr>
          <w:b/>
        </w:rPr>
        <w:t xml:space="preserve"> existing configuration</w:t>
      </w:r>
      <w:r w:rsidR="006B160C">
        <w:rPr>
          <w:b/>
        </w:rPr>
        <w:t xml:space="preserve"> </w:t>
      </w:r>
      <w:proofErr w:type="gramStart"/>
      <w:r w:rsidR="006B160C">
        <w:rPr>
          <w:b/>
        </w:rPr>
        <w:t>will be validated</w:t>
      </w:r>
      <w:proofErr w:type="gramEnd"/>
      <w:r>
        <w:rPr>
          <w:b/>
        </w:rPr>
        <w:t xml:space="preserve"> to ensure it is suitable to run in a clustered configuration and support highly available workloads. </w:t>
      </w:r>
      <w:r w:rsidR="006B160C">
        <w:rPr>
          <w:b/>
        </w:rPr>
        <w:t xml:space="preserve"> </w:t>
      </w:r>
      <w:proofErr w:type="gramStart"/>
      <w:r w:rsidR="006B160C">
        <w:rPr>
          <w:b/>
        </w:rPr>
        <w:t>Next</w:t>
      </w:r>
      <w:proofErr w:type="gramEnd"/>
      <w:r w:rsidR="006B160C">
        <w:rPr>
          <w:b/>
        </w:rPr>
        <w:t xml:space="preserve"> a</w:t>
      </w:r>
      <w:r>
        <w:rPr>
          <w:b/>
        </w:rPr>
        <w:t xml:space="preserve"> Failover Cluster</w:t>
      </w:r>
      <w:r w:rsidR="006B160C">
        <w:rPr>
          <w:b/>
        </w:rPr>
        <w:t xml:space="preserve"> will be deployed</w:t>
      </w:r>
      <w:r>
        <w:rPr>
          <w:b/>
        </w:rPr>
        <w:t xml:space="preserve">, which will provide high availability for virtual machines running on the clustered Hyper-V hosts.  In the event of a </w:t>
      </w:r>
      <w:r w:rsidR="006B160C">
        <w:rPr>
          <w:b/>
        </w:rPr>
        <w:t xml:space="preserve">node </w:t>
      </w:r>
      <w:r>
        <w:rPr>
          <w:b/>
        </w:rPr>
        <w:t>(</w:t>
      </w:r>
      <w:r w:rsidR="006B160C">
        <w:rPr>
          <w:b/>
        </w:rPr>
        <w:t>host</w:t>
      </w:r>
      <w:r>
        <w:rPr>
          <w:b/>
        </w:rPr>
        <w:t xml:space="preserve">) failure, VMs will automatically restart on another available node in the cluster. </w:t>
      </w:r>
      <w:r w:rsidR="006B160C">
        <w:rPr>
          <w:b/>
        </w:rPr>
        <w:t xml:space="preserve"> For this </w:t>
      </w:r>
      <w:proofErr w:type="gramStart"/>
      <w:r w:rsidR="006B160C">
        <w:rPr>
          <w:b/>
        </w:rPr>
        <w:t>exercise</w:t>
      </w:r>
      <w:proofErr w:type="gramEnd"/>
      <w:r w:rsidR="006B160C">
        <w:rPr>
          <w:b/>
        </w:rPr>
        <w:t xml:space="preserve"> the Failover Clustering and MPIO features have already been enabled on both Hyper-V hosts.  </w:t>
      </w:r>
    </w:p>
    <w:p w14:paraId="555F23E7" w14:textId="1C312392" w:rsidR="003E3686" w:rsidRDefault="00EA038B" w:rsidP="003E3686">
      <w:r>
        <w:rPr>
          <w:b/>
        </w:rPr>
        <w:t>Estimated time to complete</w:t>
      </w:r>
      <w:r w:rsidR="003E3686" w:rsidRPr="00E7490C">
        <w:rPr>
          <w:b/>
        </w:rPr>
        <w:t>:</w:t>
      </w:r>
      <w:r w:rsidR="009E031D">
        <w:rPr>
          <w:b/>
        </w:rPr>
        <w:t xml:space="preserve"> 10 minutes</w:t>
      </w:r>
    </w:p>
    <w:p w14:paraId="3DF1392C" w14:textId="77777777" w:rsidR="003E3686" w:rsidRPr="002232FB" w:rsidRDefault="003E3686" w:rsidP="003E3686">
      <w:pPr>
        <w:rPr>
          <w:b/>
          <w:i/>
        </w:rPr>
      </w:pPr>
      <w:r>
        <w:rPr>
          <w:noProof/>
        </w:rPr>
        <w:drawing>
          <wp:inline distT="0" distB="0" distL="0" distR="0" wp14:anchorId="077418C9" wp14:editId="0BE79A89">
            <wp:extent cx="612140" cy="771525"/>
            <wp:effectExtent l="0" t="0" r="0" b="0"/>
            <wp:docPr id="109" name="Picture 109"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r>
        <w:rPr>
          <w:b/>
          <w:i/>
        </w:rPr>
        <w:t xml:space="preserve"> </w:t>
      </w:r>
    </w:p>
    <w:p w14:paraId="6A2B282B" w14:textId="1166FD7B" w:rsidR="003E3686" w:rsidRDefault="000112B8" w:rsidP="00D149D9">
      <w:pPr>
        <w:pStyle w:val="ppBodyText"/>
        <w:numPr>
          <w:ilvl w:val="0"/>
          <w:numId w:val="14"/>
        </w:numPr>
      </w:pPr>
      <w:r>
        <w:t>Open</w:t>
      </w:r>
      <w:r w:rsidR="003E3686">
        <w:t xml:space="preserve"> </w:t>
      </w:r>
      <w:r w:rsidR="003E3686">
        <w:rPr>
          <w:b/>
        </w:rPr>
        <w:t>VMM01</w:t>
      </w:r>
      <w:r>
        <w:t xml:space="preserve"> then </w:t>
      </w:r>
      <w:r w:rsidR="003E3686">
        <w:t xml:space="preserve">open </w:t>
      </w:r>
      <w:r w:rsidR="003E3686" w:rsidRPr="00306E30">
        <w:rPr>
          <w:b/>
        </w:rPr>
        <w:t>Failover Cluster Manager</w:t>
      </w:r>
      <w:r w:rsidR="003E3686">
        <w:t>.</w:t>
      </w:r>
    </w:p>
    <w:p w14:paraId="14B0FC00" w14:textId="77777777" w:rsidR="003E3686" w:rsidRPr="00EB69F4" w:rsidRDefault="003E3686" w:rsidP="003E3686">
      <w:pPr>
        <w:pStyle w:val="00-ScreenShot"/>
      </w:pPr>
      <w:r w:rsidRPr="00EB69F4">
        <w:drawing>
          <wp:inline distT="0" distB="0" distL="0" distR="0" wp14:anchorId="4F202022" wp14:editId="1E7D9231">
            <wp:extent cx="590550" cy="10572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0550" cy="1057275"/>
                    </a:xfrm>
                    <a:prstGeom prst="rect">
                      <a:avLst/>
                    </a:prstGeom>
                    <a:noFill/>
                    <a:ln>
                      <a:noFill/>
                    </a:ln>
                  </pic:spPr>
                </pic:pic>
              </a:graphicData>
            </a:graphic>
          </wp:inline>
        </w:drawing>
      </w:r>
    </w:p>
    <w:p w14:paraId="64C04192" w14:textId="56300130" w:rsidR="003E3686" w:rsidRPr="00AB43AE" w:rsidRDefault="003E3686" w:rsidP="00D149D9">
      <w:pPr>
        <w:pStyle w:val="ppBodyText"/>
        <w:numPr>
          <w:ilvl w:val="0"/>
          <w:numId w:val="14"/>
        </w:numPr>
      </w:pPr>
      <w:r>
        <w:t xml:space="preserve">After Failover Cluster Manager opens, under the </w:t>
      </w:r>
      <w:r w:rsidRPr="00376977">
        <w:rPr>
          <w:b/>
        </w:rPr>
        <w:t>Management</w:t>
      </w:r>
      <w:r>
        <w:t xml:space="preserve"> tab, click </w:t>
      </w:r>
      <w:r>
        <w:rPr>
          <w:b/>
        </w:rPr>
        <w:t>Validate Configuration…</w:t>
      </w:r>
    </w:p>
    <w:p w14:paraId="3EA0795F" w14:textId="2860407D" w:rsidR="003E3686" w:rsidRPr="00EB69F4" w:rsidRDefault="00122574" w:rsidP="003E3686">
      <w:pPr>
        <w:pStyle w:val="00-ScreenShot"/>
      </w:pPr>
      <w:r>
        <w:drawing>
          <wp:inline distT="0" distB="0" distL="0" distR="0" wp14:anchorId="6BF4C04D" wp14:editId="110A830F">
            <wp:extent cx="5905500" cy="3251343"/>
            <wp:effectExtent l="0" t="0" r="0" b="635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10308" cy="3253990"/>
                    </a:xfrm>
                    <a:prstGeom prst="rect">
                      <a:avLst/>
                    </a:prstGeom>
                    <a:noFill/>
                    <a:ln>
                      <a:noFill/>
                    </a:ln>
                  </pic:spPr>
                </pic:pic>
              </a:graphicData>
            </a:graphic>
          </wp:inline>
        </w:drawing>
      </w:r>
    </w:p>
    <w:p w14:paraId="2D5D0A9A" w14:textId="77777777" w:rsidR="003E3686" w:rsidRDefault="003E3686" w:rsidP="00D149D9">
      <w:pPr>
        <w:pStyle w:val="ppBodyText"/>
        <w:numPr>
          <w:ilvl w:val="0"/>
          <w:numId w:val="14"/>
        </w:numPr>
      </w:pPr>
      <w:r>
        <w:t xml:space="preserve">After the </w:t>
      </w:r>
      <w:r w:rsidRPr="006A4EBC">
        <w:rPr>
          <w:b/>
        </w:rPr>
        <w:t>Validate a Configuration Wizard</w:t>
      </w:r>
      <w:r>
        <w:t xml:space="preserve"> opens, click </w:t>
      </w:r>
      <w:proofErr w:type="gramStart"/>
      <w:r w:rsidRPr="00376977">
        <w:rPr>
          <w:b/>
        </w:rPr>
        <w:t>Next</w:t>
      </w:r>
      <w:proofErr w:type="gramEnd"/>
      <w:r>
        <w:t>.</w:t>
      </w:r>
    </w:p>
    <w:p w14:paraId="656C8EA9" w14:textId="77777777" w:rsidR="003E3686" w:rsidRDefault="003E3686" w:rsidP="00D149D9">
      <w:pPr>
        <w:pStyle w:val="ppBodyText"/>
        <w:numPr>
          <w:ilvl w:val="0"/>
          <w:numId w:val="14"/>
        </w:numPr>
      </w:pPr>
      <w:r>
        <w:lastRenderedPageBreak/>
        <w:t xml:space="preserve">On the Select Servers or a Cluster page, on the Enter name box, enter </w:t>
      </w:r>
      <w:r>
        <w:rPr>
          <w:b/>
        </w:rPr>
        <w:t>HYPER-V01, HYPER-V02</w:t>
      </w:r>
      <w:r>
        <w:t xml:space="preserve"> and click </w:t>
      </w:r>
      <w:r w:rsidRPr="00376977">
        <w:rPr>
          <w:b/>
        </w:rPr>
        <w:t>Add</w:t>
      </w:r>
      <w:r>
        <w:t>.</w:t>
      </w:r>
    </w:p>
    <w:p w14:paraId="10A9C5A2" w14:textId="77777777" w:rsidR="003E3686" w:rsidRPr="00EB69F4" w:rsidRDefault="003E3686" w:rsidP="003E3686">
      <w:pPr>
        <w:pStyle w:val="00-ScreenShot"/>
      </w:pPr>
      <w:r w:rsidRPr="00EB69F4">
        <w:drawing>
          <wp:inline distT="0" distB="0" distL="0" distR="0" wp14:anchorId="533A5E8E" wp14:editId="1B3A3B67">
            <wp:extent cx="4724400" cy="22109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r="532"/>
                    <a:stretch/>
                  </pic:blipFill>
                  <pic:spPr bwMode="auto">
                    <a:xfrm>
                      <a:off x="0" y="0"/>
                      <a:ext cx="4754190" cy="2224878"/>
                    </a:xfrm>
                    <a:prstGeom prst="rect">
                      <a:avLst/>
                    </a:prstGeom>
                    <a:ln>
                      <a:noFill/>
                    </a:ln>
                    <a:extLst>
                      <a:ext uri="{53640926-AAD7-44D8-BBD7-CCE9431645EC}">
                        <a14:shadowObscured xmlns:a14="http://schemas.microsoft.com/office/drawing/2010/main"/>
                      </a:ext>
                    </a:extLst>
                  </pic:spPr>
                </pic:pic>
              </a:graphicData>
            </a:graphic>
          </wp:inline>
        </w:drawing>
      </w:r>
    </w:p>
    <w:p w14:paraId="5C0FA254" w14:textId="77777777" w:rsidR="003E3686" w:rsidRDefault="003E3686" w:rsidP="00D149D9">
      <w:pPr>
        <w:pStyle w:val="ppBodyText"/>
        <w:numPr>
          <w:ilvl w:val="0"/>
          <w:numId w:val="14"/>
        </w:numPr>
      </w:pPr>
      <w:r>
        <w:t xml:space="preserve">After the servers have been verified, click </w:t>
      </w:r>
      <w:proofErr w:type="gramStart"/>
      <w:r w:rsidRPr="00376977">
        <w:rPr>
          <w:b/>
        </w:rPr>
        <w:t>Next</w:t>
      </w:r>
      <w:proofErr w:type="gramEnd"/>
      <w:r>
        <w:t>.</w:t>
      </w:r>
    </w:p>
    <w:p w14:paraId="5ED35F7C" w14:textId="77777777" w:rsidR="003E3686" w:rsidRPr="00EB69F4" w:rsidRDefault="003E3686" w:rsidP="003E3686">
      <w:pPr>
        <w:pStyle w:val="00-ScreenShot"/>
      </w:pPr>
      <w:r w:rsidRPr="00EB69F4">
        <w:drawing>
          <wp:inline distT="0" distB="0" distL="0" distR="0" wp14:anchorId="1D465F60" wp14:editId="06D79C99">
            <wp:extent cx="4724400" cy="323978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763725" cy="3266754"/>
                    </a:xfrm>
                    <a:prstGeom prst="rect">
                      <a:avLst/>
                    </a:prstGeom>
                  </pic:spPr>
                </pic:pic>
              </a:graphicData>
            </a:graphic>
          </wp:inline>
        </w:drawing>
      </w:r>
    </w:p>
    <w:p w14:paraId="6E02F242" w14:textId="77777777" w:rsidR="003E3686" w:rsidRDefault="003E3686" w:rsidP="00D149D9">
      <w:pPr>
        <w:pStyle w:val="ppBodyText"/>
        <w:numPr>
          <w:ilvl w:val="0"/>
          <w:numId w:val="14"/>
        </w:numPr>
      </w:pPr>
      <w:r>
        <w:t xml:space="preserve">On the </w:t>
      </w:r>
      <w:r w:rsidRPr="006A4EBC">
        <w:rPr>
          <w:b/>
        </w:rPr>
        <w:t>Testing Options</w:t>
      </w:r>
      <w:r>
        <w:t xml:space="preserve"> page, select the </w:t>
      </w:r>
      <w:r w:rsidRPr="00376977">
        <w:rPr>
          <w:b/>
        </w:rPr>
        <w:t>Run only tests I select</w:t>
      </w:r>
      <w:r>
        <w:t xml:space="preserve"> option and click </w:t>
      </w:r>
      <w:proofErr w:type="gramStart"/>
      <w:r w:rsidRPr="00376977">
        <w:rPr>
          <w:b/>
        </w:rPr>
        <w:t>Next</w:t>
      </w:r>
      <w:proofErr w:type="gramEnd"/>
      <w:r>
        <w:t>.</w:t>
      </w:r>
    </w:p>
    <w:p w14:paraId="0214C27F" w14:textId="77777777" w:rsidR="003E3686" w:rsidRPr="00EB69F4" w:rsidRDefault="003E3686" w:rsidP="003E3686">
      <w:pPr>
        <w:pStyle w:val="00-ScreenShot"/>
      </w:pPr>
      <w:r w:rsidRPr="00EB69F4">
        <w:drawing>
          <wp:inline distT="0" distB="0" distL="0" distR="0" wp14:anchorId="4A4B525C" wp14:editId="46A377A3">
            <wp:extent cx="4176980" cy="183657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191577" cy="1842989"/>
                    </a:xfrm>
                    <a:prstGeom prst="rect">
                      <a:avLst/>
                    </a:prstGeom>
                  </pic:spPr>
                </pic:pic>
              </a:graphicData>
            </a:graphic>
          </wp:inline>
        </w:drawing>
      </w:r>
    </w:p>
    <w:p w14:paraId="717620A1" w14:textId="77777777" w:rsidR="003E3686" w:rsidRDefault="003E3686" w:rsidP="003E3686">
      <w:pPr>
        <w:pStyle w:val="ppBodyText"/>
        <w:numPr>
          <w:ilvl w:val="0"/>
          <w:numId w:val="0"/>
        </w:numPr>
      </w:pPr>
    </w:p>
    <w:p w14:paraId="5BCEBDEB" w14:textId="77777777" w:rsidR="003E3686" w:rsidRDefault="003E3686" w:rsidP="00D149D9">
      <w:pPr>
        <w:pStyle w:val="ppBodyText"/>
        <w:numPr>
          <w:ilvl w:val="0"/>
          <w:numId w:val="14"/>
        </w:numPr>
      </w:pPr>
      <w:r>
        <w:lastRenderedPageBreak/>
        <w:t xml:space="preserve">Expand each of the </w:t>
      </w:r>
      <w:r w:rsidRPr="006A4EBC">
        <w:rPr>
          <w:b/>
        </w:rPr>
        <w:t>[+]</w:t>
      </w:r>
      <w:r>
        <w:t xml:space="preserve"> symbols next to the </w:t>
      </w:r>
      <w:r w:rsidRPr="006A4EBC">
        <w:rPr>
          <w:b/>
        </w:rPr>
        <w:t>Hyper-V Configuration</w:t>
      </w:r>
      <w:r>
        <w:t xml:space="preserve">, </w:t>
      </w:r>
      <w:r w:rsidRPr="00376977">
        <w:rPr>
          <w:b/>
        </w:rPr>
        <w:t>Inventory</w:t>
      </w:r>
      <w:r>
        <w:t xml:space="preserve">, </w:t>
      </w:r>
      <w:r w:rsidRPr="00376977">
        <w:rPr>
          <w:b/>
        </w:rPr>
        <w:t>Network</w:t>
      </w:r>
      <w:r>
        <w:t xml:space="preserve">, </w:t>
      </w:r>
      <w:r w:rsidRPr="00376977">
        <w:rPr>
          <w:b/>
        </w:rPr>
        <w:t>Storage</w:t>
      </w:r>
      <w:r>
        <w:t xml:space="preserve"> and </w:t>
      </w:r>
      <w:r w:rsidRPr="00376977">
        <w:rPr>
          <w:b/>
        </w:rPr>
        <w:t>System Configuration</w:t>
      </w:r>
      <w:r>
        <w:t xml:space="preserve"> test options.  Scroll down to review the list of individual tests that the Failover Cluster Validation will run to confirm the configuration is suitable for clustering.  Once reviewed, click </w:t>
      </w:r>
      <w:r>
        <w:rPr>
          <w:b/>
        </w:rPr>
        <w:t>Previous.</w:t>
      </w:r>
    </w:p>
    <w:p w14:paraId="2558D3D6" w14:textId="77777777" w:rsidR="003E3686" w:rsidRPr="00EB69F4" w:rsidRDefault="003E3686" w:rsidP="003E3686">
      <w:pPr>
        <w:pStyle w:val="00-ScreenShot"/>
      </w:pPr>
      <w:r w:rsidRPr="00EB69F4">
        <w:drawing>
          <wp:inline distT="0" distB="0" distL="0" distR="0" wp14:anchorId="08319311" wp14:editId="70E3A766">
            <wp:extent cx="3869741" cy="1770119"/>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874326" cy="1772216"/>
                    </a:xfrm>
                    <a:prstGeom prst="rect">
                      <a:avLst/>
                    </a:prstGeom>
                  </pic:spPr>
                </pic:pic>
              </a:graphicData>
            </a:graphic>
          </wp:inline>
        </w:drawing>
      </w:r>
    </w:p>
    <w:p w14:paraId="5BC38F0F" w14:textId="77777777" w:rsidR="003E3686" w:rsidRDefault="003E3686" w:rsidP="00D149D9">
      <w:pPr>
        <w:pStyle w:val="ppBodyText"/>
        <w:numPr>
          <w:ilvl w:val="0"/>
          <w:numId w:val="14"/>
        </w:numPr>
      </w:pPr>
      <w:r>
        <w:t xml:space="preserve">Back on the </w:t>
      </w:r>
      <w:r>
        <w:rPr>
          <w:b/>
        </w:rPr>
        <w:t xml:space="preserve">Testing </w:t>
      </w:r>
      <w:r w:rsidRPr="006A4EBC">
        <w:t>Options</w:t>
      </w:r>
      <w:r>
        <w:t xml:space="preserve"> page, s</w:t>
      </w:r>
      <w:r w:rsidRPr="006A4EBC">
        <w:t>elect</w:t>
      </w:r>
      <w:r>
        <w:t xml:space="preserve"> </w:t>
      </w:r>
      <w:r w:rsidRPr="000E7494">
        <w:rPr>
          <w:b/>
        </w:rPr>
        <w:t>Run all tests</w:t>
      </w:r>
      <w:r>
        <w:rPr>
          <w:b/>
        </w:rPr>
        <w:t xml:space="preserve"> (recommended)</w:t>
      </w:r>
      <w:r>
        <w:t xml:space="preserve"> and click </w:t>
      </w:r>
      <w:proofErr w:type="gramStart"/>
      <w:r w:rsidRPr="00707A7A">
        <w:rPr>
          <w:b/>
        </w:rPr>
        <w:t>Next</w:t>
      </w:r>
      <w:proofErr w:type="gramEnd"/>
      <w:r>
        <w:t>.</w:t>
      </w:r>
    </w:p>
    <w:p w14:paraId="785415E0" w14:textId="77777777" w:rsidR="003E3686" w:rsidRPr="00EB69F4" w:rsidRDefault="003E3686" w:rsidP="003E3686">
      <w:pPr>
        <w:pStyle w:val="00-ScreenShot"/>
      </w:pPr>
      <w:r w:rsidRPr="00EB69F4">
        <w:drawing>
          <wp:inline distT="0" distB="0" distL="0" distR="0" wp14:anchorId="6899E50B" wp14:editId="72F4D3E6">
            <wp:extent cx="4133088" cy="1749832"/>
            <wp:effectExtent l="0" t="0" r="127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173258" cy="1766839"/>
                    </a:xfrm>
                    <a:prstGeom prst="rect">
                      <a:avLst/>
                    </a:prstGeom>
                  </pic:spPr>
                </pic:pic>
              </a:graphicData>
            </a:graphic>
          </wp:inline>
        </w:drawing>
      </w:r>
    </w:p>
    <w:p w14:paraId="4CD83400" w14:textId="77777777" w:rsidR="003E3686" w:rsidRDefault="003E3686" w:rsidP="00D149D9">
      <w:pPr>
        <w:pStyle w:val="ppBodyText"/>
        <w:numPr>
          <w:ilvl w:val="0"/>
          <w:numId w:val="14"/>
        </w:numPr>
      </w:pPr>
      <w:r>
        <w:t xml:space="preserve">Click </w:t>
      </w:r>
      <w:proofErr w:type="gramStart"/>
      <w:r w:rsidRPr="000E7494">
        <w:rPr>
          <w:b/>
        </w:rPr>
        <w:t>Next</w:t>
      </w:r>
      <w:proofErr w:type="gramEnd"/>
      <w:r>
        <w:t xml:space="preserve"> on the confirmation page.</w:t>
      </w:r>
    </w:p>
    <w:p w14:paraId="1D4FC722" w14:textId="54A8DC9A" w:rsidR="003E3686" w:rsidRPr="00EB69F4" w:rsidRDefault="003E3686" w:rsidP="003E3686">
      <w:pPr>
        <w:pStyle w:val="00-ScreenShot"/>
      </w:pPr>
      <w:r w:rsidRPr="00EB69F4">
        <w:drawing>
          <wp:inline distT="0" distB="0" distL="0" distR="0" wp14:anchorId="357216E4" wp14:editId="03B29238">
            <wp:extent cx="4716568" cy="3243943"/>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725934" cy="3250385"/>
                    </a:xfrm>
                    <a:prstGeom prst="rect">
                      <a:avLst/>
                    </a:prstGeom>
                    <a:noFill/>
                    <a:ln>
                      <a:noFill/>
                    </a:ln>
                  </pic:spPr>
                </pic:pic>
              </a:graphicData>
            </a:graphic>
          </wp:inline>
        </w:drawing>
      </w:r>
      <w:r w:rsidR="00846C7D">
        <w:t>’</w:t>
      </w:r>
    </w:p>
    <w:p w14:paraId="189722BE" w14:textId="6897F9DA" w:rsidR="003E3686" w:rsidRDefault="003E3686" w:rsidP="00D149D9">
      <w:pPr>
        <w:pStyle w:val="ppBodyText"/>
        <w:numPr>
          <w:ilvl w:val="0"/>
          <w:numId w:val="14"/>
        </w:numPr>
      </w:pPr>
      <w:r>
        <w:lastRenderedPageBreak/>
        <w:t xml:space="preserve">The cluster validation will now run against both of the Hyper-V nodes.  This </w:t>
      </w:r>
      <w:r w:rsidR="000033A9">
        <w:t>will take a few moments to complete.</w:t>
      </w:r>
    </w:p>
    <w:p w14:paraId="791CA01F" w14:textId="77777777" w:rsidR="003E3686" w:rsidRPr="00EB69F4" w:rsidRDefault="003E3686" w:rsidP="003E3686">
      <w:pPr>
        <w:pStyle w:val="00-ScreenShot"/>
      </w:pPr>
      <w:r w:rsidRPr="00EB69F4">
        <w:drawing>
          <wp:inline distT="0" distB="0" distL="0" distR="0" wp14:anchorId="0F063E6B" wp14:editId="7D955407">
            <wp:extent cx="4297592" cy="2957754"/>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328513" cy="2979035"/>
                    </a:xfrm>
                    <a:prstGeom prst="rect">
                      <a:avLst/>
                    </a:prstGeom>
                  </pic:spPr>
                </pic:pic>
              </a:graphicData>
            </a:graphic>
          </wp:inline>
        </w:drawing>
      </w:r>
    </w:p>
    <w:p w14:paraId="5A37C1F1" w14:textId="7EB70109" w:rsidR="003E3686" w:rsidRDefault="003E3686" w:rsidP="00D149D9">
      <w:pPr>
        <w:pStyle w:val="ppBodyText"/>
        <w:numPr>
          <w:ilvl w:val="0"/>
          <w:numId w:val="14"/>
        </w:numPr>
      </w:pPr>
      <w:r>
        <w:t xml:space="preserve">After the </w:t>
      </w:r>
      <w:r w:rsidRPr="008420D4">
        <w:rPr>
          <w:b/>
        </w:rPr>
        <w:t>Validate a Configuration Wizard testing</w:t>
      </w:r>
      <w:r>
        <w:t xml:space="preserve"> is complete, </w:t>
      </w:r>
      <w:r w:rsidR="006B160C">
        <w:t>a warning is displayed</w:t>
      </w:r>
      <w:r>
        <w:t xml:space="preserve"> which means the configuration is suitable</w:t>
      </w:r>
      <w:r w:rsidR="006B160C">
        <w:t xml:space="preserve"> for clustering</w:t>
      </w:r>
      <w:r>
        <w:t xml:space="preserve">, and would be supported by Microsoft, but a best practice is not being followed.  Click the </w:t>
      </w:r>
      <w:r>
        <w:rPr>
          <w:b/>
        </w:rPr>
        <w:t>View Report…</w:t>
      </w:r>
      <w:r>
        <w:t xml:space="preserve"> button.  This launches Internet Explorer, which displays the validation report.  This lists the set of tests that </w:t>
      </w:r>
      <w:proofErr w:type="gramStart"/>
      <w:r>
        <w:t>were performed</w:t>
      </w:r>
      <w:proofErr w:type="gramEnd"/>
      <w:r>
        <w:t>, and the result ensures that the cluster is suitable to continue.</w:t>
      </w:r>
    </w:p>
    <w:p w14:paraId="28181DFB" w14:textId="77777777" w:rsidR="003E3686" w:rsidRDefault="003E3686" w:rsidP="003E3686">
      <w:pPr>
        <w:pStyle w:val="00-ScreenShot"/>
      </w:pPr>
      <w:r w:rsidRPr="00EB69F4">
        <w:drawing>
          <wp:inline distT="0" distB="0" distL="0" distR="0" wp14:anchorId="64C5837B" wp14:editId="4F4965FA">
            <wp:extent cx="4546600" cy="3129130"/>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572097" cy="3146678"/>
                    </a:xfrm>
                    <a:prstGeom prst="rect">
                      <a:avLst/>
                    </a:prstGeom>
                  </pic:spPr>
                </pic:pic>
              </a:graphicData>
            </a:graphic>
          </wp:inline>
        </w:drawing>
      </w:r>
    </w:p>
    <w:p w14:paraId="4DDA1211" w14:textId="77777777" w:rsidR="00122574" w:rsidRDefault="00122574" w:rsidP="003E3686">
      <w:pPr>
        <w:pStyle w:val="00-ScreenShot"/>
      </w:pPr>
    </w:p>
    <w:p w14:paraId="41F405BF" w14:textId="77777777" w:rsidR="00122574" w:rsidRDefault="00122574" w:rsidP="003E3686">
      <w:pPr>
        <w:pStyle w:val="00-ScreenShot"/>
      </w:pPr>
    </w:p>
    <w:p w14:paraId="498D359F" w14:textId="77777777" w:rsidR="00122574" w:rsidRPr="00EB69F4" w:rsidRDefault="00122574" w:rsidP="003E3686">
      <w:pPr>
        <w:pStyle w:val="00-ScreenShot"/>
      </w:pPr>
    </w:p>
    <w:p w14:paraId="40430172" w14:textId="0D910ED0" w:rsidR="003E3686" w:rsidRPr="008420D4" w:rsidRDefault="003E3686" w:rsidP="00D149D9">
      <w:pPr>
        <w:pStyle w:val="ppBodyText"/>
        <w:numPr>
          <w:ilvl w:val="0"/>
          <w:numId w:val="14"/>
        </w:numPr>
      </w:pPr>
      <w:r>
        <w:lastRenderedPageBreak/>
        <w:t>Wh</w:t>
      </w:r>
      <w:r w:rsidR="00474E6C">
        <w:t xml:space="preserve">en the report </w:t>
      </w:r>
      <w:r w:rsidR="00474E6C" w:rsidRPr="00474E6C">
        <w:t xml:space="preserve">opens, </w:t>
      </w:r>
      <w:r w:rsidRPr="00474E6C">
        <w:rPr>
          <w:b/>
        </w:rPr>
        <w:t>maximize</w:t>
      </w:r>
      <w:r w:rsidRPr="00474E6C">
        <w:t xml:space="preserve"> the Internet Explorer window,</w:t>
      </w:r>
      <w:r>
        <w:t xml:space="preserve"> and under </w:t>
      </w:r>
      <w:r>
        <w:rPr>
          <w:b/>
        </w:rPr>
        <w:t>Results by Category</w:t>
      </w:r>
      <w:r>
        <w:t xml:space="preserve">, select </w:t>
      </w:r>
      <w:r>
        <w:rPr>
          <w:b/>
        </w:rPr>
        <w:t>Network</w:t>
      </w:r>
      <w:r>
        <w:t>.</w:t>
      </w:r>
    </w:p>
    <w:p w14:paraId="659B5564" w14:textId="77777777" w:rsidR="003E3686" w:rsidRPr="00EB69F4" w:rsidRDefault="003E3686" w:rsidP="003E3686">
      <w:pPr>
        <w:pStyle w:val="00-ScreenShot"/>
      </w:pPr>
      <w:bookmarkStart w:id="24" w:name="_Toc347453404"/>
      <w:r w:rsidRPr="00EB69F4">
        <w:drawing>
          <wp:inline distT="0" distB="0" distL="0" distR="0" wp14:anchorId="4BA7BEEF" wp14:editId="07A655A5">
            <wp:extent cx="4445000" cy="165770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52209" cy="1660395"/>
                    </a:xfrm>
                    <a:prstGeom prst="rect">
                      <a:avLst/>
                    </a:prstGeom>
                    <a:noFill/>
                    <a:ln>
                      <a:noFill/>
                    </a:ln>
                  </pic:spPr>
                </pic:pic>
              </a:graphicData>
            </a:graphic>
          </wp:inline>
        </w:drawing>
      </w:r>
    </w:p>
    <w:p w14:paraId="1327DB83" w14:textId="77777777" w:rsidR="003E3686" w:rsidRPr="008420D4" w:rsidRDefault="003E3686" w:rsidP="00D149D9">
      <w:pPr>
        <w:pStyle w:val="ListParagraph"/>
        <w:numPr>
          <w:ilvl w:val="0"/>
          <w:numId w:val="14"/>
        </w:numPr>
        <w:spacing w:after="200"/>
      </w:pPr>
      <w:r>
        <w:t>Select</w:t>
      </w:r>
      <w:r w:rsidRPr="0013750E">
        <w:rPr>
          <w:b/>
        </w:rPr>
        <w:t xml:space="preserve"> Validate IP Configuration</w:t>
      </w:r>
      <w:r>
        <w:rPr>
          <w:b/>
        </w:rPr>
        <w:t>.</w:t>
      </w:r>
    </w:p>
    <w:p w14:paraId="7B1CDF91" w14:textId="77777777" w:rsidR="003E3686" w:rsidRDefault="003E3686" w:rsidP="003E3686">
      <w:pPr>
        <w:pStyle w:val="00-ScreenShot"/>
      </w:pPr>
      <w:r>
        <w:drawing>
          <wp:inline distT="0" distB="0" distL="0" distR="0" wp14:anchorId="33A00BBA" wp14:editId="22586F5B">
            <wp:extent cx="4368800" cy="18367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1254" cy="1841946"/>
                    </a:xfrm>
                    <a:prstGeom prst="rect">
                      <a:avLst/>
                    </a:prstGeom>
                    <a:noFill/>
                    <a:ln>
                      <a:noFill/>
                    </a:ln>
                  </pic:spPr>
                </pic:pic>
              </a:graphicData>
            </a:graphic>
          </wp:inline>
        </w:drawing>
      </w:r>
    </w:p>
    <w:p w14:paraId="1DB9B99C" w14:textId="219E56EF" w:rsidR="003E3686" w:rsidRDefault="003E3686" w:rsidP="00D149D9">
      <w:pPr>
        <w:pStyle w:val="ListParagraph"/>
        <w:numPr>
          <w:ilvl w:val="0"/>
          <w:numId w:val="14"/>
        </w:numPr>
        <w:spacing w:after="200"/>
      </w:pPr>
      <w:r w:rsidRPr="0013750E">
        <w:rPr>
          <w:b/>
        </w:rPr>
        <w:t>Scroll down</w:t>
      </w:r>
      <w:r>
        <w:t xml:space="preserve">, observe the </w:t>
      </w:r>
      <w:r w:rsidRPr="008420D4">
        <w:rPr>
          <w:b/>
        </w:rPr>
        <w:t xml:space="preserve">warnings </w:t>
      </w:r>
      <w:r w:rsidRPr="008420D4">
        <w:t>for</w:t>
      </w:r>
      <w:r w:rsidRPr="008420D4">
        <w:rPr>
          <w:b/>
        </w:rPr>
        <w:t xml:space="preserve"> HYPER-V01 </w:t>
      </w:r>
      <w:r w:rsidRPr="008420D4">
        <w:t>and</w:t>
      </w:r>
      <w:r w:rsidRPr="008420D4">
        <w:rPr>
          <w:b/>
        </w:rPr>
        <w:t xml:space="preserve"> HYPER-V02</w:t>
      </w:r>
      <w:r>
        <w:t>, and select</w:t>
      </w:r>
      <w:r w:rsidRPr="00D1513F">
        <w:rPr>
          <w:b/>
        </w:rPr>
        <w:t xml:space="preserve"> Back to Top</w:t>
      </w:r>
      <w:r>
        <w:t>.</w:t>
      </w:r>
    </w:p>
    <w:p w14:paraId="791259EE" w14:textId="4AA6A949" w:rsidR="003E3686" w:rsidRDefault="00122574" w:rsidP="003E3686">
      <w:pPr>
        <w:pStyle w:val="00-ScreenShot"/>
      </w:pPr>
      <w:r>
        <w:drawing>
          <wp:inline distT="0" distB="0" distL="0" distR="0" wp14:anchorId="17E378CE" wp14:editId="67127886">
            <wp:extent cx="5283200" cy="18161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3200" cy="1816100"/>
                    </a:xfrm>
                    <a:prstGeom prst="rect">
                      <a:avLst/>
                    </a:prstGeom>
                    <a:noFill/>
                    <a:ln>
                      <a:noFill/>
                    </a:ln>
                  </pic:spPr>
                </pic:pic>
              </a:graphicData>
            </a:graphic>
          </wp:inline>
        </w:drawing>
      </w:r>
    </w:p>
    <w:p w14:paraId="3427B15F" w14:textId="0ACF133B" w:rsidR="003E3686" w:rsidRDefault="003E3686" w:rsidP="00D149D9">
      <w:pPr>
        <w:pStyle w:val="ListParagraph"/>
        <w:numPr>
          <w:ilvl w:val="0"/>
          <w:numId w:val="14"/>
        </w:numPr>
        <w:spacing w:after="200"/>
      </w:pPr>
      <w:r>
        <w:t>Select</w:t>
      </w:r>
      <w:r w:rsidRPr="00D1513F">
        <w:rPr>
          <w:b/>
        </w:rPr>
        <w:t xml:space="preserve"> </w:t>
      </w:r>
      <w:r w:rsidRPr="001F0BA9">
        <w:rPr>
          <w:b/>
        </w:rPr>
        <w:t>Storage</w:t>
      </w:r>
      <w:r>
        <w:t>.</w:t>
      </w:r>
    </w:p>
    <w:p w14:paraId="71CC4680" w14:textId="77777777" w:rsidR="003E3686" w:rsidRDefault="003E3686" w:rsidP="003E3686">
      <w:pPr>
        <w:pStyle w:val="00-ScreenShot"/>
      </w:pPr>
      <w:r>
        <w:drawing>
          <wp:inline distT="0" distB="0" distL="0" distR="0" wp14:anchorId="31B76C2D" wp14:editId="5755ED87">
            <wp:extent cx="4035425" cy="1483718"/>
            <wp:effectExtent l="0" t="0" r="3175"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42534" cy="1486332"/>
                    </a:xfrm>
                    <a:prstGeom prst="rect">
                      <a:avLst/>
                    </a:prstGeom>
                    <a:noFill/>
                    <a:ln>
                      <a:noFill/>
                    </a:ln>
                  </pic:spPr>
                </pic:pic>
              </a:graphicData>
            </a:graphic>
          </wp:inline>
        </w:drawing>
      </w:r>
    </w:p>
    <w:p w14:paraId="44B99728" w14:textId="77777777" w:rsidR="003E3686" w:rsidRDefault="003E3686" w:rsidP="00D149D9">
      <w:pPr>
        <w:pStyle w:val="ListParagraph"/>
        <w:numPr>
          <w:ilvl w:val="0"/>
          <w:numId w:val="14"/>
        </w:numPr>
        <w:spacing w:after="200"/>
        <w:rPr>
          <w:noProof/>
        </w:rPr>
      </w:pPr>
      <w:r>
        <w:rPr>
          <w:noProof/>
        </w:rPr>
        <w:lastRenderedPageBreak/>
        <w:t xml:space="preserve">Select </w:t>
      </w:r>
      <w:r w:rsidRPr="001F0BA9">
        <w:rPr>
          <w:b/>
        </w:rPr>
        <w:t>Validate Disk Access Latency</w:t>
      </w:r>
      <w:r>
        <w:t>.</w:t>
      </w:r>
    </w:p>
    <w:p w14:paraId="1EE8C0B6" w14:textId="77777777" w:rsidR="003E3686" w:rsidRDefault="003E3686" w:rsidP="003E3686">
      <w:pPr>
        <w:pStyle w:val="00-ScreenShot"/>
      </w:pPr>
      <w:r>
        <w:drawing>
          <wp:inline distT="0" distB="0" distL="0" distR="0" wp14:anchorId="61B0050A" wp14:editId="6FA06B13">
            <wp:extent cx="4604658" cy="4105959"/>
            <wp:effectExtent l="0" t="0" r="5715"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09960" cy="4110687"/>
                    </a:xfrm>
                    <a:prstGeom prst="rect">
                      <a:avLst/>
                    </a:prstGeom>
                    <a:noFill/>
                    <a:ln>
                      <a:noFill/>
                    </a:ln>
                  </pic:spPr>
                </pic:pic>
              </a:graphicData>
            </a:graphic>
          </wp:inline>
        </w:drawing>
      </w:r>
    </w:p>
    <w:p w14:paraId="6235BE29" w14:textId="56502C06" w:rsidR="003E3686" w:rsidRDefault="003E3686" w:rsidP="00D149D9">
      <w:pPr>
        <w:pStyle w:val="ListParagraph"/>
        <w:numPr>
          <w:ilvl w:val="0"/>
          <w:numId w:val="14"/>
        </w:numPr>
        <w:spacing w:after="200"/>
      </w:pPr>
      <w:r w:rsidRPr="00D1513F">
        <w:rPr>
          <w:b/>
        </w:rPr>
        <w:t>Observe</w:t>
      </w:r>
      <w:r>
        <w:t xml:space="preserve"> the </w:t>
      </w:r>
      <w:r w:rsidRPr="001F0BA9">
        <w:rPr>
          <w:b/>
        </w:rPr>
        <w:t xml:space="preserve">no disks </w:t>
      </w:r>
      <w:proofErr w:type="gramStart"/>
      <w:r w:rsidRPr="001F0BA9">
        <w:rPr>
          <w:b/>
        </w:rPr>
        <w:t>were found</w:t>
      </w:r>
      <w:proofErr w:type="gramEnd"/>
      <w:r w:rsidRPr="001F0BA9">
        <w:rPr>
          <w:b/>
        </w:rPr>
        <w:t xml:space="preserve"> </w:t>
      </w:r>
      <w:r w:rsidRPr="001F0BA9">
        <w:t>message</w:t>
      </w:r>
      <w:r w:rsidRPr="001F0BA9">
        <w:rPr>
          <w:b/>
        </w:rPr>
        <w:t xml:space="preserve"> </w:t>
      </w:r>
      <w:r>
        <w:t xml:space="preserve">and </w:t>
      </w:r>
      <w:r w:rsidRPr="001F0BA9">
        <w:t>click</w:t>
      </w:r>
      <w:r w:rsidRPr="00D1513F">
        <w:rPr>
          <w:b/>
        </w:rPr>
        <w:t xml:space="preserve"> Back to Top</w:t>
      </w:r>
      <w:r>
        <w:rPr>
          <w:b/>
        </w:rPr>
        <w:t xml:space="preserve">.  </w:t>
      </w:r>
      <w:r w:rsidRPr="001F0BA9">
        <w:t>This</w:t>
      </w:r>
      <w:r>
        <w:t xml:space="preserve"> is </w:t>
      </w:r>
      <w:r w:rsidR="000B65FB">
        <w:t xml:space="preserve">because a SAN </w:t>
      </w:r>
      <w:proofErr w:type="gramStart"/>
      <w:r w:rsidR="000B65FB">
        <w:t>is not being used</w:t>
      </w:r>
      <w:proofErr w:type="gramEnd"/>
      <w:r w:rsidR="000B65FB">
        <w:t xml:space="preserve"> for the</w:t>
      </w:r>
      <w:r>
        <w:t xml:space="preserve"> cluster.  </w:t>
      </w:r>
      <w:r w:rsidR="000B65FB">
        <w:t>For shared storage the</w:t>
      </w:r>
      <w:r>
        <w:t xml:space="preserve"> SMB 3.0 File Shares that </w:t>
      </w:r>
      <w:proofErr w:type="gramStart"/>
      <w:r>
        <w:t>we</w:t>
      </w:r>
      <w:r w:rsidR="000B65FB">
        <w:t>re</w:t>
      </w:r>
      <w:r>
        <w:t xml:space="preserve"> created</w:t>
      </w:r>
      <w:proofErr w:type="gramEnd"/>
      <w:r>
        <w:t xml:space="preserve"> earlier </w:t>
      </w:r>
      <w:r w:rsidR="000B65FB">
        <w:t>will be used, as these</w:t>
      </w:r>
      <w:r>
        <w:t xml:space="preserve"> provide shared </w:t>
      </w:r>
      <w:r w:rsidR="000B65FB">
        <w:t xml:space="preserve">access and are </w:t>
      </w:r>
      <w:r>
        <w:t>often cheaper and easier to configure.</w:t>
      </w:r>
    </w:p>
    <w:p w14:paraId="42CD2600" w14:textId="77777777" w:rsidR="003E3686" w:rsidRDefault="003E3686" w:rsidP="003E3686">
      <w:pPr>
        <w:pStyle w:val="00-ScreenShot"/>
      </w:pPr>
      <w:r>
        <w:drawing>
          <wp:inline distT="0" distB="0" distL="0" distR="0" wp14:anchorId="73FCE3C7" wp14:editId="2AC59646">
            <wp:extent cx="5410200" cy="1839686"/>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5439304" cy="1849582"/>
                    </a:xfrm>
                    <a:prstGeom prst="rect">
                      <a:avLst/>
                    </a:prstGeom>
                  </pic:spPr>
                </pic:pic>
              </a:graphicData>
            </a:graphic>
          </wp:inline>
        </w:drawing>
      </w:r>
    </w:p>
    <w:p w14:paraId="5337B88C" w14:textId="77777777" w:rsidR="003E3686" w:rsidRDefault="003E3686" w:rsidP="00D149D9">
      <w:pPr>
        <w:pStyle w:val="ListParagraph"/>
        <w:numPr>
          <w:ilvl w:val="0"/>
          <w:numId w:val="14"/>
        </w:numPr>
        <w:tabs>
          <w:tab w:val="left" w:pos="1227"/>
        </w:tabs>
        <w:spacing w:after="120"/>
        <w:contextualSpacing w:val="0"/>
        <w:rPr>
          <w:b/>
        </w:rPr>
      </w:pPr>
      <w:r w:rsidRPr="00B00A67">
        <w:rPr>
          <w:b/>
        </w:rPr>
        <w:t xml:space="preserve">Close </w:t>
      </w:r>
      <w:r>
        <w:t xml:space="preserve">the </w:t>
      </w:r>
      <w:r w:rsidRPr="001F0BA9">
        <w:rPr>
          <w:b/>
        </w:rPr>
        <w:t>Internet Explorer</w:t>
      </w:r>
      <w:r>
        <w:t xml:space="preserve"> window</w:t>
      </w:r>
      <w:r>
        <w:rPr>
          <w:b/>
        </w:rPr>
        <w:t>.</w:t>
      </w:r>
    </w:p>
    <w:p w14:paraId="7922B426" w14:textId="5B708F17" w:rsidR="00846C7D" w:rsidRDefault="00846C7D" w:rsidP="00846C7D">
      <w:pPr>
        <w:tabs>
          <w:tab w:val="left" w:pos="1227"/>
        </w:tabs>
        <w:spacing w:after="120"/>
      </w:pPr>
    </w:p>
    <w:p w14:paraId="61AD966C" w14:textId="77777777" w:rsidR="00846C7D" w:rsidRDefault="00846C7D" w:rsidP="00846C7D">
      <w:pPr>
        <w:tabs>
          <w:tab w:val="left" w:pos="1227"/>
        </w:tabs>
        <w:spacing w:after="120"/>
      </w:pPr>
    </w:p>
    <w:p w14:paraId="38616385" w14:textId="77777777" w:rsidR="00846C7D" w:rsidRDefault="00846C7D" w:rsidP="00846C7D">
      <w:pPr>
        <w:tabs>
          <w:tab w:val="left" w:pos="1227"/>
        </w:tabs>
        <w:spacing w:after="120"/>
      </w:pPr>
    </w:p>
    <w:p w14:paraId="2134FBF8" w14:textId="77777777" w:rsidR="00846C7D" w:rsidRPr="00846C7D" w:rsidRDefault="00846C7D" w:rsidP="00846C7D">
      <w:pPr>
        <w:tabs>
          <w:tab w:val="left" w:pos="1227"/>
        </w:tabs>
        <w:spacing w:after="120"/>
        <w:rPr>
          <w:b/>
        </w:rPr>
      </w:pPr>
    </w:p>
    <w:p w14:paraId="1BAFB7F1" w14:textId="77777777" w:rsidR="003E3686" w:rsidRDefault="003E3686" w:rsidP="00D149D9">
      <w:pPr>
        <w:pStyle w:val="ListParagraph"/>
        <w:numPr>
          <w:ilvl w:val="0"/>
          <w:numId w:val="14"/>
        </w:numPr>
        <w:tabs>
          <w:tab w:val="left" w:pos="1227"/>
        </w:tabs>
        <w:spacing w:after="200"/>
        <w:rPr>
          <w:b/>
        </w:rPr>
      </w:pPr>
      <w:r>
        <w:lastRenderedPageBreak/>
        <w:t xml:space="preserve">With the </w:t>
      </w:r>
      <w:r w:rsidRPr="00186D0D">
        <w:rPr>
          <w:b/>
        </w:rPr>
        <w:t>Validate a Configuration Wizard</w:t>
      </w:r>
      <w:r>
        <w:t xml:space="preserve"> still open, ensure the </w:t>
      </w:r>
      <w:r>
        <w:rPr>
          <w:b/>
        </w:rPr>
        <w:t>Create the cluster now using the validated nodes</w:t>
      </w:r>
      <w:r>
        <w:t xml:space="preserve"> box </w:t>
      </w:r>
      <w:proofErr w:type="gramStart"/>
      <w:r>
        <w:t>is selected</w:t>
      </w:r>
      <w:proofErr w:type="gramEnd"/>
      <w:r>
        <w:t xml:space="preserve">, and click </w:t>
      </w:r>
      <w:r>
        <w:rPr>
          <w:b/>
        </w:rPr>
        <w:t>Finish.</w:t>
      </w:r>
    </w:p>
    <w:p w14:paraId="3F304D4D" w14:textId="77777777" w:rsidR="003E3686" w:rsidRDefault="003E3686" w:rsidP="000B65FB">
      <w:pPr>
        <w:pStyle w:val="ListParagraph"/>
        <w:numPr>
          <w:ilvl w:val="0"/>
          <w:numId w:val="0"/>
        </w:numPr>
        <w:tabs>
          <w:tab w:val="left" w:pos="1227"/>
        </w:tabs>
        <w:jc w:val="center"/>
        <w:rPr>
          <w:b/>
        </w:rPr>
      </w:pPr>
      <w:r>
        <w:rPr>
          <w:b/>
          <w:noProof/>
        </w:rPr>
        <w:drawing>
          <wp:inline distT="0" distB="0" distL="0" distR="0" wp14:anchorId="77F0D404" wp14:editId="375FA7AB">
            <wp:extent cx="4593772" cy="314350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11244" cy="3155463"/>
                    </a:xfrm>
                    <a:prstGeom prst="rect">
                      <a:avLst/>
                    </a:prstGeom>
                    <a:noFill/>
                    <a:ln>
                      <a:noFill/>
                    </a:ln>
                  </pic:spPr>
                </pic:pic>
              </a:graphicData>
            </a:graphic>
          </wp:inline>
        </w:drawing>
      </w:r>
    </w:p>
    <w:bookmarkEnd w:id="24"/>
    <w:p w14:paraId="3B125804" w14:textId="77777777" w:rsidR="003E3686" w:rsidRPr="00186D0D" w:rsidRDefault="003E3686" w:rsidP="000B65FB">
      <w:pPr>
        <w:pStyle w:val="ListParagraph"/>
        <w:numPr>
          <w:ilvl w:val="0"/>
          <w:numId w:val="0"/>
        </w:numPr>
        <w:ind w:left="720"/>
      </w:pPr>
    </w:p>
    <w:p w14:paraId="36B90317" w14:textId="47560587" w:rsidR="00443321" w:rsidRDefault="00443321" w:rsidP="00D149D9">
      <w:pPr>
        <w:pStyle w:val="ListParagraph"/>
        <w:numPr>
          <w:ilvl w:val="0"/>
          <w:numId w:val="14"/>
        </w:numPr>
        <w:spacing w:after="200"/>
      </w:pPr>
      <w:r>
        <w:t xml:space="preserve">Click </w:t>
      </w:r>
      <w:r>
        <w:rPr>
          <w:b/>
        </w:rPr>
        <w:t>Next</w:t>
      </w:r>
      <w:r>
        <w:t>.</w:t>
      </w:r>
    </w:p>
    <w:p w14:paraId="49C77183" w14:textId="77777777" w:rsidR="003E3686" w:rsidRDefault="003E3686" w:rsidP="00D149D9">
      <w:pPr>
        <w:pStyle w:val="ListParagraph"/>
        <w:numPr>
          <w:ilvl w:val="0"/>
          <w:numId w:val="14"/>
        </w:numPr>
        <w:spacing w:after="200"/>
      </w:pPr>
      <w:r>
        <w:t xml:space="preserve">On the </w:t>
      </w:r>
      <w:r w:rsidRPr="00186D0D">
        <w:rPr>
          <w:b/>
        </w:rPr>
        <w:t>Access Point for Administering the Cluster</w:t>
      </w:r>
      <w:r>
        <w:t xml:space="preserve"> screen, in the </w:t>
      </w:r>
      <w:r w:rsidRPr="00186D0D">
        <w:rPr>
          <w:b/>
        </w:rPr>
        <w:t>Cluster Name</w:t>
      </w:r>
      <w:r>
        <w:t xml:space="preserve"> box, enter </w:t>
      </w:r>
      <w:r>
        <w:rPr>
          <w:b/>
        </w:rPr>
        <w:t>CLUSTER1</w:t>
      </w:r>
      <w:r w:rsidRPr="003435AE">
        <w:t>.</w:t>
      </w:r>
    </w:p>
    <w:p w14:paraId="035A8330" w14:textId="77777777" w:rsidR="003E3686" w:rsidRDefault="003E3686" w:rsidP="003E3686">
      <w:pPr>
        <w:pStyle w:val="00-ScreenShot"/>
      </w:pPr>
      <w:r>
        <w:drawing>
          <wp:inline distT="0" distB="0" distL="0" distR="0" wp14:anchorId="193E9E28" wp14:editId="0182768A">
            <wp:extent cx="4310742" cy="53988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363238" cy="546456"/>
                    </a:xfrm>
                    <a:prstGeom prst="rect">
                      <a:avLst/>
                    </a:prstGeom>
                  </pic:spPr>
                </pic:pic>
              </a:graphicData>
            </a:graphic>
          </wp:inline>
        </w:drawing>
      </w:r>
    </w:p>
    <w:p w14:paraId="42677EB0" w14:textId="77777777" w:rsidR="003E3686" w:rsidRDefault="003E3686" w:rsidP="00D149D9">
      <w:pPr>
        <w:pStyle w:val="ppBodyText"/>
        <w:numPr>
          <w:ilvl w:val="0"/>
          <w:numId w:val="14"/>
        </w:numPr>
      </w:pPr>
      <w:r w:rsidRPr="00186D0D">
        <w:rPr>
          <w:b/>
        </w:rPr>
        <w:t xml:space="preserve">Clear </w:t>
      </w:r>
      <w:r>
        <w:t xml:space="preserve">all of the </w:t>
      </w:r>
      <w:r w:rsidRPr="00186D0D">
        <w:rPr>
          <w:b/>
        </w:rPr>
        <w:t>check boxes next to the I.P. addresses</w:t>
      </w:r>
      <w:r>
        <w:t xml:space="preserve"> leaving the </w:t>
      </w:r>
      <w:r w:rsidRPr="00186D0D">
        <w:rPr>
          <w:b/>
        </w:rPr>
        <w:t>bo</w:t>
      </w:r>
      <w:r>
        <w:rPr>
          <w:b/>
        </w:rPr>
        <w:t xml:space="preserve">x next to 192.168.2.0/24 checked. </w:t>
      </w:r>
      <w:r w:rsidRPr="00186D0D">
        <w:t>B</w:t>
      </w:r>
      <w:r>
        <w:t xml:space="preserve">elow the Address cell, click on the dialog which </w:t>
      </w:r>
      <w:proofErr w:type="gramStart"/>
      <w:r>
        <w:t>says</w:t>
      </w:r>
      <w:proofErr w:type="gramEnd"/>
      <w:r>
        <w:t xml:space="preserve"> “</w:t>
      </w:r>
      <w:r w:rsidRPr="00186D0D">
        <w:rPr>
          <w:b/>
        </w:rPr>
        <w:t>Click here to type an address</w:t>
      </w:r>
      <w:r>
        <w:t>” and enter “</w:t>
      </w:r>
      <w:r w:rsidRPr="00186D0D">
        <w:rPr>
          <w:b/>
        </w:rPr>
        <w:t>100</w:t>
      </w:r>
      <w:r>
        <w:t xml:space="preserve">” in the far right text box so the Address is 192.168.2.100, as shown in following screenshot.  Click </w:t>
      </w:r>
      <w:r w:rsidRPr="00186D0D">
        <w:rPr>
          <w:b/>
        </w:rPr>
        <w:t>Next</w:t>
      </w:r>
      <w:r>
        <w:t>.</w:t>
      </w:r>
    </w:p>
    <w:p w14:paraId="1773ECE6" w14:textId="77777777" w:rsidR="003E3686" w:rsidRPr="00EB69F4" w:rsidRDefault="003E3686" w:rsidP="003E3686">
      <w:pPr>
        <w:pStyle w:val="00-ScreenShot"/>
      </w:pPr>
      <w:r w:rsidRPr="00EB69F4">
        <w:drawing>
          <wp:inline distT="0" distB="0" distL="0" distR="0" wp14:anchorId="27C8C2BE" wp14:editId="5BE3BFD3">
            <wp:extent cx="3533241" cy="86217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555633" cy="867642"/>
                    </a:xfrm>
                    <a:prstGeom prst="rect">
                      <a:avLst/>
                    </a:prstGeom>
                  </pic:spPr>
                </pic:pic>
              </a:graphicData>
            </a:graphic>
          </wp:inline>
        </w:drawing>
      </w:r>
    </w:p>
    <w:p w14:paraId="5553E78E" w14:textId="7A6C2FE8" w:rsidR="003E3686" w:rsidRDefault="003E3686" w:rsidP="00D149D9">
      <w:pPr>
        <w:pStyle w:val="ppBodyText"/>
        <w:numPr>
          <w:ilvl w:val="0"/>
          <w:numId w:val="14"/>
        </w:numPr>
      </w:pPr>
      <w:r>
        <w:t xml:space="preserve">On the </w:t>
      </w:r>
      <w:r w:rsidRPr="00186D0D">
        <w:rPr>
          <w:b/>
        </w:rPr>
        <w:t>Confirmation</w:t>
      </w:r>
      <w:r>
        <w:t xml:space="preserve"> screen, ensure </w:t>
      </w:r>
      <w:r w:rsidR="007E698A">
        <w:t>the settings</w:t>
      </w:r>
      <w:r>
        <w:t xml:space="preserve"> match those on the screenshot below, and that the checkbox for </w:t>
      </w:r>
      <w:r>
        <w:rPr>
          <w:b/>
        </w:rPr>
        <w:t>Add all eligible storage to the cluster</w:t>
      </w:r>
      <w:r>
        <w:t xml:space="preserve"> </w:t>
      </w:r>
      <w:proofErr w:type="gramStart"/>
      <w:r>
        <w:t>is selected</w:t>
      </w:r>
      <w:proofErr w:type="gramEnd"/>
      <w:r>
        <w:t xml:space="preserve">, and then click </w:t>
      </w:r>
      <w:r>
        <w:rPr>
          <w:b/>
        </w:rPr>
        <w:t>Next</w:t>
      </w:r>
      <w:r>
        <w:t xml:space="preserve"> to begin cluster creation.</w:t>
      </w:r>
    </w:p>
    <w:p w14:paraId="0EE70EAD" w14:textId="77777777" w:rsidR="003E3686" w:rsidRPr="00EB69F4" w:rsidRDefault="003E3686" w:rsidP="003E3686">
      <w:pPr>
        <w:pStyle w:val="00-ScreenShot"/>
      </w:pPr>
      <w:r w:rsidRPr="00EB69F4">
        <w:drawing>
          <wp:inline distT="0" distB="0" distL="0" distR="0" wp14:anchorId="4B42E276" wp14:editId="7C6F53A2">
            <wp:extent cx="3396343" cy="1688541"/>
            <wp:effectExtent l="0" t="0" r="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411288" cy="1695971"/>
                    </a:xfrm>
                    <a:prstGeom prst="rect">
                      <a:avLst/>
                    </a:prstGeom>
                  </pic:spPr>
                </pic:pic>
              </a:graphicData>
            </a:graphic>
          </wp:inline>
        </w:drawing>
      </w:r>
    </w:p>
    <w:p w14:paraId="6FFD302C" w14:textId="0127E040" w:rsidR="003E3686" w:rsidRDefault="003E3686" w:rsidP="00D149D9">
      <w:pPr>
        <w:pStyle w:val="ppBodyText"/>
        <w:numPr>
          <w:ilvl w:val="0"/>
          <w:numId w:val="14"/>
        </w:numPr>
        <w:rPr>
          <w:lang w:bidi="ar-SA"/>
        </w:rPr>
      </w:pPr>
      <w:r>
        <w:lastRenderedPageBreak/>
        <w:t xml:space="preserve">After the cluster has been created, </w:t>
      </w:r>
      <w:r w:rsidR="006B160C">
        <w:t>a confirmation will appear</w:t>
      </w:r>
      <w:r>
        <w:t xml:space="preserve">, </w:t>
      </w:r>
      <w:proofErr w:type="gramStart"/>
      <w:r>
        <w:t>however</w:t>
      </w:r>
      <w:proofErr w:type="gramEnd"/>
      <w:r>
        <w:t xml:space="preserve"> there is </w:t>
      </w:r>
      <w:r w:rsidR="006B160C">
        <w:t xml:space="preserve">still </w:t>
      </w:r>
      <w:r>
        <w:t xml:space="preserve">a warning.  Click </w:t>
      </w:r>
      <w:r>
        <w:rPr>
          <w:b/>
        </w:rPr>
        <w:t>View Report</w:t>
      </w:r>
      <w:r>
        <w:t xml:space="preserve"> </w:t>
      </w:r>
      <w:r w:rsidR="006B160C">
        <w:t>to review this</w:t>
      </w:r>
      <w:r>
        <w:t xml:space="preserve"> warning.</w:t>
      </w:r>
    </w:p>
    <w:p w14:paraId="5F2E07CF" w14:textId="741FFEE0" w:rsidR="003E3686" w:rsidRPr="00EB69F4" w:rsidRDefault="00122574" w:rsidP="003E3686">
      <w:pPr>
        <w:pStyle w:val="00-ScreenShot"/>
      </w:pPr>
      <w:r>
        <w:drawing>
          <wp:inline distT="0" distB="0" distL="0" distR="0" wp14:anchorId="50F3D56C" wp14:editId="39E0A1E3">
            <wp:extent cx="3429000" cy="2318198"/>
            <wp:effectExtent l="0" t="0" r="0" b="635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38051" cy="2324317"/>
                    </a:xfrm>
                    <a:prstGeom prst="rect">
                      <a:avLst/>
                    </a:prstGeom>
                    <a:noFill/>
                    <a:ln>
                      <a:noFill/>
                    </a:ln>
                  </pic:spPr>
                </pic:pic>
              </a:graphicData>
            </a:graphic>
          </wp:inline>
        </w:drawing>
      </w:r>
    </w:p>
    <w:p w14:paraId="03EE8BE9" w14:textId="3042479A" w:rsidR="003E3686" w:rsidRDefault="003E3686" w:rsidP="00D149D9">
      <w:pPr>
        <w:pStyle w:val="ppBodyText"/>
        <w:numPr>
          <w:ilvl w:val="0"/>
          <w:numId w:val="14"/>
        </w:numPr>
        <w:rPr>
          <w:lang w:bidi="ar-SA"/>
        </w:rPr>
      </w:pPr>
      <w:r>
        <w:t>When the report opens</w:t>
      </w:r>
      <w:r w:rsidR="006B160C">
        <w:t xml:space="preserve"> </w:t>
      </w:r>
      <w:r w:rsidRPr="008420D4">
        <w:rPr>
          <w:b/>
        </w:rPr>
        <w:t xml:space="preserve">maximize the </w:t>
      </w:r>
      <w:r>
        <w:rPr>
          <w:b/>
        </w:rPr>
        <w:t xml:space="preserve">Internet Explorer </w:t>
      </w:r>
      <w:r w:rsidRPr="008420D4">
        <w:rPr>
          <w:b/>
        </w:rPr>
        <w:t>window</w:t>
      </w:r>
      <w:r>
        <w:t xml:space="preserve"> and </w:t>
      </w:r>
      <w:r w:rsidRPr="00186D0D">
        <w:rPr>
          <w:b/>
        </w:rPr>
        <w:t>scroll down</w:t>
      </w:r>
      <w:r>
        <w:t xml:space="preserve"> to the bottom of the report, </w:t>
      </w:r>
      <w:r w:rsidR="006B160C">
        <w:t>to the</w:t>
      </w:r>
      <w:r>
        <w:t xml:space="preserve"> following warnings.</w:t>
      </w:r>
    </w:p>
    <w:p w14:paraId="717A18D9" w14:textId="77777777" w:rsidR="003E3686" w:rsidRPr="00EB69F4" w:rsidRDefault="003E3686" w:rsidP="00D90813">
      <w:pPr>
        <w:pStyle w:val="00-ScreenShot"/>
        <w:spacing w:after="120"/>
      </w:pPr>
      <w:r w:rsidRPr="00EB69F4">
        <w:drawing>
          <wp:inline distT="0" distB="0" distL="0" distR="0" wp14:anchorId="7EB0A5E9" wp14:editId="165F9275">
            <wp:extent cx="5270500" cy="569019"/>
            <wp:effectExtent l="0" t="0" r="6350" b="25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5341421" cy="576676"/>
                    </a:xfrm>
                    <a:prstGeom prst="rect">
                      <a:avLst/>
                    </a:prstGeom>
                  </pic:spPr>
                </pic:pic>
              </a:graphicData>
            </a:graphic>
          </wp:inline>
        </w:drawing>
      </w:r>
    </w:p>
    <w:p w14:paraId="7418274D" w14:textId="2E49D194" w:rsidR="003E3686" w:rsidRDefault="003E3686" w:rsidP="00D149D9">
      <w:pPr>
        <w:pStyle w:val="ListParagraph"/>
        <w:numPr>
          <w:ilvl w:val="0"/>
          <w:numId w:val="14"/>
        </w:numPr>
        <w:spacing w:after="120"/>
        <w:contextualSpacing w:val="0"/>
      </w:pPr>
      <w:r>
        <w:t xml:space="preserve">The cluster warning indicates that there are no disks available for the quorum/witness disk, and that the current configuration is not optimal in ensuring complete cluster availability.  The quorum/witness disk allows nodes to arbitrate for ownership of resources in the event that there is a network partition and nodes cannot communicate with each other (this </w:t>
      </w:r>
      <w:proofErr w:type="gramStart"/>
      <w:r>
        <w:t>is also known</w:t>
      </w:r>
      <w:proofErr w:type="gramEnd"/>
      <w:r>
        <w:t xml:space="preserve"> as a “split brain”).  The cluster recommends changing the configuration to </w:t>
      </w:r>
      <w:r w:rsidRPr="00D90813">
        <w:rPr>
          <w:b/>
        </w:rPr>
        <w:t>Node and Disk Majority</w:t>
      </w:r>
      <w:r>
        <w:t xml:space="preserve"> so that a disk </w:t>
      </w:r>
      <w:proofErr w:type="gramStart"/>
      <w:r>
        <w:t>can be used</w:t>
      </w:r>
      <w:proofErr w:type="gramEnd"/>
      <w:r>
        <w:t xml:space="preserve"> for ownership arbitration.  Only one node at a time can mount this disk, and that node </w:t>
      </w:r>
      <w:proofErr w:type="gramStart"/>
      <w:r>
        <w:t>will also</w:t>
      </w:r>
      <w:proofErr w:type="gramEnd"/>
      <w:r>
        <w:t xml:space="preserve"> know that it should host the other clustered roles.  The node that cannot mount this disk (because </w:t>
      </w:r>
      <w:proofErr w:type="gramStart"/>
      <w:r>
        <w:t>it is already mounted by the other node</w:t>
      </w:r>
      <w:proofErr w:type="gramEnd"/>
      <w:r>
        <w:t xml:space="preserve">) will not attempt to run any other clustered roles until it can rejoin the rest of the cluster.  </w:t>
      </w:r>
    </w:p>
    <w:p w14:paraId="5DA8B985" w14:textId="35922A61" w:rsidR="003E3686" w:rsidRPr="00095446" w:rsidRDefault="001C0D58" w:rsidP="00D149D9">
      <w:pPr>
        <w:pStyle w:val="ListParagraph"/>
        <w:numPr>
          <w:ilvl w:val="0"/>
          <w:numId w:val="14"/>
        </w:numPr>
        <w:spacing w:after="120"/>
        <w:contextualSpacing w:val="0"/>
      </w:pPr>
      <w:r>
        <w:t xml:space="preserve">In this </w:t>
      </w:r>
      <w:proofErr w:type="gramStart"/>
      <w:r>
        <w:t>exercise</w:t>
      </w:r>
      <w:proofErr w:type="gramEnd"/>
      <w:r w:rsidR="003E3686">
        <w:t xml:space="preserve"> a file share will be used, rather than a disk, to provide an equivalent ownership concept.  In this case, one of the nodes will open a file on the share, and this node </w:t>
      </w:r>
      <w:proofErr w:type="gramStart"/>
      <w:r w:rsidR="003E3686">
        <w:t>will also</w:t>
      </w:r>
      <w:proofErr w:type="gramEnd"/>
      <w:r w:rsidR="003E3686">
        <w:t xml:space="preserve"> run all other clustered roles.  The other node will recognize that there is already an open file handle and will not attempt to run any other clustered roles until it can rejoin the rest of the cluster. </w:t>
      </w:r>
    </w:p>
    <w:p w14:paraId="2CE20998" w14:textId="77777777" w:rsidR="003E3686" w:rsidRDefault="003E3686" w:rsidP="00D149D9">
      <w:pPr>
        <w:pStyle w:val="ListParagraph"/>
        <w:numPr>
          <w:ilvl w:val="0"/>
          <w:numId w:val="14"/>
        </w:numPr>
        <w:spacing w:after="120"/>
        <w:contextualSpacing w:val="0"/>
      </w:pPr>
      <w:r>
        <w:t xml:space="preserve">Close the </w:t>
      </w:r>
      <w:r>
        <w:rPr>
          <w:b/>
        </w:rPr>
        <w:t xml:space="preserve">Internet Explorer </w:t>
      </w:r>
      <w:r>
        <w:t>window.</w:t>
      </w:r>
    </w:p>
    <w:p w14:paraId="7696E3BB" w14:textId="77777777" w:rsidR="003E3686" w:rsidRPr="00301645" w:rsidRDefault="003E3686" w:rsidP="00D149D9">
      <w:pPr>
        <w:pStyle w:val="ListParagraph"/>
        <w:numPr>
          <w:ilvl w:val="0"/>
          <w:numId w:val="14"/>
        </w:numPr>
        <w:spacing w:after="120"/>
        <w:contextualSpacing w:val="0"/>
      </w:pPr>
      <w:r>
        <w:t xml:space="preserve">With the </w:t>
      </w:r>
      <w:r>
        <w:rPr>
          <w:b/>
        </w:rPr>
        <w:t>Create Cluster Wizard Summary</w:t>
      </w:r>
      <w:r>
        <w:t xml:space="preserve"> screen still open, click </w:t>
      </w:r>
      <w:r>
        <w:rPr>
          <w:b/>
        </w:rPr>
        <w:t>Finish.</w:t>
      </w:r>
    </w:p>
    <w:p w14:paraId="76FD9B7A" w14:textId="538E7C34" w:rsidR="003E3686" w:rsidRDefault="00122574" w:rsidP="00122574">
      <w:pPr>
        <w:pStyle w:val="00-ScreenShot"/>
        <w:rPr>
          <w:rFonts w:asciiTheme="majorHAnsi" w:eastAsiaTheme="majorEastAsia" w:hAnsiTheme="majorHAnsi" w:cstheme="majorBidi"/>
          <w:color w:val="17365D" w:themeColor="text2" w:themeShade="BF"/>
          <w:spacing w:val="5"/>
          <w:kern w:val="28"/>
          <w:sz w:val="52"/>
          <w:szCs w:val="52"/>
        </w:rPr>
      </w:pPr>
      <w:r>
        <w:drawing>
          <wp:inline distT="0" distB="0" distL="0" distR="0" wp14:anchorId="2C2EEA4C" wp14:editId="6DF71F68">
            <wp:extent cx="3022600" cy="1682482"/>
            <wp:effectExtent l="0" t="0" r="6350"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28709" cy="1685883"/>
                    </a:xfrm>
                    <a:prstGeom prst="rect">
                      <a:avLst/>
                    </a:prstGeom>
                    <a:noFill/>
                    <a:ln>
                      <a:noFill/>
                    </a:ln>
                  </pic:spPr>
                </pic:pic>
              </a:graphicData>
            </a:graphic>
          </wp:inline>
        </w:drawing>
      </w:r>
      <w:r w:rsidR="003E3686">
        <w:br w:type="page"/>
      </w:r>
    </w:p>
    <w:bookmarkStart w:id="25" w:name="_Toc366171490" w:displacedByCustomXml="next"/>
    <w:sdt>
      <w:sdtPr>
        <w:alias w:val="Topic"/>
        <w:tag w:val="9b28405c-4706-4849-b895-81eddc365c6a"/>
        <w:id w:val="806666230"/>
        <w:placeholder>
          <w:docPart w:val="73F9D642A58B4C64BBFB4CD4F5D5789C"/>
        </w:placeholder>
        <w:text/>
      </w:sdtPr>
      <w:sdtEndPr/>
      <w:sdtContent>
        <w:p w14:paraId="7A427F8B" w14:textId="10F34A3A" w:rsidR="003E3686" w:rsidRDefault="0057652D" w:rsidP="003E3686">
          <w:pPr>
            <w:pStyle w:val="ppTopic"/>
          </w:pPr>
          <w:r>
            <w:t>Exercise 4.2: Configure</w:t>
          </w:r>
          <w:r w:rsidR="00DE07A4">
            <w:t xml:space="preserve"> a Failover Cluster</w:t>
          </w:r>
        </w:p>
      </w:sdtContent>
    </w:sdt>
    <w:bookmarkEnd w:id="25" w:displacedByCustomXml="prev"/>
    <w:p w14:paraId="6423EACF" w14:textId="7F80806A" w:rsidR="003E3686" w:rsidRPr="00E7490C" w:rsidRDefault="006B160C" w:rsidP="003E3686">
      <w:pPr>
        <w:rPr>
          <w:b/>
        </w:rPr>
      </w:pPr>
      <w:r>
        <w:rPr>
          <w:b/>
        </w:rPr>
        <w:t xml:space="preserve">In this </w:t>
      </w:r>
      <w:r w:rsidR="00092C81">
        <w:rPr>
          <w:b/>
        </w:rPr>
        <w:t>exercise,</w:t>
      </w:r>
      <w:r>
        <w:rPr>
          <w:b/>
        </w:rPr>
        <w:t xml:space="preserve"> several cluster-wide settings </w:t>
      </w:r>
      <w:proofErr w:type="gramStart"/>
      <w:r>
        <w:rPr>
          <w:b/>
        </w:rPr>
        <w:t>will be</w:t>
      </w:r>
      <w:r w:rsidR="003E3686">
        <w:rPr>
          <w:b/>
        </w:rPr>
        <w:t xml:space="preserve"> </w:t>
      </w:r>
      <w:r>
        <w:rPr>
          <w:b/>
        </w:rPr>
        <w:t>configured</w:t>
      </w:r>
      <w:proofErr w:type="gramEnd"/>
      <w:r>
        <w:rPr>
          <w:b/>
        </w:rPr>
        <w:t xml:space="preserve">, including the </w:t>
      </w:r>
      <w:r w:rsidR="003E3686">
        <w:rPr>
          <w:b/>
        </w:rPr>
        <w:t xml:space="preserve">quorum, network and </w:t>
      </w:r>
      <w:r>
        <w:rPr>
          <w:b/>
        </w:rPr>
        <w:t>live mig</w:t>
      </w:r>
      <w:r w:rsidR="00AA2940">
        <w:rPr>
          <w:b/>
        </w:rPr>
        <w:t>ration settings.  The quorum disk is a</w:t>
      </w:r>
      <w:r w:rsidR="00E53CE7">
        <w:rPr>
          <w:b/>
        </w:rPr>
        <w:t>n</w:t>
      </w:r>
      <w:r w:rsidR="00AA2940">
        <w:rPr>
          <w:b/>
        </w:rPr>
        <w:t xml:space="preserve"> unused disk or file share that functions as an arbitrator between cluster nodes when the nodes cannot communicate with each to decide which of the hosts should run the workloads.</w:t>
      </w:r>
    </w:p>
    <w:p w14:paraId="50F3F604" w14:textId="572389EE" w:rsidR="003E3686" w:rsidRDefault="00EA038B" w:rsidP="003E3686">
      <w:r>
        <w:rPr>
          <w:b/>
        </w:rPr>
        <w:t>Estimated time to complete</w:t>
      </w:r>
      <w:r w:rsidR="003E3686" w:rsidRPr="00E7490C">
        <w:rPr>
          <w:b/>
        </w:rPr>
        <w:t>:</w:t>
      </w:r>
      <w:r w:rsidR="000033A9">
        <w:rPr>
          <w:b/>
        </w:rPr>
        <w:t xml:space="preserve"> 5 minutes</w:t>
      </w:r>
    </w:p>
    <w:p w14:paraId="3A31EA18" w14:textId="77777777" w:rsidR="003E3686" w:rsidRPr="002232FB" w:rsidRDefault="003E3686" w:rsidP="003E3686">
      <w:pPr>
        <w:rPr>
          <w:b/>
          <w:i/>
        </w:rPr>
      </w:pPr>
      <w:r>
        <w:rPr>
          <w:noProof/>
        </w:rPr>
        <w:drawing>
          <wp:inline distT="0" distB="0" distL="0" distR="0" wp14:anchorId="4225AAFA" wp14:editId="3A1D2145">
            <wp:extent cx="612140" cy="771525"/>
            <wp:effectExtent l="0" t="0" r="0" b="0"/>
            <wp:docPr id="265" name="Picture 265"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r>
        <w:rPr>
          <w:b/>
          <w:i/>
        </w:rPr>
        <w:t xml:space="preserve"> </w:t>
      </w:r>
    </w:p>
    <w:p w14:paraId="27EE711D" w14:textId="39D0BDDF" w:rsidR="003E3686" w:rsidRDefault="000112B8" w:rsidP="00D149D9">
      <w:pPr>
        <w:pStyle w:val="ppBodyText"/>
        <w:numPr>
          <w:ilvl w:val="0"/>
          <w:numId w:val="18"/>
        </w:numPr>
      </w:pPr>
      <w:r>
        <w:t>Open</w:t>
      </w:r>
      <w:r w:rsidR="003E3686">
        <w:t xml:space="preserve"> </w:t>
      </w:r>
      <w:r w:rsidR="003E3686">
        <w:rPr>
          <w:b/>
        </w:rPr>
        <w:t>VMM01</w:t>
      </w:r>
      <w:r>
        <w:t xml:space="preserve"> then</w:t>
      </w:r>
      <w:r w:rsidR="003E3686">
        <w:t xml:space="preserve"> open </w:t>
      </w:r>
      <w:r w:rsidR="003E3686" w:rsidRPr="00306E30">
        <w:rPr>
          <w:b/>
        </w:rPr>
        <w:t>Failover Cluster Manager</w:t>
      </w:r>
      <w:r w:rsidR="003E3686">
        <w:t>.</w:t>
      </w:r>
    </w:p>
    <w:p w14:paraId="01762993" w14:textId="77777777" w:rsidR="003E3686" w:rsidRPr="00EB69F4" w:rsidRDefault="003E3686" w:rsidP="003E3686">
      <w:pPr>
        <w:pStyle w:val="00-ScreenShot"/>
      </w:pPr>
      <w:r w:rsidRPr="00EB69F4">
        <w:drawing>
          <wp:inline distT="0" distB="0" distL="0" distR="0" wp14:anchorId="0A9235DA" wp14:editId="2628A13F">
            <wp:extent cx="590550" cy="10572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0550" cy="1057275"/>
                    </a:xfrm>
                    <a:prstGeom prst="rect">
                      <a:avLst/>
                    </a:prstGeom>
                    <a:noFill/>
                    <a:ln>
                      <a:noFill/>
                    </a:ln>
                  </pic:spPr>
                </pic:pic>
              </a:graphicData>
            </a:graphic>
          </wp:inline>
        </w:drawing>
      </w:r>
    </w:p>
    <w:p w14:paraId="170BD112" w14:textId="7FCB6781" w:rsidR="003E3686" w:rsidRPr="00301645" w:rsidRDefault="003E3686" w:rsidP="00D149D9">
      <w:pPr>
        <w:pStyle w:val="ppBodyText"/>
        <w:numPr>
          <w:ilvl w:val="0"/>
          <w:numId w:val="18"/>
        </w:numPr>
      </w:pPr>
      <w:r>
        <w:t>In the top left navigat</w:t>
      </w:r>
      <w:r w:rsidR="00655398">
        <w:t>ion</w:t>
      </w:r>
      <w:r>
        <w:t xml:space="preserve"> pane of </w:t>
      </w:r>
      <w:r w:rsidRPr="00301645">
        <w:rPr>
          <w:b/>
        </w:rPr>
        <w:t>Failover Cluster Manager</w:t>
      </w:r>
      <w:r>
        <w:t xml:space="preserve">, </w:t>
      </w:r>
      <w:r w:rsidR="005619E1">
        <w:t>right-click</w:t>
      </w:r>
      <w:r>
        <w:t xml:space="preserve"> on </w:t>
      </w:r>
      <w:r>
        <w:rPr>
          <w:b/>
        </w:rPr>
        <w:t>CLUSTER1</w:t>
      </w:r>
      <w:r w:rsidRPr="003435AE">
        <w:rPr>
          <w:b/>
        </w:rPr>
        <w:t>.contoso.com</w:t>
      </w:r>
      <w:r>
        <w:t xml:space="preserve">, select </w:t>
      </w:r>
      <w:r>
        <w:rPr>
          <w:b/>
        </w:rPr>
        <w:t>More Actions</w:t>
      </w:r>
      <w:r>
        <w:t xml:space="preserve"> and then </w:t>
      </w:r>
      <w:r>
        <w:rPr>
          <w:b/>
        </w:rPr>
        <w:t>Configure Cluster Quorum Settings.</w:t>
      </w:r>
    </w:p>
    <w:p w14:paraId="3B6058F9" w14:textId="77777777" w:rsidR="003E3686" w:rsidRPr="00EB69F4" w:rsidRDefault="003E3686" w:rsidP="003E3686">
      <w:pPr>
        <w:pStyle w:val="00-ScreenShot"/>
      </w:pPr>
      <w:r w:rsidRPr="00EB69F4">
        <w:drawing>
          <wp:inline distT="0" distB="0" distL="0" distR="0" wp14:anchorId="7FBEB870" wp14:editId="47332FDF">
            <wp:extent cx="4114800" cy="1455069"/>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161475" cy="1471574"/>
                    </a:xfrm>
                    <a:prstGeom prst="rect">
                      <a:avLst/>
                    </a:prstGeom>
                  </pic:spPr>
                </pic:pic>
              </a:graphicData>
            </a:graphic>
          </wp:inline>
        </w:drawing>
      </w:r>
    </w:p>
    <w:p w14:paraId="7A4217D7" w14:textId="77777777" w:rsidR="003E3686" w:rsidRDefault="003E3686" w:rsidP="00D149D9">
      <w:pPr>
        <w:pStyle w:val="ListParagraph"/>
        <w:numPr>
          <w:ilvl w:val="0"/>
          <w:numId w:val="18"/>
        </w:numPr>
        <w:spacing w:line="259" w:lineRule="auto"/>
      </w:pPr>
      <w:r>
        <w:t xml:space="preserve">Read the </w:t>
      </w:r>
      <w:r w:rsidRPr="00301645">
        <w:rPr>
          <w:b/>
        </w:rPr>
        <w:t>Before You Begin page</w:t>
      </w:r>
      <w:r>
        <w:t xml:space="preserve"> and click </w:t>
      </w:r>
      <w:proofErr w:type="gramStart"/>
      <w:r>
        <w:rPr>
          <w:b/>
        </w:rPr>
        <w:t>Next</w:t>
      </w:r>
      <w:proofErr w:type="gramEnd"/>
      <w:r w:rsidRPr="00095446">
        <w:t>.</w:t>
      </w:r>
    </w:p>
    <w:p w14:paraId="54999149" w14:textId="77777777" w:rsidR="003E3686" w:rsidRPr="00301645" w:rsidRDefault="003E3686" w:rsidP="00D149D9">
      <w:pPr>
        <w:pStyle w:val="ppBodyText"/>
        <w:numPr>
          <w:ilvl w:val="0"/>
          <w:numId w:val="18"/>
        </w:numPr>
      </w:pPr>
      <w:r>
        <w:t>Select</w:t>
      </w:r>
      <w:r w:rsidRPr="00BA4244">
        <w:rPr>
          <w:b/>
        </w:rPr>
        <w:t xml:space="preserve"> </w:t>
      </w:r>
      <w:r w:rsidRPr="004B55BE">
        <w:rPr>
          <w:b/>
        </w:rPr>
        <w:t>Advanced Quorum Configuration and witness selection</w:t>
      </w:r>
      <w:r>
        <w:t xml:space="preserve"> on the Quorum Configuration Option page and click </w:t>
      </w:r>
      <w:proofErr w:type="gramStart"/>
      <w:r>
        <w:rPr>
          <w:b/>
        </w:rPr>
        <w:t>N</w:t>
      </w:r>
      <w:r w:rsidRPr="004B55BE">
        <w:rPr>
          <w:b/>
        </w:rPr>
        <w:t>ext</w:t>
      </w:r>
      <w:proofErr w:type="gramEnd"/>
      <w:r w:rsidRPr="00095446">
        <w:t>.</w:t>
      </w:r>
    </w:p>
    <w:p w14:paraId="226772DD" w14:textId="77777777" w:rsidR="003E3686" w:rsidRPr="00EB69F4" w:rsidRDefault="003E3686" w:rsidP="003E3686">
      <w:pPr>
        <w:pStyle w:val="00-ScreenShot"/>
      </w:pPr>
      <w:r w:rsidRPr="00EB69F4">
        <w:drawing>
          <wp:inline distT="0" distB="0" distL="0" distR="0" wp14:anchorId="41BD4E5E" wp14:editId="1674489D">
            <wp:extent cx="4147718" cy="1572987"/>
            <wp:effectExtent l="0" t="0" r="5715"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155462" cy="1575924"/>
                    </a:xfrm>
                    <a:prstGeom prst="rect">
                      <a:avLst/>
                    </a:prstGeom>
                  </pic:spPr>
                </pic:pic>
              </a:graphicData>
            </a:graphic>
          </wp:inline>
        </w:drawing>
      </w:r>
    </w:p>
    <w:p w14:paraId="75AE5DDA" w14:textId="77777777" w:rsidR="003E3686" w:rsidRDefault="003E3686" w:rsidP="00D149D9">
      <w:pPr>
        <w:pStyle w:val="ListParagraph"/>
        <w:numPr>
          <w:ilvl w:val="0"/>
          <w:numId w:val="18"/>
        </w:numPr>
        <w:spacing w:line="259" w:lineRule="auto"/>
      </w:pPr>
      <w:r>
        <w:lastRenderedPageBreak/>
        <w:t xml:space="preserve">On the </w:t>
      </w:r>
      <w:r w:rsidRPr="00301645">
        <w:rPr>
          <w:b/>
        </w:rPr>
        <w:t>Select Voting Configuration</w:t>
      </w:r>
      <w:r>
        <w:t xml:space="preserve"> page, ensure </w:t>
      </w:r>
      <w:r>
        <w:rPr>
          <w:b/>
        </w:rPr>
        <w:t>All Nodes</w:t>
      </w:r>
      <w:r>
        <w:t xml:space="preserve"> is selected, and then click </w:t>
      </w:r>
      <w:proofErr w:type="gramStart"/>
      <w:r w:rsidRPr="00301645">
        <w:rPr>
          <w:b/>
        </w:rPr>
        <w:t>Next</w:t>
      </w:r>
      <w:proofErr w:type="gramEnd"/>
      <w:r>
        <w:t>.</w:t>
      </w:r>
    </w:p>
    <w:p w14:paraId="3D535EAB" w14:textId="77777777" w:rsidR="003E3686" w:rsidRDefault="003E3686" w:rsidP="003E3686">
      <w:pPr>
        <w:pStyle w:val="00-ScreenShot"/>
      </w:pPr>
      <w:r>
        <w:drawing>
          <wp:inline distT="0" distB="0" distL="0" distR="0" wp14:anchorId="0612680F" wp14:editId="687A7208">
            <wp:extent cx="4437488" cy="1993900"/>
            <wp:effectExtent l="0" t="0" r="127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4455801" cy="2002129"/>
                    </a:xfrm>
                    <a:prstGeom prst="rect">
                      <a:avLst/>
                    </a:prstGeom>
                  </pic:spPr>
                </pic:pic>
              </a:graphicData>
            </a:graphic>
          </wp:inline>
        </w:drawing>
      </w:r>
    </w:p>
    <w:p w14:paraId="4263A44E" w14:textId="77777777" w:rsidR="003E3686" w:rsidRDefault="003E3686" w:rsidP="00D149D9">
      <w:pPr>
        <w:pStyle w:val="ListParagraph"/>
        <w:numPr>
          <w:ilvl w:val="0"/>
          <w:numId w:val="18"/>
        </w:numPr>
        <w:spacing w:line="259" w:lineRule="auto"/>
      </w:pPr>
      <w:r>
        <w:t xml:space="preserve">On the </w:t>
      </w:r>
      <w:r w:rsidRPr="00301645">
        <w:rPr>
          <w:b/>
        </w:rPr>
        <w:t>Configure Quorum Management</w:t>
      </w:r>
      <w:r>
        <w:t xml:space="preserve"> page, ensure that the </w:t>
      </w:r>
      <w:r>
        <w:rPr>
          <w:b/>
        </w:rPr>
        <w:t xml:space="preserve">Allow cluster to dynamically manage the assignment of node votes (recommended) </w:t>
      </w:r>
      <w:r>
        <w:t xml:space="preserve">is selected, and then click </w:t>
      </w:r>
      <w:proofErr w:type="gramStart"/>
      <w:r>
        <w:rPr>
          <w:b/>
        </w:rPr>
        <w:t>Next</w:t>
      </w:r>
      <w:proofErr w:type="gramEnd"/>
      <w:r>
        <w:rPr>
          <w:b/>
        </w:rPr>
        <w:t>.</w:t>
      </w:r>
    </w:p>
    <w:p w14:paraId="03A32A8B" w14:textId="77777777" w:rsidR="003E3686" w:rsidRDefault="003E3686" w:rsidP="003E3686">
      <w:pPr>
        <w:pStyle w:val="00-ScreenShot"/>
      </w:pPr>
      <w:r>
        <w:drawing>
          <wp:inline distT="0" distB="0" distL="0" distR="0" wp14:anchorId="1C1638A4" wp14:editId="2A7CBFCE">
            <wp:extent cx="4511727" cy="1524000"/>
            <wp:effectExtent l="0" t="0" r="317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4566729" cy="1542579"/>
                    </a:xfrm>
                    <a:prstGeom prst="rect">
                      <a:avLst/>
                    </a:prstGeom>
                  </pic:spPr>
                </pic:pic>
              </a:graphicData>
            </a:graphic>
          </wp:inline>
        </w:drawing>
      </w:r>
    </w:p>
    <w:p w14:paraId="25A3C0AF" w14:textId="77777777" w:rsidR="003E3686" w:rsidRDefault="003E3686" w:rsidP="00D149D9">
      <w:pPr>
        <w:pStyle w:val="ListParagraph"/>
        <w:numPr>
          <w:ilvl w:val="0"/>
          <w:numId w:val="18"/>
        </w:numPr>
        <w:spacing w:line="259" w:lineRule="auto"/>
      </w:pPr>
      <w:r>
        <w:t xml:space="preserve">On the </w:t>
      </w:r>
      <w:r w:rsidRPr="00301645">
        <w:rPr>
          <w:b/>
        </w:rPr>
        <w:t>Select Quorum Witness</w:t>
      </w:r>
      <w:r>
        <w:t xml:space="preserve"> page, choose </w:t>
      </w:r>
      <w:r w:rsidRPr="00BA4244">
        <w:rPr>
          <w:b/>
        </w:rPr>
        <w:t>Configure a file share witness</w:t>
      </w:r>
      <w:r>
        <w:t xml:space="preserve"> </w:t>
      </w:r>
      <w:r w:rsidRPr="00301645">
        <w:rPr>
          <w:b/>
        </w:rPr>
        <w:t>(recommended for special configurations)</w:t>
      </w:r>
      <w:r>
        <w:t xml:space="preserve"> and then click </w:t>
      </w:r>
      <w:proofErr w:type="gramStart"/>
      <w:r w:rsidRPr="00BA4244">
        <w:rPr>
          <w:b/>
        </w:rPr>
        <w:t>Next</w:t>
      </w:r>
      <w:proofErr w:type="gramEnd"/>
      <w:r>
        <w:t>.</w:t>
      </w:r>
    </w:p>
    <w:p w14:paraId="1623B72B" w14:textId="77777777" w:rsidR="003E3686" w:rsidRDefault="003E3686" w:rsidP="003E3686">
      <w:pPr>
        <w:pStyle w:val="00-ScreenShot"/>
      </w:pPr>
      <w:r>
        <w:drawing>
          <wp:inline distT="0" distB="0" distL="0" distR="0" wp14:anchorId="3F57B1F4" wp14:editId="7EFBD98B">
            <wp:extent cx="4580311" cy="19304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590090" cy="1934521"/>
                    </a:xfrm>
                    <a:prstGeom prst="rect">
                      <a:avLst/>
                    </a:prstGeom>
                  </pic:spPr>
                </pic:pic>
              </a:graphicData>
            </a:graphic>
          </wp:inline>
        </w:drawing>
      </w:r>
    </w:p>
    <w:p w14:paraId="7336ABEF" w14:textId="77777777" w:rsidR="003E3686" w:rsidRDefault="003E3686" w:rsidP="00D149D9">
      <w:pPr>
        <w:pStyle w:val="ppBodyText"/>
        <w:numPr>
          <w:ilvl w:val="0"/>
          <w:numId w:val="18"/>
        </w:numPr>
      </w:pPr>
      <w:r>
        <w:t xml:space="preserve">On the </w:t>
      </w:r>
      <w:r w:rsidRPr="004D544B">
        <w:rPr>
          <w:b/>
        </w:rPr>
        <w:t xml:space="preserve">Configure File Share Witness </w:t>
      </w:r>
      <w:r>
        <w:t xml:space="preserve">page, </w:t>
      </w:r>
      <w:r w:rsidRPr="00AF1093">
        <w:t>type</w:t>
      </w:r>
      <w:r>
        <w:t xml:space="preserve">: </w:t>
      </w:r>
      <w:r w:rsidRPr="0062269E">
        <w:rPr>
          <w:b/>
        </w:rPr>
        <w:t>\\</w:t>
      </w:r>
      <w:r>
        <w:rPr>
          <w:b/>
        </w:rPr>
        <w:t>dc01.contoso.com</w:t>
      </w:r>
      <w:r w:rsidRPr="0062269E">
        <w:rPr>
          <w:b/>
        </w:rPr>
        <w:t>\VMShare2</w:t>
      </w:r>
      <w:r w:rsidRPr="00BA4244">
        <w:rPr>
          <w:b/>
        </w:rPr>
        <w:t xml:space="preserve"> </w:t>
      </w:r>
      <w:r>
        <w:t xml:space="preserve">in the </w:t>
      </w:r>
      <w:r w:rsidRPr="004D544B">
        <w:rPr>
          <w:b/>
        </w:rPr>
        <w:t>File Share Path</w:t>
      </w:r>
      <w:r>
        <w:t xml:space="preserve"> and click</w:t>
      </w:r>
      <w:r w:rsidRPr="00BA4244">
        <w:rPr>
          <w:b/>
        </w:rPr>
        <w:t xml:space="preserve"> Next</w:t>
      </w:r>
      <w:r>
        <w:t xml:space="preserve">. </w:t>
      </w:r>
    </w:p>
    <w:p w14:paraId="136EDC53" w14:textId="77777777" w:rsidR="003E3686" w:rsidRDefault="003E3686" w:rsidP="003E3686">
      <w:pPr>
        <w:pStyle w:val="00-ScreenShot"/>
      </w:pPr>
      <w:r w:rsidRPr="00EB69F4">
        <w:drawing>
          <wp:inline distT="0" distB="0" distL="0" distR="0" wp14:anchorId="59B7A278" wp14:editId="74E0AB75">
            <wp:extent cx="4549470" cy="485866"/>
            <wp:effectExtent l="0" t="0" r="381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4574026" cy="488488"/>
                    </a:xfrm>
                    <a:prstGeom prst="rect">
                      <a:avLst/>
                    </a:prstGeom>
                  </pic:spPr>
                </pic:pic>
              </a:graphicData>
            </a:graphic>
          </wp:inline>
        </w:drawing>
      </w:r>
      <w:bookmarkStart w:id="26" w:name="_Toc347453406"/>
    </w:p>
    <w:p w14:paraId="3C759637" w14:textId="77777777" w:rsidR="00E53CE7" w:rsidRDefault="00E53CE7" w:rsidP="003E3686">
      <w:pPr>
        <w:pStyle w:val="00-ScreenShot"/>
      </w:pPr>
    </w:p>
    <w:p w14:paraId="15E6EC89" w14:textId="77777777" w:rsidR="00E53CE7" w:rsidRPr="00EB69F4" w:rsidRDefault="00E53CE7" w:rsidP="003E3686">
      <w:pPr>
        <w:pStyle w:val="00-ScreenShot"/>
      </w:pPr>
    </w:p>
    <w:p w14:paraId="1F07103B" w14:textId="35C91F63" w:rsidR="003E3686" w:rsidRPr="004D544B" w:rsidRDefault="003E3686" w:rsidP="00D149D9">
      <w:pPr>
        <w:pStyle w:val="ListParagraph"/>
        <w:numPr>
          <w:ilvl w:val="0"/>
          <w:numId w:val="18"/>
        </w:numPr>
        <w:spacing w:after="200"/>
      </w:pPr>
      <w:r>
        <w:lastRenderedPageBreak/>
        <w:t xml:space="preserve">On the </w:t>
      </w:r>
      <w:r w:rsidRPr="004D544B">
        <w:rPr>
          <w:b/>
        </w:rPr>
        <w:t>Confirmation</w:t>
      </w:r>
      <w:r>
        <w:t xml:space="preserve"> page, ensure </w:t>
      </w:r>
      <w:r w:rsidR="007E698A">
        <w:t>the settings</w:t>
      </w:r>
      <w:r>
        <w:t xml:space="preserve"> match those in the </w:t>
      </w:r>
      <w:r w:rsidR="00C56360">
        <w:t>screenshot</w:t>
      </w:r>
      <w:r>
        <w:t xml:space="preserve"> below, and then click </w:t>
      </w:r>
      <w:proofErr w:type="gramStart"/>
      <w:r>
        <w:rPr>
          <w:b/>
        </w:rPr>
        <w:t>Next</w:t>
      </w:r>
      <w:proofErr w:type="gramEnd"/>
      <w:r>
        <w:rPr>
          <w:b/>
        </w:rPr>
        <w:t>.</w:t>
      </w:r>
    </w:p>
    <w:p w14:paraId="6D066420" w14:textId="77777777" w:rsidR="003E3686" w:rsidRDefault="003E3686" w:rsidP="003E3686">
      <w:pPr>
        <w:pStyle w:val="00-ScreenShot"/>
      </w:pPr>
      <w:r>
        <w:drawing>
          <wp:inline distT="0" distB="0" distL="0" distR="0" wp14:anchorId="6A1EADD9" wp14:editId="360051E6">
            <wp:extent cx="3818534" cy="1668787"/>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824660" cy="1671464"/>
                    </a:xfrm>
                    <a:prstGeom prst="rect">
                      <a:avLst/>
                    </a:prstGeom>
                  </pic:spPr>
                </pic:pic>
              </a:graphicData>
            </a:graphic>
          </wp:inline>
        </w:drawing>
      </w:r>
    </w:p>
    <w:p w14:paraId="293BFE69" w14:textId="77777777" w:rsidR="003E3686" w:rsidRDefault="003E3686" w:rsidP="00D149D9">
      <w:pPr>
        <w:pStyle w:val="ListParagraph"/>
        <w:numPr>
          <w:ilvl w:val="0"/>
          <w:numId w:val="18"/>
        </w:numPr>
        <w:spacing w:after="200"/>
      </w:pPr>
      <w:r>
        <w:t xml:space="preserve">Once the process has completed, click </w:t>
      </w:r>
      <w:r w:rsidRPr="00BA4244">
        <w:rPr>
          <w:b/>
        </w:rPr>
        <w:t>Finish</w:t>
      </w:r>
      <w:r>
        <w:t xml:space="preserve"> on the </w:t>
      </w:r>
      <w:r w:rsidRPr="004D544B">
        <w:rPr>
          <w:b/>
        </w:rPr>
        <w:t>Configure Cluster Quorum Settings</w:t>
      </w:r>
      <w:r>
        <w:t xml:space="preserve"> page.</w:t>
      </w:r>
    </w:p>
    <w:p w14:paraId="7D9BD370" w14:textId="77777777" w:rsidR="003E3686" w:rsidRDefault="003E3686" w:rsidP="003E3686">
      <w:pPr>
        <w:pStyle w:val="00-ScreenShot"/>
      </w:pPr>
      <w:r>
        <w:drawing>
          <wp:inline distT="0" distB="0" distL="0" distR="0" wp14:anchorId="4552A5E4" wp14:editId="0EB304A8">
            <wp:extent cx="3833165" cy="2572447"/>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846320" cy="2581275"/>
                    </a:xfrm>
                    <a:prstGeom prst="rect">
                      <a:avLst/>
                    </a:prstGeom>
                  </pic:spPr>
                </pic:pic>
              </a:graphicData>
            </a:graphic>
          </wp:inline>
        </w:drawing>
      </w:r>
    </w:p>
    <w:bookmarkEnd w:id="26"/>
    <w:p w14:paraId="5E0B72F6" w14:textId="77777777" w:rsidR="003E3686" w:rsidRPr="004D544B" w:rsidRDefault="003E3686" w:rsidP="00D149D9">
      <w:pPr>
        <w:pStyle w:val="ppBodyText"/>
        <w:numPr>
          <w:ilvl w:val="0"/>
          <w:numId w:val="18"/>
        </w:numPr>
      </w:pPr>
      <w:r>
        <w:t xml:space="preserve">In the left navigation pane, expand </w:t>
      </w:r>
      <w:r>
        <w:rPr>
          <w:b/>
        </w:rPr>
        <w:t xml:space="preserve">Cluster1.contoso.com, </w:t>
      </w:r>
      <w:r>
        <w:t xml:space="preserve">and then expand </w:t>
      </w:r>
      <w:r w:rsidRPr="004D544B">
        <w:rPr>
          <w:b/>
        </w:rPr>
        <w:t>Nodes</w:t>
      </w:r>
      <w:r>
        <w:t xml:space="preserve">, </w:t>
      </w:r>
      <w:r w:rsidRPr="004D544B">
        <w:rPr>
          <w:b/>
        </w:rPr>
        <w:t>Storage</w:t>
      </w:r>
      <w:r>
        <w:t xml:space="preserve"> and </w:t>
      </w:r>
      <w:r w:rsidRPr="004D544B">
        <w:rPr>
          <w:b/>
        </w:rPr>
        <w:t>Networks</w:t>
      </w:r>
      <w:r>
        <w:t>.</w:t>
      </w:r>
    </w:p>
    <w:p w14:paraId="78462A32" w14:textId="77777777" w:rsidR="003E3686" w:rsidRDefault="003E3686" w:rsidP="003E3686">
      <w:pPr>
        <w:pStyle w:val="ppBodyText"/>
        <w:numPr>
          <w:ilvl w:val="0"/>
          <w:numId w:val="0"/>
        </w:numPr>
        <w:ind w:left="720"/>
        <w:jc w:val="center"/>
      </w:pPr>
      <w:r>
        <w:rPr>
          <w:noProof/>
          <w:lang w:bidi="ar-SA"/>
        </w:rPr>
        <w:drawing>
          <wp:inline distT="0" distB="0" distL="0" distR="0" wp14:anchorId="04C658EF" wp14:editId="484E6945">
            <wp:extent cx="1558138" cy="2627779"/>
            <wp:effectExtent l="0" t="0" r="4445" b="127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563080" cy="2636113"/>
                    </a:xfrm>
                    <a:prstGeom prst="rect">
                      <a:avLst/>
                    </a:prstGeom>
                  </pic:spPr>
                </pic:pic>
              </a:graphicData>
            </a:graphic>
          </wp:inline>
        </w:drawing>
      </w:r>
    </w:p>
    <w:p w14:paraId="570D11C5" w14:textId="77777777" w:rsidR="00E53CE7" w:rsidRDefault="00E53CE7" w:rsidP="003E3686">
      <w:pPr>
        <w:pStyle w:val="ppBodyText"/>
        <w:numPr>
          <w:ilvl w:val="0"/>
          <w:numId w:val="0"/>
        </w:numPr>
        <w:ind w:left="720"/>
        <w:jc w:val="center"/>
      </w:pPr>
    </w:p>
    <w:p w14:paraId="36CDB068" w14:textId="19557509" w:rsidR="003E3686" w:rsidRDefault="003E3686" w:rsidP="00D149D9">
      <w:pPr>
        <w:pStyle w:val="ppBodyText"/>
        <w:numPr>
          <w:ilvl w:val="0"/>
          <w:numId w:val="18"/>
        </w:numPr>
      </w:pPr>
      <w:r>
        <w:lastRenderedPageBreak/>
        <w:t xml:space="preserve">Click on each of the </w:t>
      </w:r>
      <w:r>
        <w:rPr>
          <w:b/>
        </w:rPr>
        <w:t>Cluster Networks</w:t>
      </w:r>
      <w:r>
        <w:t xml:space="preserve">, from </w:t>
      </w:r>
      <w:proofErr w:type="gramStart"/>
      <w:r>
        <w:t>1</w:t>
      </w:r>
      <w:proofErr w:type="gramEnd"/>
      <w:r>
        <w:t xml:space="preserve"> through </w:t>
      </w:r>
      <w:r w:rsidR="00AF1093">
        <w:t>7</w:t>
      </w:r>
      <w:r>
        <w:t xml:space="preserve">, until the </w:t>
      </w:r>
      <w:r w:rsidRPr="004D544B">
        <w:rPr>
          <w:b/>
        </w:rPr>
        <w:t>Cluster Network</w:t>
      </w:r>
      <w:r>
        <w:t xml:space="preserve"> with </w:t>
      </w:r>
      <w:r w:rsidRPr="00B95CAE">
        <w:rPr>
          <w:b/>
        </w:rPr>
        <w:t>LIVEMIGRATION1</w:t>
      </w:r>
      <w:r>
        <w:t xml:space="preserve"> </w:t>
      </w:r>
      <w:r w:rsidR="00AA2940">
        <w:t xml:space="preserve">appears </w:t>
      </w:r>
      <w:r>
        <w:t xml:space="preserve">in the main details window.  Make a note of the number of the network for </w:t>
      </w:r>
      <w:r w:rsidRPr="004D544B">
        <w:rPr>
          <w:b/>
        </w:rPr>
        <w:t>Cluster Network</w:t>
      </w:r>
      <w:r>
        <w:t>.  In the example below, Cluster Network 6 is the network with LIVEMIGRATION1 in the details window.</w:t>
      </w:r>
    </w:p>
    <w:p w14:paraId="0BF56385" w14:textId="7A68EEA2" w:rsidR="003E3686" w:rsidRPr="00EB69F4" w:rsidRDefault="00AF1093" w:rsidP="003E3686">
      <w:pPr>
        <w:pStyle w:val="00-ScreenShot"/>
      </w:pPr>
      <w:r>
        <w:drawing>
          <wp:inline distT="0" distB="0" distL="0" distR="0" wp14:anchorId="2697ACB9" wp14:editId="1BCDED60">
            <wp:extent cx="3581400" cy="1538742"/>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96756" cy="1545340"/>
                    </a:xfrm>
                    <a:prstGeom prst="rect">
                      <a:avLst/>
                    </a:prstGeom>
                  </pic:spPr>
                </pic:pic>
              </a:graphicData>
            </a:graphic>
          </wp:inline>
        </w:drawing>
      </w:r>
    </w:p>
    <w:p w14:paraId="5FF7A1B5" w14:textId="72F9CD91" w:rsidR="003E3686" w:rsidRDefault="005619E1" w:rsidP="00D149D9">
      <w:pPr>
        <w:pStyle w:val="ppBodyText"/>
        <w:numPr>
          <w:ilvl w:val="0"/>
          <w:numId w:val="18"/>
        </w:numPr>
      </w:pPr>
      <w:r>
        <w:t>Right-click</w:t>
      </w:r>
      <w:r w:rsidR="003E3686">
        <w:t xml:space="preserve"> on </w:t>
      </w:r>
      <w:r w:rsidR="003E3686">
        <w:rPr>
          <w:b/>
        </w:rPr>
        <w:t>Networks</w:t>
      </w:r>
      <w:r w:rsidR="003E3686">
        <w:t xml:space="preserve"> and select </w:t>
      </w:r>
      <w:r w:rsidR="003E3686">
        <w:rPr>
          <w:b/>
        </w:rPr>
        <w:t>Live Migration Settings.</w:t>
      </w:r>
    </w:p>
    <w:p w14:paraId="3A038607" w14:textId="151ACCC7" w:rsidR="003E3686" w:rsidRPr="00EB69F4" w:rsidRDefault="00595A45" w:rsidP="003E3686">
      <w:pPr>
        <w:pStyle w:val="00-ScreenShot"/>
      </w:pPr>
      <w:r>
        <w:drawing>
          <wp:inline distT="0" distB="0" distL="0" distR="0" wp14:anchorId="402EAD9C" wp14:editId="59C6FFCE">
            <wp:extent cx="3000375" cy="1628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00375" cy="1628775"/>
                    </a:xfrm>
                    <a:prstGeom prst="rect">
                      <a:avLst/>
                    </a:prstGeom>
                  </pic:spPr>
                </pic:pic>
              </a:graphicData>
            </a:graphic>
          </wp:inline>
        </w:drawing>
      </w:r>
    </w:p>
    <w:p w14:paraId="34399C40" w14:textId="74B07190" w:rsidR="003E3686" w:rsidRDefault="003E3686" w:rsidP="00D149D9">
      <w:pPr>
        <w:pStyle w:val="ppBodyText"/>
        <w:numPr>
          <w:ilvl w:val="0"/>
          <w:numId w:val="18"/>
        </w:numPr>
      </w:pPr>
      <w:r>
        <w:rPr>
          <w:b/>
        </w:rPr>
        <w:t>Deselect</w:t>
      </w:r>
      <w:r>
        <w:t xml:space="preserve"> all of the networks </w:t>
      </w:r>
      <w:r w:rsidRPr="00B95CAE">
        <w:rPr>
          <w:i/>
        </w:rPr>
        <w:t>except</w:t>
      </w:r>
      <w:r>
        <w:t xml:space="preserve"> for the Cluster Network that </w:t>
      </w:r>
      <w:proofErr w:type="gramStart"/>
      <w:r w:rsidR="00AA2940">
        <w:t>was</w:t>
      </w:r>
      <w:r>
        <w:t xml:space="preserve"> previously noted</w:t>
      </w:r>
      <w:proofErr w:type="gramEnd"/>
      <w:r>
        <w:t xml:space="preserve"> (in this example Cluster Network 6).  Then use the </w:t>
      </w:r>
      <w:r w:rsidRPr="004022FE">
        <w:rPr>
          <w:b/>
        </w:rPr>
        <w:t>Up</w:t>
      </w:r>
      <w:r>
        <w:t xml:space="preserve"> button to </w:t>
      </w:r>
      <w:r w:rsidRPr="004022FE">
        <w:rPr>
          <w:b/>
        </w:rPr>
        <w:t>move that network to the top of the list</w:t>
      </w:r>
      <w:r>
        <w:t xml:space="preserve">, making it the highest priority for Live Migration traffic.  Once complete, click </w:t>
      </w:r>
      <w:r>
        <w:rPr>
          <w:b/>
        </w:rPr>
        <w:t>Apply</w:t>
      </w:r>
      <w:r>
        <w:t xml:space="preserve">, </w:t>
      </w:r>
      <w:proofErr w:type="gramStart"/>
      <w:r>
        <w:t>then</w:t>
      </w:r>
      <w:proofErr w:type="gramEnd"/>
      <w:r>
        <w:t xml:space="preserve"> </w:t>
      </w:r>
      <w:r>
        <w:rPr>
          <w:b/>
        </w:rPr>
        <w:t>OK.</w:t>
      </w:r>
    </w:p>
    <w:p w14:paraId="212C17B2" w14:textId="10F458B0" w:rsidR="003E3686" w:rsidRPr="00EB69F4" w:rsidRDefault="00595A45" w:rsidP="003E3686">
      <w:pPr>
        <w:pStyle w:val="00-ScreenShot"/>
      </w:pPr>
      <w:r w:rsidRPr="00595A45">
        <w:t xml:space="preserve"> </w:t>
      </w:r>
      <w:r>
        <w:drawing>
          <wp:inline distT="0" distB="0" distL="0" distR="0" wp14:anchorId="29F3C3B7" wp14:editId="6EE4C911">
            <wp:extent cx="2390961" cy="2677885"/>
            <wp:effectExtent l="0" t="0" r="9525"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 r="553"/>
                    <a:stretch/>
                  </pic:blipFill>
                  <pic:spPr bwMode="auto">
                    <a:xfrm>
                      <a:off x="0" y="0"/>
                      <a:ext cx="2413276" cy="2702878"/>
                    </a:xfrm>
                    <a:prstGeom prst="rect">
                      <a:avLst/>
                    </a:prstGeom>
                    <a:ln>
                      <a:noFill/>
                    </a:ln>
                    <a:extLst>
                      <a:ext uri="{53640926-AAD7-44D8-BBD7-CCE9431645EC}">
                        <a14:shadowObscured xmlns:a14="http://schemas.microsoft.com/office/drawing/2010/main"/>
                      </a:ext>
                    </a:extLst>
                  </pic:spPr>
                </pic:pic>
              </a:graphicData>
            </a:graphic>
          </wp:inline>
        </w:drawing>
      </w:r>
    </w:p>
    <w:p w14:paraId="3395D657" w14:textId="4372D826" w:rsidR="003E3686" w:rsidRDefault="00AF1093" w:rsidP="00D149D9">
      <w:pPr>
        <w:pStyle w:val="ListParagraph"/>
        <w:numPr>
          <w:ilvl w:val="0"/>
          <w:numId w:val="18"/>
        </w:numPr>
      </w:pPr>
      <w:r>
        <w:t xml:space="preserve">Minimize </w:t>
      </w:r>
      <w:r w:rsidRPr="00AF1093">
        <w:rPr>
          <w:b/>
        </w:rPr>
        <w:t>Failover Cluster Manager</w:t>
      </w:r>
      <w:r>
        <w:t xml:space="preserve"> and then </w:t>
      </w:r>
      <w:r w:rsidR="003E3686">
        <w:t xml:space="preserve">Select </w:t>
      </w:r>
      <w:r w:rsidR="003E3686">
        <w:rPr>
          <w:b/>
        </w:rPr>
        <w:t>File Explorer</w:t>
      </w:r>
      <w:r w:rsidR="003E3686">
        <w:t xml:space="preserve"> from the Task bar.</w:t>
      </w:r>
    </w:p>
    <w:p w14:paraId="164C96CF" w14:textId="77777777" w:rsidR="003E3686" w:rsidRDefault="003E3686" w:rsidP="003E3686">
      <w:pPr>
        <w:pStyle w:val="00-ScreenShot"/>
      </w:pPr>
      <w:r>
        <w:drawing>
          <wp:inline distT="0" distB="0" distL="0" distR="0" wp14:anchorId="7732BE80" wp14:editId="5BFBDDD3">
            <wp:extent cx="1513114" cy="57854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51210" cy="593110"/>
                    </a:xfrm>
                    <a:prstGeom prst="rect">
                      <a:avLst/>
                    </a:prstGeom>
                  </pic:spPr>
                </pic:pic>
              </a:graphicData>
            </a:graphic>
          </wp:inline>
        </w:drawing>
      </w:r>
    </w:p>
    <w:p w14:paraId="13423674" w14:textId="16E90A35" w:rsidR="003E3686" w:rsidRDefault="003E3686" w:rsidP="00D149D9">
      <w:pPr>
        <w:pStyle w:val="ListParagraph"/>
        <w:numPr>
          <w:ilvl w:val="0"/>
          <w:numId w:val="18"/>
        </w:numPr>
      </w:pPr>
      <w:r>
        <w:lastRenderedPageBreak/>
        <w:t xml:space="preserve">Navigate to </w:t>
      </w:r>
      <w:r w:rsidRPr="00D90813">
        <w:rPr>
          <w:b/>
        </w:rPr>
        <w:t>Libraries</w:t>
      </w:r>
      <w:r>
        <w:t xml:space="preserve">, </w:t>
      </w:r>
      <w:r w:rsidRPr="00D90813">
        <w:rPr>
          <w:b/>
        </w:rPr>
        <w:t>Documents</w:t>
      </w:r>
      <w:r>
        <w:t xml:space="preserve">, and then right-click </w:t>
      </w:r>
      <w:proofErr w:type="spellStart"/>
      <w:r w:rsidRPr="00D90813">
        <w:rPr>
          <w:b/>
        </w:rPr>
        <w:t>UpdateShares</w:t>
      </w:r>
      <w:proofErr w:type="spellEnd"/>
      <w:r>
        <w:t xml:space="preserve"> and click </w:t>
      </w:r>
      <w:r w:rsidRPr="00D90813">
        <w:rPr>
          <w:b/>
        </w:rPr>
        <w:t>Edit</w:t>
      </w:r>
      <w:r>
        <w:t>.  This will launch the PowerShell ISE.</w:t>
      </w:r>
      <w:r w:rsidRPr="00EC4D34">
        <w:t xml:space="preserve"> </w:t>
      </w:r>
      <w:r>
        <w:t xml:space="preserve"> This script will update the NTFS and Share permissions for CLUSTER1 </w:t>
      </w:r>
      <w:r w:rsidR="000B65FB">
        <w:t>using the</w:t>
      </w:r>
      <w:r>
        <w:t xml:space="preserve"> File Shares </w:t>
      </w:r>
      <w:r w:rsidR="000B65FB">
        <w:t xml:space="preserve">that were </w:t>
      </w:r>
      <w:r>
        <w:t xml:space="preserve">created in Exercise 1. </w:t>
      </w:r>
    </w:p>
    <w:p w14:paraId="6E2FBCE8" w14:textId="77777777" w:rsidR="003E3686" w:rsidRDefault="003E3686" w:rsidP="003E3686">
      <w:pPr>
        <w:pStyle w:val="00-ScreenShot"/>
      </w:pPr>
      <w:r>
        <w:drawing>
          <wp:inline distT="0" distB="0" distL="0" distR="0" wp14:anchorId="0ADB19CD" wp14:editId="12797D5B">
            <wp:extent cx="2933395" cy="2062788"/>
            <wp:effectExtent l="0" t="0" r="63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943819" cy="2070118"/>
                    </a:xfrm>
                    <a:prstGeom prst="rect">
                      <a:avLst/>
                    </a:prstGeom>
                  </pic:spPr>
                </pic:pic>
              </a:graphicData>
            </a:graphic>
          </wp:inline>
        </w:drawing>
      </w:r>
    </w:p>
    <w:p w14:paraId="386EF609" w14:textId="77777777" w:rsidR="003E3686" w:rsidRDefault="003E3686" w:rsidP="00D149D9">
      <w:pPr>
        <w:pStyle w:val="ListParagraph"/>
        <w:numPr>
          <w:ilvl w:val="0"/>
          <w:numId w:val="18"/>
        </w:numPr>
      </w:pPr>
      <w:r>
        <w:t xml:space="preserve">Click inside the </w:t>
      </w:r>
      <w:r>
        <w:rPr>
          <w:b/>
        </w:rPr>
        <w:t>UpdateShares.ps1</w:t>
      </w:r>
      <w:r>
        <w:t xml:space="preserve"> then click the </w:t>
      </w:r>
      <w:r w:rsidRPr="00D512C8">
        <w:rPr>
          <w:b/>
        </w:rPr>
        <w:t>Run Script</w:t>
      </w:r>
      <w:r>
        <w:t xml:space="preserve"> button (Green Arrow).</w:t>
      </w:r>
    </w:p>
    <w:p w14:paraId="13E18486" w14:textId="77777777" w:rsidR="003E3686" w:rsidRDefault="003E3686" w:rsidP="003E3686">
      <w:pPr>
        <w:pStyle w:val="00-ScreenShot"/>
      </w:pPr>
      <w:r>
        <w:drawing>
          <wp:inline distT="0" distB="0" distL="0" distR="0" wp14:anchorId="59CAC228" wp14:editId="0F50C762">
            <wp:extent cx="6650789" cy="9525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55508" cy="953176"/>
                    </a:xfrm>
                    <a:prstGeom prst="rect">
                      <a:avLst/>
                    </a:prstGeom>
                    <a:noFill/>
                    <a:ln>
                      <a:noFill/>
                    </a:ln>
                  </pic:spPr>
                </pic:pic>
              </a:graphicData>
            </a:graphic>
          </wp:inline>
        </w:drawing>
      </w:r>
    </w:p>
    <w:p w14:paraId="4DA5C692" w14:textId="77777777" w:rsidR="003E3686" w:rsidRDefault="003E3686" w:rsidP="00D149D9">
      <w:pPr>
        <w:pStyle w:val="ListParagraph"/>
        <w:numPr>
          <w:ilvl w:val="0"/>
          <w:numId w:val="18"/>
        </w:numPr>
      </w:pPr>
      <w:r>
        <w:t xml:space="preserve">The script will take a moment to complete.  Once it is complete, </w:t>
      </w:r>
      <w:r w:rsidRPr="00D512C8">
        <w:rPr>
          <w:b/>
        </w:rPr>
        <w:t>scroll</w:t>
      </w:r>
      <w:r>
        <w:t xml:space="preserve"> through and observe the output in the </w:t>
      </w:r>
      <w:r w:rsidRPr="00870BC9">
        <w:rPr>
          <w:b/>
        </w:rPr>
        <w:t>PowerShell ISE Window</w:t>
      </w:r>
      <w:r>
        <w:t>.</w:t>
      </w:r>
    </w:p>
    <w:p w14:paraId="6BBFAA39" w14:textId="77777777" w:rsidR="003E3686" w:rsidRDefault="003E3686" w:rsidP="00D90813">
      <w:pPr>
        <w:ind w:left="360"/>
        <w:jc w:val="center"/>
      </w:pPr>
      <w:r>
        <w:rPr>
          <w:noProof/>
        </w:rPr>
        <w:drawing>
          <wp:inline distT="0" distB="0" distL="0" distR="0" wp14:anchorId="2D448E9D" wp14:editId="34F6B487">
            <wp:extent cx="6660894" cy="1866900"/>
            <wp:effectExtent l="0" t="0" r="698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682183" cy="1872867"/>
                    </a:xfrm>
                    <a:prstGeom prst="rect">
                      <a:avLst/>
                    </a:prstGeom>
                  </pic:spPr>
                </pic:pic>
              </a:graphicData>
            </a:graphic>
          </wp:inline>
        </w:drawing>
      </w:r>
    </w:p>
    <w:p w14:paraId="32F24F15" w14:textId="77777777" w:rsidR="003E3686" w:rsidRDefault="003E3686" w:rsidP="00D149D9">
      <w:pPr>
        <w:pStyle w:val="ppBodyText"/>
        <w:numPr>
          <w:ilvl w:val="0"/>
          <w:numId w:val="18"/>
        </w:numPr>
      </w:pPr>
      <w:r>
        <w:t xml:space="preserve">Close </w:t>
      </w:r>
      <w:r w:rsidRPr="00D512C8">
        <w:t>the</w:t>
      </w:r>
      <w:r w:rsidRPr="00F43E41">
        <w:rPr>
          <w:b/>
        </w:rPr>
        <w:t xml:space="preserve"> PowerShell ISE</w:t>
      </w:r>
      <w:r>
        <w:t xml:space="preserve">, and then close </w:t>
      </w:r>
      <w:r w:rsidRPr="00F43E41">
        <w:rPr>
          <w:b/>
        </w:rPr>
        <w:t>Windows</w:t>
      </w:r>
      <w:r>
        <w:t xml:space="preserve"> </w:t>
      </w:r>
      <w:r w:rsidRPr="00F43E41">
        <w:rPr>
          <w:b/>
        </w:rPr>
        <w:t>File</w:t>
      </w:r>
      <w:r>
        <w:t xml:space="preserve"> </w:t>
      </w:r>
      <w:r w:rsidRPr="00F43E41">
        <w:rPr>
          <w:b/>
        </w:rPr>
        <w:t>Explorer</w:t>
      </w:r>
      <w:r>
        <w:t>.</w:t>
      </w:r>
    </w:p>
    <w:p w14:paraId="14D0B492" w14:textId="77777777" w:rsidR="003E3686" w:rsidRDefault="003E3686" w:rsidP="003E3686">
      <w:pPr>
        <w:rPr>
          <w:rFonts w:eastAsiaTheme="minorEastAsia"/>
          <w:lang w:bidi="en-US"/>
        </w:rPr>
      </w:pPr>
      <w:r>
        <w:br w:type="page"/>
      </w:r>
    </w:p>
    <w:bookmarkStart w:id="27" w:name="_Toc366171491" w:displacedByCustomXml="next"/>
    <w:bookmarkStart w:id="28" w:name="_Toc364251816" w:displacedByCustomXml="next"/>
    <w:sdt>
      <w:sdtPr>
        <w:alias w:val="Topic"/>
        <w:tag w:val="9b28405c-4706-4849-b895-81eddc365c6a"/>
        <w:id w:val="-1919170119"/>
        <w:placeholder>
          <w:docPart w:val="C01BE44E31D64FC88669CE63301D78D6"/>
        </w:placeholder>
        <w:text/>
      </w:sdtPr>
      <w:sdtEndPr/>
      <w:sdtContent>
        <w:p w14:paraId="25ABF3A5" w14:textId="1826A995" w:rsidR="003E3686" w:rsidRDefault="000112B8" w:rsidP="003E3686">
          <w:pPr>
            <w:pStyle w:val="ppTopic"/>
          </w:pPr>
          <w:r>
            <w:t>Exercise 4.3</w:t>
          </w:r>
          <w:r w:rsidR="0057652D">
            <w:t>: Create a Highly Available VM</w:t>
          </w:r>
        </w:p>
      </w:sdtContent>
    </w:sdt>
    <w:bookmarkEnd w:id="27" w:displacedByCustomXml="prev"/>
    <w:bookmarkEnd w:id="28" w:displacedByCustomXml="prev"/>
    <w:p w14:paraId="50AEDA08" w14:textId="394EA996" w:rsidR="003E3686" w:rsidRPr="00E7490C" w:rsidRDefault="003E3686" w:rsidP="003E3686">
      <w:pPr>
        <w:rPr>
          <w:b/>
        </w:rPr>
      </w:pPr>
      <w:r>
        <w:rPr>
          <w:b/>
        </w:rPr>
        <w:t xml:space="preserve">In this </w:t>
      </w:r>
      <w:r w:rsidR="00092C81">
        <w:rPr>
          <w:b/>
        </w:rPr>
        <w:t>exercise,</w:t>
      </w:r>
      <w:r w:rsidR="000B65FB">
        <w:rPr>
          <w:b/>
        </w:rPr>
        <w:t xml:space="preserve"> the </w:t>
      </w:r>
      <w:r>
        <w:rPr>
          <w:b/>
        </w:rPr>
        <w:t xml:space="preserve">VM that was created earlier (VM01) </w:t>
      </w:r>
      <w:r w:rsidR="000B65FB">
        <w:rPr>
          <w:b/>
        </w:rPr>
        <w:t>will be made</w:t>
      </w:r>
      <w:r>
        <w:rPr>
          <w:b/>
        </w:rPr>
        <w:t xml:space="preserve"> </w:t>
      </w:r>
      <w:proofErr w:type="gramStart"/>
      <w:r>
        <w:rPr>
          <w:b/>
        </w:rPr>
        <w:t>highly-available</w:t>
      </w:r>
      <w:proofErr w:type="gramEnd"/>
      <w:r>
        <w:rPr>
          <w:b/>
        </w:rPr>
        <w:t>.  Next</w:t>
      </w:r>
      <w:r w:rsidR="00655398">
        <w:rPr>
          <w:b/>
        </w:rPr>
        <w:t>,</w:t>
      </w:r>
      <w:r>
        <w:rPr>
          <w:b/>
        </w:rPr>
        <w:t xml:space="preserve"> a new VM </w:t>
      </w:r>
      <w:proofErr w:type="gramStart"/>
      <w:r w:rsidR="000B65FB">
        <w:rPr>
          <w:b/>
        </w:rPr>
        <w:t>will be created</w:t>
      </w:r>
      <w:proofErr w:type="gramEnd"/>
      <w:r w:rsidR="000B65FB">
        <w:rPr>
          <w:b/>
        </w:rPr>
        <w:t xml:space="preserve"> directly from </w:t>
      </w:r>
      <w:r>
        <w:rPr>
          <w:b/>
        </w:rPr>
        <w:t xml:space="preserve">Failover Cluster Manager, which automatically becomes highly available.  As </w:t>
      </w:r>
      <w:proofErr w:type="gramStart"/>
      <w:r>
        <w:rPr>
          <w:b/>
        </w:rPr>
        <w:t>these VMs are now managed by the cluster</w:t>
      </w:r>
      <w:proofErr w:type="gramEnd"/>
      <w:r w:rsidR="00655398">
        <w:rPr>
          <w:b/>
        </w:rPr>
        <w:t>, so</w:t>
      </w:r>
      <w:r>
        <w:rPr>
          <w:b/>
        </w:rPr>
        <w:t xml:space="preserve"> they are highly-available and resilient to unplanned downtime.  If a node fails, the VMs will automatically restart on another node in the cluster.</w:t>
      </w:r>
    </w:p>
    <w:p w14:paraId="5EEF3D9F" w14:textId="02F7B88F" w:rsidR="003E3686" w:rsidRPr="001E07BB" w:rsidRDefault="00D90813" w:rsidP="003E3686">
      <w:pPr>
        <w:rPr>
          <w:b/>
        </w:rPr>
      </w:pPr>
      <w:r>
        <w:rPr>
          <w:b/>
        </w:rPr>
        <w:t>Estimated time to complete</w:t>
      </w:r>
      <w:r w:rsidR="003E3686" w:rsidRPr="00E7490C">
        <w:rPr>
          <w:b/>
        </w:rPr>
        <w:t>:</w:t>
      </w:r>
      <w:r w:rsidR="003E3686">
        <w:rPr>
          <w:b/>
        </w:rPr>
        <w:t xml:space="preserve"> 5 minutes</w:t>
      </w:r>
    </w:p>
    <w:p w14:paraId="1B1BD900" w14:textId="77777777" w:rsidR="003E3686" w:rsidRPr="00C023CD" w:rsidRDefault="003E3686" w:rsidP="003E3686">
      <w:pPr>
        <w:rPr>
          <w:b/>
          <w:i/>
        </w:rPr>
      </w:pPr>
      <w:r>
        <w:rPr>
          <w:noProof/>
        </w:rPr>
        <w:drawing>
          <wp:inline distT="0" distB="0" distL="0" distR="0" wp14:anchorId="77883E75" wp14:editId="40D10890">
            <wp:extent cx="612140" cy="771525"/>
            <wp:effectExtent l="0" t="0" r="0" b="0"/>
            <wp:docPr id="283" name="Picture 283"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16609F7B" w14:textId="7944F77E" w:rsidR="003E3686" w:rsidRDefault="000112B8" w:rsidP="00D149D9">
      <w:pPr>
        <w:pStyle w:val="ppBodyText"/>
        <w:numPr>
          <w:ilvl w:val="0"/>
          <w:numId w:val="16"/>
        </w:numPr>
      </w:pPr>
      <w:r>
        <w:t>Open</w:t>
      </w:r>
      <w:r w:rsidR="003E3686">
        <w:t xml:space="preserve"> </w:t>
      </w:r>
      <w:r w:rsidR="003E3686">
        <w:rPr>
          <w:b/>
        </w:rPr>
        <w:t>VMM01</w:t>
      </w:r>
      <w:r>
        <w:t xml:space="preserve"> then </w:t>
      </w:r>
      <w:r w:rsidR="003E3686">
        <w:t xml:space="preserve">open </w:t>
      </w:r>
      <w:r w:rsidR="003E3686" w:rsidRPr="00306E30">
        <w:rPr>
          <w:b/>
        </w:rPr>
        <w:t>Failover Cluster Manager</w:t>
      </w:r>
      <w:r w:rsidR="003E3686">
        <w:t>.</w:t>
      </w:r>
    </w:p>
    <w:p w14:paraId="13D2FA4B" w14:textId="77777777" w:rsidR="003E3686" w:rsidRDefault="003E3686" w:rsidP="003E3686">
      <w:pPr>
        <w:pStyle w:val="00-ScreenShot"/>
      </w:pPr>
      <w:r>
        <w:drawing>
          <wp:inline distT="0" distB="0" distL="0" distR="0" wp14:anchorId="2E42521B" wp14:editId="469E8B52">
            <wp:extent cx="558800" cy="1000432"/>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60908" cy="1004206"/>
                    </a:xfrm>
                    <a:prstGeom prst="rect">
                      <a:avLst/>
                    </a:prstGeom>
                  </pic:spPr>
                </pic:pic>
              </a:graphicData>
            </a:graphic>
          </wp:inline>
        </w:drawing>
      </w:r>
    </w:p>
    <w:p w14:paraId="1FD8C319" w14:textId="5FA3AFE4" w:rsidR="003E3686" w:rsidRDefault="003E3686" w:rsidP="00D149D9">
      <w:pPr>
        <w:pStyle w:val="ppBodyText"/>
        <w:numPr>
          <w:ilvl w:val="0"/>
          <w:numId w:val="16"/>
        </w:numPr>
      </w:pPr>
      <w:r>
        <w:t xml:space="preserve">In the left navigation pane, expand </w:t>
      </w:r>
      <w:r>
        <w:rPr>
          <w:b/>
        </w:rPr>
        <w:t>CLUSTER1.contoso.com</w:t>
      </w:r>
      <w:r>
        <w:t xml:space="preserve">, right-click </w:t>
      </w:r>
      <w:r>
        <w:rPr>
          <w:b/>
        </w:rPr>
        <w:t>Roles</w:t>
      </w:r>
      <w:r>
        <w:t xml:space="preserve">, and select </w:t>
      </w:r>
      <w:r>
        <w:rPr>
          <w:b/>
        </w:rPr>
        <w:t>Configure Role</w:t>
      </w:r>
      <w:r w:rsidRPr="0015785A">
        <w:t>.</w:t>
      </w:r>
      <w:r>
        <w:rPr>
          <w:b/>
        </w:rPr>
        <w:t xml:space="preserve">  </w:t>
      </w:r>
      <w:r w:rsidRPr="00C36FBC">
        <w:t>This wi</w:t>
      </w:r>
      <w:r>
        <w:t xml:space="preserve">ll open the </w:t>
      </w:r>
      <w:r w:rsidRPr="0015785A">
        <w:rPr>
          <w:b/>
        </w:rPr>
        <w:t xml:space="preserve">High Availability </w:t>
      </w:r>
      <w:r w:rsidR="00655398" w:rsidRPr="0015785A">
        <w:rPr>
          <w:b/>
        </w:rPr>
        <w:t>Wizard</w:t>
      </w:r>
      <w:r w:rsidR="00655398">
        <w:t>, which</w:t>
      </w:r>
      <w:r>
        <w:t xml:space="preserve"> </w:t>
      </w:r>
      <w:proofErr w:type="gramStart"/>
      <w:r>
        <w:t>is used</w:t>
      </w:r>
      <w:proofErr w:type="gramEnd"/>
      <w:r>
        <w:t xml:space="preserve"> to make </w:t>
      </w:r>
      <w:r w:rsidRPr="00C36FBC">
        <w:t>a role</w:t>
      </w:r>
      <w:r>
        <w:t xml:space="preserve"> (VM or other server role) highly available.</w:t>
      </w:r>
    </w:p>
    <w:p w14:paraId="59C1643B" w14:textId="77777777" w:rsidR="003E3686" w:rsidRPr="00EB69F4" w:rsidRDefault="003E3686" w:rsidP="003E3686">
      <w:pPr>
        <w:pStyle w:val="00-ScreenShot"/>
      </w:pPr>
      <w:r w:rsidRPr="00EB69F4">
        <w:drawing>
          <wp:inline distT="0" distB="0" distL="0" distR="0" wp14:anchorId="68C3A666" wp14:editId="2DE1A627">
            <wp:extent cx="3424296" cy="990600"/>
            <wp:effectExtent l="0" t="0" r="508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431118" cy="992573"/>
                    </a:xfrm>
                    <a:prstGeom prst="rect">
                      <a:avLst/>
                    </a:prstGeom>
                  </pic:spPr>
                </pic:pic>
              </a:graphicData>
            </a:graphic>
          </wp:inline>
        </w:drawing>
      </w:r>
    </w:p>
    <w:p w14:paraId="6B2F1694" w14:textId="77777777" w:rsidR="003E3686" w:rsidRDefault="003E3686" w:rsidP="00D149D9">
      <w:pPr>
        <w:pStyle w:val="ppBodyText"/>
        <w:numPr>
          <w:ilvl w:val="0"/>
          <w:numId w:val="16"/>
        </w:numPr>
      </w:pPr>
      <w:r>
        <w:t xml:space="preserve">Click </w:t>
      </w:r>
      <w:proofErr w:type="gramStart"/>
      <w:r w:rsidRPr="00244BA6">
        <w:rPr>
          <w:b/>
        </w:rPr>
        <w:t>Next</w:t>
      </w:r>
      <w:proofErr w:type="gramEnd"/>
      <w:r w:rsidRPr="00244BA6">
        <w:rPr>
          <w:b/>
        </w:rPr>
        <w:t xml:space="preserve"> </w:t>
      </w:r>
      <w:r>
        <w:t xml:space="preserve">on the </w:t>
      </w:r>
      <w:r w:rsidRPr="00C36FBC">
        <w:rPr>
          <w:b/>
        </w:rPr>
        <w:t>Before You Begin</w:t>
      </w:r>
      <w:r>
        <w:t xml:space="preserve"> page.</w:t>
      </w:r>
    </w:p>
    <w:p w14:paraId="0882223B" w14:textId="77777777" w:rsidR="003E3686" w:rsidRDefault="003E3686" w:rsidP="00D149D9">
      <w:pPr>
        <w:pStyle w:val="ppBodyText"/>
        <w:numPr>
          <w:ilvl w:val="0"/>
          <w:numId w:val="16"/>
        </w:numPr>
      </w:pPr>
      <w:r>
        <w:t xml:space="preserve">On the </w:t>
      </w:r>
      <w:r w:rsidRPr="0001016C">
        <w:rPr>
          <w:b/>
        </w:rPr>
        <w:t xml:space="preserve">Select </w:t>
      </w:r>
      <w:r>
        <w:rPr>
          <w:b/>
        </w:rPr>
        <w:t>R</w:t>
      </w:r>
      <w:r w:rsidRPr="0001016C">
        <w:rPr>
          <w:b/>
        </w:rPr>
        <w:t>oles</w:t>
      </w:r>
      <w:r>
        <w:t xml:space="preserve"> page, </w:t>
      </w:r>
      <w:r w:rsidRPr="0001016C">
        <w:rPr>
          <w:b/>
        </w:rPr>
        <w:t>scroll down</w:t>
      </w:r>
      <w:r>
        <w:t xml:space="preserve">, and select </w:t>
      </w:r>
      <w:r w:rsidRPr="00244BA6">
        <w:rPr>
          <w:b/>
        </w:rPr>
        <w:t>Virtual Machine</w:t>
      </w:r>
      <w:r>
        <w:t xml:space="preserve">, and click </w:t>
      </w:r>
      <w:proofErr w:type="gramStart"/>
      <w:r>
        <w:rPr>
          <w:b/>
        </w:rPr>
        <w:t>Next</w:t>
      </w:r>
      <w:proofErr w:type="gramEnd"/>
      <w:r w:rsidRPr="0015785A">
        <w:t>.</w:t>
      </w:r>
    </w:p>
    <w:p w14:paraId="0367EBA8" w14:textId="77777777" w:rsidR="003E3686" w:rsidRPr="00EB69F4" w:rsidRDefault="003E3686" w:rsidP="003E3686">
      <w:pPr>
        <w:pStyle w:val="00-ScreenShot"/>
      </w:pPr>
      <w:r w:rsidRPr="00EB69F4">
        <w:drawing>
          <wp:inline distT="0" distB="0" distL="0" distR="0" wp14:anchorId="2F98E79D" wp14:editId="061CA963">
            <wp:extent cx="5033108" cy="204470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060156" cy="2055688"/>
                    </a:xfrm>
                    <a:prstGeom prst="rect">
                      <a:avLst/>
                    </a:prstGeom>
                  </pic:spPr>
                </pic:pic>
              </a:graphicData>
            </a:graphic>
          </wp:inline>
        </w:drawing>
      </w:r>
    </w:p>
    <w:p w14:paraId="44C844AD" w14:textId="77777777" w:rsidR="003E3686" w:rsidRDefault="003E3686" w:rsidP="00D149D9">
      <w:pPr>
        <w:pStyle w:val="ppBodyText"/>
        <w:numPr>
          <w:ilvl w:val="0"/>
          <w:numId w:val="16"/>
        </w:numPr>
      </w:pPr>
      <w:r>
        <w:lastRenderedPageBreak/>
        <w:t xml:space="preserve">On the </w:t>
      </w:r>
      <w:r w:rsidRPr="0001016C">
        <w:rPr>
          <w:b/>
        </w:rPr>
        <w:t>Select Virtual Machine</w:t>
      </w:r>
      <w:r>
        <w:t xml:space="preserve"> page, select the box next to </w:t>
      </w:r>
      <w:r w:rsidRPr="0001016C">
        <w:rPr>
          <w:b/>
        </w:rPr>
        <w:t>VM01</w:t>
      </w:r>
      <w:r>
        <w:t xml:space="preserve"> and click </w:t>
      </w:r>
      <w:proofErr w:type="gramStart"/>
      <w:r>
        <w:rPr>
          <w:b/>
        </w:rPr>
        <w:t>N</w:t>
      </w:r>
      <w:r w:rsidRPr="002B19DE">
        <w:rPr>
          <w:b/>
        </w:rPr>
        <w:t>ext</w:t>
      </w:r>
      <w:proofErr w:type="gramEnd"/>
      <w:r>
        <w:t xml:space="preserve">.  This is the </w:t>
      </w:r>
      <w:proofErr w:type="gramStart"/>
      <w:r>
        <w:t>VM which</w:t>
      </w:r>
      <w:proofErr w:type="gramEnd"/>
      <w:r>
        <w:t xml:space="preserve"> was created earlier.</w:t>
      </w:r>
    </w:p>
    <w:p w14:paraId="52E9EE66" w14:textId="6CDEBD3E" w:rsidR="003E3686" w:rsidRDefault="003E3686" w:rsidP="00E53CE7">
      <w:pPr>
        <w:pStyle w:val="00-ScreenShot"/>
      </w:pPr>
      <w:r w:rsidRPr="00EB69F4">
        <w:drawing>
          <wp:inline distT="0" distB="0" distL="0" distR="0" wp14:anchorId="762F99B6" wp14:editId="1B28CDC3">
            <wp:extent cx="4359859" cy="866970"/>
            <wp:effectExtent l="0" t="0" r="317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414545" cy="877844"/>
                    </a:xfrm>
                    <a:prstGeom prst="rect">
                      <a:avLst/>
                    </a:prstGeom>
                  </pic:spPr>
                </pic:pic>
              </a:graphicData>
            </a:graphic>
          </wp:inline>
        </w:drawing>
      </w:r>
    </w:p>
    <w:p w14:paraId="736BA721" w14:textId="77777777" w:rsidR="003E3686" w:rsidRDefault="003E3686" w:rsidP="00D149D9">
      <w:pPr>
        <w:pStyle w:val="ppBodyText"/>
        <w:numPr>
          <w:ilvl w:val="0"/>
          <w:numId w:val="16"/>
        </w:numPr>
      </w:pPr>
      <w:r>
        <w:t xml:space="preserve">Click </w:t>
      </w:r>
      <w:proofErr w:type="gramStart"/>
      <w:r w:rsidRPr="002B19DE">
        <w:rPr>
          <w:b/>
        </w:rPr>
        <w:t>Next</w:t>
      </w:r>
      <w:proofErr w:type="gramEnd"/>
      <w:r>
        <w:t xml:space="preserve"> on the </w:t>
      </w:r>
      <w:r>
        <w:rPr>
          <w:b/>
        </w:rPr>
        <w:t>C</w:t>
      </w:r>
      <w:r w:rsidRPr="0001016C">
        <w:rPr>
          <w:b/>
        </w:rPr>
        <w:t>onfirmation</w:t>
      </w:r>
      <w:r>
        <w:t xml:space="preserve"> page.</w:t>
      </w:r>
    </w:p>
    <w:p w14:paraId="03F7824C" w14:textId="77777777" w:rsidR="003E3686" w:rsidRPr="00EB69F4" w:rsidRDefault="003E3686" w:rsidP="003E3686">
      <w:pPr>
        <w:pStyle w:val="00-ScreenShot"/>
      </w:pPr>
      <w:r w:rsidRPr="00EB69F4">
        <w:drawing>
          <wp:inline distT="0" distB="0" distL="0" distR="0" wp14:anchorId="076A6206" wp14:editId="173F2BCA">
            <wp:extent cx="2604211" cy="722936"/>
            <wp:effectExtent l="0" t="0" r="5715"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613080" cy="725398"/>
                    </a:xfrm>
                    <a:prstGeom prst="rect">
                      <a:avLst/>
                    </a:prstGeom>
                  </pic:spPr>
                </pic:pic>
              </a:graphicData>
            </a:graphic>
          </wp:inline>
        </w:drawing>
      </w:r>
    </w:p>
    <w:p w14:paraId="494E40E6" w14:textId="77777777" w:rsidR="003E3686" w:rsidRDefault="003E3686" w:rsidP="00D149D9">
      <w:pPr>
        <w:pStyle w:val="ppBodyText"/>
        <w:numPr>
          <w:ilvl w:val="0"/>
          <w:numId w:val="16"/>
        </w:numPr>
      </w:pPr>
      <w:r>
        <w:t xml:space="preserve">Click </w:t>
      </w:r>
      <w:proofErr w:type="gramStart"/>
      <w:r w:rsidRPr="002B19DE">
        <w:rPr>
          <w:b/>
        </w:rPr>
        <w:t>Next</w:t>
      </w:r>
      <w:proofErr w:type="gramEnd"/>
      <w:r>
        <w:t xml:space="preserve"> on the </w:t>
      </w:r>
      <w:r w:rsidRPr="0001016C">
        <w:rPr>
          <w:b/>
        </w:rPr>
        <w:t>Configure High Availability</w:t>
      </w:r>
      <w:r>
        <w:t xml:space="preserve"> page.  The wizard will then make VM01 a clustered resource, and subsequently, highly available and resilient to host failure.</w:t>
      </w:r>
    </w:p>
    <w:p w14:paraId="5A1CA699" w14:textId="77777777" w:rsidR="003E3686" w:rsidRPr="00EB69F4" w:rsidRDefault="003E3686" w:rsidP="003E3686">
      <w:pPr>
        <w:pStyle w:val="00-ScreenShot"/>
      </w:pPr>
      <w:r w:rsidRPr="00EB69F4">
        <w:drawing>
          <wp:inline distT="0" distB="0" distL="0" distR="0" wp14:anchorId="6D7FB348" wp14:editId="652E2D6E">
            <wp:extent cx="3716994" cy="25527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722054" cy="2556175"/>
                    </a:xfrm>
                    <a:prstGeom prst="rect">
                      <a:avLst/>
                    </a:prstGeom>
                  </pic:spPr>
                </pic:pic>
              </a:graphicData>
            </a:graphic>
          </wp:inline>
        </w:drawing>
      </w:r>
    </w:p>
    <w:p w14:paraId="18301CC4" w14:textId="77777777" w:rsidR="003E3686" w:rsidRDefault="003E3686" w:rsidP="00D149D9">
      <w:pPr>
        <w:pStyle w:val="ppBodyText"/>
        <w:numPr>
          <w:ilvl w:val="0"/>
          <w:numId w:val="16"/>
        </w:numPr>
      </w:pPr>
      <w:r>
        <w:t xml:space="preserve">On the summary page, click </w:t>
      </w:r>
      <w:r w:rsidRPr="002B19DE">
        <w:rPr>
          <w:b/>
        </w:rPr>
        <w:t>Finish</w:t>
      </w:r>
      <w:r>
        <w:t xml:space="preserve"> to close out the wizard.</w:t>
      </w:r>
    </w:p>
    <w:p w14:paraId="08CC553C" w14:textId="77777777" w:rsidR="003E3686" w:rsidRPr="00EB69F4" w:rsidRDefault="003E3686" w:rsidP="003E3686">
      <w:pPr>
        <w:pStyle w:val="00-ScreenShot"/>
      </w:pPr>
      <w:r w:rsidRPr="00EB69F4">
        <w:drawing>
          <wp:inline distT="0" distB="0" distL="0" distR="0" wp14:anchorId="43EF9897" wp14:editId="3BD4C6E3">
            <wp:extent cx="3848100" cy="263369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extLst>
                        <a:ext uri="{28A0092B-C50C-407E-A947-70E740481C1C}">
                          <a14:useLocalDpi xmlns:a14="http://schemas.microsoft.com/office/drawing/2010/main" val="0"/>
                        </a:ext>
                      </a:extLst>
                    </a:blip>
                    <a:srcRect t="768"/>
                    <a:stretch/>
                  </pic:blipFill>
                  <pic:spPr bwMode="auto">
                    <a:xfrm>
                      <a:off x="0" y="0"/>
                      <a:ext cx="3869056" cy="2648037"/>
                    </a:xfrm>
                    <a:prstGeom prst="rect">
                      <a:avLst/>
                    </a:prstGeom>
                    <a:ln>
                      <a:noFill/>
                    </a:ln>
                    <a:extLst>
                      <a:ext uri="{53640926-AAD7-44D8-BBD7-CCE9431645EC}">
                        <a14:shadowObscured xmlns:a14="http://schemas.microsoft.com/office/drawing/2010/main"/>
                      </a:ext>
                    </a:extLst>
                  </pic:spPr>
                </pic:pic>
              </a:graphicData>
            </a:graphic>
          </wp:inline>
        </w:drawing>
      </w:r>
    </w:p>
    <w:p w14:paraId="21EEA3F5" w14:textId="421A04F9" w:rsidR="003E3686" w:rsidRPr="002B19DE" w:rsidRDefault="003E3686" w:rsidP="00D149D9">
      <w:pPr>
        <w:pStyle w:val="ppBodyText"/>
        <w:numPr>
          <w:ilvl w:val="0"/>
          <w:numId w:val="16"/>
        </w:numPr>
      </w:pPr>
      <w:r>
        <w:lastRenderedPageBreak/>
        <w:t xml:space="preserve">From the top left navigation, </w:t>
      </w:r>
      <w:r w:rsidR="005619E1">
        <w:t>right-click</w:t>
      </w:r>
      <w:r>
        <w:t xml:space="preserve"> on the </w:t>
      </w:r>
      <w:r w:rsidRPr="00AD4D46">
        <w:rPr>
          <w:b/>
        </w:rPr>
        <w:t>Roles</w:t>
      </w:r>
      <w:r>
        <w:t xml:space="preserve"> node and navigate to </w:t>
      </w:r>
      <w:r>
        <w:rPr>
          <w:b/>
        </w:rPr>
        <w:t>Virtual Machines | New Virtual Machine.</w:t>
      </w:r>
    </w:p>
    <w:p w14:paraId="5B14BA94" w14:textId="77777777" w:rsidR="003E3686" w:rsidRPr="00EB69F4" w:rsidRDefault="003E3686" w:rsidP="003E3686">
      <w:pPr>
        <w:pStyle w:val="00-ScreenShot"/>
      </w:pPr>
      <w:r w:rsidRPr="00EB69F4">
        <w:drawing>
          <wp:inline distT="0" distB="0" distL="0" distR="0" wp14:anchorId="5F0CB65C" wp14:editId="74CEE96E">
            <wp:extent cx="5593584" cy="1155700"/>
            <wp:effectExtent l="0" t="0" r="762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627333" cy="1162673"/>
                    </a:xfrm>
                    <a:prstGeom prst="rect">
                      <a:avLst/>
                    </a:prstGeom>
                  </pic:spPr>
                </pic:pic>
              </a:graphicData>
            </a:graphic>
          </wp:inline>
        </w:drawing>
      </w:r>
    </w:p>
    <w:p w14:paraId="4546B208" w14:textId="77777777" w:rsidR="003E3686" w:rsidRDefault="003E3686" w:rsidP="00D149D9">
      <w:pPr>
        <w:pStyle w:val="ppBodyText"/>
        <w:numPr>
          <w:ilvl w:val="0"/>
          <w:numId w:val="16"/>
        </w:numPr>
      </w:pPr>
      <w:r>
        <w:t xml:space="preserve">In the </w:t>
      </w:r>
      <w:r w:rsidRPr="0001016C">
        <w:rPr>
          <w:b/>
        </w:rPr>
        <w:t>New Virtual Machine</w:t>
      </w:r>
      <w:r>
        <w:t xml:space="preserve"> window select </w:t>
      </w:r>
      <w:r>
        <w:rPr>
          <w:b/>
        </w:rPr>
        <w:t>HYPER-V01</w:t>
      </w:r>
      <w:r>
        <w:t xml:space="preserve"> and click </w:t>
      </w:r>
      <w:r>
        <w:rPr>
          <w:b/>
        </w:rPr>
        <w:t>OK</w:t>
      </w:r>
      <w:r>
        <w:t xml:space="preserve"> to launch the </w:t>
      </w:r>
      <w:r w:rsidRPr="0001016C">
        <w:rPr>
          <w:b/>
        </w:rPr>
        <w:t>New Virtual Machine Wizard</w:t>
      </w:r>
      <w:r>
        <w:t>.</w:t>
      </w:r>
    </w:p>
    <w:p w14:paraId="4428B6D2" w14:textId="77777777" w:rsidR="003E3686" w:rsidRPr="00EB69F4" w:rsidRDefault="003E3686" w:rsidP="003E3686">
      <w:pPr>
        <w:pStyle w:val="00-ScreenShot"/>
      </w:pPr>
      <w:r w:rsidRPr="00EB69F4">
        <w:drawing>
          <wp:inline distT="0" distB="0" distL="0" distR="0" wp14:anchorId="35A25543" wp14:editId="566C58EA">
            <wp:extent cx="4216400" cy="205859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extLst>
                        <a:ext uri="{28A0092B-C50C-407E-A947-70E740481C1C}">
                          <a14:useLocalDpi xmlns:a14="http://schemas.microsoft.com/office/drawing/2010/main" val="0"/>
                        </a:ext>
                      </a:extLst>
                    </a:blip>
                    <a:srcRect r="602"/>
                    <a:stretch/>
                  </pic:blipFill>
                  <pic:spPr bwMode="auto">
                    <a:xfrm>
                      <a:off x="0" y="0"/>
                      <a:ext cx="4236687" cy="2068501"/>
                    </a:xfrm>
                    <a:prstGeom prst="rect">
                      <a:avLst/>
                    </a:prstGeom>
                    <a:ln>
                      <a:noFill/>
                    </a:ln>
                    <a:extLst>
                      <a:ext uri="{53640926-AAD7-44D8-BBD7-CCE9431645EC}">
                        <a14:shadowObscured xmlns:a14="http://schemas.microsoft.com/office/drawing/2010/main"/>
                      </a:ext>
                    </a:extLst>
                  </pic:spPr>
                </pic:pic>
              </a:graphicData>
            </a:graphic>
          </wp:inline>
        </w:drawing>
      </w:r>
    </w:p>
    <w:p w14:paraId="68FA6EED" w14:textId="77777777" w:rsidR="003E3686" w:rsidRDefault="003E3686" w:rsidP="00D149D9">
      <w:pPr>
        <w:pStyle w:val="ppBodyText"/>
        <w:numPr>
          <w:ilvl w:val="0"/>
          <w:numId w:val="16"/>
        </w:numPr>
      </w:pPr>
      <w:r>
        <w:t xml:space="preserve">Click </w:t>
      </w:r>
      <w:proofErr w:type="gramStart"/>
      <w:r>
        <w:rPr>
          <w:b/>
        </w:rPr>
        <w:t>Next</w:t>
      </w:r>
      <w:proofErr w:type="gramEnd"/>
      <w:r>
        <w:t xml:space="preserve"> on the </w:t>
      </w:r>
      <w:r>
        <w:rPr>
          <w:b/>
        </w:rPr>
        <w:t>Before You Begin</w:t>
      </w:r>
      <w:r>
        <w:t xml:space="preserve"> page.</w:t>
      </w:r>
    </w:p>
    <w:p w14:paraId="6A7E75BA" w14:textId="77777777" w:rsidR="003E3686" w:rsidRDefault="003E3686" w:rsidP="00D149D9">
      <w:pPr>
        <w:pStyle w:val="ppBodyText"/>
        <w:numPr>
          <w:ilvl w:val="0"/>
          <w:numId w:val="16"/>
        </w:numPr>
      </w:pPr>
      <w:r>
        <w:t xml:space="preserve">On the </w:t>
      </w:r>
      <w:r w:rsidRPr="0001016C">
        <w:rPr>
          <w:b/>
        </w:rPr>
        <w:t>Specify Name and Location</w:t>
      </w:r>
      <w:r>
        <w:t xml:space="preserve"> screen, under the </w:t>
      </w:r>
      <w:r>
        <w:rPr>
          <w:b/>
        </w:rPr>
        <w:t xml:space="preserve">Name </w:t>
      </w:r>
      <w:r>
        <w:t xml:space="preserve">entry enter </w:t>
      </w:r>
      <w:r>
        <w:rPr>
          <w:b/>
        </w:rPr>
        <w:t>VM02</w:t>
      </w:r>
      <w:r>
        <w:t xml:space="preserve">.  Ensure that the storage location is set to </w:t>
      </w:r>
      <w:r>
        <w:rPr>
          <w:b/>
        </w:rPr>
        <w:t xml:space="preserve">\\dc01.contoso.com\VMShare1 </w:t>
      </w:r>
      <w:r>
        <w:t xml:space="preserve">and click </w:t>
      </w:r>
      <w:proofErr w:type="gramStart"/>
      <w:r>
        <w:rPr>
          <w:b/>
        </w:rPr>
        <w:t>Next</w:t>
      </w:r>
      <w:proofErr w:type="gramEnd"/>
      <w:r>
        <w:t>.</w:t>
      </w:r>
    </w:p>
    <w:p w14:paraId="10775589" w14:textId="259FB0FF" w:rsidR="003E3686" w:rsidRPr="00EB69F4" w:rsidRDefault="003E3686" w:rsidP="003E3686">
      <w:pPr>
        <w:pStyle w:val="00-ScreenShot"/>
      </w:pPr>
      <w:r w:rsidRPr="00EB69F4">
        <w:drawing>
          <wp:inline distT="0" distB="0" distL="0" distR="0" wp14:anchorId="37B76FCA" wp14:editId="4AA37531">
            <wp:extent cx="4282440" cy="1816287"/>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305631" cy="1826123"/>
                    </a:xfrm>
                    <a:prstGeom prst="rect">
                      <a:avLst/>
                    </a:prstGeom>
                  </pic:spPr>
                </pic:pic>
              </a:graphicData>
            </a:graphic>
          </wp:inline>
        </w:drawing>
      </w:r>
    </w:p>
    <w:p w14:paraId="4D193100" w14:textId="77777777" w:rsidR="003E3686" w:rsidRDefault="003E3686" w:rsidP="00D149D9">
      <w:pPr>
        <w:pStyle w:val="ppBodyText"/>
        <w:numPr>
          <w:ilvl w:val="0"/>
          <w:numId w:val="16"/>
        </w:numPr>
      </w:pPr>
      <w:r w:rsidRPr="002B19DE">
        <w:rPr>
          <w:b/>
        </w:rPr>
        <w:t xml:space="preserve">Type </w:t>
      </w:r>
      <w:r w:rsidRPr="00C31F2B">
        <w:t xml:space="preserve">128 </w:t>
      </w:r>
      <w:r>
        <w:t xml:space="preserve">in the </w:t>
      </w:r>
      <w:r w:rsidRPr="0001016C">
        <w:rPr>
          <w:b/>
        </w:rPr>
        <w:t>Startup Memory</w:t>
      </w:r>
      <w:r>
        <w:t xml:space="preserve"> box and click </w:t>
      </w:r>
      <w:proofErr w:type="gramStart"/>
      <w:r w:rsidRPr="002B19DE">
        <w:rPr>
          <w:b/>
        </w:rPr>
        <w:t>Next</w:t>
      </w:r>
      <w:proofErr w:type="gramEnd"/>
      <w:r>
        <w:t xml:space="preserve">.  Leave the </w:t>
      </w:r>
      <w:r>
        <w:rPr>
          <w:b/>
        </w:rPr>
        <w:t>Dynamic Memory</w:t>
      </w:r>
      <w:r>
        <w:t xml:space="preserve"> box empty.</w:t>
      </w:r>
    </w:p>
    <w:p w14:paraId="5A79AABC" w14:textId="34FC3835" w:rsidR="003E3686" w:rsidRPr="00EB69F4" w:rsidRDefault="00A44EC8" w:rsidP="003E3686">
      <w:pPr>
        <w:pStyle w:val="00-ScreenShot"/>
      </w:pPr>
      <w:r w:rsidRPr="00EB69F4">
        <w:drawing>
          <wp:inline distT="0" distB="0" distL="0" distR="0" wp14:anchorId="4B050F16" wp14:editId="33936984">
            <wp:extent cx="4686457" cy="13563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4712187" cy="1363807"/>
                    </a:xfrm>
                    <a:prstGeom prst="rect">
                      <a:avLst/>
                    </a:prstGeom>
                  </pic:spPr>
                </pic:pic>
              </a:graphicData>
            </a:graphic>
          </wp:inline>
        </w:drawing>
      </w:r>
    </w:p>
    <w:p w14:paraId="0897D10E" w14:textId="77777777" w:rsidR="003E3686" w:rsidRDefault="003E3686" w:rsidP="00D149D9">
      <w:pPr>
        <w:pStyle w:val="ppBodyText"/>
        <w:numPr>
          <w:ilvl w:val="0"/>
          <w:numId w:val="16"/>
        </w:numPr>
      </w:pPr>
      <w:r>
        <w:lastRenderedPageBreak/>
        <w:t xml:space="preserve">Use the Dropdown to select </w:t>
      </w:r>
      <w:r w:rsidRPr="00595A45">
        <w:rPr>
          <w:b/>
        </w:rPr>
        <w:t>vSwitch1</w:t>
      </w:r>
      <w:r>
        <w:t xml:space="preserve"> and click </w:t>
      </w:r>
      <w:proofErr w:type="gramStart"/>
      <w:r>
        <w:rPr>
          <w:b/>
        </w:rPr>
        <w:t>Next</w:t>
      </w:r>
      <w:proofErr w:type="gramEnd"/>
      <w:r>
        <w:t xml:space="preserve"> on the Configure Networking screen.</w:t>
      </w:r>
    </w:p>
    <w:p w14:paraId="433BC8FF" w14:textId="77777777" w:rsidR="003E3686" w:rsidRPr="00EB69F4" w:rsidRDefault="003E3686" w:rsidP="003E3686">
      <w:pPr>
        <w:pStyle w:val="00-ScreenShot"/>
      </w:pPr>
      <w:r w:rsidRPr="00EB69F4">
        <w:drawing>
          <wp:inline distT="0" distB="0" distL="0" distR="0" wp14:anchorId="6F564BAB" wp14:editId="0C4DF359">
            <wp:extent cx="4838548" cy="975360"/>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898213" cy="987387"/>
                    </a:xfrm>
                    <a:prstGeom prst="rect">
                      <a:avLst/>
                    </a:prstGeom>
                  </pic:spPr>
                </pic:pic>
              </a:graphicData>
            </a:graphic>
          </wp:inline>
        </w:drawing>
      </w:r>
    </w:p>
    <w:p w14:paraId="679AC057" w14:textId="5279C645" w:rsidR="003E3686" w:rsidRDefault="003E3686" w:rsidP="00D149D9">
      <w:pPr>
        <w:pStyle w:val="ppBodyText"/>
        <w:numPr>
          <w:ilvl w:val="0"/>
          <w:numId w:val="16"/>
        </w:numPr>
      </w:pPr>
      <w:r>
        <w:t xml:space="preserve">Change the disk size to </w:t>
      </w:r>
      <w:proofErr w:type="gramStart"/>
      <w:r w:rsidRPr="00127BF3">
        <w:rPr>
          <w:b/>
        </w:rPr>
        <w:t>5</w:t>
      </w:r>
      <w:proofErr w:type="gramEnd"/>
      <w:r>
        <w:t xml:space="preserve"> and </w:t>
      </w:r>
      <w:r w:rsidR="00943685">
        <w:t>c</w:t>
      </w:r>
      <w:r>
        <w:t xml:space="preserve">lick </w:t>
      </w:r>
      <w:r>
        <w:rPr>
          <w:b/>
        </w:rPr>
        <w:t>Next</w:t>
      </w:r>
      <w:r>
        <w:t xml:space="preserve"> on the </w:t>
      </w:r>
      <w:r w:rsidRPr="00F92931">
        <w:rPr>
          <w:b/>
        </w:rPr>
        <w:t>Connect Virtual Hard Disk</w:t>
      </w:r>
      <w:r>
        <w:t xml:space="preserve"> screen.</w:t>
      </w:r>
    </w:p>
    <w:p w14:paraId="36D1C46A" w14:textId="77777777" w:rsidR="003E3686" w:rsidRPr="00EB69F4" w:rsidRDefault="003E3686" w:rsidP="003E3686">
      <w:pPr>
        <w:pStyle w:val="00-ScreenShot"/>
      </w:pPr>
      <w:r w:rsidRPr="00EB69F4">
        <w:drawing>
          <wp:inline distT="0" distB="0" distL="0" distR="0" wp14:anchorId="490FA42D" wp14:editId="781A3D7E">
            <wp:extent cx="4220871" cy="1456324"/>
            <wp:effectExtent l="0" t="0" r="825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4235316" cy="1461308"/>
                    </a:xfrm>
                    <a:prstGeom prst="rect">
                      <a:avLst/>
                    </a:prstGeom>
                  </pic:spPr>
                </pic:pic>
              </a:graphicData>
            </a:graphic>
          </wp:inline>
        </w:drawing>
      </w:r>
    </w:p>
    <w:p w14:paraId="2868E52F" w14:textId="77777777" w:rsidR="003E3686" w:rsidRDefault="003E3686" w:rsidP="00D149D9">
      <w:pPr>
        <w:pStyle w:val="ppBodyText"/>
        <w:numPr>
          <w:ilvl w:val="0"/>
          <w:numId w:val="16"/>
        </w:numPr>
      </w:pPr>
      <w:r>
        <w:t xml:space="preserve">On the </w:t>
      </w:r>
      <w:r w:rsidRPr="00F92931">
        <w:rPr>
          <w:b/>
        </w:rPr>
        <w:t xml:space="preserve">Installation Options </w:t>
      </w:r>
      <w:r>
        <w:t xml:space="preserve">screen, ensure </w:t>
      </w:r>
      <w:r>
        <w:rPr>
          <w:b/>
        </w:rPr>
        <w:t>Install an operating system later</w:t>
      </w:r>
      <w:r>
        <w:t xml:space="preserve"> is selected, </w:t>
      </w:r>
      <w:proofErr w:type="gramStart"/>
      <w:r>
        <w:t>then</w:t>
      </w:r>
      <w:proofErr w:type="gramEnd"/>
      <w:r>
        <w:t xml:space="preserve"> click </w:t>
      </w:r>
      <w:r>
        <w:rPr>
          <w:b/>
        </w:rPr>
        <w:t>Next.</w:t>
      </w:r>
    </w:p>
    <w:p w14:paraId="5B2D0B46" w14:textId="77777777" w:rsidR="003E3686" w:rsidRPr="00EB69F4" w:rsidRDefault="003E3686" w:rsidP="003E3686">
      <w:pPr>
        <w:pStyle w:val="00-ScreenShot"/>
      </w:pPr>
      <w:r w:rsidRPr="00EB69F4">
        <w:drawing>
          <wp:inline distT="0" distB="0" distL="0" distR="0" wp14:anchorId="21B6013D" wp14:editId="5E5A3B61">
            <wp:extent cx="4178260" cy="2370124"/>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201272" cy="2383178"/>
                    </a:xfrm>
                    <a:prstGeom prst="rect">
                      <a:avLst/>
                    </a:prstGeom>
                  </pic:spPr>
                </pic:pic>
              </a:graphicData>
            </a:graphic>
          </wp:inline>
        </w:drawing>
      </w:r>
    </w:p>
    <w:p w14:paraId="6A16560B" w14:textId="663D4ECF" w:rsidR="003E3686" w:rsidRDefault="003E3686" w:rsidP="00D149D9">
      <w:pPr>
        <w:pStyle w:val="ppBodyText"/>
        <w:numPr>
          <w:ilvl w:val="0"/>
          <w:numId w:val="16"/>
        </w:numPr>
      </w:pPr>
      <w:r>
        <w:t xml:space="preserve">Ensure </w:t>
      </w:r>
      <w:r w:rsidR="007E698A">
        <w:t>the settings</w:t>
      </w:r>
      <w:r>
        <w:t xml:space="preserve"> match those of the </w:t>
      </w:r>
      <w:r w:rsidR="00C56360">
        <w:t>screenshot</w:t>
      </w:r>
      <w:r>
        <w:t xml:space="preserve"> below, and then click </w:t>
      </w:r>
      <w:r>
        <w:rPr>
          <w:b/>
        </w:rPr>
        <w:t>Finish</w:t>
      </w:r>
      <w:r>
        <w:t>.</w:t>
      </w:r>
    </w:p>
    <w:p w14:paraId="75EFC720" w14:textId="77777777" w:rsidR="003E3686" w:rsidRPr="00EB69F4" w:rsidRDefault="003E3686" w:rsidP="003E3686">
      <w:pPr>
        <w:pStyle w:val="00-ScreenShot"/>
      </w:pPr>
      <w:r w:rsidRPr="00EB69F4">
        <w:drawing>
          <wp:inline distT="0" distB="0" distL="0" distR="0" wp14:anchorId="46A4D73F" wp14:editId="3CE27204">
            <wp:extent cx="4169664" cy="221616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189307" cy="2226600"/>
                    </a:xfrm>
                    <a:prstGeom prst="rect">
                      <a:avLst/>
                    </a:prstGeom>
                  </pic:spPr>
                </pic:pic>
              </a:graphicData>
            </a:graphic>
          </wp:inline>
        </w:drawing>
      </w:r>
    </w:p>
    <w:p w14:paraId="0AB6FC62" w14:textId="77777777" w:rsidR="003E3686" w:rsidRDefault="003E3686" w:rsidP="00D149D9">
      <w:pPr>
        <w:pStyle w:val="ppBodyText"/>
        <w:numPr>
          <w:ilvl w:val="0"/>
          <w:numId w:val="16"/>
        </w:numPr>
      </w:pPr>
      <w:r>
        <w:lastRenderedPageBreak/>
        <w:t xml:space="preserve">The </w:t>
      </w:r>
      <w:r w:rsidRPr="003D5522">
        <w:rPr>
          <w:b/>
        </w:rPr>
        <w:t>New Virtual Machine Wizard</w:t>
      </w:r>
      <w:r>
        <w:t xml:space="preserve"> will complete and close.  The </w:t>
      </w:r>
      <w:r w:rsidRPr="003D5522">
        <w:rPr>
          <w:b/>
        </w:rPr>
        <w:t>High Availability Wizard</w:t>
      </w:r>
      <w:r>
        <w:t xml:space="preserve"> will automatically open, start running, and deploy a VM on the cluster.  The VM will be in an offline state so that advanced features </w:t>
      </w:r>
      <w:proofErr w:type="gramStart"/>
      <w:r>
        <w:t>can be configured</w:t>
      </w:r>
      <w:proofErr w:type="gramEnd"/>
      <w:r>
        <w:t xml:space="preserve"> before starting the VM and consuming host resources.</w:t>
      </w:r>
    </w:p>
    <w:p w14:paraId="28FCE27E" w14:textId="77777777" w:rsidR="003E3686" w:rsidRPr="00EB69F4" w:rsidRDefault="003E3686" w:rsidP="003E3686">
      <w:pPr>
        <w:pStyle w:val="00-ScreenShot"/>
      </w:pPr>
      <w:r w:rsidRPr="00EB69F4">
        <w:drawing>
          <wp:inline distT="0" distB="0" distL="0" distR="0" wp14:anchorId="563CCD08" wp14:editId="4ABA8B3E">
            <wp:extent cx="4283455" cy="2948025"/>
            <wp:effectExtent l="0" t="0" r="3175"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283455" cy="2948025"/>
                    </a:xfrm>
                    <a:prstGeom prst="rect">
                      <a:avLst/>
                    </a:prstGeom>
                  </pic:spPr>
                </pic:pic>
              </a:graphicData>
            </a:graphic>
          </wp:inline>
        </w:drawing>
      </w:r>
    </w:p>
    <w:p w14:paraId="0889B9AB" w14:textId="77777777" w:rsidR="003E3686" w:rsidRDefault="003E3686" w:rsidP="00D149D9">
      <w:pPr>
        <w:pStyle w:val="ppBodyText"/>
        <w:numPr>
          <w:ilvl w:val="0"/>
          <w:numId w:val="16"/>
        </w:numPr>
      </w:pPr>
      <w:r>
        <w:t xml:space="preserve">Click </w:t>
      </w:r>
      <w:r>
        <w:rPr>
          <w:b/>
        </w:rPr>
        <w:t>Finish</w:t>
      </w:r>
      <w:r>
        <w:t xml:space="preserve"> to close the wizard.</w:t>
      </w:r>
    </w:p>
    <w:p w14:paraId="26A489F3" w14:textId="77777777" w:rsidR="003E3686" w:rsidRDefault="003E3686" w:rsidP="003E3686">
      <w:pPr>
        <w:pStyle w:val="00-ScreenShot"/>
      </w:pPr>
      <w:r w:rsidRPr="00EB69F4">
        <w:drawing>
          <wp:inline distT="0" distB="0" distL="0" distR="0" wp14:anchorId="1343E97D" wp14:editId="2F612A11">
            <wp:extent cx="4257446" cy="2928170"/>
            <wp:effectExtent l="0" t="0" r="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276412" cy="2941214"/>
                    </a:xfrm>
                    <a:prstGeom prst="rect">
                      <a:avLst/>
                    </a:prstGeom>
                  </pic:spPr>
                </pic:pic>
              </a:graphicData>
            </a:graphic>
          </wp:inline>
        </w:drawing>
      </w:r>
    </w:p>
    <w:p w14:paraId="717CB5CB" w14:textId="77777777" w:rsidR="009B1B5C" w:rsidRDefault="009B1B5C" w:rsidP="003E3686">
      <w:pPr>
        <w:pStyle w:val="00-ScreenShot"/>
      </w:pPr>
    </w:p>
    <w:p w14:paraId="1A39264D" w14:textId="77777777" w:rsidR="009B1B5C" w:rsidRDefault="009B1B5C" w:rsidP="003E3686">
      <w:pPr>
        <w:pStyle w:val="00-ScreenShot"/>
      </w:pPr>
    </w:p>
    <w:p w14:paraId="1D7F0D66" w14:textId="77777777" w:rsidR="009B1B5C" w:rsidRDefault="009B1B5C" w:rsidP="003E3686">
      <w:pPr>
        <w:pStyle w:val="00-ScreenShot"/>
      </w:pPr>
    </w:p>
    <w:p w14:paraId="2E31C917" w14:textId="77777777" w:rsidR="009B1B5C" w:rsidRPr="00EB69F4" w:rsidRDefault="009B1B5C" w:rsidP="003E3686">
      <w:pPr>
        <w:pStyle w:val="00-ScreenShot"/>
      </w:pPr>
    </w:p>
    <w:p w14:paraId="114CE4EE" w14:textId="77777777" w:rsidR="003E3686" w:rsidRDefault="003E3686" w:rsidP="00D149D9">
      <w:pPr>
        <w:pStyle w:val="ppBodyText"/>
        <w:numPr>
          <w:ilvl w:val="0"/>
          <w:numId w:val="16"/>
        </w:numPr>
      </w:pPr>
      <w:r>
        <w:lastRenderedPageBreak/>
        <w:t xml:space="preserve">Right-click </w:t>
      </w:r>
      <w:r>
        <w:rPr>
          <w:b/>
        </w:rPr>
        <w:t>VM02</w:t>
      </w:r>
      <w:r>
        <w:t xml:space="preserve"> on the roles detail pane and select </w:t>
      </w:r>
      <w:r>
        <w:rPr>
          <w:b/>
        </w:rPr>
        <w:t>Change Startup Priority</w:t>
      </w:r>
      <w:r>
        <w:t>, then select</w:t>
      </w:r>
      <w:r>
        <w:rPr>
          <w:b/>
        </w:rPr>
        <w:t xml:space="preserve"> High</w:t>
      </w:r>
      <w:r>
        <w:t>.  This will prioritize the start order of the VMs (High is first) when multiple VMs are being started, such as after a host failure.</w:t>
      </w:r>
    </w:p>
    <w:p w14:paraId="4DF73409" w14:textId="77777777" w:rsidR="003E3686" w:rsidRPr="00EB69F4" w:rsidRDefault="003E3686" w:rsidP="003E3686">
      <w:pPr>
        <w:pStyle w:val="00-ScreenShot"/>
      </w:pPr>
      <w:r w:rsidRPr="00EB69F4">
        <w:drawing>
          <wp:inline distT="0" distB="0" distL="0" distR="0" wp14:anchorId="3D9796DB" wp14:editId="35D8CBC2">
            <wp:extent cx="3136900" cy="2568663"/>
            <wp:effectExtent l="0" t="0" r="635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46588" cy="2576596"/>
                    </a:xfrm>
                    <a:prstGeom prst="rect">
                      <a:avLst/>
                    </a:prstGeom>
                  </pic:spPr>
                </pic:pic>
              </a:graphicData>
            </a:graphic>
          </wp:inline>
        </w:drawing>
      </w:r>
    </w:p>
    <w:p w14:paraId="1F94123E" w14:textId="77777777" w:rsidR="003E3686" w:rsidRPr="003D5522" w:rsidRDefault="003E3686" w:rsidP="00D149D9">
      <w:pPr>
        <w:pStyle w:val="ppBodyText"/>
        <w:numPr>
          <w:ilvl w:val="0"/>
          <w:numId w:val="16"/>
        </w:numPr>
      </w:pPr>
      <w:r>
        <w:t xml:space="preserve">At the bottom of the central details pane, to the right, next to </w:t>
      </w:r>
      <w:r>
        <w:rPr>
          <w:b/>
        </w:rPr>
        <w:t>Preferred Owners</w:t>
      </w:r>
      <w:r>
        <w:t xml:space="preserve">, click </w:t>
      </w:r>
      <w:r>
        <w:rPr>
          <w:b/>
        </w:rPr>
        <w:t>Any Node.</w:t>
      </w:r>
    </w:p>
    <w:p w14:paraId="0E8C8741" w14:textId="77777777" w:rsidR="003E3686" w:rsidRPr="00EB69F4" w:rsidRDefault="003E3686" w:rsidP="003E3686">
      <w:pPr>
        <w:pStyle w:val="00-ScreenShot"/>
      </w:pPr>
      <w:r w:rsidRPr="00EB69F4">
        <w:drawing>
          <wp:inline distT="0" distB="0" distL="0" distR="0" wp14:anchorId="72F1B30D" wp14:editId="3D6EE53F">
            <wp:extent cx="4403751" cy="423264"/>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429013" cy="425692"/>
                    </a:xfrm>
                    <a:prstGeom prst="rect">
                      <a:avLst/>
                    </a:prstGeom>
                  </pic:spPr>
                </pic:pic>
              </a:graphicData>
            </a:graphic>
          </wp:inline>
        </w:drawing>
      </w:r>
    </w:p>
    <w:p w14:paraId="402D7AF7" w14:textId="77777777" w:rsidR="003E3686" w:rsidRDefault="003E3686" w:rsidP="00D149D9">
      <w:pPr>
        <w:pStyle w:val="ppBodyText"/>
        <w:numPr>
          <w:ilvl w:val="0"/>
          <w:numId w:val="16"/>
        </w:numPr>
      </w:pPr>
      <w:r>
        <w:t xml:space="preserve">Select </w:t>
      </w:r>
      <w:r>
        <w:rPr>
          <w:b/>
        </w:rPr>
        <w:t xml:space="preserve">HYPER-V01 </w:t>
      </w:r>
      <w:r>
        <w:t xml:space="preserve">as the preferred owner of this VM.  Click </w:t>
      </w:r>
      <w:r>
        <w:rPr>
          <w:b/>
        </w:rPr>
        <w:t>Apply</w:t>
      </w:r>
      <w:r>
        <w:t xml:space="preserve"> and then </w:t>
      </w:r>
      <w:r>
        <w:rPr>
          <w:b/>
        </w:rPr>
        <w:t xml:space="preserve">OK </w:t>
      </w:r>
      <w:r>
        <w:t>to close the window.  This setting will make a VM always try to run on its preferred host(s), if they are available.</w:t>
      </w:r>
    </w:p>
    <w:p w14:paraId="2BD331F8" w14:textId="77777777" w:rsidR="003E3686" w:rsidRPr="00EB69F4" w:rsidRDefault="003E3686" w:rsidP="003E3686">
      <w:pPr>
        <w:pStyle w:val="00-ScreenShot"/>
      </w:pPr>
      <w:r>
        <w:drawing>
          <wp:inline distT="0" distB="0" distL="0" distR="0" wp14:anchorId="625D6E89" wp14:editId="248151A6">
            <wp:extent cx="3276600" cy="1972822"/>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286692" cy="1978899"/>
                    </a:xfrm>
                    <a:prstGeom prst="rect">
                      <a:avLst/>
                    </a:prstGeom>
                    <a:noFill/>
                    <a:ln>
                      <a:noFill/>
                    </a:ln>
                  </pic:spPr>
                </pic:pic>
              </a:graphicData>
            </a:graphic>
          </wp:inline>
        </w:drawing>
      </w:r>
    </w:p>
    <w:p w14:paraId="6030C192" w14:textId="77777777" w:rsidR="003E3686" w:rsidRDefault="003E3686" w:rsidP="00D149D9">
      <w:pPr>
        <w:pStyle w:val="ppBodyText"/>
        <w:numPr>
          <w:ilvl w:val="0"/>
          <w:numId w:val="16"/>
        </w:numPr>
      </w:pPr>
      <w:r>
        <w:t xml:space="preserve">At the bottom of the central detail pane, on the bottom tab select </w:t>
      </w:r>
      <w:r>
        <w:rPr>
          <w:b/>
        </w:rPr>
        <w:t>Resources</w:t>
      </w:r>
      <w:r>
        <w:t>.</w:t>
      </w:r>
    </w:p>
    <w:p w14:paraId="497EED02" w14:textId="77777777" w:rsidR="003E3686" w:rsidRPr="00EB69F4" w:rsidRDefault="003E3686" w:rsidP="003E3686">
      <w:pPr>
        <w:pStyle w:val="00-ScreenShot"/>
      </w:pPr>
      <w:r w:rsidRPr="00EB69F4">
        <w:drawing>
          <wp:inline distT="0" distB="0" distL="0" distR="0" wp14:anchorId="36F03728" wp14:editId="3880D28C">
            <wp:extent cx="2735580" cy="1678651"/>
            <wp:effectExtent l="0" t="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37970" cy="1680117"/>
                    </a:xfrm>
                    <a:prstGeom prst="rect">
                      <a:avLst/>
                    </a:prstGeom>
                    <a:noFill/>
                    <a:ln>
                      <a:noFill/>
                    </a:ln>
                  </pic:spPr>
                </pic:pic>
              </a:graphicData>
            </a:graphic>
          </wp:inline>
        </w:drawing>
      </w:r>
    </w:p>
    <w:p w14:paraId="25573FF1" w14:textId="065616A1" w:rsidR="003E3686" w:rsidRDefault="003E3686" w:rsidP="00D149D9">
      <w:pPr>
        <w:pStyle w:val="ppBodyText"/>
        <w:numPr>
          <w:ilvl w:val="0"/>
          <w:numId w:val="16"/>
        </w:numPr>
      </w:pPr>
      <w:r>
        <w:lastRenderedPageBreak/>
        <w:t xml:space="preserve">Expand the </w:t>
      </w:r>
      <w:r w:rsidRPr="003D5522">
        <w:rPr>
          <w:b/>
        </w:rPr>
        <w:t>Virtual Machine resource</w:t>
      </w:r>
      <w:r>
        <w:t xml:space="preserve">, </w:t>
      </w:r>
      <w:r w:rsidR="005619E1">
        <w:t>right-click</w:t>
      </w:r>
      <w:r>
        <w:t xml:space="preserve"> the bottom </w:t>
      </w:r>
      <w:r>
        <w:rPr>
          <w:b/>
        </w:rPr>
        <w:t>Virtual Machine Configuration</w:t>
      </w:r>
      <w:r>
        <w:t xml:space="preserve">, and select </w:t>
      </w:r>
      <w:r>
        <w:rPr>
          <w:b/>
        </w:rPr>
        <w:t>P</w:t>
      </w:r>
      <w:r w:rsidRPr="009C1CA7">
        <w:rPr>
          <w:b/>
        </w:rPr>
        <w:t>roperties</w:t>
      </w:r>
      <w:r>
        <w:t>.</w:t>
      </w:r>
    </w:p>
    <w:p w14:paraId="1F3CCEB4" w14:textId="77777777" w:rsidR="003E3686" w:rsidRPr="00EB69F4" w:rsidRDefault="003E3686" w:rsidP="003E3686">
      <w:pPr>
        <w:pStyle w:val="00-ScreenShot"/>
      </w:pPr>
      <w:r w:rsidRPr="00EB69F4">
        <w:drawing>
          <wp:inline distT="0" distB="0" distL="0" distR="0" wp14:anchorId="411A169B" wp14:editId="2E2983E4">
            <wp:extent cx="4974775" cy="838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011729" cy="844426"/>
                    </a:xfrm>
                    <a:prstGeom prst="rect">
                      <a:avLst/>
                    </a:prstGeom>
                  </pic:spPr>
                </pic:pic>
              </a:graphicData>
            </a:graphic>
          </wp:inline>
        </w:drawing>
      </w:r>
    </w:p>
    <w:p w14:paraId="7AD2942C" w14:textId="77777777" w:rsidR="003E3686" w:rsidRDefault="003E3686" w:rsidP="00D149D9">
      <w:pPr>
        <w:pStyle w:val="ppBodyText"/>
        <w:numPr>
          <w:ilvl w:val="0"/>
          <w:numId w:val="16"/>
        </w:numPr>
      </w:pPr>
      <w:r>
        <w:t xml:space="preserve">Select </w:t>
      </w:r>
      <w:r>
        <w:rPr>
          <w:b/>
        </w:rPr>
        <w:t xml:space="preserve">Advanced Policies </w:t>
      </w:r>
      <w:r>
        <w:t>from the row of tabs.</w:t>
      </w:r>
    </w:p>
    <w:p w14:paraId="7B8B5271" w14:textId="77777777" w:rsidR="003E3686" w:rsidRPr="00EB69F4" w:rsidRDefault="003E3686" w:rsidP="003E3686">
      <w:pPr>
        <w:pStyle w:val="00-ScreenShot"/>
      </w:pPr>
      <w:r w:rsidRPr="00EB69F4">
        <w:drawing>
          <wp:inline distT="0" distB="0" distL="0" distR="0" wp14:anchorId="1CD9223A" wp14:editId="3B6BBAE5">
            <wp:extent cx="5101070" cy="1638300"/>
            <wp:effectExtent l="0" t="0" r="444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131606" cy="1648107"/>
                    </a:xfrm>
                    <a:prstGeom prst="rect">
                      <a:avLst/>
                    </a:prstGeom>
                  </pic:spPr>
                </pic:pic>
              </a:graphicData>
            </a:graphic>
          </wp:inline>
        </w:drawing>
      </w:r>
    </w:p>
    <w:p w14:paraId="2AE6C000" w14:textId="77777777" w:rsidR="003E3686" w:rsidRDefault="003E3686" w:rsidP="00D149D9">
      <w:pPr>
        <w:pStyle w:val="ppBodyText"/>
        <w:numPr>
          <w:ilvl w:val="0"/>
          <w:numId w:val="16"/>
        </w:numPr>
      </w:pPr>
      <w:r>
        <w:t xml:space="preserve">Ensure that both of the Hyper-V hosts are set as </w:t>
      </w:r>
      <w:r>
        <w:rPr>
          <w:b/>
        </w:rPr>
        <w:t>Possible Owners</w:t>
      </w:r>
      <w:r>
        <w:t xml:space="preserve">.  This setting will allow a VM to run on this host, but by </w:t>
      </w:r>
      <w:proofErr w:type="gramStart"/>
      <w:r>
        <w:t>default</w:t>
      </w:r>
      <w:proofErr w:type="gramEnd"/>
      <w:r>
        <w:t xml:space="preserve"> it will run on a preferred owner.  If this checkbox is deselected, a VM </w:t>
      </w:r>
      <w:proofErr w:type="gramStart"/>
      <w:r>
        <w:t>will not be permitted</w:t>
      </w:r>
      <w:proofErr w:type="gramEnd"/>
      <w:r>
        <w:t xml:space="preserve"> to run on that host.</w:t>
      </w:r>
    </w:p>
    <w:p w14:paraId="716078B8" w14:textId="77777777" w:rsidR="003E3686" w:rsidRDefault="003E3686" w:rsidP="003E3686">
      <w:pPr>
        <w:pStyle w:val="00-ScreenShot"/>
      </w:pPr>
      <w:r>
        <w:drawing>
          <wp:inline distT="0" distB="0" distL="0" distR="0" wp14:anchorId="750687FB" wp14:editId="02CC42FD">
            <wp:extent cx="4300855" cy="1558620"/>
            <wp:effectExtent l="0" t="0" r="4445"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311246" cy="1562386"/>
                    </a:xfrm>
                    <a:prstGeom prst="rect">
                      <a:avLst/>
                    </a:prstGeom>
                  </pic:spPr>
                </pic:pic>
              </a:graphicData>
            </a:graphic>
          </wp:inline>
        </w:drawing>
      </w:r>
    </w:p>
    <w:p w14:paraId="1D0417F1" w14:textId="6522C98F" w:rsidR="003E3686" w:rsidRPr="00653110" w:rsidRDefault="003E3686" w:rsidP="00D149D9">
      <w:pPr>
        <w:pStyle w:val="ppBodyText"/>
        <w:numPr>
          <w:ilvl w:val="0"/>
          <w:numId w:val="16"/>
        </w:numPr>
      </w:pPr>
      <w:r>
        <w:t xml:space="preserve">Click </w:t>
      </w:r>
      <w:r w:rsidRPr="00653110">
        <w:rPr>
          <w:b/>
        </w:rPr>
        <w:t>Cancel</w:t>
      </w:r>
      <w:r>
        <w:t xml:space="preserve"> to close the VM properties window</w:t>
      </w:r>
      <w:r w:rsidR="00595A45">
        <w:t xml:space="preserve"> and minimize </w:t>
      </w:r>
      <w:r w:rsidR="00595A45" w:rsidRPr="00595A45">
        <w:rPr>
          <w:b/>
        </w:rPr>
        <w:t>Failover Cluster Manager</w:t>
      </w:r>
      <w:bookmarkStart w:id="29" w:name="_Toc347453416"/>
      <w:r w:rsidR="00595A45">
        <w:rPr>
          <w:b/>
        </w:rPr>
        <w:t>.</w:t>
      </w:r>
      <w:r>
        <w:br w:type="page"/>
      </w:r>
    </w:p>
    <w:bookmarkStart w:id="30" w:name="_Toc366171492" w:displacedByCustomXml="next"/>
    <w:bookmarkStart w:id="31" w:name="_Toc364251817" w:displacedByCustomXml="next"/>
    <w:sdt>
      <w:sdtPr>
        <w:rPr>
          <w:sz w:val="50"/>
        </w:rPr>
        <w:alias w:val="Topic"/>
        <w:tag w:val="9b28405c-4706-4849-b895-81eddc365c6a"/>
        <w:id w:val="-1861358008"/>
        <w:placeholder>
          <w:docPart w:val="68D27194DB734BD1B462F01CBE89320B"/>
        </w:placeholder>
        <w:text/>
      </w:sdtPr>
      <w:sdtEndPr/>
      <w:sdtContent>
        <w:p w14:paraId="41173E02" w14:textId="32A270F2" w:rsidR="003E3686" w:rsidRPr="009F3928" w:rsidRDefault="00DE07A4" w:rsidP="003E3686">
          <w:pPr>
            <w:pStyle w:val="ppTopic"/>
            <w:rPr>
              <w:sz w:val="50"/>
            </w:rPr>
          </w:pPr>
          <w:r w:rsidRPr="009F3928">
            <w:rPr>
              <w:sz w:val="50"/>
            </w:rPr>
            <w:t>Exercise 4.</w:t>
          </w:r>
          <w:r w:rsidR="000112B8" w:rsidRPr="009F3928">
            <w:rPr>
              <w:sz w:val="50"/>
            </w:rPr>
            <w:t>4</w:t>
          </w:r>
          <w:r w:rsidRPr="009F3928">
            <w:rPr>
              <w:sz w:val="50"/>
            </w:rPr>
            <w:t xml:space="preserve">: </w:t>
          </w:r>
          <w:r w:rsidR="009F3928" w:rsidRPr="009F3928">
            <w:rPr>
              <w:sz w:val="50"/>
            </w:rPr>
            <w:t xml:space="preserve">Implement </w:t>
          </w:r>
          <w:r w:rsidRPr="009F3928">
            <w:rPr>
              <w:sz w:val="50"/>
            </w:rPr>
            <w:t>Cluster-Aware Updating</w:t>
          </w:r>
        </w:p>
      </w:sdtContent>
    </w:sdt>
    <w:bookmarkEnd w:id="30" w:displacedByCustomXml="prev"/>
    <w:bookmarkEnd w:id="31" w:displacedByCustomXml="prev"/>
    <w:bookmarkEnd w:id="29" w:displacedByCustomXml="prev"/>
    <w:p w14:paraId="33B2BB2D" w14:textId="22407476" w:rsidR="003E3686" w:rsidRPr="00E7490C" w:rsidRDefault="003E3686" w:rsidP="003E3686">
      <w:pPr>
        <w:rPr>
          <w:b/>
        </w:rPr>
      </w:pPr>
      <w:bookmarkStart w:id="32" w:name="_Toc347453417"/>
      <w:r>
        <w:rPr>
          <w:b/>
        </w:rPr>
        <w:t>In this exercise</w:t>
      </w:r>
      <w:r w:rsidR="00A44EC8">
        <w:rPr>
          <w:b/>
        </w:rPr>
        <w:t>,</w:t>
      </w:r>
      <w:r w:rsidR="00AA2940" w:rsidRPr="00AA2940">
        <w:rPr>
          <w:b/>
        </w:rPr>
        <w:t xml:space="preserve"> </w:t>
      </w:r>
      <w:r w:rsidR="00AA2940">
        <w:rPr>
          <w:b/>
        </w:rPr>
        <w:t xml:space="preserve">the Cluster-Aware Updating (CUA) wizard </w:t>
      </w:r>
      <w:proofErr w:type="gramStart"/>
      <w:r w:rsidR="00AA2940">
        <w:rPr>
          <w:b/>
        </w:rPr>
        <w:t>will be configured and tested</w:t>
      </w:r>
      <w:proofErr w:type="gramEnd"/>
      <w:r>
        <w:rPr>
          <w:b/>
        </w:rPr>
        <w:t>.  CUA allows the administrator to automate the patching of Windows Server 2012 Failover Clusters, in conjunction with an existing patching mechanism such as WSUS.  CUA allows the administrator to manually run the updating wizar</w:t>
      </w:r>
      <w:r w:rsidR="00AA2940">
        <w:rPr>
          <w:b/>
        </w:rPr>
        <w:t xml:space="preserve">d, or configure </w:t>
      </w:r>
      <w:r w:rsidR="00A44EC8">
        <w:rPr>
          <w:b/>
        </w:rPr>
        <w:t xml:space="preserve">it to run </w:t>
      </w:r>
      <w:r w:rsidR="00AA2940">
        <w:rPr>
          <w:b/>
        </w:rPr>
        <w:t>on a schedule.</w:t>
      </w:r>
    </w:p>
    <w:p w14:paraId="6AC38F20" w14:textId="0E7E3396" w:rsidR="003E3686" w:rsidRPr="001577CF" w:rsidRDefault="00D90813" w:rsidP="003E3686">
      <w:pPr>
        <w:rPr>
          <w:b/>
        </w:rPr>
      </w:pPr>
      <w:r>
        <w:rPr>
          <w:b/>
        </w:rPr>
        <w:t>Estimated time to complete</w:t>
      </w:r>
      <w:r w:rsidR="003E3686" w:rsidRPr="00E7490C">
        <w:rPr>
          <w:b/>
        </w:rPr>
        <w:t>:</w:t>
      </w:r>
      <w:r w:rsidR="000033A9">
        <w:rPr>
          <w:b/>
        </w:rPr>
        <w:t xml:space="preserve"> 10 minutes</w:t>
      </w:r>
    </w:p>
    <w:p w14:paraId="6B56C066" w14:textId="77777777" w:rsidR="003E3686" w:rsidRPr="00C023CD" w:rsidRDefault="003E3686" w:rsidP="003E3686">
      <w:pPr>
        <w:rPr>
          <w:b/>
          <w:i/>
        </w:rPr>
      </w:pPr>
      <w:r>
        <w:rPr>
          <w:noProof/>
        </w:rPr>
        <w:drawing>
          <wp:inline distT="0" distB="0" distL="0" distR="0" wp14:anchorId="6A8F6731" wp14:editId="1A76BB23">
            <wp:extent cx="612140" cy="771525"/>
            <wp:effectExtent l="0" t="0" r="0" b="0"/>
            <wp:docPr id="308" name="Picture 308"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bookmarkEnd w:id="32"/>
    <w:p w14:paraId="46BDE821" w14:textId="6E6763D2" w:rsidR="00794F04" w:rsidRPr="00794F04" w:rsidRDefault="000112B8" w:rsidP="00D149D9">
      <w:pPr>
        <w:pStyle w:val="ppBodyText"/>
        <w:numPr>
          <w:ilvl w:val="0"/>
          <w:numId w:val="17"/>
        </w:numPr>
      </w:pPr>
      <w:r>
        <w:t>Open</w:t>
      </w:r>
      <w:r w:rsidR="003E3686">
        <w:t xml:space="preserve"> </w:t>
      </w:r>
      <w:r w:rsidR="003E3686">
        <w:rPr>
          <w:b/>
        </w:rPr>
        <w:t>VMM01</w:t>
      </w:r>
      <w:r>
        <w:t xml:space="preserve"> then </w:t>
      </w:r>
      <w:r w:rsidR="003E3686">
        <w:t>open</w:t>
      </w:r>
      <w:r w:rsidR="00794F04">
        <w:t xml:space="preserve"> </w:t>
      </w:r>
      <w:r w:rsidR="00794F04" w:rsidRPr="00794F04">
        <w:rPr>
          <w:b/>
        </w:rPr>
        <w:t>Server Manager</w:t>
      </w:r>
    </w:p>
    <w:p w14:paraId="3C461586" w14:textId="67B48361" w:rsidR="00794F04" w:rsidRDefault="00794F04" w:rsidP="00794F04">
      <w:pPr>
        <w:pStyle w:val="ppBodyText"/>
        <w:numPr>
          <w:ilvl w:val="0"/>
          <w:numId w:val="0"/>
        </w:numPr>
        <w:jc w:val="center"/>
      </w:pPr>
      <w:r>
        <w:rPr>
          <w:noProof/>
          <w:lang w:bidi="ar-SA"/>
        </w:rPr>
        <w:drawing>
          <wp:inline distT="0" distB="0" distL="0" distR="0" wp14:anchorId="132107F1" wp14:editId="090D7B57">
            <wp:extent cx="634751" cy="890546"/>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4923" cy="904817"/>
                    </a:xfrm>
                    <a:prstGeom prst="rect">
                      <a:avLst/>
                    </a:prstGeom>
                  </pic:spPr>
                </pic:pic>
              </a:graphicData>
            </a:graphic>
          </wp:inline>
        </w:drawing>
      </w:r>
    </w:p>
    <w:p w14:paraId="6F495DBF" w14:textId="6171BA20" w:rsidR="00794F04" w:rsidRDefault="00794F04" w:rsidP="00794F04">
      <w:pPr>
        <w:pStyle w:val="ppBodyText"/>
        <w:numPr>
          <w:ilvl w:val="0"/>
          <w:numId w:val="17"/>
        </w:numPr>
      </w:pPr>
      <w:r>
        <w:t xml:space="preserve">From the left hand navigation, select </w:t>
      </w:r>
      <w:r w:rsidRPr="00794F04">
        <w:rPr>
          <w:b/>
        </w:rPr>
        <w:t>WSUS</w:t>
      </w:r>
      <w:r>
        <w:t xml:space="preserve">, and in the central details pane, </w:t>
      </w:r>
      <w:r w:rsidR="005619E1">
        <w:t>right-click</w:t>
      </w:r>
      <w:r>
        <w:t xml:space="preserve"> </w:t>
      </w:r>
      <w:r w:rsidRPr="00794F04">
        <w:rPr>
          <w:b/>
        </w:rPr>
        <w:t>VMM01</w:t>
      </w:r>
      <w:r>
        <w:t xml:space="preserve"> and select </w:t>
      </w:r>
      <w:r w:rsidRPr="00794F04">
        <w:rPr>
          <w:b/>
        </w:rPr>
        <w:t>Windows Server Update Services</w:t>
      </w:r>
      <w:r>
        <w:t>.</w:t>
      </w:r>
    </w:p>
    <w:p w14:paraId="65C7D963" w14:textId="7D1DC6C1" w:rsidR="00794F04" w:rsidRDefault="00794F04" w:rsidP="00794F04">
      <w:pPr>
        <w:pStyle w:val="ppBodyText"/>
        <w:numPr>
          <w:ilvl w:val="0"/>
          <w:numId w:val="0"/>
        </w:numPr>
        <w:jc w:val="center"/>
      </w:pPr>
      <w:r>
        <w:rPr>
          <w:noProof/>
          <w:lang w:bidi="ar-SA"/>
        </w:rPr>
        <w:drawing>
          <wp:inline distT="0" distB="0" distL="0" distR="0" wp14:anchorId="7A5EDCA3" wp14:editId="274175C4">
            <wp:extent cx="4715123" cy="183823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22813" cy="1841237"/>
                    </a:xfrm>
                    <a:prstGeom prst="rect">
                      <a:avLst/>
                    </a:prstGeom>
                  </pic:spPr>
                </pic:pic>
              </a:graphicData>
            </a:graphic>
          </wp:inline>
        </w:drawing>
      </w:r>
    </w:p>
    <w:p w14:paraId="154F952E" w14:textId="2C97A786" w:rsidR="00794F04" w:rsidRDefault="00794F04" w:rsidP="00794F04">
      <w:pPr>
        <w:pStyle w:val="ppBodyText"/>
        <w:numPr>
          <w:ilvl w:val="0"/>
          <w:numId w:val="17"/>
        </w:numPr>
      </w:pPr>
      <w:r>
        <w:t xml:space="preserve">In the </w:t>
      </w:r>
      <w:r w:rsidRPr="00794F04">
        <w:rPr>
          <w:b/>
        </w:rPr>
        <w:t>Update Services</w:t>
      </w:r>
      <w:r>
        <w:t xml:space="preserve"> window</w:t>
      </w:r>
      <w:r w:rsidR="00B27430">
        <w:t xml:space="preserve">, select </w:t>
      </w:r>
      <w:r w:rsidR="00B27430" w:rsidRPr="00B27430">
        <w:rPr>
          <w:b/>
        </w:rPr>
        <w:t>VMM01</w:t>
      </w:r>
      <w:r w:rsidR="00B27430">
        <w:t xml:space="preserve"> from the left hand navigation.</w:t>
      </w:r>
    </w:p>
    <w:p w14:paraId="510291E0" w14:textId="73C7EA28" w:rsidR="00B27430" w:rsidRDefault="00B27430" w:rsidP="00B27430">
      <w:pPr>
        <w:pStyle w:val="ppBodyText"/>
        <w:numPr>
          <w:ilvl w:val="0"/>
          <w:numId w:val="0"/>
        </w:numPr>
        <w:jc w:val="center"/>
      </w:pPr>
      <w:r>
        <w:rPr>
          <w:noProof/>
          <w:lang w:bidi="ar-SA"/>
        </w:rPr>
        <w:drawing>
          <wp:inline distT="0" distB="0" distL="0" distR="0" wp14:anchorId="576EF9B0" wp14:editId="11D880BA">
            <wp:extent cx="1491343" cy="185589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04381" cy="1872116"/>
                    </a:xfrm>
                    <a:prstGeom prst="rect">
                      <a:avLst/>
                    </a:prstGeom>
                  </pic:spPr>
                </pic:pic>
              </a:graphicData>
            </a:graphic>
          </wp:inline>
        </w:drawing>
      </w:r>
    </w:p>
    <w:p w14:paraId="5C1E9A78" w14:textId="697CD93B" w:rsidR="00B27430" w:rsidRDefault="00B27430" w:rsidP="00B27430">
      <w:pPr>
        <w:pStyle w:val="ppBodyText"/>
        <w:numPr>
          <w:ilvl w:val="0"/>
          <w:numId w:val="17"/>
        </w:numPr>
      </w:pPr>
      <w:r>
        <w:lastRenderedPageBreak/>
        <w:t xml:space="preserve">Select </w:t>
      </w:r>
      <w:r>
        <w:rPr>
          <w:b/>
        </w:rPr>
        <w:t>Updates needed by computers</w:t>
      </w:r>
      <w:r>
        <w:t xml:space="preserve"> from the central details pane.</w:t>
      </w:r>
    </w:p>
    <w:p w14:paraId="6103CA82" w14:textId="61B8D4D5" w:rsidR="00B27430" w:rsidRDefault="00B27430" w:rsidP="00B27430">
      <w:pPr>
        <w:pStyle w:val="ppBodyText"/>
        <w:numPr>
          <w:ilvl w:val="0"/>
          <w:numId w:val="0"/>
        </w:numPr>
        <w:ind w:left="720"/>
        <w:jc w:val="center"/>
      </w:pPr>
      <w:r>
        <w:rPr>
          <w:noProof/>
          <w:lang w:bidi="ar-SA"/>
        </w:rPr>
        <w:drawing>
          <wp:inline distT="0" distB="0" distL="0" distR="0" wp14:anchorId="0AC9C8EC" wp14:editId="04C7FB50">
            <wp:extent cx="3701143" cy="113196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32327" cy="1141502"/>
                    </a:xfrm>
                    <a:prstGeom prst="rect">
                      <a:avLst/>
                    </a:prstGeom>
                  </pic:spPr>
                </pic:pic>
              </a:graphicData>
            </a:graphic>
          </wp:inline>
        </w:drawing>
      </w:r>
    </w:p>
    <w:p w14:paraId="47803A48" w14:textId="72428458" w:rsidR="00B27430" w:rsidRDefault="00B27430" w:rsidP="00B27430">
      <w:pPr>
        <w:pStyle w:val="ppBodyText"/>
        <w:numPr>
          <w:ilvl w:val="0"/>
          <w:numId w:val="17"/>
        </w:numPr>
      </w:pPr>
      <w:r w:rsidRPr="00B27430">
        <w:rPr>
          <w:b/>
        </w:rPr>
        <w:t xml:space="preserve">Select </w:t>
      </w:r>
      <w:r w:rsidR="002963E2">
        <w:rPr>
          <w:b/>
        </w:rPr>
        <w:t xml:space="preserve">the </w:t>
      </w:r>
      <w:r w:rsidR="0006783F">
        <w:rPr>
          <w:b/>
        </w:rPr>
        <w:t xml:space="preserve">following </w:t>
      </w:r>
      <w:r w:rsidR="002963E2">
        <w:rPr>
          <w:b/>
        </w:rPr>
        <w:t>updates</w:t>
      </w:r>
      <w:r>
        <w:t xml:space="preserve">, but leave the </w:t>
      </w:r>
      <w:r w:rsidR="00AB1768" w:rsidRPr="002963E2">
        <w:rPr>
          <w:b/>
        </w:rPr>
        <w:t>Update for Windows Server 2012 (</w:t>
      </w:r>
      <w:r w:rsidR="002963E2" w:rsidRPr="002963E2">
        <w:rPr>
          <w:b/>
        </w:rPr>
        <w:t>KB286</w:t>
      </w:r>
      <w:r w:rsidR="0006783F">
        <w:rPr>
          <w:b/>
        </w:rPr>
        <w:t>3058</w:t>
      </w:r>
      <w:r w:rsidR="00AB1768" w:rsidRPr="002963E2">
        <w:rPr>
          <w:b/>
        </w:rPr>
        <w:t>)</w:t>
      </w:r>
      <w:r w:rsidR="00AB1768">
        <w:t xml:space="preserve"> unselected</w:t>
      </w:r>
      <w:r>
        <w:t>.</w:t>
      </w:r>
    </w:p>
    <w:p w14:paraId="1C243C70" w14:textId="2E72E972" w:rsidR="00B27430" w:rsidRDefault="0006783F" w:rsidP="00B27430">
      <w:pPr>
        <w:pStyle w:val="ppBodyText"/>
        <w:numPr>
          <w:ilvl w:val="0"/>
          <w:numId w:val="0"/>
        </w:numPr>
        <w:jc w:val="center"/>
      </w:pPr>
      <w:r>
        <w:rPr>
          <w:noProof/>
          <w:lang w:bidi="ar-SA"/>
        </w:rPr>
        <w:drawing>
          <wp:inline distT="0" distB="0" distL="0" distR="0" wp14:anchorId="09728845" wp14:editId="09E267FB">
            <wp:extent cx="2990850" cy="13430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90850" cy="1343025"/>
                    </a:xfrm>
                    <a:prstGeom prst="rect">
                      <a:avLst/>
                    </a:prstGeom>
                  </pic:spPr>
                </pic:pic>
              </a:graphicData>
            </a:graphic>
          </wp:inline>
        </w:drawing>
      </w:r>
    </w:p>
    <w:p w14:paraId="4D9D0E26" w14:textId="576A3D68" w:rsidR="00B27430" w:rsidRDefault="00B27430" w:rsidP="00B27430">
      <w:pPr>
        <w:pStyle w:val="ppBodyText"/>
        <w:numPr>
          <w:ilvl w:val="0"/>
          <w:numId w:val="17"/>
        </w:numPr>
      </w:pPr>
      <w:r>
        <w:t xml:space="preserve">From the right hand navigation, select </w:t>
      </w:r>
      <w:r>
        <w:rPr>
          <w:b/>
        </w:rPr>
        <w:t>Decline</w:t>
      </w:r>
      <w:r w:rsidRPr="00B27430">
        <w:t>.</w:t>
      </w:r>
    </w:p>
    <w:p w14:paraId="21C2A19D" w14:textId="1605A02A" w:rsidR="00B27430" w:rsidRDefault="00B27430" w:rsidP="00B27430">
      <w:pPr>
        <w:pStyle w:val="ppBodyText"/>
        <w:numPr>
          <w:ilvl w:val="0"/>
          <w:numId w:val="0"/>
        </w:numPr>
        <w:jc w:val="center"/>
      </w:pPr>
      <w:r>
        <w:rPr>
          <w:noProof/>
          <w:lang w:bidi="ar-SA"/>
        </w:rPr>
        <w:drawing>
          <wp:inline distT="0" distB="0" distL="0" distR="0" wp14:anchorId="70DE1B5C" wp14:editId="13CC89CB">
            <wp:extent cx="2409825" cy="1457325"/>
            <wp:effectExtent l="0" t="0" r="9525"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09825" cy="1457325"/>
                    </a:xfrm>
                    <a:prstGeom prst="rect">
                      <a:avLst/>
                    </a:prstGeom>
                  </pic:spPr>
                </pic:pic>
              </a:graphicData>
            </a:graphic>
          </wp:inline>
        </w:drawing>
      </w:r>
    </w:p>
    <w:p w14:paraId="43ABB0B6" w14:textId="337F757D" w:rsidR="00B27430" w:rsidRDefault="00B27430" w:rsidP="00B27430">
      <w:pPr>
        <w:pStyle w:val="ppBodyText"/>
        <w:numPr>
          <w:ilvl w:val="0"/>
          <w:numId w:val="17"/>
        </w:numPr>
      </w:pPr>
      <w:r>
        <w:t xml:space="preserve">In the </w:t>
      </w:r>
      <w:r>
        <w:rPr>
          <w:b/>
        </w:rPr>
        <w:t>Decline Updates</w:t>
      </w:r>
      <w:r>
        <w:t xml:space="preserve"> warning prompt, select </w:t>
      </w:r>
      <w:proofErr w:type="gramStart"/>
      <w:r>
        <w:rPr>
          <w:b/>
        </w:rPr>
        <w:t>Yes</w:t>
      </w:r>
      <w:proofErr w:type="gramEnd"/>
      <w:r>
        <w:rPr>
          <w:b/>
        </w:rPr>
        <w:t>.</w:t>
      </w:r>
      <w:r>
        <w:t xml:space="preserve"> </w:t>
      </w:r>
      <w:r w:rsidR="00040E4B">
        <w:t>These</w:t>
      </w:r>
      <w:r>
        <w:t xml:space="preserve"> updates </w:t>
      </w:r>
      <w:proofErr w:type="gramStart"/>
      <w:r w:rsidR="00040E4B">
        <w:t>will not be applied</w:t>
      </w:r>
      <w:proofErr w:type="gramEnd"/>
      <w:r w:rsidR="00040E4B">
        <w:t xml:space="preserve"> in this </w:t>
      </w:r>
      <w:r>
        <w:t>lab.</w:t>
      </w:r>
    </w:p>
    <w:p w14:paraId="28CEDD7B" w14:textId="38B7220E" w:rsidR="00B27430" w:rsidRDefault="0006783F" w:rsidP="00B27430">
      <w:pPr>
        <w:pStyle w:val="ppBodyText"/>
        <w:numPr>
          <w:ilvl w:val="0"/>
          <w:numId w:val="0"/>
        </w:numPr>
        <w:jc w:val="center"/>
      </w:pPr>
      <w:r>
        <w:rPr>
          <w:noProof/>
          <w:lang w:bidi="ar-SA"/>
        </w:rPr>
        <w:drawing>
          <wp:inline distT="0" distB="0" distL="0" distR="0" wp14:anchorId="64A254B7" wp14:editId="313C12F4">
            <wp:extent cx="3633747" cy="1725650"/>
            <wp:effectExtent l="0" t="0" r="508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41281" cy="1729228"/>
                    </a:xfrm>
                    <a:prstGeom prst="rect">
                      <a:avLst/>
                    </a:prstGeom>
                  </pic:spPr>
                </pic:pic>
              </a:graphicData>
            </a:graphic>
          </wp:inline>
        </w:drawing>
      </w:r>
    </w:p>
    <w:p w14:paraId="6D9389A8" w14:textId="7E9010C2" w:rsidR="00B27430" w:rsidRDefault="00B27430" w:rsidP="00B27430">
      <w:pPr>
        <w:pStyle w:val="ppBodyText"/>
        <w:numPr>
          <w:ilvl w:val="0"/>
          <w:numId w:val="17"/>
        </w:numPr>
      </w:pPr>
      <w:r>
        <w:t xml:space="preserve">Close the </w:t>
      </w:r>
      <w:r w:rsidRPr="00B27430">
        <w:rPr>
          <w:b/>
        </w:rPr>
        <w:t>Update Services</w:t>
      </w:r>
      <w:r>
        <w:t xml:space="preserve"> window.</w:t>
      </w:r>
      <w:r w:rsidR="00023B72">
        <w:t xml:space="preserve">  Minimize </w:t>
      </w:r>
      <w:r w:rsidR="00023B72" w:rsidRPr="00023B72">
        <w:rPr>
          <w:b/>
        </w:rPr>
        <w:t>Server Manager</w:t>
      </w:r>
      <w:r w:rsidR="00023B72">
        <w:t>.</w:t>
      </w:r>
    </w:p>
    <w:p w14:paraId="7A1FF9F8" w14:textId="35924B9F" w:rsidR="003E3686" w:rsidRDefault="003E3686" w:rsidP="00D149D9">
      <w:pPr>
        <w:pStyle w:val="ppBodyText"/>
        <w:numPr>
          <w:ilvl w:val="0"/>
          <w:numId w:val="17"/>
        </w:numPr>
      </w:pPr>
      <w:r>
        <w:t xml:space="preserve"> </w:t>
      </w:r>
      <w:r w:rsidR="00DA76E3">
        <w:t>From</w:t>
      </w:r>
      <w:r w:rsidR="00B27430">
        <w:t xml:space="preserve"> VMM01, open </w:t>
      </w:r>
      <w:r>
        <w:rPr>
          <w:b/>
        </w:rPr>
        <w:t>Cluster-Aware Updating</w:t>
      </w:r>
      <w:r>
        <w:t>.</w:t>
      </w:r>
    </w:p>
    <w:p w14:paraId="6E0D2503" w14:textId="77777777" w:rsidR="00B27430" w:rsidRDefault="003E3686" w:rsidP="00B27430">
      <w:pPr>
        <w:pStyle w:val="00-ScreenShot"/>
      </w:pPr>
      <w:r w:rsidRPr="00EB69F4">
        <w:drawing>
          <wp:inline distT="0" distB="0" distL="0" distR="0" wp14:anchorId="57F5FC9D" wp14:editId="5C2E1786">
            <wp:extent cx="723569" cy="791241"/>
            <wp:effectExtent l="0" t="0" r="635"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28575" cy="796715"/>
                    </a:xfrm>
                    <a:prstGeom prst="rect">
                      <a:avLst/>
                    </a:prstGeom>
                    <a:noFill/>
                    <a:ln>
                      <a:noFill/>
                    </a:ln>
                  </pic:spPr>
                </pic:pic>
              </a:graphicData>
            </a:graphic>
          </wp:inline>
        </w:drawing>
      </w:r>
    </w:p>
    <w:p w14:paraId="31F609F2" w14:textId="7A55E114" w:rsidR="003E3686" w:rsidRDefault="003E3686" w:rsidP="00B27430">
      <w:pPr>
        <w:pStyle w:val="00-ScreenShot"/>
        <w:numPr>
          <w:ilvl w:val="0"/>
          <w:numId w:val="17"/>
        </w:numPr>
        <w:jc w:val="left"/>
      </w:pPr>
      <w:r>
        <w:lastRenderedPageBreak/>
        <w:t xml:space="preserve">Once opened, use the dropdown menu to select </w:t>
      </w:r>
      <w:r w:rsidRPr="00B27430">
        <w:rPr>
          <w:b/>
        </w:rPr>
        <w:t>CLUSTER1</w:t>
      </w:r>
      <w:r w:rsidR="00217C2C">
        <w:t>, and t</w:t>
      </w:r>
      <w:r>
        <w:t xml:space="preserve">hen click </w:t>
      </w:r>
      <w:r w:rsidRPr="00B27430">
        <w:rPr>
          <w:b/>
        </w:rPr>
        <w:t>Connect</w:t>
      </w:r>
      <w:r>
        <w:t>.</w:t>
      </w:r>
    </w:p>
    <w:p w14:paraId="46E85A49" w14:textId="77777777" w:rsidR="003E3686" w:rsidRDefault="003E3686" w:rsidP="003E3686">
      <w:pPr>
        <w:pStyle w:val="00-ScreenShot"/>
      </w:pPr>
      <w:r>
        <w:drawing>
          <wp:inline distT="0" distB="0" distL="0" distR="0" wp14:anchorId="0E5DED55" wp14:editId="244245E4">
            <wp:extent cx="6138439" cy="11938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64194" cy="1198809"/>
                    </a:xfrm>
                    <a:prstGeom prst="rect">
                      <a:avLst/>
                    </a:prstGeom>
                    <a:noFill/>
                    <a:ln>
                      <a:noFill/>
                    </a:ln>
                  </pic:spPr>
                </pic:pic>
              </a:graphicData>
            </a:graphic>
          </wp:inline>
        </w:drawing>
      </w:r>
    </w:p>
    <w:p w14:paraId="5ADC8666" w14:textId="1348A3CC" w:rsidR="003E3686" w:rsidRDefault="003E3686" w:rsidP="00B27430">
      <w:pPr>
        <w:pStyle w:val="ListParagraph"/>
        <w:numPr>
          <w:ilvl w:val="0"/>
          <w:numId w:val="17"/>
        </w:numPr>
        <w:spacing w:line="259" w:lineRule="auto"/>
      </w:pPr>
      <w:r>
        <w:t xml:space="preserve">Once successfully connected, </w:t>
      </w:r>
      <w:r w:rsidR="00AA2940">
        <w:t>the</w:t>
      </w:r>
      <w:r w:rsidR="00DA76E3">
        <w:t xml:space="preserve"> list of the two</w:t>
      </w:r>
      <w:r>
        <w:t xml:space="preserve"> Hyper-V hosts</w:t>
      </w:r>
      <w:r w:rsidR="00AA2940">
        <w:t xml:space="preserve"> will appear</w:t>
      </w:r>
      <w:r>
        <w:t>.</w:t>
      </w:r>
    </w:p>
    <w:p w14:paraId="591CD5C3" w14:textId="77777777" w:rsidR="003E3686" w:rsidRDefault="003E3686" w:rsidP="003E3686">
      <w:pPr>
        <w:pStyle w:val="00-ScreenShot"/>
      </w:pPr>
      <w:r>
        <w:drawing>
          <wp:inline distT="0" distB="0" distL="0" distR="0" wp14:anchorId="2E3FC7C1" wp14:editId="6C6A6D38">
            <wp:extent cx="4250453" cy="10287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55513" cy="1029925"/>
                    </a:xfrm>
                    <a:prstGeom prst="rect">
                      <a:avLst/>
                    </a:prstGeom>
                  </pic:spPr>
                </pic:pic>
              </a:graphicData>
            </a:graphic>
          </wp:inline>
        </w:drawing>
      </w:r>
    </w:p>
    <w:p w14:paraId="42418A75" w14:textId="029B65E5" w:rsidR="003E3686" w:rsidRPr="001577CF" w:rsidRDefault="003E3686" w:rsidP="00D149D9">
      <w:pPr>
        <w:pStyle w:val="ListParagraph"/>
        <w:numPr>
          <w:ilvl w:val="0"/>
          <w:numId w:val="17"/>
        </w:numPr>
        <w:spacing w:line="259" w:lineRule="auto"/>
      </w:pPr>
      <w:r>
        <w:t xml:space="preserve">From the right-hand menu, click </w:t>
      </w:r>
      <w:r>
        <w:rPr>
          <w:b/>
        </w:rPr>
        <w:t xml:space="preserve">Analyze Cluster Updating Readiness.  </w:t>
      </w:r>
      <w:r>
        <w:t xml:space="preserve">This will check whether the cluster </w:t>
      </w:r>
      <w:proofErr w:type="gramStart"/>
      <w:r>
        <w:t>is correctly configured</w:t>
      </w:r>
      <w:proofErr w:type="gramEnd"/>
      <w:r>
        <w:t xml:space="preserve"> for Cluster-Aware Updating.</w:t>
      </w:r>
      <w:r w:rsidR="00595A45">
        <w:t xml:space="preserve">  This will take a few moments to complete.</w:t>
      </w:r>
    </w:p>
    <w:p w14:paraId="67698491" w14:textId="77777777" w:rsidR="003E3686" w:rsidRDefault="003E3686" w:rsidP="003E3686">
      <w:pPr>
        <w:pStyle w:val="00-ScreenShot"/>
      </w:pPr>
      <w:r>
        <w:drawing>
          <wp:inline distT="0" distB="0" distL="0" distR="0" wp14:anchorId="0BED8E91" wp14:editId="3382FF48">
            <wp:extent cx="2105025" cy="36195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105025" cy="361950"/>
                    </a:xfrm>
                    <a:prstGeom prst="rect">
                      <a:avLst/>
                    </a:prstGeom>
                  </pic:spPr>
                </pic:pic>
              </a:graphicData>
            </a:graphic>
          </wp:inline>
        </w:drawing>
      </w:r>
    </w:p>
    <w:p w14:paraId="560F9540" w14:textId="4BA8B02E" w:rsidR="003E3686" w:rsidRDefault="003E3686" w:rsidP="00D149D9">
      <w:pPr>
        <w:pStyle w:val="ListParagraph"/>
        <w:numPr>
          <w:ilvl w:val="0"/>
          <w:numId w:val="17"/>
        </w:numPr>
        <w:spacing w:line="259" w:lineRule="auto"/>
      </w:pPr>
      <w:r>
        <w:t xml:space="preserve">Review the report that </w:t>
      </w:r>
      <w:proofErr w:type="gramStart"/>
      <w:r>
        <w:t>is created</w:t>
      </w:r>
      <w:proofErr w:type="gramEnd"/>
      <w:r>
        <w:t xml:space="preserve"> in the results window.  In </w:t>
      </w:r>
      <w:r w:rsidR="00AA2940">
        <w:t>this lab</w:t>
      </w:r>
      <w:r w:rsidR="00CD5360">
        <w:t xml:space="preserve"> environment, expect two </w:t>
      </w:r>
      <w:r>
        <w:t xml:space="preserve">warnings.  Both of these </w:t>
      </w:r>
      <w:proofErr w:type="gramStart"/>
      <w:r>
        <w:t>can be ignored</w:t>
      </w:r>
      <w:proofErr w:type="gramEnd"/>
      <w:r>
        <w:t xml:space="preserve"> for this lab.  Once the results</w:t>
      </w:r>
      <w:r w:rsidR="00AA2940">
        <w:t xml:space="preserve"> </w:t>
      </w:r>
      <w:proofErr w:type="gramStart"/>
      <w:r w:rsidR="00AA2940">
        <w:t>have been reviewed</w:t>
      </w:r>
      <w:proofErr w:type="gramEnd"/>
      <w:r>
        <w:t xml:space="preserve">, click </w:t>
      </w:r>
      <w:r>
        <w:rPr>
          <w:b/>
        </w:rPr>
        <w:t>Close.</w:t>
      </w:r>
    </w:p>
    <w:p w14:paraId="2EDDABA4" w14:textId="77777777" w:rsidR="003E3686" w:rsidRDefault="003E3686" w:rsidP="003E3686">
      <w:pPr>
        <w:pStyle w:val="00-ScreenShot"/>
      </w:pPr>
      <w:r>
        <w:drawing>
          <wp:inline distT="0" distB="0" distL="0" distR="0" wp14:anchorId="4388463F" wp14:editId="5DFBB79A">
            <wp:extent cx="4294022" cy="3441980"/>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299794" cy="3446606"/>
                    </a:xfrm>
                    <a:prstGeom prst="rect">
                      <a:avLst/>
                    </a:prstGeom>
                  </pic:spPr>
                </pic:pic>
              </a:graphicData>
            </a:graphic>
          </wp:inline>
        </w:drawing>
      </w:r>
    </w:p>
    <w:p w14:paraId="090E81EE" w14:textId="77777777" w:rsidR="003E3686" w:rsidRDefault="003E3686" w:rsidP="00D149D9">
      <w:pPr>
        <w:pStyle w:val="ListParagraph"/>
        <w:numPr>
          <w:ilvl w:val="0"/>
          <w:numId w:val="17"/>
        </w:numPr>
        <w:spacing w:line="259" w:lineRule="auto"/>
      </w:pPr>
      <w:r>
        <w:t xml:space="preserve">Click </w:t>
      </w:r>
      <w:r w:rsidRPr="004A6D14">
        <w:rPr>
          <w:b/>
        </w:rPr>
        <w:t>Preview updates for this cluster</w:t>
      </w:r>
      <w:r>
        <w:t xml:space="preserve"> on the right hand navigation.</w:t>
      </w:r>
    </w:p>
    <w:p w14:paraId="0C9B48A7" w14:textId="77777777" w:rsidR="003E3686" w:rsidRDefault="003E3686" w:rsidP="003E3686">
      <w:pPr>
        <w:pStyle w:val="00-ScreenShot"/>
      </w:pPr>
      <w:r>
        <w:drawing>
          <wp:inline distT="0" distB="0" distL="0" distR="0" wp14:anchorId="1CBF6B2F" wp14:editId="767FB48D">
            <wp:extent cx="2000250" cy="31432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000250" cy="314325"/>
                    </a:xfrm>
                    <a:prstGeom prst="rect">
                      <a:avLst/>
                    </a:prstGeom>
                  </pic:spPr>
                </pic:pic>
              </a:graphicData>
            </a:graphic>
          </wp:inline>
        </w:drawing>
      </w:r>
    </w:p>
    <w:p w14:paraId="3C3EE331" w14:textId="5F8DD86E" w:rsidR="003E3686" w:rsidRDefault="003E3686" w:rsidP="00D149D9">
      <w:pPr>
        <w:pStyle w:val="ListParagraph"/>
        <w:numPr>
          <w:ilvl w:val="0"/>
          <w:numId w:val="17"/>
        </w:numPr>
        <w:spacing w:line="259" w:lineRule="auto"/>
      </w:pPr>
      <w:r>
        <w:lastRenderedPageBreak/>
        <w:t xml:space="preserve">The </w:t>
      </w:r>
      <w:r>
        <w:rPr>
          <w:b/>
        </w:rPr>
        <w:t xml:space="preserve">Preview Updates </w:t>
      </w:r>
      <w:r w:rsidRPr="00754B99">
        <w:t>window</w:t>
      </w:r>
      <w:r>
        <w:t xml:space="preserve"> will open.  Click </w:t>
      </w:r>
      <w:r>
        <w:rPr>
          <w:b/>
        </w:rPr>
        <w:t>Generate Update Preview List</w:t>
      </w:r>
      <w:r>
        <w:t>.  This will trigger</w:t>
      </w:r>
      <w:r w:rsidR="00CD5360">
        <w:t xml:space="preserve"> the host to compare </w:t>
      </w:r>
      <w:r w:rsidR="00217C2C">
        <w:t xml:space="preserve">any </w:t>
      </w:r>
      <w:r w:rsidR="00CD5360">
        <w:t xml:space="preserve">patches that </w:t>
      </w:r>
      <w:proofErr w:type="gramStart"/>
      <w:r w:rsidR="00CD5360">
        <w:t xml:space="preserve">have </w:t>
      </w:r>
      <w:r w:rsidR="00217C2C">
        <w:t xml:space="preserve">already </w:t>
      </w:r>
      <w:r w:rsidR="00CD5360">
        <w:t>been applied</w:t>
      </w:r>
      <w:proofErr w:type="gramEnd"/>
      <w:r w:rsidR="00CD5360">
        <w:t xml:space="preserve"> to patches that are available in </w:t>
      </w:r>
      <w:r>
        <w:t>WSUS/Windows Updat</w:t>
      </w:r>
      <w:r w:rsidR="001E0AB9">
        <w:t>e</w:t>
      </w:r>
      <w:r>
        <w:t>.</w:t>
      </w:r>
      <w:r w:rsidR="009F60D6">
        <w:t xml:space="preserve">  </w:t>
      </w:r>
      <w:r w:rsidR="009F60D6">
        <w:rPr>
          <w:b/>
        </w:rPr>
        <w:t xml:space="preserve">Only </w:t>
      </w:r>
      <w:r w:rsidR="001E0AB9">
        <w:rPr>
          <w:b/>
        </w:rPr>
        <w:t>two</w:t>
      </w:r>
      <w:r w:rsidR="002963E2">
        <w:rPr>
          <w:b/>
        </w:rPr>
        <w:t xml:space="preserve"> </w:t>
      </w:r>
      <w:r w:rsidR="001E0AB9">
        <w:rPr>
          <w:b/>
        </w:rPr>
        <w:t xml:space="preserve">patches </w:t>
      </w:r>
      <w:proofErr w:type="gramStart"/>
      <w:r w:rsidR="001E0AB9">
        <w:rPr>
          <w:b/>
        </w:rPr>
        <w:t>should be shown</w:t>
      </w:r>
      <w:proofErr w:type="gramEnd"/>
      <w:r w:rsidR="001E0AB9">
        <w:t xml:space="preserve">, which both begin with </w:t>
      </w:r>
      <w:r w:rsidR="001E0AB9">
        <w:rPr>
          <w:b/>
        </w:rPr>
        <w:t>8d591f8f</w:t>
      </w:r>
      <w:r w:rsidR="001E0AB9">
        <w:t>.</w:t>
      </w:r>
      <w:r w:rsidR="009F60D6">
        <w:rPr>
          <w:b/>
        </w:rPr>
        <w:t xml:space="preserve">  </w:t>
      </w:r>
      <w:r w:rsidR="009F60D6" w:rsidRPr="009F60D6">
        <w:t xml:space="preserve">If </w:t>
      </w:r>
      <w:r w:rsidR="001E0AB9">
        <w:t xml:space="preserve">any other number of </w:t>
      </w:r>
      <w:r w:rsidR="009F60D6" w:rsidRPr="009F60D6">
        <w:t xml:space="preserve">patches </w:t>
      </w:r>
      <w:r w:rsidR="001E0AB9">
        <w:t xml:space="preserve">(or no patches) </w:t>
      </w:r>
      <w:proofErr w:type="gramStart"/>
      <w:r w:rsidR="009F60D6" w:rsidRPr="009F60D6">
        <w:t>are shown</w:t>
      </w:r>
      <w:proofErr w:type="gramEnd"/>
      <w:r w:rsidR="009F60D6" w:rsidRPr="009F60D6">
        <w:t xml:space="preserve">, </w:t>
      </w:r>
      <w:r w:rsidR="009F60D6" w:rsidRPr="001E0AB9">
        <w:t xml:space="preserve">wait a few moments for WSUS to refresh, and then click </w:t>
      </w:r>
      <w:r w:rsidR="009F60D6">
        <w:rPr>
          <w:b/>
        </w:rPr>
        <w:t xml:space="preserve">Generate Update Preview List.  </w:t>
      </w:r>
      <w:r w:rsidR="001E0AB9">
        <w:t>Repeat until only two</w:t>
      </w:r>
      <w:r w:rsidR="009F60D6" w:rsidRPr="009F60D6">
        <w:t xml:space="preserve"> updates </w:t>
      </w:r>
      <w:proofErr w:type="gramStart"/>
      <w:r w:rsidR="009F60D6" w:rsidRPr="009F60D6">
        <w:t>are shown</w:t>
      </w:r>
      <w:proofErr w:type="gramEnd"/>
      <w:r w:rsidR="009F60D6">
        <w:rPr>
          <w:b/>
        </w:rPr>
        <w:t>.</w:t>
      </w:r>
      <w:r>
        <w:t xml:space="preserve">  Once completed, click </w:t>
      </w:r>
      <w:r>
        <w:rPr>
          <w:b/>
        </w:rPr>
        <w:t>Close</w:t>
      </w:r>
      <w:r w:rsidRPr="00142271">
        <w:t>.</w:t>
      </w:r>
    </w:p>
    <w:p w14:paraId="539EB54D" w14:textId="507D13F8" w:rsidR="003E3686" w:rsidRDefault="0006783F" w:rsidP="003E3686">
      <w:pPr>
        <w:pStyle w:val="00-ScreenShot"/>
      </w:pPr>
      <w:r>
        <w:drawing>
          <wp:inline distT="0" distB="0" distL="0" distR="0" wp14:anchorId="6973EEE7" wp14:editId="08FB26C2">
            <wp:extent cx="4572000" cy="341818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77528" cy="3422316"/>
                    </a:xfrm>
                    <a:prstGeom prst="rect">
                      <a:avLst/>
                    </a:prstGeom>
                  </pic:spPr>
                </pic:pic>
              </a:graphicData>
            </a:graphic>
          </wp:inline>
        </w:drawing>
      </w:r>
    </w:p>
    <w:p w14:paraId="0A9E3766" w14:textId="77777777" w:rsidR="003E3686" w:rsidRDefault="003E3686" w:rsidP="00D149D9">
      <w:pPr>
        <w:pStyle w:val="ListParagraph"/>
        <w:numPr>
          <w:ilvl w:val="0"/>
          <w:numId w:val="17"/>
        </w:numPr>
        <w:spacing w:line="259" w:lineRule="auto"/>
      </w:pPr>
      <w:r>
        <w:t xml:space="preserve">Click </w:t>
      </w:r>
      <w:r w:rsidRPr="004A6D14">
        <w:rPr>
          <w:b/>
        </w:rPr>
        <w:t>Apply updates to this cluster</w:t>
      </w:r>
      <w:r>
        <w:t xml:space="preserve"> to launch the </w:t>
      </w:r>
      <w:r>
        <w:rPr>
          <w:b/>
        </w:rPr>
        <w:t>CLUSTER1 – Cluster–</w:t>
      </w:r>
      <w:r w:rsidRPr="00754B99">
        <w:rPr>
          <w:b/>
        </w:rPr>
        <w:t>Aware Updating Wizard</w:t>
      </w:r>
      <w:r>
        <w:t>.</w:t>
      </w:r>
    </w:p>
    <w:p w14:paraId="72BFF129" w14:textId="77777777" w:rsidR="003E3686" w:rsidRDefault="003E3686" w:rsidP="003E3686">
      <w:pPr>
        <w:pStyle w:val="00-ScreenShot"/>
      </w:pPr>
      <w:r>
        <w:drawing>
          <wp:inline distT="0" distB="0" distL="0" distR="0" wp14:anchorId="457F8579" wp14:editId="483059FC">
            <wp:extent cx="1857375" cy="33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1857375" cy="333375"/>
                    </a:xfrm>
                    <a:prstGeom prst="rect">
                      <a:avLst/>
                    </a:prstGeom>
                  </pic:spPr>
                </pic:pic>
              </a:graphicData>
            </a:graphic>
          </wp:inline>
        </w:drawing>
      </w:r>
    </w:p>
    <w:p w14:paraId="48939912" w14:textId="77777777" w:rsidR="003E3686" w:rsidRDefault="003E3686" w:rsidP="001E0AB9">
      <w:pPr>
        <w:pStyle w:val="ListParagraph"/>
        <w:numPr>
          <w:ilvl w:val="0"/>
          <w:numId w:val="17"/>
        </w:numPr>
        <w:spacing w:after="120" w:line="259" w:lineRule="auto"/>
        <w:contextualSpacing w:val="0"/>
      </w:pPr>
      <w:r>
        <w:t xml:space="preserve">Read the Getting Started page and click </w:t>
      </w:r>
      <w:proofErr w:type="gramStart"/>
      <w:r>
        <w:rPr>
          <w:b/>
        </w:rPr>
        <w:t>N</w:t>
      </w:r>
      <w:r w:rsidRPr="004A6D14">
        <w:rPr>
          <w:b/>
        </w:rPr>
        <w:t>ext</w:t>
      </w:r>
      <w:proofErr w:type="gramEnd"/>
      <w:r w:rsidRPr="00142271">
        <w:t>.</w:t>
      </w:r>
    </w:p>
    <w:p w14:paraId="61642606" w14:textId="77777777" w:rsidR="003E3686" w:rsidRPr="00754B99" w:rsidRDefault="003E3686" w:rsidP="001E0AB9">
      <w:pPr>
        <w:pStyle w:val="ListParagraph"/>
        <w:numPr>
          <w:ilvl w:val="0"/>
          <w:numId w:val="17"/>
        </w:numPr>
        <w:spacing w:after="120" w:line="259" w:lineRule="auto"/>
        <w:contextualSpacing w:val="0"/>
      </w:pPr>
      <w:r>
        <w:t xml:space="preserve">On the Advanced Options page, scroll down and review the different configuration options that are available, but leave the default settings.  Then click </w:t>
      </w:r>
      <w:proofErr w:type="gramStart"/>
      <w:r>
        <w:rPr>
          <w:b/>
        </w:rPr>
        <w:t>Next</w:t>
      </w:r>
      <w:proofErr w:type="gramEnd"/>
      <w:r w:rsidRPr="00142271">
        <w:t>.</w:t>
      </w:r>
    </w:p>
    <w:p w14:paraId="5A138FE4" w14:textId="77777777" w:rsidR="003E3686" w:rsidRDefault="003E3686" w:rsidP="003E3686">
      <w:pPr>
        <w:pStyle w:val="00-ScreenShot"/>
      </w:pPr>
      <w:r>
        <w:drawing>
          <wp:inline distT="0" distB="0" distL="0" distR="0" wp14:anchorId="01F8E906" wp14:editId="5AAE8912">
            <wp:extent cx="3416300" cy="250244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3442773" cy="2521831"/>
                    </a:xfrm>
                    <a:prstGeom prst="rect">
                      <a:avLst/>
                    </a:prstGeom>
                  </pic:spPr>
                </pic:pic>
              </a:graphicData>
            </a:graphic>
          </wp:inline>
        </w:drawing>
      </w:r>
    </w:p>
    <w:p w14:paraId="3B840441" w14:textId="28725F47" w:rsidR="003E3686" w:rsidRDefault="00794F04" w:rsidP="00D149D9">
      <w:pPr>
        <w:pStyle w:val="ListParagraph"/>
        <w:numPr>
          <w:ilvl w:val="0"/>
          <w:numId w:val="17"/>
        </w:numPr>
        <w:spacing w:line="259" w:lineRule="auto"/>
      </w:pPr>
      <w:r>
        <w:lastRenderedPageBreak/>
        <w:t xml:space="preserve">Ensure the </w:t>
      </w:r>
      <w:r w:rsidR="003E3686">
        <w:t xml:space="preserve">box next to </w:t>
      </w:r>
      <w:r w:rsidR="003E3686" w:rsidRPr="00C45C9E">
        <w:rPr>
          <w:b/>
        </w:rPr>
        <w:t>Give me recommended updates the same way that I receive important updates</w:t>
      </w:r>
      <w:r w:rsidR="003E3686">
        <w:t xml:space="preserve"> on the </w:t>
      </w:r>
      <w:r w:rsidR="003E3686" w:rsidRPr="00754B99">
        <w:rPr>
          <w:b/>
        </w:rPr>
        <w:t>Additional Update Options</w:t>
      </w:r>
      <w:r w:rsidR="003E3686">
        <w:t xml:space="preserve"> page</w:t>
      </w:r>
      <w:r>
        <w:t xml:space="preserve">, is </w:t>
      </w:r>
      <w:r w:rsidRPr="009F60D6">
        <w:rPr>
          <w:b/>
        </w:rPr>
        <w:t>unchecked</w:t>
      </w:r>
      <w:r w:rsidR="003E3686">
        <w:t>.</w:t>
      </w:r>
    </w:p>
    <w:p w14:paraId="52A41711" w14:textId="6114D6EB" w:rsidR="003E3686" w:rsidRDefault="00794F04" w:rsidP="003E3686">
      <w:pPr>
        <w:pStyle w:val="00-ScreenShot"/>
      </w:pPr>
      <w:r>
        <w:drawing>
          <wp:inline distT="0" distB="0" distL="0" distR="0" wp14:anchorId="7785DBF2" wp14:editId="6553C64D">
            <wp:extent cx="4391025" cy="9239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91025" cy="923925"/>
                    </a:xfrm>
                    <a:prstGeom prst="rect">
                      <a:avLst/>
                    </a:prstGeom>
                  </pic:spPr>
                </pic:pic>
              </a:graphicData>
            </a:graphic>
          </wp:inline>
        </w:drawing>
      </w:r>
    </w:p>
    <w:p w14:paraId="7F9D2DB0" w14:textId="2C075004" w:rsidR="00443321" w:rsidRDefault="00443321" w:rsidP="00D149D9">
      <w:pPr>
        <w:pStyle w:val="ListParagraph"/>
        <w:numPr>
          <w:ilvl w:val="0"/>
          <w:numId w:val="17"/>
        </w:numPr>
        <w:spacing w:line="259" w:lineRule="auto"/>
      </w:pPr>
      <w:r>
        <w:t xml:space="preserve">Click </w:t>
      </w:r>
      <w:r>
        <w:rPr>
          <w:b/>
        </w:rPr>
        <w:t>Next</w:t>
      </w:r>
      <w:r>
        <w:t>.</w:t>
      </w:r>
    </w:p>
    <w:p w14:paraId="7C15BEC3" w14:textId="77777777" w:rsidR="003E3686" w:rsidRPr="00754B99" w:rsidRDefault="003E3686" w:rsidP="00D149D9">
      <w:pPr>
        <w:pStyle w:val="ListParagraph"/>
        <w:numPr>
          <w:ilvl w:val="0"/>
          <w:numId w:val="17"/>
        </w:numPr>
        <w:spacing w:line="259" w:lineRule="auto"/>
      </w:pPr>
      <w:r>
        <w:t xml:space="preserve">Review the </w:t>
      </w:r>
      <w:r w:rsidRPr="00754B99">
        <w:rPr>
          <w:b/>
        </w:rPr>
        <w:t>Confirmation</w:t>
      </w:r>
      <w:r>
        <w:t xml:space="preserve"> page and click </w:t>
      </w:r>
      <w:r>
        <w:rPr>
          <w:b/>
        </w:rPr>
        <w:t>U</w:t>
      </w:r>
      <w:r w:rsidRPr="00C45C9E">
        <w:rPr>
          <w:b/>
        </w:rPr>
        <w:t>pdate</w:t>
      </w:r>
      <w:r>
        <w:rPr>
          <w:b/>
        </w:rPr>
        <w:t xml:space="preserve">, </w:t>
      </w:r>
      <w:r w:rsidRPr="00754B99">
        <w:t>and then click</w:t>
      </w:r>
      <w:r>
        <w:rPr>
          <w:b/>
        </w:rPr>
        <w:t xml:space="preserve"> Close</w:t>
      </w:r>
      <w:r>
        <w:t xml:space="preserve"> on the </w:t>
      </w:r>
      <w:r>
        <w:rPr>
          <w:b/>
        </w:rPr>
        <w:t>Completion</w:t>
      </w:r>
      <w:r>
        <w:t xml:space="preserve"> page.</w:t>
      </w:r>
    </w:p>
    <w:p w14:paraId="69444C01" w14:textId="77777777" w:rsidR="003E3686" w:rsidRDefault="003E3686" w:rsidP="003E3686">
      <w:pPr>
        <w:pStyle w:val="00-ScreenShot"/>
      </w:pPr>
      <w:r>
        <w:drawing>
          <wp:inline distT="0" distB="0" distL="0" distR="0" wp14:anchorId="72E155B1" wp14:editId="358784A1">
            <wp:extent cx="4140993" cy="303711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179695" cy="3065499"/>
                    </a:xfrm>
                    <a:prstGeom prst="rect">
                      <a:avLst/>
                    </a:prstGeom>
                  </pic:spPr>
                </pic:pic>
              </a:graphicData>
            </a:graphic>
          </wp:inline>
        </w:drawing>
      </w:r>
    </w:p>
    <w:p w14:paraId="7C24A44B" w14:textId="2D659E30" w:rsidR="003E3686" w:rsidRDefault="003E3686" w:rsidP="00D149D9">
      <w:pPr>
        <w:pStyle w:val="ListParagraph"/>
        <w:numPr>
          <w:ilvl w:val="0"/>
          <w:numId w:val="17"/>
        </w:numPr>
        <w:spacing w:line="259" w:lineRule="auto"/>
      </w:pPr>
      <w:r>
        <w:t xml:space="preserve">The </w:t>
      </w:r>
      <w:r w:rsidRPr="00754B99">
        <w:rPr>
          <w:b/>
        </w:rPr>
        <w:t>scanning</w:t>
      </w:r>
      <w:r>
        <w:t xml:space="preserve"> and </w:t>
      </w:r>
      <w:r w:rsidRPr="00754B99">
        <w:rPr>
          <w:b/>
        </w:rPr>
        <w:t>patching</w:t>
      </w:r>
      <w:r>
        <w:t xml:space="preserve"> will then take place.</w:t>
      </w:r>
      <w:r w:rsidR="007A366F">
        <w:t xml:space="preserve">  This will take several moments, but continue to the next step.</w:t>
      </w:r>
    </w:p>
    <w:p w14:paraId="24BFBA99" w14:textId="2DEC5A59" w:rsidR="003E3686" w:rsidRDefault="0006783F" w:rsidP="003E3686">
      <w:pPr>
        <w:pStyle w:val="00-ScreenShot"/>
      </w:pPr>
      <w:r>
        <w:drawing>
          <wp:inline distT="0" distB="0" distL="0" distR="0" wp14:anchorId="5F52DC53" wp14:editId="53E33D43">
            <wp:extent cx="4438996" cy="3291840"/>
            <wp:effectExtent l="0" t="0" r="0" b="381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38996" cy="3291840"/>
                    </a:xfrm>
                    <a:prstGeom prst="rect">
                      <a:avLst/>
                    </a:prstGeom>
                  </pic:spPr>
                </pic:pic>
              </a:graphicData>
            </a:graphic>
          </wp:inline>
        </w:drawing>
      </w:r>
    </w:p>
    <w:p w14:paraId="6A66420B" w14:textId="14ABA90C" w:rsidR="003E3686" w:rsidRPr="003E4F31" w:rsidRDefault="003E3686" w:rsidP="00D149D9">
      <w:pPr>
        <w:pStyle w:val="ListParagraph"/>
        <w:numPr>
          <w:ilvl w:val="0"/>
          <w:numId w:val="17"/>
        </w:numPr>
        <w:spacing w:line="259" w:lineRule="auto"/>
      </w:pPr>
      <w:r>
        <w:lastRenderedPageBreak/>
        <w:t xml:space="preserve">While one of </w:t>
      </w:r>
      <w:r w:rsidR="00AA2940">
        <w:t>the</w:t>
      </w:r>
      <w:r>
        <w:t xml:space="preserve"> hosts is in the process</w:t>
      </w:r>
      <w:r w:rsidR="007A366F">
        <w:t xml:space="preserve"> of </w:t>
      </w:r>
      <w:proofErr w:type="gramStart"/>
      <w:r w:rsidR="007A366F">
        <w:t>being updated</w:t>
      </w:r>
      <w:proofErr w:type="gramEnd"/>
      <w:r w:rsidR="007A366F">
        <w:t xml:space="preserve">, </w:t>
      </w:r>
      <w:r>
        <w:t xml:space="preserve">open </w:t>
      </w:r>
      <w:r>
        <w:rPr>
          <w:b/>
        </w:rPr>
        <w:t>Failover Cluster Manager.</w:t>
      </w:r>
    </w:p>
    <w:p w14:paraId="70007E41" w14:textId="77777777" w:rsidR="003E3686" w:rsidRDefault="003E3686" w:rsidP="003E3686">
      <w:pPr>
        <w:pStyle w:val="00-ScreenShot"/>
      </w:pPr>
      <w:r>
        <w:drawing>
          <wp:inline distT="0" distB="0" distL="0" distR="0" wp14:anchorId="66CFC43C" wp14:editId="4BA80F02">
            <wp:extent cx="468173" cy="838181"/>
            <wp:effectExtent l="0" t="0" r="8255"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8173" cy="838181"/>
                    </a:xfrm>
                    <a:prstGeom prst="rect">
                      <a:avLst/>
                    </a:prstGeom>
                  </pic:spPr>
                </pic:pic>
              </a:graphicData>
            </a:graphic>
          </wp:inline>
        </w:drawing>
      </w:r>
    </w:p>
    <w:p w14:paraId="5DF870C8" w14:textId="099EC7E1" w:rsidR="003E3686" w:rsidRDefault="003E3686" w:rsidP="00D149D9">
      <w:pPr>
        <w:pStyle w:val="ListParagraph"/>
        <w:numPr>
          <w:ilvl w:val="0"/>
          <w:numId w:val="17"/>
        </w:numPr>
        <w:spacing w:line="259" w:lineRule="auto"/>
      </w:pPr>
      <w:r>
        <w:t xml:space="preserve">In the top left navigation, expand </w:t>
      </w:r>
      <w:r>
        <w:rPr>
          <w:b/>
        </w:rPr>
        <w:t xml:space="preserve">CLUSTER1.contoso.com.  </w:t>
      </w:r>
      <w:r>
        <w:t xml:space="preserve">Expand </w:t>
      </w:r>
      <w:r>
        <w:rPr>
          <w:b/>
        </w:rPr>
        <w:t>Nodes</w:t>
      </w:r>
      <w:r>
        <w:t xml:space="preserve"> and then click on </w:t>
      </w:r>
      <w:r>
        <w:rPr>
          <w:b/>
        </w:rPr>
        <w:t xml:space="preserve">Roles.  </w:t>
      </w:r>
      <w:r w:rsidR="00AA2940">
        <w:t>Note</w:t>
      </w:r>
      <w:r w:rsidRPr="003E4F31">
        <w:t xml:space="preserve"> that</w:t>
      </w:r>
      <w:r>
        <w:t xml:space="preserve"> the host that is being updated has been </w:t>
      </w:r>
      <w:proofErr w:type="gramStart"/>
      <w:r>
        <w:rPr>
          <w:b/>
        </w:rPr>
        <w:t>paused</w:t>
      </w:r>
      <w:r>
        <w:t>,</w:t>
      </w:r>
      <w:proofErr w:type="gramEnd"/>
      <w:r>
        <w:t xml:space="preserve"> and the roles (VMs) are hosted on the other node.  CUA will orchestrate the failover and failback of the VMs to their original nodes once the process has completed.  </w:t>
      </w:r>
    </w:p>
    <w:p w14:paraId="48D0E311" w14:textId="14B503C7" w:rsidR="00BF7C26" w:rsidRPr="00BF7C26" w:rsidRDefault="00BF7C26" w:rsidP="00D149D9">
      <w:pPr>
        <w:numPr>
          <w:ilvl w:val="1"/>
          <w:numId w:val="15"/>
        </w:numPr>
        <w:rPr>
          <w:rFonts w:ascii="Calibri" w:eastAsia="Calibri" w:hAnsi="Calibri" w:cs="Times New Roman"/>
        </w:rPr>
      </w:pPr>
      <w:r>
        <w:rPr>
          <w:rFonts w:ascii="Calibri" w:eastAsia="Calibri" w:hAnsi="Calibri" w:cs="Times New Roman"/>
        </w:rPr>
        <w:t xml:space="preserve">Note: The VMs will live migrate between hosts, if possible.  </w:t>
      </w:r>
      <w:r>
        <w:rPr>
          <w:rFonts w:ascii="Calibri" w:eastAsia="Calibri" w:hAnsi="Calibri" w:cs="Times New Roman"/>
          <w:sz w:val="21"/>
          <w:szCs w:val="21"/>
        </w:rPr>
        <w:t xml:space="preserve">This lab </w:t>
      </w:r>
      <w:proofErr w:type="gramStart"/>
      <w:r>
        <w:rPr>
          <w:rFonts w:ascii="Calibri" w:eastAsia="Calibri" w:hAnsi="Calibri" w:cs="Times New Roman"/>
          <w:sz w:val="21"/>
          <w:szCs w:val="21"/>
        </w:rPr>
        <w:t>is built</w:t>
      </w:r>
      <w:proofErr w:type="gramEnd"/>
      <w:r>
        <w:rPr>
          <w:rFonts w:ascii="Calibri" w:eastAsia="Calibri" w:hAnsi="Calibri" w:cs="Times New Roman"/>
          <w:sz w:val="21"/>
          <w:szCs w:val="21"/>
        </w:rPr>
        <w:t xml:space="preserve"> using virtual machines.  It is not possible to run VMs within Hyper-V VMs (“nested virtualization”).  A user can create and configure VMs, but cannot start the VM.</w:t>
      </w:r>
    </w:p>
    <w:p w14:paraId="1F0B9B86" w14:textId="77777777" w:rsidR="003E3686" w:rsidRDefault="003E3686" w:rsidP="003E3686">
      <w:pPr>
        <w:pStyle w:val="00-ScreenShot"/>
      </w:pPr>
      <w:r>
        <w:drawing>
          <wp:inline distT="0" distB="0" distL="0" distR="0" wp14:anchorId="09549812" wp14:editId="0FDFBDD7">
            <wp:extent cx="6368135" cy="6858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6611122" cy="711968"/>
                    </a:xfrm>
                    <a:prstGeom prst="rect">
                      <a:avLst/>
                    </a:prstGeom>
                  </pic:spPr>
                </pic:pic>
              </a:graphicData>
            </a:graphic>
          </wp:inline>
        </w:drawing>
      </w:r>
    </w:p>
    <w:p w14:paraId="3F97A3CE" w14:textId="10F20CCB" w:rsidR="003E3686" w:rsidRDefault="009F60D6" w:rsidP="00D149D9">
      <w:pPr>
        <w:pStyle w:val="ListParagraph"/>
        <w:numPr>
          <w:ilvl w:val="0"/>
          <w:numId w:val="17"/>
        </w:numPr>
        <w:spacing w:line="259" w:lineRule="auto"/>
      </w:pPr>
      <w:r>
        <w:t xml:space="preserve">Minimize </w:t>
      </w:r>
      <w:r w:rsidRPr="009F60D6">
        <w:rPr>
          <w:b/>
        </w:rPr>
        <w:t xml:space="preserve">Failover Cluster </w:t>
      </w:r>
      <w:proofErr w:type="gramStart"/>
      <w:r w:rsidRPr="009F60D6">
        <w:rPr>
          <w:b/>
        </w:rPr>
        <w:t>Manager</w:t>
      </w:r>
      <w:r>
        <w:t xml:space="preserve"> and r</w:t>
      </w:r>
      <w:r w:rsidR="003E3686">
        <w:t xml:space="preserve">eturn to the </w:t>
      </w:r>
      <w:r w:rsidR="003E3686">
        <w:rPr>
          <w:b/>
        </w:rPr>
        <w:t>Cluster-Aware Updating console</w:t>
      </w:r>
      <w:proofErr w:type="gramEnd"/>
      <w:r w:rsidR="003E3686">
        <w:t xml:space="preserve"> and </w:t>
      </w:r>
      <w:r>
        <w:t>observe the process.</w:t>
      </w:r>
    </w:p>
    <w:p w14:paraId="3773EEC7" w14:textId="4072285B" w:rsidR="003E3686" w:rsidRDefault="0006783F" w:rsidP="009F60D6">
      <w:pPr>
        <w:pStyle w:val="00-ScreenShot"/>
      </w:pPr>
      <w:r>
        <w:drawing>
          <wp:inline distT="0" distB="0" distL="0" distR="0" wp14:anchorId="5218F469" wp14:editId="1D601DD4">
            <wp:extent cx="5592785" cy="4147458"/>
            <wp:effectExtent l="0" t="0" r="8255" b="571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99042" cy="4152098"/>
                    </a:xfrm>
                    <a:prstGeom prst="rect">
                      <a:avLst/>
                    </a:prstGeom>
                  </pic:spPr>
                </pic:pic>
              </a:graphicData>
            </a:graphic>
          </wp:inline>
        </w:drawing>
      </w:r>
    </w:p>
    <w:p w14:paraId="0B6518B9" w14:textId="77777777" w:rsidR="00474E6C" w:rsidRDefault="00474E6C" w:rsidP="009F60D6">
      <w:pPr>
        <w:pStyle w:val="00-ScreenShot"/>
      </w:pPr>
    </w:p>
    <w:p w14:paraId="4475A364" w14:textId="77777777" w:rsidR="00474E6C" w:rsidRDefault="00474E6C" w:rsidP="009F60D6">
      <w:pPr>
        <w:pStyle w:val="00-ScreenShot"/>
      </w:pPr>
    </w:p>
    <w:p w14:paraId="759C1312" w14:textId="57562B4C" w:rsidR="003E3686" w:rsidRDefault="009F60D6" w:rsidP="00D149D9">
      <w:pPr>
        <w:pStyle w:val="ListParagraph"/>
        <w:numPr>
          <w:ilvl w:val="0"/>
          <w:numId w:val="17"/>
        </w:numPr>
        <w:spacing w:line="259" w:lineRule="auto"/>
      </w:pPr>
      <w:r>
        <w:lastRenderedPageBreak/>
        <w:t xml:space="preserve">Whilst the process is ongoing, click </w:t>
      </w:r>
      <w:r w:rsidR="003E3686">
        <w:rPr>
          <w:b/>
        </w:rPr>
        <w:t>Configure Cluster Self-Updating Options</w:t>
      </w:r>
      <w:r w:rsidR="003E3686">
        <w:t xml:space="preserve"> on the right-hand menu.  This will run the CUA process directly on the cluster itself, allowing it to self-patch itself.</w:t>
      </w:r>
    </w:p>
    <w:p w14:paraId="7F947E04" w14:textId="737FA90A" w:rsidR="003E3686" w:rsidRDefault="009B1B5C" w:rsidP="003E3686">
      <w:pPr>
        <w:pStyle w:val="00-ScreenShot"/>
      </w:pPr>
      <w:r>
        <w:drawing>
          <wp:inline distT="0" distB="0" distL="0" distR="0" wp14:anchorId="211C4991" wp14:editId="0A477C7E">
            <wp:extent cx="5143500" cy="2755900"/>
            <wp:effectExtent l="0" t="0" r="0" b="635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143500" cy="2755900"/>
                    </a:xfrm>
                    <a:prstGeom prst="rect">
                      <a:avLst/>
                    </a:prstGeom>
                    <a:noFill/>
                    <a:ln>
                      <a:noFill/>
                    </a:ln>
                  </pic:spPr>
                </pic:pic>
              </a:graphicData>
            </a:graphic>
          </wp:inline>
        </w:drawing>
      </w:r>
    </w:p>
    <w:p w14:paraId="7EB34F9E" w14:textId="77777777" w:rsidR="003E3686" w:rsidRDefault="003E3686" w:rsidP="00D149D9">
      <w:pPr>
        <w:pStyle w:val="ListParagraph"/>
        <w:numPr>
          <w:ilvl w:val="0"/>
          <w:numId w:val="17"/>
        </w:numPr>
        <w:spacing w:line="259" w:lineRule="auto"/>
      </w:pPr>
      <w:r>
        <w:t xml:space="preserve">Read the </w:t>
      </w:r>
      <w:r w:rsidRPr="003E4F31">
        <w:rPr>
          <w:b/>
        </w:rPr>
        <w:t>Getting Started</w:t>
      </w:r>
      <w:r>
        <w:t xml:space="preserve"> page and click </w:t>
      </w:r>
      <w:proofErr w:type="gramStart"/>
      <w:r>
        <w:rPr>
          <w:b/>
        </w:rPr>
        <w:t>N</w:t>
      </w:r>
      <w:r w:rsidRPr="004A6D14">
        <w:rPr>
          <w:b/>
        </w:rPr>
        <w:t>ext</w:t>
      </w:r>
      <w:proofErr w:type="gramEnd"/>
      <w:r>
        <w:rPr>
          <w:b/>
        </w:rPr>
        <w:t>.</w:t>
      </w:r>
    </w:p>
    <w:p w14:paraId="40025D74" w14:textId="77777777" w:rsidR="003E3686" w:rsidRDefault="003E3686" w:rsidP="00D149D9">
      <w:pPr>
        <w:pStyle w:val="ListParagraph"/>
        <w:numPr>
          <w:ilvl w:val="0"/>
          <w:numId w:val="17"/>
        </w:numPr>
        <w:spacing w:line="259" w:lineRule="auto"/>
      </w:pPr>
      <w:r>
        <w:t xml:space="preserve">On the </w:t>
      </w:r>
      <w:r w:rsidRPr="003E4F31">
        <w:rPr>
          <w:b/>
        </w:rPr>
        <w:t>Add CAU Cluster Role</w:t>
      </w:r>
      <w:r>
        <w:t xml:space="preserve"> page, check the box next to </w:t>
      </w:r>
      <w:r w:rsidRPr="00C45C9E">
        <w:rPr>
          <w:b/>
        </w:rPr>
        <w:t>Add the CAU cluster Role with Self-Updating mode enabled</w:t>
      </w:r>
      <w:r>
        <w:rPr>
          <w:b/>
        </w:rPr>
        <w:t>.</w:t>
      </w:r>
      <w:r>
        <w:t xml:space="preserve">  Leave the </w:t>
      </w:r>
      <w:r w:rsidRPr="00127BF3">
        <w:rPr>
          <w:b/>
        </w:rPr>
        <w:t xml:space="preserve">I have a </w:t>
      </w:r>
      <w:proofErr w:type="spellStart"/>
      <w:r w:rsidRPr="00127BF3">
        <w:rPr>
          <w:b/>
        </w:rPr>
        <w:t>prestaged</w:t>
      </w:r>
      <w:proofErr w:type="spellEnd"/>
      <w:r w:rsidRPr="00127BF3">
        <w:rPr>
          <w:b/>
        </w:rPr>
        <w:t xml:space="preserve"> computer object for the CAU clustered role</w:t>
      </w:r>
      <w:r w:rsidRPr="00B02902">
        <w:t xml:space="preserve"> </w:t>
      </w:r>
      <w:r>
        <w:t xml:space="preserve">box unselected and click </w:t>
      </w:r>
      <w:proofErr w:type="gramStart"/>
      <w:r w:rsidRPr="00C45C9E">
        <w:rPr>
          <w:b/>
        </w:rPr>
        <w:t>Next</w:t>
      </w:r>
      <w:proofErr w:type="gramEnd"/>
      <w:r>
        <w:t>.</w:t>
      </w:r>
    </w:p>
    <w:p w14:paraId="35C80B20" w14:textId="77777777" w:rsidR="003E3686" w:rsidRDefault="003E3686" w:rsidP="003E3686">
      <w:pPr>
        <w:pStyle w:val="00-ScreenShot"/>
      </w:pPr>
      <w:r>
        <w:drawing>
          <wp:inline distT="0" distB="0" distL="0" distR="0" wp14:anchorId="0891D452" wp14:editId="2A804BF1">
            <wp:extent cx="4978130" cy="1752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012936" cy="1764854"/>
                    </a:xfrm>
                    <a:prstGeom prst="rect">
                      <a:avLst/>
                    </a:prstGeom>
                  </pic:spPr>
                </pic:pic>
              </a:graphicData>
            </a:graphic>
          </wp:inline>
        </w:drawing>
      </w:r>
    </w:p>
    <w:p w14:paraId="565F9840" w14:textId="09A88AD1" w:rsidR="003E3686" w:rsidRPr="00A00117" w:rsidRDefault="003E3686" w:rsidP="00D149D9">
      <w:pPr>
        <w:pStyle w:val="ListParagraph"/>
        <w:numPr>
          <w:ilvl w:val="0"/>
          <w:numId w:val="17"/>
        </w:numPr>
        <w:spacing w:line="259" w:lineRule="auto"/>
      </w:pPr>
      <w:r>
        <w:t xml:space="preserve">On the </w:t>
      </w:r>
      <w:r w:rsidRPr="00A00117">
        <w:rPr>
          <w:b/>
        </w:rPr>
        <w:t>Self-updating schedule</w:t>
      </w:r>
      <w:r>
        <w:t xml:space="preserve"> page, ensure that </w:t>
      </w:r>
      <w:r w:rsidRPr="00A00117">
        <w:rPr>
          <w:b/>
        </w:rPr>
        <w:t>monthly</w:t>
      </w:r>
      <w:r>
        <w:t xml:space="preserve"> </w:t>
      </w:r>
      <w:proofErr w:type="gramStart"/>
      <w:r>
        <w:t>is selected</w:t>
      </w:r>
      <w:proofErr w:type="gramEnd"/>
      <w:r w:rsidR="00217C2C">
        <w:t>.  F</w:t>
      </w:r>
      <w:r>
        <w:t xml:space="preserve">or the starting date, </w:t>
      </w:r>
      <w:r w:rsidRPr="00A00117">
        <w:rPr>
          <w:b/>
        </w:rPr>
        <w:t xml:space="preserve">select a date </w:t>
      </w:r>
      <w:r w:rsidR="00474E6C">
        <w:t xml:space="preserve">several days in the future, </w:t>
      </w:r>
      <w:r>
        <w:t xml:space="preserve">and then click </w:t>
      </w:r>
      <w:proofErr w:type="gramStart"/>
      <w:r>
        <w:rPr>
          <w:b/>
        </w:rPr>
        <w:t>Next</w:t>
      </w:r>
      <w:proofErr w:type="gramEnd"/>
      <w:r>
        <w:rPr>
          <w:b/>
        </w:rPr>
        <w:t>.</w:t>
      </w:r>
    </w:p>
    <w:p w14:paraId="2C60AFFC" w14:textId="77777777" w:rsidR="003E3686" w:rsidRDefault="003E3686" w:rsidP="003E3686">
      <w:pPr>
        <w:pStyle w:val="00-ScreenShot"/>
      </w:pPr>
      <w:r>
        <w:drawing>
          <wp:inline distT="0" distB="0" distL="0" distR="0" wp14:anchorId="38F8BCA9" wp14:editId="396A6EF8">
            <wp:extent cx="1402094" cy="2172614"/>
            <wp:effectExtent l="0" t="0" r="762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408233" cy="2182126"/>
                    </a:xfrm>
                    <a:prstGeom prst="rect">
                      <a:avLst/>
                    </a:prstGeom>
                  </pic:spPr>
                </pic:pic>
              </a:graphicData>
            </a:graphic>
          </wp:inline>
        </w:drawing>
      </w:r>
    </w:p>
    <w:p w14:paraId="144C1D22" w14:textId="77777777" w:rsidR="003E3686" w:rsidRPr="00A00117" w:rsidRDefault="003E3686" w:rsidP="00D149D9">
      <w:pPr>
        <w:pStyle w:val="ListParagraph"/>
        <w:numPr>
          <w:ilvl w:val="0"/>
          <w:numId w:val="17"/>
        </w:numPr>
        <w:spacing w:line="259" w:lineRule="auto"/>
      </w:pPr>
      <w:r>
        <w:lastRenderedPageBreak/>
        <w:t xml:space="preserve">On the </w:t>
      </w:r>
      <w:r>
        <w:rPr>
          <w:b/>
        </w:rPr>
        <w:t>Advanced Options</w:t>
      </w:r>
      <w:r>
        <w:t xml:space="preserve"> page, leave the default options and click </w:t>
      </w:r>
      <w:proofErr w:type="gramStart"/>
      <w:r>
        <w:rPr>
          <w:b/>
        </w:rPr>
        <w:t>Next</w:t>
      </w:r>
      <w:proofErr w:type="gramEnd"/>
      <w:r>
        <w:rPr>
          <w:b/>
        </w:rPr>
        <w:t>.</w:t>
      </w:r>
    </w:p>
    <w:p w14:paraId="470658E0" w14:textId="77777777" w:rsidR="003E3686" w:rsidRDefault="003E3686" w:rsidP="003E3686">
      <w:pPr>
        <w:pStyle w:val="00-ScreenShot"/>
      </w:pPr>
      <w:r>
        <w:drawing>
          <wp:inline distT="0" distB="0" distL="0" distR="0" wp14:anchorId="432FF630" wp14:editId="22045DF7">
            <wp:extent cx="4008729" cy="2910750"/>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019045" cy="2918240"/>
                    </a:xfrm>
                    <a:prstGeom prst="rect">
                      <a:avLst/>
                    </a:prstGeom>
                  </pic:spPr>
                </pic:pic>
              </a:graphicData>
            </a:graphic>
          </wp:inline>
        </w:drawing>
      </w:r>
    </w:p>
    <w:p w14:paraId="598C53B4" w14:textId="29E5DB24" w:rsidR="003E3686" w:rsidRDefault="003E3686" w:rsidP="00D149D9">
      <w:pPr>
        <w:pStyle w:val="ListParagraph"/>
        <w:numPr>
          <w:ilvl w:val="0"/>
          <w:numId w:val="17"/>
        </w:numPr>
        <w:spacing w:line="259" w:lineRule="auto"/>
      </w:pPr>
      <w:r>
        <w:t xml:space="preserve">On the </w:t>
      </w:r>
      <w:r w:rsidRPr="00A00117">
        <w:rPr>
          <w:b/>
        </w:rPr>
        <w:t>Additional Update Options</w:t>
      </w:r>
      <w:r>
        <w:t xml:space="preserve"> page, </w:t>
      </w:r>
      <w:r w:rsidR="009F60D6">
        <w:t>ensure the box for</w:t>
      </w:r>
      <w:r>
        <w:t xml:space="preserve"> </w:t>
      </w:r>
      <w:r w:rsidRPr="006F0BE7">
        <w:rPr>
          <w:b/>
        </w:rPr>
        <w:t>Give me recommended updates the same way I receive important updates</w:t>
      </w:r>
      <w:r w:rsidR="009F60D6">
        <w:rPr>
          <w:b/>
        </w:rPr>
        <w:t xml:space="preserve"> is unchecked</w:t>
      </w:r>
      <w:r w:rsidRPr="006F0BE7">
        <w:rPr>
          <w:b/>
        </w:rPr>
        <w:t xml:space="preserve"> </w:t>
      </w:r>
      <w:r>
        <w:t xml:space="preserve">and click </w:t>
      </w:r>
      <w:r>
        <w:rPr>
          <w:b/>
        </w:rPr>
        <w:t>N</w:t>
      </w:r>
      <w:r w:rsidRPr="006F0BE7">
        <w:rPr>
          <w:b/>
        </w:rPr>
        <w:t>ext</w:t>
      </w:r>
      <w:r>
        <w:t>.</w:t>
      </w:r>
    </w:p>
    <w:p w14:paraId="7774016B" w14:textId="396902DF" w:rsidR="003E3686" w:rsidRDefault="009F60D6" w:rsidP="003E3686">
      <w:pPr>
        <w:pStyle w:val="00-ScreenShot"/>
      </w:pPr>
      <w:r>
        <w:drawing>
          <wp:inline distT="0" distB="0" distL="0" distR="0" wp14:anchorId="0C9FF484" wp14:editId="6F7414B6">
            <wp:extent cx="4391025" cy="923925"/>
            <wp:effectExtent l="0" t="0" r="9525"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91025" cy="923925"/>
                    </a:xfrm>
                    <a:prstGeom prst="rect">
                      <a:avLst/>
                    </a:prstGeom>
                  </pic:spPr>
                </pic:pic>
              </a:graphicData>
            </a:graphic>
          </wp:inline>
        </w:drawing>
      </w:r>
    </w:p>
    <w:p w14:paraId="38676EB1" w14:textId="3EA23B70" w:rsidR="003E3686" w:rsidRDefault="003E3686" w:rsidP="00D149D9">
      <w:pPr>
        <w:pStyle w:val="ListParagraph"/>
        <w:numPr>
          <w:ilvl w:val="0"/>
          <w:numId w:val="17"/>
        </w:numPr>
        <w:spacing w:line="259" w:lineRule="auto"/>
      </w:pPr>
      <w:r>
        <w:t xml:space="preserve">Review the </w:t>
      </w:r>
      <w:r w:rsidRPr="00A00117">
        <w:rPr>
          <w:b/>
        </w:rPr>
        <w:t>Confirmation</w:t>
      </w:r>
      <w:r>
        <w:t xml:space="preserve"> page, and then click </w:t>
      </w:r>
      <w:r>
        <w:rPr>
          <w:b/>
        </w:rPr>
        <w:t>Apply.</w:t>
      </w:r>
      <w:r>
        <w:t xml:space="preserve">  This will configure the self-updating CAU capability, which will</w:t>
      </w:r>
      <w:r w:rsidR="00D02944">
        <w:t xml:space="preserve"> automatically download</w:t>
      </w:r>
      <w:r>
        <w:t xml:space="preserve"> and apply approv</w:t>
      </w:r>
      <w:r w:rsidR="00D02944">
        <w:t>ed patches to the cluster nodes.</w:t>
      </w:r>
      <w:r>
        <w:t xml:space="preserve"> </w:t>
      </w:r>
      <w:r w:rsidR="00D02944">
        <w:t xml:space="preserve"> It will follow the user-defined </w:t>
      </w:r>
      <w:r>
        <w:t xml:space="preserve">schedule </w:t>
      </w:r>
      <w:r w:rsidR="00D02944">
        <w:t>and keep VMs and other roles running by moving them between nodes using a live migration or failover.</w:t>
      </w:r>
    </w:p>
    <w:p w14:paraId="730E49D9" w14:textId="77777777" w:rsidR="003E3686" w:rsidRDefault="003E3686" w:rsidP="003E3686">
      <w:pPr>
        <w:pStyle w:val="00-ScreenShot"/>
      </w:pPr>
      <w:r>
        <w:drawing>
          <wp:inline distT="0" distB="0" distL="0" distR="0" wp14:anchorId="1A04735F" wp14:editId="37CAC9F2">
            <wp:extent cx="4067251" cy="301524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076401" cy="3022032"/>
                    </a:xfrm>
                    <a:prstGeom prst="rect">
                      <a:avLst/>
                    </a:prstGeom>
                  </pic:spPr>
                </pic:pic>
              </a:graphicData>
            </a:graphic>
          </wp:inline>
        </w:drawing>
      </w:r>
    </w:p>
    <w:p w14:paraId="063409F7" w14:textId="08AE52E1" w:rsidR="003E3686" w:rsidRPr="00140B42" w:rsidRDefault="003E3686" w:rsidP="00D149D9">
      <w:pPr>
        <w:pStyle w:val="ListParagraph"/>
        <w:numPr>
          <w:ilvl w:val="0"/>
          <w:numId w:val="17"/>
        </w:numPr>
        <w:spacing w:after="200"/>
        <w:rPr>
          <w:bCs/>
        </w:rPr>
      </w:pPr>
      <w:r>
        <w:lastRenderedPageBreak/>
        <w:t xml:space="preserve">The CAU role </w:t>
      </w:r>
      <w:proofErr w:type="gramStart"/>
      <w:r>
        <w:t>w</w:t>
      </w:r>
      <w:r w:rsidR="00D02944">
        <w:t>ill be created</w:t>
      </w:r>
      <w:proofErr w:type="gramEnd"/>
      <w:r w:rsidR="00D02944">
        <w:t xml:space="preserve"> for the cluster.  Once it is complete</w:t>
      </w:r>
      <w:r>
        <w:t xml:space="preserve"> click </w:t>
      </w:r>
      <w:proofErr w:type="gramStart"/>
      <w:r>
        <w:rPr>
          <w:b/>
        </w:rPr>
        <w:t>Close</w:t>
      </w:r>
      <w:proofErr w:type="gramEnd"/>
      <w:r>
        <w:rPr>
          <w:b/>
        </w:rPr>
        <w:t>.</w:t>
      </w:r>
    </w:p>
    <w:p w14:paraId="156EED39" w14:textId="77777777" w:rsidR="003E3686" w:rsidRDefault="003E3686" w:rsidP="003E3686">
      <w:pPr>
        <w:pStyle w:val="00-ScreenShot"/>
      </w:pPr>
      <w:r>
        <w:drawing>
          <wp:inline distT="0" distB="0" distL="0" distR="0" wp14:anchorId="79B218DC" wp14:editId="4070A8DB">
            <wp:extent cx="3994099" cy="1993576"/>
            <wp:effectExtent l="0" t="0" r="6985"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007094" cy="2000062"/>
                    </a:xfrm>
                    <a:prstGeom prst="rect">
                      <a:avLst/>
                    </a:prstGeom>
                  </pic:spPr>
                </pic:pic>
              </a:graphicData>
            </a:graphic>
          </wp:inline>
        </w:drawing>
      </w:r>
    </w:p>
    <w:p w14:paraId="39B3882D" w14:textId="72283B68" w:rsidR="00D02944" w:rsidRDefault="009368BF" w:rsidP="00D02944">
      <w:pPr>
        <w:pStyle w:val="ListParagraph"/>
        <w:numPr>
          <w:ilvl w:val="0"/>
          <w:numId w:val="17"/>
        </w:numPr>
        <w:spacing w:after="200"/>
        <w:rPr>
          <w:bCs/>
        </w:rPr>
      </w:pPr>
      <w:r w:rsidRPr="00D02944">
        <w:rPr>
          <w:bCs/>
        </w:rPr>
        <w:t xml:space="preserve">These </w:t>
      </w:r>
      <w:r w:rsidR="00D02944" w:rsidRPr="00D02944">
        <w:rPr>
          <w:bCs/>
        </w:rPr>
        <w:t>changes may take</w:t>
      </w:r>
      <w:r w:rsidRPr="00D02944">
        <w:rPr>
          <w:bCs/>
        </w:rPr>
        <w:t xml:space="preserve"> several minute to </w:t>
      </w:r>
      <w:r w:rsidR="00D02944" w:rsidRPr="00D02944">
        <w:rPr>
          <w:bCs/>
        </w:rPr>
        <w:t>configure</w:t>
      </w:r>
      <w:r w:rsidR="009F60D6" w:rsidRPr="00D02944">
        <w:rPr>
          <w:bCs/>
        </w:rPr>
        <w:t>.</w:t>
      </w:r>
      <w:r w:rsidR="00AB1768" w:rsidRPr="00D02944">
        <w:rPr>
          <w:bCs/>
        </w:rPr>
        <w:t xml:space="preserve">  Leave the wizard open </w:t>
      </w:r>
      <w:r w:rsidRPr="00D02944">
        <w:rPr>
          <w:bCs/>
        </w:rPr>
        <w:t>to allow it to continue running.</w:t>
      </w:r>
    </w:p>
    <w:p w14:paraId="1AEC3133" w14:textId="77777777" w:rsidR="00D02944" w:rsidRDefault="00D02944" w:rsidP="00D02944">
      <w:pPr>
        <w:rPr>
          <w:bCs/>
        </w:rPr>
      </w:pPr>
    </w:p>
    <w:p w14:paraId="72E50DDD" w14:textId="77777777" w:rsidR="00D02944" w:rsidRPr="00D02944" w:rsidRDefault="00D02944" w:rsidP="00D02944">
      <w:pPr>
        <w:rPr>
          <w:bCs/>
        </w:rPr>
      </w:pPr>
    </w:p>
    <w:p w14:paraId="4E287E0A" w14:textId="554257CB" w:rsidR="00F41F02" w:rsidRDefault="00F41F02" w:rsidP="00F41F02">
      <w:pPr>
        <w:ind w:left="720" w:hanging="360"/>
        <w:jc w:val="center"/>
      </w:pPr>
      <w:r>
        <w:t>------------------------------------------------------------END OF LAB 4------------------------------------------------------------</w:t>
      </w:r>
    </w:p>
    <w:p w14:paraId="55AD8005" w14:textId="296DB3EC" w:rsidR="0006783F" w:rsidRDefault="0006783F">
      <w:pPr>
        <w:rPr>
          <w:bCs/>
        </w:rPr>
      </w:pPr>
      <w:r>
        <w:rPr>
          <w:bCs/>
        </w:rPr>
        <w:br w:type="page"/>
      </w:r>
    </w:p>
    <w:bookmarkStart w:id="33" w:name="_Toc366171493" w:displacedByCustomXml="next"/>
    <w:bookmarkStart w:id="34" w:name="_Toc364175485" w:displacedByCustomXml="next"/>
    <w:sdt>
      <w:sdtPr>
        <w:rPr>
          <w:b/>
          <w:sz w:val="54"/>
          <w:szCs w:val="56"/>
        </w:rPr>
        <w:alias w:val="Topic"/>
        <w:tag w:val="9b28405c-4706-4849-b895-81eddc365c6a"/>
        <w:id w:val="497006487"/>
        <w:placeholder>
          <w:docPart w:val="8D8298D851DF4E2484B17DE1C1408491"/>
        </w:placeholder>
        <w:text/>
      </w:sdtPr>
      <w:sdtEndPr/>
      <w:sdtContent>
        <w:p w14:paraId="3B857FEA" w14:textId="4C543189" w:rsidR="0006783F" w:rsidRPr="00FE368F" w:rsidRDefault="0006783F" w:rsidP="0006783F">
          <w:pPr>
            <w:pStyle w:val="ppTopic"/>
            <w:rPr>
              <w:b/>
              <w:sz w:val="54"/>
              <w:szCs w:val="56"/>
            </w:rPr>
          </w:pPr>
          <w:r>
            <w:rPr>
              <w:b/>
              <w:sz w:val="54"/>
              <w:szCs w:val="56"/>
            </w:rPr>
            <w:t>Lab 5</w:t>
          </w:r>
          <w:r w:rsidRPr="00FE368F">
            <w:rPr>
              <w:b/>
              <w:sz w:val="54"/>
              <w:szCs w:val="56"/>
            </w:rPr>
            <w:t xml:space="preserve">: </w:t>
          </w:r>
          <w:r>
            <w:rPr>
              <w:b/>
              <w:sz w:val="54"/>
              <w:szCs w:val="56"/>
            </w:rPr>
            <w:t>VM Mobility</w:t>
          </w:r>
          <w:r w:rsidRPr="00FE368F">
            <w:rPr>
              <w:b/>
              <w:sz w:val="54"/>
              <w:szCs w:val="56"/>
            </w:rPr>
            <w:t xml:space="preserve"> with Hyper-V</w:t>
          </w:r>
        </w:p>
      </w:sdtContent>
    </w:sdt>
    <w:bookmarkEnd w:id="33" w:displacedByCustomXml="prev"/>
    <w:bookmarkStart w:id="35" w:name="_Toc366171494"/>
    <w:p w14:paraId="5F1F9548" w14:textId="35CD8B81" w:rsidR="003E3686" w:rsidRPr="00987C60" w:rsidRDefault="00A670E4" w:rsidP="0006783F">
      <w:pPr>
        <w:pStyle w:val="ppTopic"/>
        <w:rPr>
          <w:sz w:val="48"/>
          <w:szCs w:val="48"/>
        </w:rPr>
      </w:pPr>
      <w:sdt>
        <w:sdtPr>
          <w:rPr>
            <w:sz w:val="48"/>
            <w:szCs w:val="48"/>
          </w:rPr>
          <w:alias w:val="Topic"/>
          <w:tag w:val="9b28405c-4706-4849-b895-81eddc365c6a"/>
          <w:id w:val="-1575419080"/>
          <w:placeholder>
            <w:docPart w:val="0F13B599EF1F4A2A923018450BC6D9B2"/>
          </w:placeholder>
          <w:text/>
        </w:sdtPr>
        <w:sdtEndPr/>
        <w:sdtContent>
          <w:r w:rsidR="00DE07A4">
            <w:rPr>
              <w:sz w:val="48"/>
              <w:szCs w:val="48"/>
            </w:rPr>
            <w:t xml:space="preserve">Exercise 5.1: </w:t>
          </w:r>
          <w:r w:rsidR="0057652D">
            <w:rPr>
              <w:sz w:val="48"/>
              <w:szCs w:val="48"/>
            </w:rPr>
            <w:t>Configure VM</w:t>
          </w:r>
          <w:r w:rsidR="00DE07A4">
            <w:rPr>
              <w:sz w:val="48"/>
              <w:szCs w:val="48"/>
            </w:rPr>
            <w:t xml:space="preserve"> Migration</w:t>
          </w:r>
        </w:sdtContent>
      </w:sdt>
      <w:bookmarkEnd w:id="34"/>
      <w:bookmarkEnd w:id="35"/>
    </w:p>
    <w:p w14:paraId="59AECD16" w14:textId="21E2198B" w:rsidR="003E3686" w:rsidRPr="00E94512" w:rsidRDefault="001C0D58" w:rsidP="003E3686">
      <w:pPr>
        <w:rPr>
          <w:b/>
        </w:rPr>
      </w:pPr>
      <w:r>
        <w:rPr>
          <w:b/>
        </w:rPr>
        <w:t xml:space="preserve">In this </w:t>
      </w:r>
      <w:r w:rsidR="00160288">
        <w:rPr>
          <w:b/>
        </w:rPr>
        <w:t>exercise,</w:t>
      </w:r>
      <w:r w:rsidR="003E3686" w:rsidRPr="00E94512">
        <w:rPr>
          <w:b/>
        </w:rPr>
        <w:t xml:space="preserve"> some advanced host settings</w:t>
      </w:r>
      <w:r w:rsidR="00AA2940">
        <w:rPr>
          <w:b/>
        </w:rPr>
        <w:t xml:space="preserve"> </w:t>
      </w:r>
      <w:proofErr w:type="gramStart"/>
      <w:r w:rsidR="00AA2940">
        <w:rPr>
          <w:b/>
        </w:rPr>
        <w:t>will be configured</w:t>
      </w:r>
      <w:proofErr w:type="gramEnd"/>
      <w:r w:rsidR="003E3686" w:rsidRPr="00E94512">
        <w:rPr>
          <w:b/>
        </w:rPr>
        <w:t>, including the number of simultaneous live migrations and storage migrations.</w:t>
      </w:r>
    </w:p>
    <w:p w14:paraId="21FEB9CF" w14:textId="068FFE1A" w:rsidR="003E3686" w:rsidRPr="00E94512" w:rsidRDefault="00EA038B" w:rsidP="003E3686">
      <w:pPr>
        <w:rPr>
          <w:b/>
        </w:rPr>
      </w:pPr>
      <w:r>
        <w:rPr>
          <w:b/>
        </w:rPr>
        <w:t>Estimated time to complete</w:t>
      </w:r>
      <w:r w:rsidR="003E3686" w:rsidRPr="00E94512">
        <w:rPr>
          <w:b/>
        </w:rPr>
        <w:t>: 5 minutes</w:t>
      </w:r>
    </w:p>
    <w:p w14:paraId="442AF47E" w14:textId="77777777" w:rsidR="003E3686" w:rsidRPr="00C023CD" w:rsidRDefault="003E3686" w:rsidP="003E3686">
      <w:pPr>
        <w:rPr>
          <w:b/>
          <w:i/>
        </w:rPr>
      </w:pPr>
      <w:r>
        <w:rPr>
          <w:noProof/>
        </w:rPr>
        <w:drawing>
          <wp:inline distT="0" distB="0" distL="0" distR="0" wp14:anchorId="081D00A5" wp14:editId="5BAE6B65">
            <wp:extent cx="612140" cy="771525"/>
            <wp:effectExtent l="0" t="0" r="0" b="0"/>
            <wp:docPr id="331" name="Picture 331"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Pr>
          <w:b/>
          <w:i/>
        </w:rPr>
        <w:t>VMM01</w:t>
      </w:r>
    </w:p>
    <w:p w14:paraId="3EF26BC0" w14:textId="62895FC5" w:rsidR="003E3686" w:rsidRPr="00861A32" w:rsidRDefault="003E3686" w:rsidP="00D149D9">
      <w:pPr>
        <w:pStyle w:val="ListParagraph"/>
        <w:numPr>
          <w:ilvl w:val="0"/>
          <w:numId w:val="50"/>
        </w:numPr>
      </w:pPr>
      <w:r>
        <w:t>Open</w:t>
      </w:r>
      <w:r w:rsidRPr="003F6100">
        <w:t xml:space="preserve"> </w:t>
      </w:r>
      <w:r w:rsidRPr="00AA2940">
        <w:rPr>
          <w:b/>
        </w:rPr>
        <w:t>VMM01</w:t>
      </w:r>
      <w:r>
        <w:t xml:space="preserve"> then open </w:t>
      </w:r>
      <w:r w:rsidRPr="00AA2940">
        <w:rPr>
          <w:b/>
        </w:rPr>
        <w:t>Hyper-V Manager</w:t>
      </w:r>
      <w:r w:rsidR="00AA2940">
        <w:t>.</w:t>
      </w:r>
    </w:p>
    <w:p w14:paraId="751C86C1" w14:textId="77777777" w:rsidR="003E3686" w:rsidRDefault="003E3686" w:rsidP="003E3686">
      <w:pPr>
        <w:pStyle w:val="00-ScreenShot"/>
      </w:pPr>
      <w:r>
        <w:drawing>
          <wp:inline distT="0" distB="0" distL="0" distR="0" wp14:anchorId="4D5AD709" wp14:editId="30F849D7">
            <wp:extent cx="465371" cy="672998"/>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5371" cy="672998"/>
                    </a:xfrm>
                    <a:prstGeom prst="rect">
                      <a:avLst/>
                    </a:prstGeom>
                  </pic:spPr>
                </pic:pic>
              </a:graphicData>
            </a:graphic>
          </wp:inline>
        </w:drawing>
      </w:r>
    </w:p>
    <w:p w14:paraId="626A8A6E" w14:textId="4AF745E1" w:rsidR="003E3686" w:rsidRDefault="003E3686" w:rsidP="00D149D9">
      <w:pPr>
        <w:pStyle w:val="ppBodyText"/>
        <w:numPr>
          <w:ilvl w:val="0"/>
          <w:numId w:val="50"/>
        </w:numPr>
      </w:pPr>
      <w:r>
        <w:t xml:space="preserve">In the navigation menu, select </w:t>
      </w:r>
      <w:r w:rsidRPr="00F16626">
        <w:rPr>
          <w:b/>
        </w:rPr>
        <w:t>HYPER-V01</w:t>
      </w:r>
      <w:r>
        <w:t xml:space="preserve">, then in the </w:t>
      </w:r>
      <w:r w:rsidRPr="00F16626">
        <w:rPr>
          <w:b/>
        </w:rPr>
        <w:t>Actions</w:t>
      </w:r>
      <w:r>
        <w:t xml:space="preserve"> menu on the right, click </w:t>
      </w:r>
      <w:r w:rsidRPr="00F16626">
        <w:rPr>
          <w:b/>
        </w:rPr>
        <w:t>Hyper-V Settings</w:t>
      </w:r>
      <w:r>
        <w:t>.</w:t>
      </w:r>
    </w:p>
    <w:p w14:paraId="2C4D8297" w14:textId="77777777" w:rsidR="003E3686" w:rsidRPr="00F16626" w:rsidRDefault="003E3686" w:rsidP="00D149D9">
      <w:pPr>
        <w:pStyle w:val="ppBodyText"/>
        <w:numPr>
          <w:ilvl w:val="0"/>
          <w:numId w:val="50"/>
        </w:numPr>
      </w:pPr>
      <w:r>
        <w:t xml:space="preserve">Select </w:t>
      </w:r>
      <w:r w:rsidRPr="00F16626">
        <w:rPr>
          <w:b/>
        </w:rPr>
        <w:t>Live Migrations</w:t>
      </w:r>
      <w:r>
        <w:rPr>
          <w:b/>
        </w:rPr>
        <w:t>.</w:t>
      </w:r>
    </w:p>
    <w:p w14:paraId="3497B286" w14:textId="45F54786" w:rsidR="003E3686" w:rsidRDefault="003E3686" w:rsidP="00D149D9">
      <w:pPr>
        <w:pStyle w:val="ppBodyText"/>
        <w:numPr>
          <w:ilvl w:val="0"/>
          <w:numId w:val="50"/>
        </w:numPr>
      </w:pPr>
      <w:r>
        <w:t xml:space="preserve">Make sure </w:t>
      </w:r>
      <w:r w:rsidRPr="00D55941">
        <w:rPr>
          <w:b/>
          <w:noProof/>
        </w:rPr>
        <w:t>Enable incoming and outgoing live migrations</w:t>
      </w:r>
      <w:r>
        <w:t xml:space="preserve"> </w:t>
      </w:r>
      <w:proofErr w:type="gramStart"/>
      <w:r>
        <w:t>is checked</w:t>
      </w:r>
      <w:proofErr w:type="gramEnd"/>
      <w:r w:rsidR="00160288">
        <w:t>.  U</w:t>
      </w:r>
      <w:r>
        <w:t xml:space="preserve">nder </w:t>
      </w:r>
      <w:r w:rsidRPr="00D55941">
        <w:rPr>
          <w:b/>
        </w:rPr>
        <w:t>Authentication protocol</w:t>
      </w:r>
      <w:r>
        <w:rPr>
          <w:b/>
        </w:rPr>
        <w:t xml:space="preserve">, </w:t>
      </w:r>
      <w:r w:rsidR="00160288">
        <w:t xml:space="preserve">select </w:t>
      </w:r>
      <w:r w:rsidRPr="007748A6">
        <w:rPr>
          <w:b/>
        </w:rPr>
        <w:t>Use Kerberos</w:t>
      </w:r>
      <w:r>
        <w:t>.</w:t>
      </w:r>
    </w:p>
    <w:p w14:paraId="3AA88616" w14:textId="77777777" w:rsidR="003E3686" w:rsidRDefault="003E3686" w:rsidP="00D149D9">
      <w:pPr>
        <w:pStyle w:val="ppBodyText"/>
        <w:numPr>
          <w:ilvl w:val="0"/>
          <w:numId w:val="50"/>
        </w:numPr>
      </w:pPr>
      <w:r>
        <w:t xml:space="preserve">Under </w:t>
      </w:r>
      <w:proofErr w:type="gramStart"/>
      <w:r w:rsidRPr="00D55941">
        <w:rPr>
          <w:b/>
        </w:rPr>
        <w:t>Simultaneous</w:t>
      </w:r>
      <w:proofErr w:type="gramEnd"/>
      <w:r w:rsidRPr="00D55941">
        <w:rPr>
          <w:b/>
        </w:rPr>
        <w:t xml:space="preserve"> live migrations</w:t>
      </w:r>
      <w:r>
        <w:t xml:space="preserve"> specify </w:t>
      </w:r>
      <w:r w:rsidRPr="00D55941">
        <w:rPr>
          <w:b/>
        </w:rPr>
        <w:t>4</w:t>
      </w:r>
      <w:r>
        <w:t>.</w:t>
      </w:r>
    </w:p>
    <w:p w14:paraId="6E2CD7CD" w14:textId="77777777" w:rsidR="003E3686" w:rsidRDefault="003E3686" w:rsidP="003E3686">
      <w:pPr>
        <w:pStyle w:val="00-ScreenShot"/>
      </w:pPr>
      <w:r>
        <w:drawing>
          <wp:inline distT="0" distB="0" distL="0" distR="0" wp14:anchorId="40358137" wp14:editId="3B678D0C">
            <wp:extent cx="4504842" cy="2565400"/>
            <wp:effectExtent l="0" t="0" r="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15831" cy="2571658"/>
                    </a:xfrm>
                    <a:prstGeom prst="rect">
                      <a:avLst/>
                    </a:prstGeom>
                  </pic:spPr>
                </pic:pic>
              </a:graphicData>
            </a:graphic>
          </wp:inline>
        </w:drawing>
      </w:r>
    </w:p>
    <w:p w14:paraId="0E9ADB15" w14:textId="77777777" w:rsidR="009B1B5C" w:rsidRDefault="009B1B5C" w:rsidP="003E3686">
      <w:pPr>
        <w:pStyle w:val="00-ScreenShot"/>
      </w:pPr>
    </w:p>
    <w:p w14:paraId="65D3604F" w14:textId="77777777" w:rsidR="009B1B5C" w:rsidRDefault="009B1B5C" w:rsidP="003E3686">
      <w:pPr>
        <w:pStyle w:val="00-ScreenShot"/>
      </w:pPr>
    </w:p>
    <w:p w14:paraId="495FBD32" w14:textId="717DF0A5" w:rsidR="003E3686" w:rsidRDefault="003E3686" w:rsidP="00D149D9">
      <w:pPr>
        <w:pStyle w:val="ppBodyText"/>
        <w:numPr>
          <w:ilvl w:val="0"/>
          <w:numId w:val="50"/>
        </w:numPr>
      </w:pPr>
      <w:r>
        <w:lastRenderedPageBreak/>
        <w:t xml:space="preserve">Observe the settings for the </w:t>
      </w:r>
      <w:r w:rsidRPr="005761E6">
        <w:rPr>
          <w:b/>
        </w:rPr>
        <w:t>Incoming Live Migrations</w:t>
      </w:r>
      <w:r>
        <w:t xml:space="preserve">.  The network should match the LIVEMIGRATION1 network </w:t>
      </w:r>
      <w:r w:rsidR="00DD6617">
        <w:t>was</w:t>
      </w:r>
      <w:r>
        <w:t xml:space="preserve"> configured earlier in Failover Cluster Manager (in the previous example this was Cluster Network 6).</w:t>
      </w:r>
    </w:p>
    <w:p w14:paraId="78EA0C64" w14:textId="77777777" w:rsidR="003E3686" w:rsidRDefault="003E3686" w:rsidP="003E3686">
      <w:pPr>
        <w:pStyle w:val="00-ScreenShot"/>
      </w:pPr>
      <w:r>
        <w:drawing>
          <wp:inline distT="0" distB="0" distL="0" distR="0" wp14:anchorId="3D22C697" wp14:editId="3D77987F">
            <wp:extent cx="6224270" cy="1799372"/>
            <wp:effectExtent l="0" t="0" r="508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8096"/>
                    <a:stretch/>
                  </pic:blipFill>
                  <pic:spPr bwMode="auto">
                    <a:xfrm>
                      <a:off x="0" y="0"/>
                      <a:ext cx="6234025" cy="1802192"/>
                    </a:xfrm>
                    <a:prstGeom prst="rect">
                      <a:avLst/>
                    </a:prstGeom>
                    <a:ln>
                      <a:noFill/>
                    </a:ln>
                    <a:extLst>
                      <a:ext uri="{53640926-AAD7-44D8-BBD7-CCE9431645EC}">
                        <a14:shadowObscured xmlns:a14="http://schemas.microsoft.com/office/drawing/2010/main"/>
                      </a:ext>
                    </a:extLst>
                  </pic:spPr>
                </pic:pic>
              </a:graphicData>
            </a:graphic>
          </wp:inline>
        </w:drawing>
      </w:r>
    </w:p>
    <w:p w14:paraId="45EA4161" w14:textId="77777777" w:rsidR="003E3686" w:rsidRDefault="003E3686" w:rsidP="00D149D9">
      <w:pPr>
        <w:pStyle w:val="ppBodyText"/>
        <w:numPr>
          <w:ilvl w:val="0"/>
          <w:numId w:val="50"/>
        </w:numPr>
      </w:pPr>
      <w:r>
        <w:t xml:space="preserve">Click </w:t>
      </w:r>
      <w:r w:rsidRPr="00340559">
        <w:rPr>
          <w:b/>
        </w:rPr>
        <w:t>Apply</w:t>
      </w:r>
      <w:r>
        <w:t>.</w:t>
      </w:r>
    </w:p>
    <w:p w14:paraId="46DAF331" w14:textId="77777777" w:rsidR="003E3686" w:rsidRPr="00340559" w:rsidRDefault="003E3686" w:rsidP="00D149D9">
      <w:pPr>
        <w:pStyle w:val="ppBodyText"/>
        <w:numPr>
          <w:ilvl w:val="0"/>
          <w:numId w:val="50"/>
        </w:numPr>
      </w:pPr>
      <w:r>
        <w:t xml:space="preserve">Select </w:t>
      </w:r>
      <w:r w:rsidRPr="00340559">
        <w:rPr>
          <w:b/>
        </w:rPr>
        <w:t>Storage Migrations</w:t>
      </w:r>
      <w:r>
        <w:rPr>
          <w:b/>
        </w:rPr>
        <w:t>.</w:t>
      </w:r>
    </w:p>
    <w:p w14:paraId="58B0672E" w14:textId="77777777" w:rsidR="003E3686" w:rsidRDefault="003E3686" w:rsidP="00D149D9">
      <w:pPr>
        <w:pStyle w:val="ppBodyText"/>
        <w:numPr>
          <w:ilvl w:val="0"/>
          <w:numId w:val="50"/>
        </w:numPr>
      </w:pPr>
      <w:r>
        <w:t xml:space="preserve">Under </w:t>
      </w:r>
      <w:proofErr w:type="gramStart"/>
      <w:r>
        <w:rPr>
          <w:b/>
        </w:rPr>
        <w:t>Simultaneous</w:t>
      </w:r>
      <w:proofErr w:type="gramEnd"/>
      <w:r>
        <w:rPr>
          <w:b/>
        </w:rPr>
        <w:t xml:space="preserve"> storage</w:t>
      </w:r>
      <w:r w:rsidRPr="00D55941">
        <w:rPr>
          <w:b/>
        </w:rPr>
        <w:t xml:space="preserve"> migrations</w:t>
      </w:r>
      <w:r>
        <w:t xml:space="preserve"> specify </w:t>
      </w:r>
      <w:r>
        <w:rPr>
          <w:b/>
        </w:rPr>
        <w:t>2</w:t>
      </w:r>
      <w:r>
        <w:t>.</w:t>
      </w:r>
    </w:p>
    <w:p w14:paraId="02733B63" w14:textId="77777777" w:rsidR="003E3686" w:rsidRDefault="003E3686" w:rsidP="003E3686">
      <w:pPr>
        <w:pStyle w:val="00-ScreenShot"/>
      </w:pPr>
      <w:r>
        <w:drawing>
          <wp:inline distT="0" distB="0" distL="0" distR="0" wp14:anchorId="20DBEF43" wp14:editId="120A4CF5">
            <wp:extent cx="4610100" cy="80359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25934" cy="806355"/>
                    </a:xfrm>
                    <a:prstGeom prst="rect">
                      <a:avLst/>
                    </a:prstGeom>
                  </pic:spPr>
                </pic:pic>
              </a:graphicData>
            </a:graphic>
          </wp:inline>
        </w:drawing>
      </w:r>
    </w:p>
    <w:p w14:paraId="19B9F91E" w14:textId="77777777" w:rsidR="003E3686" w:rsidRPr="00340559" w:rsidRDefault="003E3686" w:rsidP="00D149D9">
      <w:pPr>
        <w:pStyle w:val="ppBodyText"/>
        <w:numPr>
          <w:ilvl w:val="0"/>
          <w:numId w:val="50"/>
        </w:numPr>
      </w:pPr>
      <w:r>
        <w:t xml:space="preserve">Click </w:t>
      </w:r>
      <w:r w:rsidRPr="00340559">
        <w:rPr>
          <w:b/>
        </w:rPr>
        <w:t>Apply</w:t>
      </w:r>
      <w:r>
        <w:t xml:space="preserve"> and then </w:t>
      </w:r>
      <w:r w:rsidRPr="00340559">
        <w:rPr>
          <w:b/>
        </w:rPr>
        <w:t>OK</w:t>
      </w:r>
      <w:r>
        <w:t>.</w:t>
      </w:r>
    </w:p>
    <w:p w14:paraId="0E96B790" w14:textId="02D8A0B7" w:rsidR="003E3686" w:rsidRDefault="00C56360" w:rsidP="00D149D9">
      <w:pPr>
        <w:pStyle w:val="ppBodyText"/>
        <w:numPr>
          <w:ilvl w:val="0"/>
          <w:numId w:val="50"/>
        </w:numPr>
      </w:pPr>
      <w:r>
        <w:rPr>
          <w:b/>
        </w:rPr>
        <w:t>Repeat Steps 2 through 10</w:t>
      </w:r>
      <w:r w:rsidR="003E3686">
        <w:t xml:space="preserve"> on </w:t>
      </w:r>
      <w:r w:rsidR="003E3686">
        <w:rPr>
          <w:b/>
        </w:rPr>
        <w:t>HYPER-V02</w:t>
      </w:r>
      <w:r w:rsidR="003E3686">
        <w:t>.  Once complete,</w:t>
      </w:r>
      <w:r w:rsidR="003E3686" w:rsidRPr="008B1553">
        <w:t xml:space="preserve"> minimize </w:t>
      </w:r>
      <w:r w:rsidR="003E3686" w:rsidRPr="008B1553">
        <w:rPr>
          <w:b/>
        </w:rPr>
        <w:t>Hyper-V Manager</w:t>
      </w:r>
      <w:r w:rsidR="003E3686">
        <w:t>.</w:t>
      </w:r>
    </w:p>
    <w:p w14:paraId="470CDA9E" w14:textId="77777777" w:rsidR="003E3686" w:rsidRDefault="003E3686" w:rsidP="003E3686">
      <w:pPr>
        <w:rPr>
          <w:rFonts w:asciiTheme="majorHAnsi" w:eastAsiaTheme="majorEastAsia" w:hAnsiTheme="majorHAnsi" w:cstheme="majorBidi"/>
          <w:color w:val="17365D" w:themeColor="text2" w:themeShade="BF"/>
          <w:spacing w:val="5"/>
          <w:kern w:val="28"/>
          <w:sz w:val="48"/>
          <w:szCs w:val="48"/>
        </w:rPr>
      </w:pPr>
      <w:bookmarkStart w:id="36" w:name="_Toc347453412"/>
      <w:bookmarkStart w:id="37" w:name="_Toc364175486"/>
      <w:r>
        <w:rPr>
          <w:sz w:val="48"/>
          <w:szCs w:val="48"/>
        </w:rPr>
        <w:br w:type="page"/>
      </w:r>
    </w:p>
    <w:bookmarkStart w:id="38" w:name="_Toc366171495" w:displacedByCustomXml="next"/>
    <w:sdt>
      <w:sdtPr>
        <w:rPr>
          <w:sz w:val="48"/>
          <w:szCs w:val="48"/>
        </w:rPr>
        <w:alias w:val="Topic"/>
        <w:tag w:val="9b28405c-4706-4849-b895-81eddc365c6a"/>
        <w:id w:val="-1112124913"/>
        <w:placeholder>
          <w:docPart w:val="C28ECD5E729E4A07AE66794382B60FD9"/>
        </w:placeholder>
        <w:text/>
      </w:sdtPr>
      <w:sdtEndPr/>
      <w:sdtContent>
        <w:p w14:paraId="532BA7EE" w14:textId="54844B7D" w:rsidR="003E3686" w:rsidRDefault="00DE07A4" w:rsidP="003E3686">
          <w:pPr>
            <w:pStyle w:val="ppTopic"/>
          </w:pPr>
          <w:r>
            <w:rPr>
              <w:sz w:val="48"/>
              <w:szCs w:val="48"/>
            </w:rPr>
            <w:t xml:space="preserve">Exercise 5.2: </w:t>
          </w:r>
          <w:r w:rsidR="0057652D">
            <w:rPr>
              <w:sz w:val="48"/>
              <w:szCs w:val="48"/>
            </w:rPr>
            <w:t>Test a Migration</w:t>
          </w:r>
        </w:p>
      </w:sdtContent>
    </w:sdt>
    <w:bookmarkEnd w:id="38" w:displacedByCustomXml="prev"/>
    <w:bookmarkEnd w:id="37" w:displacedByCustomXml="prev"/>
    <w:bookmarkEnd w:id="36" w:displacedByCustomXml="prev"/>
    <w:p w14:paraId="4CD628B5" w14:textId="44C6F605" w:rsidR="003E3686" w:rsidRDefault="001C0D58" w:rsidP="003E3686">
      <w:pPr>
        <w:pStyle w:val="ppBodyText"/>
        <w:numPr>
          <w:ilvl w:val="0"/>
          <w:numId w:val="0"/>
        </w:numPr>
        <w:rPr>
          <w:b/>
        </w:rPr>
      </w:pPr>
      <w:bookmarkStart w:id="39" w:name="_Toc347453413"/>
      <w:r>
        <w:rPr>
          <w:b/>
        </w:rPr>
        <w:t xml:space="preserve">In this </w:t>
      </w:r>
      <w:r w:rsidR="00160288">
        <w:rPr>
          <w:b/>
        </w:rPr>
        <w:t>exercise,</w:t>
      </w:r>
      <w:r w:rsidR="003E3686">
        <w:rPr>
          <w:b/>
        </w:rPr>
        <w:t xml:space="preserve"> a Quick Migration</w:t>
      </w:r>
      <w:r w:rsidR="00DD6617">
        <w:rPr>
          <w:b/>
        </w:rPr>
        <w:t xml:space="preserve"> </w:t>
      </w:r>
      <w:proofErr w:type="gramStart"/>
      <w:r w:rsidR="00DD6617">
        <w:rPr>
          <w:b/>
        </w:rPr>
        <w:t>will be tested</w:t>
      </w:r>
      <w:proofErr w:type="gramEnd"/>
      <w:r w:rsidR="003E3686">
        <w:rPr>
          <w:b/>
        </w:rPr>
        <w:t xml:space="preserve">.  Due to limitations of the virtualized lab </w:t>
      </w:r>
      <w:r w:rsidR="00160288">
        <w:rPr>
          <w:b/>
        </w:rPr>
        <w:t>environment,</w:t>
      </w:r>
      <w:r w:rsidR="003E3686">
        <w:rPr>
          <w:b/>
        </w:rPr>
        <w:t xml:space="preserve"> it is not possible to show a Live Migration of a VM</w:t>
      </w:r>
      <w:r w:rsidR="00160288">
        <w:rPr>
          <w:b/>
        </w:rPr>
        <w:t>.  H</w:t>
      </w:r>
      <w:r w:rsidR="003E3686">
        <w:rPr>
          <w:b/>
        </w:rPr>
        <w:t>owever</w:t>
      </w:r>
      <w:r w:rsidR="00160288">
        <w:rPr>
          <w:b/>
        </w:rPr>
        <w:t>,</w:t>
      </w:r>
      <w:r w:rsidR="003E3686">
        <w:rPr>
          <w:b/>
        </w:rPr>
        <w:t xml:space="preserve"> a Quick Migration will show the basic functionality.  </w:t>
      </w:r>
      <w:r w:rsidR="00160288">
        <w:rPr>
          <w:b/>
        </w:rPr>
        <w:t>Next,</w:t>
      </w:r>
      <w:r w:rsidR="00DD6617">
        <w:rPr>
          <w:b/>
        </w:rPr>
        <w:t xml:space="preserve"> a</w:t>
      </w:r>
      <w:r w:rsidR="003E3686">
        <w:rPr>
          <w:b/>
        </w:rPr>
        <w:t xml:space="preserve"> Storage Migration</w:t>
      </w:r>
      <w:r w:rsidR="00DD6617">
        <w:rPr>
          <w:b/>
        </w:rPr>
        <w:t xml:space="preserve"> </w:t>
      </w:r>
      <w:proofErr w:type="gramStart"/>
      <w:r w:rsidR="00DD6617">
        <w:rPr>
          <w:b/>
        </w:rPr>
        <w:t>will be tested</w:t>
      </w:r>
      <w:proofErr w:type="gramEnd"/>
      <w:r w:rsidR="003E3686">
        <w:rPr>
          <w:b/>
        </w:rPr>
        <w:t xml:space="preserve"> to move the VM’s configuration and virtual disk files to an alternative location.</w:t>
      </w:r>
    </w:p>
    <w:p w14:paraId="4EE47A06" w14:textId="24310617" w:rsidR="003E3686" w:rsidRPr="001E07BB" w:rsidRDefault="00EA038B" w:rsidP="003E3686">
      <w:pPr>
        <w:pStyle w:val="ppBodyText"/>
        <w:numPr>
          <w:ilvl w:val="0"/>
          <w:numId w:val="0"/>
        </w:numPr>
        <w:rPr>
          <w:b/>
        </w:rPr>
      </w:pPr>
      <w:r>
        <w:rPr>
          <w:b/>
        </w:rPr>
        <w:t>Estimated time to complete</w:t>
      </w:r>
      <w:r w:rsidR="00D90813">
        <w:rPr>
          <w:b/>
        </w:rPr>
        <w:t>: 10</w:t>
      </w:r>
      <w:r w:rsidR="003E3686">
        <w:rPr>
          <w:b/>
        </w:rPr>
        <w:t xml:space="preserve"> minutes</w:t>
      </w:r>
    </w:p>
    <w:p w14:paraId="2E2A22F4" w14:textId="77777777" w:rsidR="003E3686" w:rsidRPr="00C023CD" w:rsidRDefault="003E3686" w:rsidP="003E3686">
      <w:pPr>
        <w:rPr>
          <w:b/>
          <w:i/>
        </w:rPr>
      </w:pPr>
      <w:r>
        <w:rPr>
          <w:noProof/>
        </w:rPr>
        <w:drawing>
          <wp:inline distT="0" distB="0" distL="0" distR="0" wp14:anchorId="51EE98F5" wp14:editId="496EC373">
            <wp:extent cx="612140" cy="771525"/>
            <wp:effectExtent l="0" t="0" r="0" b="0"/>
            <wp:docPr id="336" name="Picture 336"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bookmarkEnd w:id="39"/>
    <w:p w14:paraId="218BBE43" w14:textId="0A9BFB34" w:rsidR="003E3686" w:rsidRDefault="000112B8" w:rsidP="00D149D9">
      <w:pPr>
        <w:pStyle w:val="ppBodyText"/>
        <w:numPr>
          <w:ilvl w:val="0"/>
          <w:numId w:val="55"/>
        </w:numPr>
      </w:pPr>
      <w:r>
        <w:t>Open</w:t>
      </w:r>
      <w:r w:rsidR="003E3686">
        <w:t xml:space="preserve"> </w:t>
      </w:r>
      <w:r w:rsidR="003E3686">
        <w:rPr>
          <w:b/>
        </w:rPr>
        <w:t>VMM01</w:t>
      </w:r>
      <w:r>
        <w:t xml:space="preserve"> then</w:t>
      </w:r>
      <w:r w:rsidR="003E3686">
        <w:t xml:space="preserve"> open </w:t>
      </w:r>
      <w:r w:rsidR="003E3686" w:rsidRPr="00306E30">
        <w:rPr>
          <w:b/>
        </w:rPr>
        <w:t>Failover Cluster Manager</w:t>
      </w:r>
      <w:r w:rsidR="003E3686">
        <w:t>.</w:t>
      </w:r>
    </w:p>
    <w:p w14:paraId="090EDF18" w14:textId="77777777" w:rsidR="003E3686" w:rsidRDefault="003E3686" w:rsidP="003E3686">
      <w:pPr>
        <w:pStyle w:val="00-ScreenShot"/>
      </w:pPr>
      <w:r>
        <w:drawing>
          <wp:inline distT="0" distB="0" distL="0" distR="0" wp14:anchorId="394CE174" wp14:editId="5571EE57">
            <wp:extent cx="468173" cy="838181"/>
            <wp:effectExtent l="0" t="0" r="8255" b="6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8173" cy="838181"/>
                    </a:xfrm>
                    <a:prstGeom prst="rect">
                      <a:avLst/>
                    </a:prstGeom>
                  </pic:spPr>
                </pic:pic>
              </a:graphicData>
            </a:graphic>
          </wp:inline>
        </w:drawing>
      </w:r>
    </w:p>
    <w:p w14:paraId="1A914B87" w14:textId="77777777" w:rsidR="003E3686" w:rsidRDefault="003E3686" w:rsidP="00D149D9">
      <w:pPr>
        <w:pStyle w:val="ppBodyText"/>
        <w:numPr>
          <w:ilvl w:val="0"/>
          <w:numId w:val="55"/>
        </w:numPr>
      </w:pPr>
      <w:r>
        <w:t xml:space="preserve">In the left navigation pane, expand </w:t>
      </w:r>
      <w:r>
        <w:rPr>
          <w:b/>
        </w:rPr>
        <w:t>CLUSTER1.contoso.com</w:t>
      </w:r>
      <w:r>
        <w:t xml:space="preserve">, and click </w:t>
      </w:r>
      <w:r>
        <w:rPr>
          <w:b/>
        </w:rPr>
        <w:t>Roles</w:t>
      </w:r>
      <w:r>
        <w:t>.</w:t>
      </w:r>
    </w:p>
    <w:p w14:paraId="07D14F0F" w14:textId="4E495A67" w:rsidR="00BF7C26" w:rsidRDefault="003E3686" w:rsidP="00D149D9">
      <w:pPr>
        <w:pStyle w:val="ppBodyText"/>
        <w:numPr>
          <w:ilvl w:val="0"/>
          <w:numId w:val="55"/>
        </w:numPr>
      </w:pPr>
      <w:r>
        <w:t xml:space="preserve">Select </w:t>
      </w:r>
      <w:r w:rsidRPr="00FF77D5">
        <w:rPr>
          <w:b/>
        </w:rPr>
        <w:t>VM02</w:t>
      </w:r>
      <w:r>
        <w:t xml:space="preserve">, </w:t>
      </w:r>
      <w:r w:rsidR="005619E1">
        <w:t>right-click</w:t>
      </w:r>
      <w:r>
        <w:t xml:space="preserve"> and click </w:t>
      </w:r>
      <w:r>
        <w:rPr>
          <w:b/>
        </w:rPr>
        <w:t>Move</w:t>
      </w:r>
      <w:r>
        <w:t xml:space="preserve">, </w:t>
      </w:r>
      <w:proofErr w:type="gramStart"/>
      <w:r>
        <w:t>then</w:t>
      </w:r>
      <w:proofErr w:type="gramEnd"/>
      <w:r>
        <w:t xml:space="preserve"> choose </w:t>
      </w:r>
      <w:r>
        <w:rPr>
          <w:b/>
        </w:rPr>
        <w:t>Live Migration.</w:t>
      </w:r>
      <w:r>
        <w:t xml:space="preserve">  </w:t>
      </w:r>
      <w:r w:rsidR="00BF7C26">
        <w:t xml:space="preserve">Note the options </w:t>
      </w:r>
      <w:proofErr w:type="gramStart"/>
      <w:r w:rsidR="00BF7C26">
        <w:t>are greyed</w:t>
      </w:r>
      <w:proofErr w:type="gramEnd"/>
      <w:r w:rsidR="00BF7C26">
        <w:t xml:space="preserve"> out because the VM is not running.</w:t>
      </w:r>
    </w:p>
    <w:p w14:paraId="16A94730" w14:textId="362BC928" w:rsidR="00BF7C26" w:rsidRPr="005B16E9" w:rsidRDefault="00BF7C26" w:rsidP="00D149D9">
      <w:pPr>
        <w:numPr>
          <w:ilvl w:val="1"/>
          <w:numId w:val="55"/>
        </w:numPr>
        <w:rPr>
          <w:rFonts w:ascii="Calibri" w:eastAsia="Calibri" w:hAnsi="Calibri" w:cs="Times New Roman"/>
        </w:rPr>
      </w:pPr>
      <w:r>
        <w:rPr>
          <w:rFonts w:ascii="Calibri" w:eastAsia="Calibri" w:hAnsi="Calibri" w:cs="Times New Roman"/>
        </w:rPr>
        <w:t xml:space="preserve">Note: </w:t>
      </w:r>
      <w:r>
        <w:rPr>
          <w:rFonts w:ascii="Calibri" w:eastAsia="Calibri" w:hAnsi="Calibri" w:cs="Times New Roman"/>
          <w:sz w:val="21"/>
          <w:szCs w:val="21"/>
        </w:rPr>
        <w:t xml:space="preserve">This lab </w:t>
      </w:r>
      <w:proofErr w:type="gramStart"/>
      <w:r>
        <w:rPr>
          <w:rFonts w:ascii="Calibri" w:eastAsia="Calibri" w:hAnsi="Calibri" w:cs="Times New Roman"/>
          <w:sz w:val="21"/>
          <w:szCs w:val="21"/>
        </w:rPr>
        <w:t>is built</w:t>
      </w:r>
      <w:proofErr w:type="gramEnd"/>
      <w:r>
        <w:rPr>
          <w:rFonts w:ascii="Calibri" w:eastAsia="Calibri" w:hAnsi="Calibri" w:cs="Times New Roman"/>
          <w:sz w:val="21"/>
          <w:szCs w:val="21"/>
        </w:rPr>
        <w:t xml:space="preserve"> using virtual machines.  It is not possible to run VMs within Hyper-V VMs (“nested virtualization”).  A user can create and configure VMs, but cannot start the VM.</w:t>
      </w:r>
    </w:p>
    <w:p w14:paraId="6E37607D" w14:textId="77777777" w:rsidR="003E3686" w:rsidRPr="00F27BE6" w:rsidRDefault="003E3686" w:rsidP="00D149D9">
      <w:pPr>
        <w:pStyle w:val="ppBodyText"/>
        <w:numPr>
          <w:ilvl w:val="0"/>
          <w:numId w:val="55"/>
        </w:numPr>
      </w:pPr>
      <w:r>
        <w:t xml:space="preserve">Select </w:t>
      </w:r>
      <w:r w:rsidRPr="00FF77D5">
        <w:rPr>
          <w:b/>
        </w:rPr>
        <w:t>Move</w:t>
      </w:r>
      <w:r>
        <w:rPr>
          <w:b/>
        </w:rPr>
        <w:t xml:space="preserve"> </w:t>
      </w:r>
      <w:r w:rsidRPr="00D66916">
        <w:t>again</w:t>
      </w:r>
      <w:r>
        <w:t xml:space="preserve">, </w:t>
      </w:r>
      <w:r w:rsidRPr="00FF77D5">
        <w:t xml:space="preserve">and then </w:t>
      </w:r>
      <w:r>
        <w:t>select</w:t>
      </w:r>
      <w:r>
        <w:rPr>
          <w:b/>
        </w:rPr>
        <w:t xml:space="preserve"> Quick Migration.</w:t>
      </w:r>
      <w:r w:rsidRPr="000070C5">
        <w:t xml:space="preserve"> </w:t>
      </w:r>
      <w:r>
        <w:t xml:space="preserve"> If the VM were running, a Quick Migration would save the state of the VM to the shared storage for the duration of the migration, and there would be some downtime.  A Live Migration would have no downtime while the VM moves between the cluster nodes as the memory </w:t>
      </w:r>
      <w:proofErr w:type="gramStart"/>
      <w:r>
        <w:t>is copied</w:t>
      </w:r>
      <w:proofErr w:type="gramEnd"/>
      <w:r>
        <w:t xml:space="preserve"> directly between the hosts.</w:t>
      </w:r>
    </w:p>
    <w:p w14:paraId="5D7D7DA4" w14:textId="77777777" w:rsidR="003E3686" w:rsidRPr="00D66916" w:rsidRDefault="003E3686" w:rsidP="00D149D9">
      <w:pPr>
        <w:pStyle w:val="ppBodyText"/>
        <w:numPr>
          <w:ilvl w:val="0"/>
          <w:numId w:val="55"/>
        </w:numPr>
      </w:pPr>
      <w:r>
        <w:t xml:space="preserve">Click </w:t>
      </w:r>
      <w:r>
        <w:rPr>
          <w:b/>
        </w:rPr>
        <w:t xml:space="preserve">Select </w:t>
      </w:r>
      <w:r w:rsidRPr="00F27BE6">
        <w:rPr>
          <w:b/>
        </w:rPr>
        <w:t>Node</w:t>
      </w:r>
      <w:r>
        <w:rPr>
          <w:b/>
        </w:rPr>
        <w:t>.</w:t>
      </w:r>
    </w:p>
    <w:p w14:paraId="3249DB83" w14:textId="77777777" w:rsidR="003E3686" w:rsidRDefault="003E3686" w:rsidP="003E3686">
      <w:pPr>
        <w:pStyle w:val="00-ScreenShot"/>
      </w:pPr>
      <w:r>
        <w:drawing>
          <wp:inline distT="0" distB="0" distL="0" distR="0" wp14:anchorId="0ED15939" wp14:editId="6381554C">
            <wp:extent cx="6489053" cy="825500"/>
            <wp:effectExtent l="0" t="0" r="762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555373" cy="833937"/>
                    </a:xfrm>
                    <a:prstGeom prst="rect">
                      <a:avLst/>
                    </a:prstGeom>
                  </pic:spPr>
                </pic:pic>
              </a:graphicData>
            </a:graphic>
          </wp:inline>
        </w:drawing>
      </w:r>
    </w:p>
    <w:p w14:paraId="56770FBF" w14:textId="257F7230" w:rsidR="003E3686" w:rsidRPr="00F27BE6" w:rsidRDefault="003E3686" w:rsidP="00D149D9">
      <w:pPr>
        <w:pStyle w:val="ppBodyText"/>
        <w:numPr>
          <w:ilvl w:val="0"/>
          <w:numId w:val="55"/>
        </w:numPr>
      </w:pPr>
      <w:r>
        <w:t xml:space="preserve">Select </w:t>
      </w:r>
      <w:r w:rsidRPr="00D66916">
        <w:rPr>
          <w:b/>
        </w:rPr>
        <w:t>HYPER-V0</w:t>
      </w:r>
      <w:r w:rsidR="00443321">
        <w:rPr>
          <w:b/>
        </w:rPr>
        <w:t xml:space="preserve">2 </w:t>
      </w:r>
      <w:r>
        <w:t xml:space="preserve">and click </w:t>
      </w:r>
      <w:r w:rsidRPr="00D66916">
        <w:rPr>
          <w:b/>
        </w:rPr>
        <w:t>OK</w:t>
      </w:r>
      <w:r>
        <w:t xml:space="preserve"> to perform the Quick Migration.  </w:t>
      </w:r>
    </w:p>
    <w:p w14:paraId="30A40674" w14:textId="6AD874AF" w:rsidR="003E3686" w:rsidRDefault="003E3686" w:rsidP="00D149D9">
      <w:pPr>
        <w:pStyle w:val="ppBodyText"/>
        <w:numPr>
          <w:ilvl w:val="0"/>
          <w:numId w:val="55"/>
        </w:numPr>
      </w:pPr>
      <w:r>
        <w:t xml:space="preserve">From the </w:t>
      </w:r>
      <w:r w:rsidRPr="00D66916">
        <w:rPr>
          <w:b/>
        </w:rPr>
        <w:t>Roles</w:t>
      </w:r>
      <w:r>
        <w:t xml:space="preserve"> pane, </w:t>
      </w:r>
      <w:r w:rsidR="005619E1">
        <w:t>right-click</w:t>
      </w:r>
      <w:r>
        <w:t xml:space="preserve"> </w:t>
      </w:r>
      <w:r w:rsidRPr="00D66916">
        <w:rPr>
          <w:b/>
        </w:rPr>
        <w:t>VM01</w:t>
      </w:r>
      <w:r>
        <w:rPr>
          <w:b/>
        </w:rPr>
        <w:t xml:space="preserve">, </w:t>
      </w:r>
      <w:r w:rsidRPr="00D66916">
        <w:t>select</w:t>
      </w:r>
      <w:r>
        <w:t xml:space="preserve"> </w:t>
      </w:r>
      <w:r w:rsidRPr="008B1553">
        <w:rPr>
          <w:b/>
        </w:rPr>
        <w:t>Move</w:t>
      </w:r>
      <w:r>
        <w:t xml:space="preserve">, then </w:t>
      </w:r>
      <w:r>
        <w:rPr>
          <w:b/>
        </w:rPr>
        <w:t>Virtual Machine Storage</w:t>
      </w:r>
      <w:r>
        <w:t>.</w:t>
      </w:r>
    </w:p>
    <w:p w14:paraId="73B24230" w14:textId="77777777" w:rsidR="009B1B5C" w:rsidRDefault="009B1B5C" w:rsidP="009B1B5C">
      <w:pPr>
        <w:pStyle w:val="ppBodyText"/>
        <w:numPr>
          <w:ilvl w:val="0"/>
          <w:numId w:val="0"/>
        </w:numPr>
      </w:pPr>
    </w:p>
    <w:p w14:paraId="18A215C3" w14:textId="77777777" w:rsidR="009B1B5C" w:rsidRDefault="009B1B5C" w:rsidP="009B1B5C">
      <w:pPr>
        <w:pStyle w:val="ppBodyText"/>
        <w:numPr>
          <w:ilvl w:val="0"/>
          <w:numId w:val="0"/>
        </w:numPr>
      </w:pPr>
    </w:p>
    <w:p w14:paraId="1D29AA17" w14:textId="77777777" w:rsidR="009B1B5C" w:rsidRDefault="009B1B5C" w:rsidP="009B1B5C">
      <w:pPr>
        <w:pStyle w:val="ppBodyText"/>
        <w:numPr>
          <w:ilvl w:val="0"/>
          <w:numId w:val="0"/>
        </w:numPr>
      </w:pPr>
    </w:p>
    <w:p w14:paraId="626EFC6F" w14:textId="77777777" w:rsidR="009B1B5C" w:rsidRPr="00F27BE6" w:rsidRDefault="009B1B5C" w:rsidP="009B1B5C">
      <w:pPr>
        <w:pStyle w:val="ppBodyText"/>
        <w:numPr>
          <w:ilvl w:val="0"/>
          <w:numId w:val="0"/>
        </w:numPr>
      </w:pPr>
    </w:p>
    <w:p w14:paraId="1F98517B" w14:textId="7D7B6592" w:rsidR="003E3686" w:rsidRDefault="003E3686" w:rsidP="00D149D9">
      <w:pPr>
        <w:pStyle w:val="ppBodyText"/>
        <w:numPr>
          <w:ilvl w:val="0"/>
          <w:numId w:val="55"/>
        </w:numPr>
      </w:pPr>
      <w:r>
        <w:lastRenderedPageBreak/>
        <w:t xml:space="preserve">Choose Virtual Machine </w:t>
      </w:r>
      <w:r w:rsidRPr="00762505">
        <w:rPr>
          <w:b/>
        </w:rPr>
        <w:t>VM01</w:t>
      </w:r>
      <w:r>
        <w:rPr>
          <w:b/>
        </w:rPr>
        <w:t xml:space="preserve"> </w:t>
      </w:r>
      <w:r w:rsidRPr="00762505">
        <w:t xml:space="preserve">and </w:t>
      </w:r>
      <w:r>
        <w:t>expand the tree</w:t>
      </w:r>
      <w:r w:rsidR="009B1B5C">
        <w:t>.</w:t>
      </w:r>
    </w:p>
    <w:p w14:paraId="317A9E25" w14:textId="77777777" w:rsidR="003E3686" w:rsidRDefault="003E3686" w:rsidP="003E3686">
      <w:pPr>
        <w:pStyle w:val="00-ScreenShot"/>
      </w:pPr>
      <w:r>
        <w:drawing>
          <wp:inline distT="0" distB="0" distL="0" distR="0" wp14:anchorId="3277B3B6" wp14:editId="41DE053A">
            <wp:extent cx="5751536" cy="1447800"/>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7382" cy="1451789"/>
                    </a:xfrm>
                    <a:prstGeom prst="rect">
                      <a:avLst/>
                    </a:prstGeom>
                  </pic:spPr>
                </pic:pic>
              </a:graphicData>
            </a:graphic>
          </wp:inline>
        </w:drawing>
      </w:r>
    </w:p>
    <w:p w14:paraId="4811CFB3" w14:textId="77777777" w:rsidR="003E3686" w:rsidRDefault="003E3686" w:rsidP="00D149D9">
      <w:pPr>
        <w:pStyle w:val="ppBodyText"/>
        <w:numPr>
          <w:ilvl w:val="0"/>
          <w:numId w:val="55"/>
        </w:numPr>
      </w:pPr>
      <w:r>
        <w:t xml:space="preserve">Click </w:t>
      </w:r>
      <w:r w:rsidRPr="00762505">
        <w:rPr>
          <w:b/>
        </w:rPr>
        <w:t>Add Share</w:t>
      </w:r>
      <w:r w:rsidRPr="000070C5">
        <w:t>.</w:t>
      </w:r>
    </w:p>
    <w:p w14:paraId="6E59F332" w14:textId="7C7EED09" w:rsidR="003E3686" w:rsidRDefault="003E3686" w:rsidP="00D149D9">
      <w:pPr>
        <w:pStyle w:val="ppBodyText"/>
        <w:numPr>
          <w:ilvl w:val="0"/>
          <w:numId w:val="55"/>
        </w:numPr>
      </w:pPr>
      <w:r>
        <w:t xml:space="preserve">Type in </w:t>
      </w:r>
      <w:r w:rsidR="00443321" w:rsidRPr="00ED7F96">
        <w:rPr>
          <w:b/>
        </w:rPr>
        <w:t>\\dc01.contoso.com\VMShare3</w:t>
      </w:r>
      <w:r w:rsidR="00443321">
        <w:t xml:space="preserve"> and click </w:t>
      </w:r>
      <w:r w:rsidR="00443321">
        <w:rPr>
          <w:b/>
        </w:rPr>
        <w:t>OK</w:t>
      </w:r>
      <w:r w:rsidR="00443321">
        <w:t>.</w:t>
      </w:r>
    </w:p>
    <w:p w14:paraId="0BD3B7F5" w14:textId="77777777" w:rsidR="003E3686" w:rsidRDefault="003E3686" w:rsidP="003E3686">
      <w:pPr>
        <w:pStyle w:val="00-ScreenShot"/>
      </w:pPr>
      <w:r>
        <w:drawing>
          <wp:inline distT="0" distB="0" distL="0" distR="0" wp14:anchorId="7798ACA8" wp14:editId="6031A2FA">
            <wp:extent cx="3823312" cy="1778000"/>
            <wp:effectExtent l="0" t="0" r="635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 t="549" r="481" b="1188"/>
                    <a:stretch/>
                  </pic:blipFill>
                  <pic:spPr bwMode="auto">
                    <a:xfrm>
                      <a:off x="0" y="0"/>
                      <a:ext cx="3836965" cy="1784349"/>
                    </a:xfrm>
                    <a:prstGeom prst="rect">
                      <a:avLst/>
                    </a:prstGeom>
                    <a:ln>
                      <a:noFill/>
                    </a:ln>
                    <a:extLst>
                      <a:ext uri="{53640926-AAD7-44D8-BBD7-CCE9431645EC}">
                        <a14:shadowObscured xmlns:a14="http://schemas.microsoft.com/office/drawing/2010/main"/>
                      </a:ext>
                    </a:extLst>
                  </pic:spPr>
                </pic:pic>
              </a:graphicData>
            </a:graphic>
          </wp:inline>
        </w:drawing>
      </w:r>
    </w:p>
    <w:p w14:paraId="5444EFF8" w14:textId="01F49AA3" w:rsidR="003E3686" w:rsidRDefault="003E3686" w:rsidP="00D149D9">
      <w:pPr>
        <w:pStyle w:val="ppBodyText"/>
        <w:numPr>
          <w:ilvl w:val="0"/>
          <w:numId w:val="55"/>
        </w:numPr>
      </w:pPr>
      <w:r>
        <w:t xml:space="preserve">Select </w:t>
      </w:r>
      <w:r w:rsidRPr="008B1553">
        <w:rPr>
          <w:b/>
        </w:rPr>
        <w:t>2ndDisk.vhdx</w:t>
      </w:r>
      <w:r>
        <w:t xml:space="preserve">, </w:t>
      </w:r>
      <w:r w:rsidRPr="008B1553">
        <w:rPr>
          <w:b/>
        </w:rPr>
        <w:t>Snapshots</w:t>
      </w:r>
      <w:r>
        <w:t xml:space="preserve">, </w:t>
      </w:r>
      <w:r w:rsidRPr="008B1553">
        <w:rPr>
          <w:b/>
        </w:rPr>
        <w:t>Second Level Paging</w:t>
      </w:r>
      <w:r>
        <w:t xml:space="preserve"> and </w:t>
      </w:r>
      <w:r w:rsidRPr="008B1553">
        <w:rPr>
          <w:b/>
        </w:rPr>
        <w:t>Current Configuration files</w:t>
      </w:r>
      <w:r>
        <w:t xml:space="preserve">, </w:t>
      </w:r>
      <w:proofErr w:type="gramStart"/>
      <w:r>
        <w:t>then</w:t>
      </w:r>
      <w:proofErr w:type="gramEnd"/>
      <w:r>
        <w:t xml:space="preserve"> click </w:t>
      </w:r>
      <w:r w:rsidRPr="008B1553">
        <w:rPr>
          <w:b/>
        </w:rPr>
        <w:t>Copy</w:t>
      </w:r>
      <w:r w:rsidR="009B1B5C">
        <w:t>.</w:t>
      </w:r>
    </w:p>
    <w:p w14:paraId="73B6DF3F" w14:textId="77777777" w:rsidR="003E3686" w:rsidRDefault="003E3686" w:rsidP="003E3686">
      <w:pPr>
        <w:pStyle w:val="00-ScreenShot"/>
      </w:pPr>
      <w:r>
        <w:drawing>
          <wp:inline distT="0" distB="0" distL="0" distR="0" wp14:anchorId="15ED23FE" wp14:editId="532C588A">
            <wp:extent cx="3706179" cy="2451100"/>
            <wp:effectExtent l="0" t="0" r="889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736876" cy="2471401"/>
                    </a:xfrm>
                    <a:prstGeom prst="rect">
                      <a:avLst/>
                    </a:prstGeom>
                  </pic:spPr>
                </pic:pic>
              </a:graphicData>
            </a:graphic>
          </wp:inline>
        </w:drawing>
      </w:r>
    </w:p>
    <w:p w14:paraId="499F7224" w14:textId="42F81E6A" w:rsidR="003E3686" w:rsidRDefault="003E3686" w:rsidP="00D149D9">
      <w:pPr>
        <w:pStyle w:val="ppBodyText"/>
        <w:numPr>
          <w:ilvl w:val="0"/>
          <w:numId w:val="55"/>
        </w:numPr>
      </w:pPr>
      <w:r>
        <w:t xml:space="preserve">Click on the share </w:t>
      </w:r>
      <w:r w:rsidR="00DD6617">
        <w:t xml:space="preserve">that </w:t>
      </w:r>
      <w:proofErr w:type="gramStart"/>
      <w:r w:rsidR="00DD6617">
        <w:t>was</w:t>
      </w:r>
      <w:r>
        <w:t xml:space="preserve"> just added</w:t>
      </w:r>
      <w:proofErr w:type="gramEnd"/>
      <w:r>
        <w:t xml:space="preserve">, </w:t>
      </w:r>
      <w:r w:rsidRPr="00E02E87">
        <w:rPr>
          <w:b/>
        </w:rPr>
        <w:t>\\dc01.contoso.com\VMShare3</w:t>
      </w:r>
      <w:r>
        <w:t xml:space="preserve">, and then click </w:t>
      </w:r>
      <w:r w:rsidRPr="00E02E87">
        <w:rPr>
          <w:b/>
        </w:rPr>
        <w:t>Paste</w:t>
      </w:r>
      <w:r w:rsidR="009B1B5C">
        <w:t>.</w:t>
      </w:r>
    </w:p>
    <w:p w14:paraId="04EAAB78" w14:textId="77777777" w:rsidR="003E3686" w:rsidRDefault="003E3686" w:rsidP="003E3686">
      <w:pPr>
        <w:pStyle w:val="00-ScreenShot"/>
      </w:pPr>
      <w:r>
        <w:drawing>
          <wp:inline distT="0" distB="0" distL="0" distR="0" wp14:anchorId="6EFDED9D" wp14:editId="00B8908E">
            <wp:extent cx="3750362" cy="1155700"/>
            <wp:effectExtent l="0" t="0" r="254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94762" cy="1169382"/>
                    </a:xfrm>
                    <a:prstGeom prst="rect">
                      <a:avLst/>
                    </a:prstGeom>
                  </pic:spPr>
                </pic:pic>
              </a:graphicData>
            </a:graphic>
          </wp:inline>
        </w:drawing>
      </w:r>
    </w:p>
    <w:p w14:paraId="39C0CCA6" w14:textId="77777777" w:rsidR="003E3686" w:rsidRDefault="003E3686" w:rsidP="00D149D9">
      <w:pPr>
        <w:pStyle w:val="ppBodyText"/>
        <w:numPr>
          <w:ilvl w:val="0"/>
          <w:numId w:val="55"/>
        </w:numPr>
      </w:pPr>
      <w:r>
        <w:lastRenderedPageBreak/>
        <w:t xml:space="preserve">The settings should look like the screenshot below.  Click </w:t>
      </w:r>
      <w:r>
        <w:rPr>
          <w:b/>
        </w:rPr>
        <w:t>Start</w:t>
      </w:r>
      <w:r>
        <w:t>.</w:t>
      </w:r>
      <w:r w:rsidRPr="000070C5">
        <w:t xml:space="preserve"> </w:t>
      </w:r>
    </w:p>
    <w:p w14:paraId="3477BCAB" w14:textId="77777777" w:rsidR="003E3686" w:rsidRDefault="003E3686" w:rsidP="003E3686">
      <w:pPr>
        <w:pStyle w:val="00-ScreenShot"/>
      </w:pPr>
      <w:r>
        <w:drawing>
          <wp:inline distT="0" distB="0" distL="0" distR="0" wp14:anchorId="531EFCF2" wp14:editId="69C1E101">
            <wp:extent cx="6020543" cy="40081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041544" cy="4022101"/>
                    </a:xfrm>
                    <a:prstGeom prst="rect">
                      <a:avLst/>
                    </a:prstGeom>
                  </pic:spPr>
                </pic:pic>
              </a:graphicData>
            </a:graphic>
          </wp:inline>
        </w:drawing>
      </w:r>
    </w:p>
    <w:p w14:paraId="708DC715" w14:textId="77777777" w:rsidR="003E3686" w:rsidRDefault="003E3686" w:rsidP="00D149D9">
      <w:pPr>
        <w:pStyle w:val="ppBodyText"/>
        <w:numPr>
          <w:ilvl w:val="0"/>
          <w:numId w:val="55"/>
        </w:numPr>
      </w:pPr>
      <w:r>
        <w:t xml:space="preserve">Now switch back to </w:t>
      </w:r>
      <w:r w:rsidRPr="009F06BD">
        <w:rPr>
          <w:b/>
        </w:rPr>
        <w:t>Hyper-V Manager</w:t>
      </w:r>
      <w:r>
        <w:t>.</w:t>
      </w:r>
    </w:p>
    <w:p w14:paraId="0A1B5E1A" w14:textId="77777777" w:rsidR="003E3686" w:rsidRPr="009F06BD" w:rsidRDefault="003E3686" w:rsidP="00D149D9">
      <w:pPr>
        <w:pStyle w:val="ppBodyText"/>
        <w:numPr>
          <w:ilvl w:val="0"/>
          <w:numId w:val="55"/>
        </w:numPr>
      </w:pPr>
      <w:r>
        <w:t xml:space="preserve">Select </w:t>
      </w:r>
      <w:r>
        <w:rPr>
          <w:b/>
        </w:rPr>
        <w:t xml:space="preserve">HYPER-V01 </w:t>
      </w:r>
      <w:r w:rsidRPr="00F0463D">
        <w:t>from t</w:t>
      </w:r>
      <w:r>
        <w:t>he navigation in the top left</w:t>
      </w:r>
    </w:p>
    <w:p w14:paraId="56F5CD75" w14:textId="6883C5B1" w:rsidR="003E3686" w:rsidRDefault="003E3686" w:rsidP="00D149D9">
      <w:pPr>
        <w:pStyle w:val="ppBodyText"/>
        <w:numPr>
          <w:ilvl w:val="0"/>
          <w:numId w:val="55"/>
        </w:numPr>
      </w:pPr>
      <w:r w:rsidRPr="00FB5A77">
        <w:t>Now select</w:t>
      </w:r>
      <w:r>
        <w:rPr>
          <w:b/>
        </w:rPr>
        <w:t xml:space="preserve"> New </w:t>
      </w:r>
      <w:r w:rsidR="002646F9">
        <w:t xml:space="preserve">and then </w:t>
      </w:r>
      <w:r>
        <w:rPr>
          <w:b/>
        </w:rPr>
        <w:t xml:space="preserve">Virtual Machine </w:t>
      </w:r>
      <w:r w:rsidRPr="00FB5A77">
        <w:t>from the</w:t>
      </w:r>
      <w:r>
        <w:rPr>
          <w:b/>
        </w:rPr>
        <w:t xml:space="preserve"> Actions </w:t>
      </w:r>
      <w:r w:rsidRPr="00FB5A77">
        <w:t>pane.</w:t>
      </w:r>
    </w:p>
    <w:p w14:paraId="2ED7DC52" w14:textId="77777777" w:rsidR="003E3686" w:rsidRDefault="003E3686" w:rsidP="00D149D9">
      <w:pPr>
        <w:pStyle w:val="ppBodyText"/>
        <w:numPr>
          <w:ilvl w:val="0"/>
          <w:numId w:val="55"/>
        </w:numPr>
      </w:pPr>
      <w:r>
        <w:t xml:space="preserve">Click </w:t>
      </w:r>
      <w:r w:rsidRPr="00FB5A77">
        <w:rPr>
          <w:b/>
        </w:rPr>
        <w:t>Next</w:t>
      </w:r>
      <w:r>
        <w:t>.</w:t>
      </w:r>
    </w:p>
    <w:p w14:paraId="2A2BEEF6" w14:textId="77777777" w:rsidR="003E3686" w:rsidRDefault="003E3686" w:rsidP="00D149D9">
      <w:pPr>
        <w:pStyle w:val="ppBodyText"/>
        <w:numPr>
          <w:ilvl w:val="0"/>
          <w:numId w:val="55"/>
        </w:numPr>
      </w:pPr>
      <w:r>
        <w:t xml:space="preserve">In the </w:t>
      </w:r>
      <w:r w:rsidRPr="00FB5A77">
        <w:rPr>
          <w:b/>
        </w:rPr>
        <w:t>Name</w:t>
      </w:r>
      <w:r>
        <w:t xml:space="preserve"> field, type </w:t>
      </w:r>
      <w:r w:rsidRPr="008B1553">
        <w:rPr>
          <w:b/>
        </w:rPr>
        <w:t>VM03</w:t>
      </w:r>
      <w:r>
        <w:t xml:space="preserve"> and click </w:t>
      </w:r>
      <w:proofErr w:type="gramStart"/>
      <w:r w:rsidRPr="008B1553">
        <w:rPr>
          <w:b/>
        </w:rPr>
        <w:t>Next</w:t>
      </w:r>
      <w:proofErr w:type="gramEnd"/>
      <w:r>
        <w:rPr>
          <w:b/>
        </w:rPr>
        <w:t>.</w:t>
      </w:r>
    </w:p>
    <w:p w14:paraId="727B1D8B" w14:textId="77777777" w:rsidR="003E3686" w:rsidRDefault="003E3686" w:rsidP="00D149D9">
      <w:pPr>
        <w:pStyle w:val="ppBodyText"/>
        <w:numPr>
          <w:ilvl w:val="0"/>
          <w:numId w:val="55"/>
        </w:numPr>
      </w:pPr>
      <w:r>
        <w:t xml:space="preserve">Set Startup memory to </w:t>
      </w:r>
      <w:r w:rsidRPr="008B1553">
        <w:rPr>
          <w:b/>
        </w:rPr>
        <w:t>128 MB</w:t>
      </w:r>
      <w:r>
        <w:t xml:space="preserve"> and click </w:t>
      </w:r>
      <w:proofErr w:type="gramStart"/>
      <w:r w:rsidRPr="008B1553">
        <w:rPr>
          <w:b/>
        </w:rPr>
        <w:t>Next</w:t>
      </w:r>
      <w:proofErr w:type="gramEnd"/>
      <w:r>
        <w:t>.</w:t>
      </w:r>
    </w:p>
    <w:p w14:paraId="782956F4" w14:textId="2A771700" w:rsidR="003E3686" w:rsidRDefault="003E3686" w:rsidP="00D149D9">
      <w:pPr>
        <w:pStyle w:val="ppBodyText"/>
        <w:numPr>
          <w:ilvl w:val="0"/>
          <w:numId w:val="55"/>
        </w:numPr>
      </w:pPr>
      <w:r>
        <w:t xml:space="preserve">For </w:t>
      </w:r>
      <w:r w:rsidRPr="00127BF3">
        <w:rPr>
          <w:b/>
        </w:rPr>
        <w:t>Configure Networking</w:t>
      </w:r>
      <w:r>
        <w:t xml:space="preserve">, select </w:t>
      </w:r>
      <w:r w:rsidRPr="001B40E4">
        <w:rPr>
          <w:b/>
        </w:rPr>
        <w:t>vSwitch1</w:t>
      </w:r>
      <w:r>
        <w:t xml:space="preserve"> from the drop-down list and click </w:t>
      </w:r>
      <w:proofErr w:type="gramStart"/>
      <w:r w:rsidRPr="001B40E4">
        <w:rPr>
          <w:b/>
        </w:rPr>
        <w:t>Next</w:t>
      </w:r>
      <w:proofErr w:type="gramEnd"/>
      <w:r>
        <w:t>.</w:t>
      </w:r>
    </w:p>
    <w:p w14:paraId="64F9B969" w14:textId="77777777" w:rsidR="003E3686" w:rsidRDefault="003E3686" w:rsidP="00D149D9">
      <w:pPr>
        <w:pStyle w:val="ppBodyText"/>
        <w:numPr>
          <w:ilvl w:val="0"/>
          <w:numId w:val="55"/>
        </w:numPr>
      </w:pPr>
      <w:r w:rsidRPr="004856FE">
        <w:t>Under</w:t>
      </w:r>
      <w:r w:rsidRPr="001B40E4">
        <w:rPr>
          <w:b/>
        </w:rPr>
        <w:t xml:space="preserve"> Connect Virtual Hard Disk, </w:t>
      </w:r>
      <w:r w:rsidRPr="004856FE">
        <w:t>change the size to</w:t>
      </w:r>
      <w:r w:rsidRPr="001B40E4">
        <w:rPr>
          <w:b/>
        </w:rPr>
        <w:t xml:space="preserve"> 5 GB</w:t>
      </w:r>
      <w:r>
        <w:t xml:space="preserve"> and click </w:t>
      </w:r>
      <w:proofErr w:type="gramStart"/>
      <w:r w:rsidRPr="001B40E4">
        <w:rPr>
          <w:b/>
        </w:rPr>
        <w:t>Next</w:t>
      </w:r>
      <w:proofErr w:type="gramEnd"/>
      <w:r>
        <w:t>.</w:t>
      </w:r>
    </w:p>
    <w:p w14:paraId="5B4AEB34" w14:textId="77777777" w:rsidR="003E3686" w:rsidRDefault="003E3686" w:rsidP="00D149D9">
      <w:pPr>
        <w:pStyle w:val="ppBodyText"/>
        <w:numPr>
          <w:ilvl w:val="0"/>
          <w:numId w:val="55"/>
        </w:numPr>
      </w:pPr>
      <w:r>
        <w:t xml:space="preserve">Choose to </w:t>
      </w:r>
      <w:r>
        <w:rPr>
          <w:b/>
        </w:rPr>
        <w:t>Install an Operating System Later</w:t>
      </w:r>
      <w:r>
        <w:t xml:space="preserve"> and click </w:t>
      </w:r>
      <w:proofErr w:type="gramStart"/>
      <w:r>
        <w:rPr>
          <w:b/>
        </w:rPr>
        <w:t>Next</w:t>
      </w:r>
      <w:proofErr w:type="gramEnd"/>
      <w:r>
        <w:t>.</w:t>
      </w:r>
    </w:p>
    <w:p w14:paraId="642DFF9B" w14:textId="77777777" w:rsidR="003E3686" w:rsidRPr="001B40E4" w:rsidRDefault="003E3686" w:rsidP="00D149D9">
      <w:pPr>
        <w:pStyle w:val="ppBodyText"/>
        <w:numPr>
          <w:ilvl w:val="0"/>
          <w:numId w:val="55"/>
        </w:numPr>
      </w:pPr>
      <w:r w:rsidRPr="001B40E4">
        <w:t xml:space="preserve">Confirm the settings match </w:t>
      </w:r>
      <w:r>
        <w:t>the screenshot</w:t>
      </w:r>
      <w:r w:rsidRPr="001B40E4">
        <w:t xml:space="preserve"> below, and then click</w:t>
      </w:r>
      <w:r>
        <w:rPr>
          <w:b/>
        </w:rPr>
        <w:t xml:space="preserve"> Finish.</w:t>
      </w:r>
    </w:p>
    <w:p w14:paraId="53B3D5B8" w14:textId="77777777" w:rsidR="003E3686" w:rsidRDefault="003E3686" w:rsidP="003E3686">
      <w:pPr>
        <w:pStyle w:val="00-ScreenShot"/>
      </w:pPr>
      <w:r>
        <w:drawing>
          <wp:inline distT="0" distB="0" distL="0" distR="0" wp14:anchorId="6D16C9A3" wp14:editId="1E426635">
            <wp:extent cx="4562274" cy="914400"/>
            <wp:effectExtent l="114300" t="76200" r="105410" b="7620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13505" cy="924668"/>
                    </a:xfrm>
                    <a:prstGeom prst="rect">
                      <a:avLst/>
                    </a:prstGeom>
                    <a:effectLst>
                      <a:outerShdw blurRad="63500" sx="102000" sy="102000" algn="ctr" rotWithShape="0">
                        <a:prstClr val="black">
                          <a:alpha val="40000"/>
                        </a:prstClr>
                      </a:outerShdw>
                    </a:effectLst>
                  </pic:spPr>
                </pic:pic>
              </a:graphicData>
            </a:graphic>
          </wp:inline>
        </w:drawing>
      </w:r>
    </w:p>
    <w:p w14:paraId="351AC9B6" w14:textId="04839A91" w:rsidR="003E3686" w:rsidRPr="004856FE" w:rsidRDefault="003E3686" w:rsidP="00D149D9">
      <w:pPr>
        <w:pStyle w:val="ppBodyText"/>
        <w:numPr>
          <w:ilvl w:val="0"/>
          <w:numId w:val="55"/>
        </w:numPr>
      </w:pPr>
      <w:r>
        <w:t xml:space="preserve">Now </w:t>
      </w:r>
      <w:r w:rsidR="005619E1">
        <w:t>right-click</w:t>
      </w:r>
      <w:r>
        <w:t xml:space="preserve"> on </w:t>
      </w:r>
      <w:r w:rsidRPr="004856FE">
        <w:rPr>
          <w:b/>
        </w:rPr>
        <w:t>VM03</w:t>
      </w:r>
      <w:r>
        <w:t xml:space="preserve"> and choose </w:t>
      </w:r>
      <w:r>
        <w:rPr>
          <w:b/>
        </w:rPr>
        <w:t>Move</w:t>
      </w:r>
    </w:p>
    <w:p w14:paraId="5FB92B19" w14:textId="77777777" w:rsidR="003E3686" w:rsidRDefault="003E3686" w:rsidP="00D149D9">
      <w:pPr>
        <w:pStyle w:val="ppBodyText"/>
        <w:numPr>
          <w:ilvl w:val="0"/>
          <w:numId w:val="55"/>
        </w:numPr>
      </w:pPr>
      <w:r>
        <w:t xml:space="preserve">The </w:t>
      </w:r>
      <w:r w:rsidRPr="004856FE">
        <w:rPr>
          <w:b/>
        </w:rPr>
        <w:t>Move Wizard</w:t>
      </w:r>
      <w:r>
        <w:t xml:space="preserve"> will appear, click </w:t>
      </w:r>
      <w:r w:rsidRPr="004856FE">
        <w:rPr>
          <w:b/>
        </w:rPr>
        <w:t>Next</w:t>
      </w:r>
      <w:r>
        <w:t>.</w:t>
      </w:r>
    </w:p>
    <w:p w14:paraId="5CD45D45" w14:textId="77777777" w:rsidR="003E3686" w:rsidRPr="008E5A31" w:rsidRDefault="003E3686" w:rsidP="00D149D9">
      <w:pPr>
        <w:pStyle w:val="ppBodyText"/>
        <w:numPr>
          <w:ilvl w:val="0"/>
          <w:numId w:val="55"/>
        </w:numPr>
      </w:pPr>
      <w:r>
        <w:lastRenderedPageBreak/>
        <w:t xml:space="preserve">For </w:t>
      </w:r>
      <w:r>
        <w:rPr>
          <w:b/>
        </w:rPr>
        <w:t xml:space="preserve">Move </w:t>
      </w:r>
      <w:r w:rsidRPr="001B40E4">
        <w:t>Type</w:t>
      </w:r>
      <w:r>
        <w:t xml:space="preserve">, select </w:t>
      </w:r>
      <w:r w:rsidRPr="008E5A31">
        <w:rPr>
          <w:b/>
        </w:rPr>
        <w:t>Move the virtual machine</w:t>
      </w:r>
      <w:r>
        <w:t xml:space="preserve"> and click </w:t>
      </w:r>
      <w:r>
        <w:rPr>
          <w:b/>
        </w:rPr>
        <w:t>Next</w:t>
      </w:r>
    </w:p>
    <w:p w14:paraId="5A0B0D03" w14:textId="77777777" w:rsidR="003E3686" w:rsidRDefault="003E3686" w:rsidP="003E3686">
      <w:pPr>
        <w:pStyle w:val="00-ScreenShot"/>
      </w:pPr>
      <w:r>
        <w:drawing>
          <wp:inline distT="0" distB="0" distL="0" distR="0" wp14:anchorId="7457B99F" wp14:editId="648B3362">
            <wp:extent cx="5729584" cy="1615440"/>
            <wp:effectExtent l="0" t="0" r="508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7289" cy="1626071"/>
                    </a:xfrm>
                    <a:prstGeom prst="rect">
                      <a:avLst/>
                    </a:prstGeom>
                  </pic:spPr>
                </pic:pic>
              </a:graphicData>
            </a:graphic>
          </wp:inline>
        </w:drawing>
      </w:r>
    </w:p>
    <w:p w14:paraId="74FF09F9" w14:textId="77777777" w:rsidR="003E3686" w:rsidRDefault="003E3686" w:rsidP="00D149D9">
      <w:pPr>
        <w:pStyle w:val="ppBodyText"/>
        <w:numPr>
          <w:ilvl w:val="0"/>
          <w:numId w:val="55"/>
        </w:numPr>
      </w:pPr>
      <w:r>
        <w:t xml:space="preserve">Specify </w:t>
      </w:r>
      <w:r w:rsidRPr="008E5A31">
        <w:rPr>
          <w:b/>
        </w:rPr>
        <w:t>HYPER-V02</w:t>
      </w:r>
      <w:r>
        <w:rPr>
          <w:b/>
        </w:rPr>
        <w:t xml:space="preserve"> </w:t>
      </w:r>
      <w:r w:rsidRPr="001B40E4">
        <w:t>as</w:t>
      </w:r>
      <w:r>
        <w:rPr>
          <w:b/>
        </w:rPr>
        <w:t xml:space="preserve"> </w:t>
      </w:r>
      <w:r>
        <w:t xml:space="preserve">the name of the destination computer and click </w:t>
      </w:r>
      <w:r w:rsidRPr="001B40E4">
        <w:rPr>
          <w:b/>
        </w:rPr>
        <w:t>Next</w:t>
      </w:r>
    </w:p>
    <w:p w14:paraId="772E8625" w14:textId="77777777" w:rsidR="003E3686" w:rsidRDefault="003E3686" w:rsidP="00D149D9">
      <w:pPr>
        <w:pStyle w:val="ppBodyText"/>
        <w:numPr>
          <w:ilvl w:val="0"/>
          <w:numId w:val="55"/>
        </w:numPr>
      </w:pPr>
      <w:r>
        <w:t xml:space="preserve">Under </w:t>
      </w:r>
      <w:r w:rsidRPr="008E5A31">
        <w:rPr>
          <w:b/>
        </w:rPr>
        <w:t>Choose Move Options</w:t>
      </w:r>
      <w:r>
        <w:t xml:space="preserve">, select </w:t>
      </w:r>
      <w:r>
        <w:rPr>
          <w:b/>
        </w:rPr>
        <w:t>Move the virtual machine</w:t>
      </w:r>
      <w:r w:rsidRPr="008E5A31">
        <w:rPr>
          <w:b/>
        </w:rPr>
        <w:t>’s data to a single location</w:t>
      </w:r>
      <w:r>
        <w:rPr>
          <w:b/>
        </w:rPr>
        <w:t xml:space="preserve"> </w:t>
      </w:r>
      <w:r>
        <w:t xml:space="preserve">and click </w:t>
      </w:r>
      <w:r>
        <w:rPr>
          <w:b/>
        </w:rPr>
        <w:t>Next</w:t>
      </w:r>
    </w:p>
    <w:p w14:paraId="4EDD40D6" w14:textId="77777777" w:rsidR="003E3686" w:rsidRDefault="003E3686" w:rsidP="003E3686">
      <w:pPr>
        <w:pStyle w:val="00-ScreenShot"/>
      </w:pPr>
      <w:r>
        <w:drawing>
          <wp:inline distT="0" distB="0" distL="0" distR="0" wp14:anchorId="0F76FECB" wp14:editId="3BF19668">
            <wp:extent cx="5611057" cy="1950720"/>
            <wp:effectExtent l="0" t="0" r="889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55233" cy="1966078"/>
                    </a:xfrm>
                    <a:prstGeom prst="rect">
                      <a:avLst/>
                    </a:prstGeom>
                  </pic:spPr>
                </pic:pic>
              </a:graphicData>
            </a:graphic>
          </wp:inline>
        </w:drawing>
      </w:r>
    </w:p>
    <w:p w14:paraId="2A9B35CD" w14:textId="166E1B08" w:rsidR="003E3686" w:rsidRPr="00D90813" w:rsidRDefault="003E3686" w:rsidP="00D149D9">
      <w:pPr>
        <w:pStyle w:val="ppBodyText"/>
        <w:numPr>
          <w:ilvl w:val="0"/>
          <w:numId w:val="55"/>
        </w:numPr>
        <w:rPr>
          <w:b/>
        </w:rPr>
      </w:pPr>
      <w:r>
        <w:t xml:space="preserve">For the </w:t>
      </w:r>
      <w:proofErr w:type="gramStart"/>
      <w:r>
        <w:rPr>
          <w:b/>
        </w:rPr>
        <w:t>Choose</w:t>
      </w:r>
      <w:proofErr w:type="gramEnd"/>
      <w:r>
        <w:rPr>
          <w:b/>
        </w:rPr>
        <w:t xml:space="preserve"> a new location for virtual machine</w:t>
      </w:r>
      <w:r>
        <w:t xml:space="preserve"> click </w:t>
      </w:r>
      <w:r w:rsidRPr="008E5A31">
        <w:rPr>
          <w:b/>
        </w:rPr>
        <w:t>Browse</w:t>
      </w:r>
      <w:r>
        <w:rPr>
          <w:b/>
        </w:rPr>
        <w:t>.</w:t>
      </w:r>
    </w:p>
    <w:p w14:paraId="1F6BC12E" w14:textId="77777777" w:rsidR="003E3686" w:rsidRDefault="003E3686" w:rsidP="00D149D9">
      <w:pPr>
        <w:pStyle w:val="ppBodyText"/>
        <w:numPr>
          <w:ilvl w:val="0"/>
          <w:numId w:val="55"/>
        </w:numPr>
      </w:pPr>
      <w:r>
        <w:rPr>
          <w:b/>
        </w:rPr>
        <w:t xml:space="preserve">Browse </w:t>
      </w:r>
      <w:r>
        <w:t xml:space="preserve">to </w:t>
      </w:r>
      <w:r>
        <w:rPr>
          <w:b/>
        </w:rPr>
        <w:t>C:\</w:t>
      </w:r>
      <w:r>
        <w:t xml:space="preserve"> and click </w:t>
      </w:r>
      <w:r>
        <w:rPr>
          <w:b/>
        </w:rPr>
        <w:t>Select Folder</w:t>
      </w:r>
    </w:p>
    <w:p w14:paraId="03DED509" w14:textId="77777777" w:rsidR="003E3686" w:rsidRDefault="003E3686" w:rsidP="003E3686">
      <w:pPr>
        <w:pStyle w:val="00-ScreenShot"/>
      </w:pPr>
      <w:r>
        <w:drawing>
          <wp:inline distT="0" distB="0" distL="0" distR="0" wp14:anchorId="6010B018" wp14:editId="4491C74F">
            <wp:extent cx="3937000" cy="3033324"/>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57284" cy="3048952"/>
                    </a:xfrm>
                    <a:prstGeom prst="rect">
                      <a:avLst/>
                    </a:prstGeom>
                  </pic:spPr>
                </pic:pic>
              </a:graphicData>
            </a:graphic>
          </wp:inline>
        </w:drawing>
      </w:r>
    </w:p>
    <w:p w14:paraId="2797EF67" w14:textId="77246FDF" w:rsidR="009B1B5C" w:rsidRDefault="003E3686" w:rsidP="00ED7F96">
      <w:pPr>
        <w:pStyle w:val="ppBodyText"/>
        <w:numPr>
          <w:ilvl w:val="0"/>
          <w:numId w:val="55"/>
        </w:numPr>
      </w:pPr>
      <w:r>
        <w:t xml:space="preserve">Click </w:t>
      </w:r>
      <w:r w:rsidRPr="00D377DD">
        <w:rPr>
          <w:b/>
        </w:rPr>
        <w:t>Next</w:t>
      </w:r>
      <w:r>
        <w:t>.</w:t>
      </w:r>
    </w:p>
    <w:p w14:paraId="7D2B0B17" w14:textId="51F60D73" w:rsidR="003E3686" w:rsidRDefault="003E3686" w:rsidP="00D149D9">
      <w:pPr>
        <w:pStyle w:val="ppBodyText"/>
        <w:numPr>
          <w:ilvl w:val="0"/>
          <w:numId w:val="55"/>
        </w:numPr>
      </w:pPr>
      <w:r>
        <w:lastRenderedPageBreak/>
        <w:t xml:space="preserve">Confirm </w:t>
      </w:r>
      <w:r w:rsidR="007E698A">
        <w:t>the settings</w:t>
      </w:r>
      <w:r>
        <w:t xml:space="preserve"> match those below, and then click </w:t>
      </w:r>
      <w:r w:rsidRPr="001B40E4">
        <w:rPr>
          <w:b/>
        </w:rPr>
        <w:t>Finish</w:t>
      </w:r>
      <w:r>
        <w:t>.</w:t>
      </w:r>
    </w:p>
    <w:p w14:paraId="77556BB6" w14:textId="77777777" w:rsidR="003E3686" w:rsidRDefault="003E3686" w:rsidP="003E3686">
      <w:pPr>
        <w:pStyle w:val="00-ScreenShot"/>
      </w:pPr>
      <w:r>
        <w:drawing>
          <wp:inline distT="0" distB="0" distL="0" distR="0" wp14:anchorId="71792974" wp14:editId="2B0CE27A">
            <wp:extent cx="4304851" cy="1612900"/>
            <wp:effectExtent l="114300" t="95250" r="114935" b="10160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30803" cy="1622623"/>
                    </a:xfrm>
                    <a:prstGeom prst="rect">
                      <a:avLst/>
                    </a:prstGeom>
                    <a:effectLst>
                      <a:outerShdw blurRad="63500" sx="102000" sy="102000" algn="ctr" rotWithShape="0">
                        <a:prstClr val="black">
                          <a:alpha val="40000"/>
                        </a:prstClr>
                      </a:outerShdw>
                    </a:effectLst>
                  </pic:spPr>
                </pic:pic>
              </a:graphicData>
            </a:graphic>
          </wp:inline>
        </w:drawing>
      </w:r>
    </w:p>
    <w:p w14:paraId="231216C9" w14:textId="4BE4BE4A" w:rsidR="003E3686" w:rsidRPr="009F06BD" w:rsidRDefault="003E3686" w:rsidP="00D149D9">
      <w:pPr>
        <w:pStyle w:val="ppBodyText"/>
        <w:numPr>
          <w:ilvl w:val="0"/>
          <w:numId w:val="55"/>
        </w:numPr>
      </w:pPr>
      <w:r>
        <w:t xml:space="preserve">Once complete, </w:t>
      </w:r>
      <w:r w:rsidR="00D270F8">
        <w:t>s</w:t>
      </w:r>
      <w:r>
        <w:t xml:space="preserve">elect </w:t>
      </w:r>
      <w:r>
        <w:rPr>
          <w:b/>
        </w:rPr>
        <w:t xml:space="preserve">HYPER-V02 </w:t>
      </w:r>
      <w:r w:rsidRPr="00F0463D">
        <w:t>from t</w:t>
      </w:r>
      <w:r>
        <w:t>he navigation in the top left</w:t>
      </w:r>
    </w:p>
    <w:p w14:paraId="0800E5A1" w14:textId="2CD4AB01" w:rsidR="003E3686" w:rsidRPr="00F0463D" w:rsidRDefault="005619E1" w:rsidP="00D149D9">
      <w:pPr>
        <w:pStyle w:val="ppBodyText"/>
        <w:numPr>
          <w:ilvl w:val="0"/>
          <w:numId w:val="55"/>
        </w:numPr>
      </w:pPr>
      <w:r>
        <w:t>Right-click</w:t>
      </w:r>
      <w:r w:rsidR="003E3686">
        <w:t xml:space="preserve"> </w:t>
      </w:r>
      <w:r w:rsidR="003E3686" w:rsidRPr="00F0463D">
        <w:rPr>
          <w:b/>
        </w:rPr>
        <w:t>VM03</w:t>
      </w:r>
      <w:r w:rsidR="003E3686">
        <w:t xml:space="preserve"> and click </w:t>
      </w:r>
      <w:r w:rsidR="003E3686">
        <w:rPr>
          <w:b/>
        </w:rPr>
        <w:t>Settings</w:t>
      </w:r>
    </w:p>
    <w:p w14:paraId="25760557" w14:textId="77777777" w:rsidR="003E3686" w:rsidRDefault="003E3686" w:rsidP="003E3686">
      <w:pPr>
        <w:pStyle w:val="00-ScreenShot"/>
      </w:pPr>
      <w:r>
        <w:drawing>
          <wp:inline distT="0" distB="0" distL="0" distR="0" wp14:anchorId="1791E9B0" wp14:editId="05BEB2E2">
            <wp:extent cx="4436916" cy="685800"/>
            <wp:effectExtent l="0" t="0" r="190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28898" cy="700017"/>
                    </a:xfrm>
                    <a:prstGeom prst="rect">
                      <a:avLst/>
                    </a:prstGeom>
                  </pic:spPr>
                </pic:pic>
              </a:graphicData>
            </a:graphic>
          </wp:inline>
        </w:drawing>
      </w:r>
    </w:p>
    <w:p w14:paraId="3BB7A8C2" w14:textId="02AEACAA" w:rsidR="003E3686" w:rsidRDefault="003E3686" w:rsidP="00D149D9">
      <w:pPr>
        <w:pStyle w:val="00-ScreenShot"/>
        <w:numPr>
          <w:ilvl w:val="0"/>
          <w:numId w:val="55"/>
        </w:numPr>
        <w:jc w:val="left"/>
      </w:pPr>
      <w:r>
        <w:t xml:space="preserve">Under </w:t>
      </w:r>
      <w:r>
        <w:rPr>
          <w:b/>
        </w:rPr>
        <w:t>IDE Controller 0</w:t>
      </w:r>
      <w:r>
        <w:t>, confirm that the VHDX of the Virtual Machine now</w:t>
      </w:r>
      <w:r w:rsidR="00D90813">
        <w:t xml:space="preserve"> resides on the C:\ of HYPER-V02.  A </w:t>
      </w:r>
      <w:r w:rsidR="00D90813" w:rsidRPr="001B40E4">
        <w:rPr>
          <w:b/>
        </w:rPr>
        <w:t>Shared Nothing Live Migration</w:t>
      </w:r>
      <w:r w:rsidR="00D90813">
        <w:t xml:space="preserve"> allows the administrator to move the running state of the VM </w:t>
      </w:r>
      <w:r w:rsidR="00D90813" w:rsidRPr="00170A30">
        <w:rPr>
          <w:i/>
        </w:rPr>
        <w:t>and</w:t>
      </w:r>
      <w:r w:rsidR="00D90813">
        <w:t xml:space="preserve"> its storage, from one location to another with no downtime to the VM.  The VMs can be moved between standalone hosts, clusters or any combination of hosts and clusters with either local or shared storage.  A network connection is used for the transition of the memory and storage data.</w:t>
      </w:r>
    </w:p>
    <w:p w14:paraId="0FD1DF44" w14:textId="77777777" w:rsidR="003E3686" w:rsidRDefault="003E3686" w:rsidP="003E3686">
      <w:pPr>
        <w:pStyle w:val="00-ScreenShot"/>
      </w:pPr>
      <w:r>
        <w:drawing>
          <wp:inline distT="0" distB="0" distL="0" distR="0" wp14:anchorId="580B9CCA" wp14:editId="57F981AB">
            <wp:extent cx="6047717" cy="1092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100561" cy="1101744"/>
                    </a:xfrm>
                    <a:prstGeom prst="rect">
                      <a:avLst/>
                    </a:prstGeom>
                  </pic:spPr>
                </pic:pic>
              </a:graphicData>
            </a:graphic>
          </wp:inline>
        </w:drawing>
      </w:r>
    </w:p>
    <w:p w14:paraId="7C151D2C" w14:textId="06D94B54" w:rsidR="003E3686" w:rsidRPr="00D90813" w:rsidRDefault="003E3686" w:rsidP="00D149D9">
      <w:pPr>
        <w:pStyle w:val="ppBodyText"/>
        <w:numPr>
          <w:ilvl w:val="0"/>
          <w:numId w:val="55"/>
        </w:numPr>
        <w:rPr>
          <w:bCs/>
        </w:rPr>
      </w:pPr>
      <w:r>
        <w:t xml:space="preserve">Click </w:t>
      </w:r>
      <w:r w:rsidRPr="0057652D">
        <w:rPr>
          <w:b/>
        </w:rPr>
        <w:t>Cancel</w:t>
      </w:r>
      <w:r>
        <w:t xml:space="preserve"> to close the settings window.</w:t>
      </w:r>
      <w:r w:rsidR="00757F6E">
        <w:t xml:space="preserve">  Minimize </w:t>
      </w:r>
      <w:r w:rsidR="00757F6E" w:rsidRPr="00757F6E">
        <w:rPr>
          <w:b/>
        </w:rPr>
        <w:t>Hyper-V Manager</w:t>
      </w:r>
      <w:r w:rsidR="00757F6E">
        <w:t xml:space="preserve"> and </w:t>
      </w:r>
      <w:r w:rsidR="00757F6E" w:rsidRPr="00757F6E">
        <w:rPr>
          <w:b/>
        </w:rPr>
        <w:t>Failover Cluster Manager</w:t>
      </w:r>
      <w:r w:rsidR="00757F6E">
        <w:t>.</w:t>
      </w:r>
    </w:p>
    <w:p w14:paraId="0222ACAF" w14:textId="77777777" w:rsidR="00D90813" w:rsidRPr="00F41F02" w:rsidRDefault="00D90813" w:rsidP="00D90813">
      <w:pPr>
        <w:pStyle w:val="ppBodyText"/>
        <w:numPr>
          <w:ilvl w:val="0"/>
          <w:numId w:val="0"/>
        </w:numPr>
        <w:ind w:left="360"/>
        <w:rPr>
          <w:bCs/>
        </w:rPr>
      </w:pPr>
    </w:p>
    <w:p w14:paraId="12EEEBB7" w14:textId="3FB82BAD" w:rsidR="00F41F02" w:rsidRDefault="00F41F02" w:rsidP="00F41F02">
      <w:pPr>
        <w:pStyle w:val="ListParagraph"/>
        <w:numPr>
          <w:ilvl w:val="0"/>
          <w:numId w:val="0"/>
        </w:numPr>
        <w:ind w:left="720"/>
      </w:pPr>
      <w:r>
        <w:t>------------------------------------------------------------END OF LAB 5------------------------------------------------------------</w:t>
      </w:r>
    </w:p>
    <w:p w14:paraId="6D2EDEDD" w14:textId="77777777" w:rsidR="00F41F02" w:rsidRPr="0057652D" w:rsidRDefault="00F41F02" w:rsidP="00F41F02">
      <w:pPr>
        <w:pStyle w:val="ppBodyText"/>
        <w:numPr>
          <w:ilvl w:val="0"/>
          <w:numId w:val="0"/>
        </w:numPr>
        <w:rPr>
          <w:bCs/>
        </w:rPr>
      </w:pPr>
    </w:p>
    <w:p w14:paraId="621C3BEC" w14:textId="77777777" w:rsidR="00F41F02" w:rsidRPr="00AE24D6" w:rsidRDefault="00F41F02">
      <w:pPr>
        <w:rPr>
          <w:rFonts w:asciiTheme="majorHAnsi" w:eastAsiaTheme="majorEastAsia" w:hAnsiTheme="majorHAnsi" w:cstheme="majorBidi"/>
          <w:color w:val="17365D" w:themeColor="text2" w:themeShade="BF"/>
          <w:spacing w:val="5"/>
          <w:kern w:val="28"/>
          <w:sz w:val="46"/>
          <w:szCs w:val="52"/>
        </w:rPr>
      </w:pPr>
      <w:bookmarkStart w:id="40" w:name="_Toc364258621"/>
      <w:r w:rsidRPr="00AE24D6">
        <w:rPr>
          <w:sz w:val="16"/>
        </w:rPr>
        <w:br w:type="page"/>
      </w:r>
    </w:p>
    <w:bookmarkStart w:id="41" w:name="_Toc366171496" w:displacedByCustomXml="next"/>
    <w:sdt>
      <w:sdtPr>
        <w:rPr>
          <w:b/>
          <w:sz w:val="54"/>
          <w:szCs w:val="56"/>
        </w:rPr>
        <w:alias w:val="Topic"/>
        <w:tag w:val="9b28405c-4706-4849-b895-81eddc365c6a"/>
        <w:id w:val="-756279973"/>
        <w:placeholder>
          <w:docPart w:val="EE0A99EE9660409C957F818A96DD384F"/>
        </w:placeholder>
        <w:text/>
      </w:sdtPr>
      <w:sdtEndPr/>
      <w:sdtContent>
        <w:p w14:paraId="50CCF0A1" w14:textId="1BBD2FCD" w:rsidR="00AE24D6" w:rsidRPr="00FE368F" w:rsidRDefault="00AE24D6" w:rsidP="00AE24D6">
          <w:pPr>
            <w:pStyle w:val="ppTopic"/>
            <w:rPr>
              <w:b/>
              <w:sz w:val="54"/>
              <w:szCs w:val="56"/>
            </w:rPr>
          </w:pPr>
          <w:r w:rsidRPr="00FE368F">
            <w:rPr>
              <w:b/>
              <w:sz w:val="54"/>
              <w:szCs w:val="56"/>
            </w:rPr>
            <w:t>Lab 6: Backup &amp; Replication</w:t>
          </w:r>
          <w:r w:rsidR="00FE368F" w:rsidRPr="00FE368F">
            <w:rPr>
              <w:b/>
              <w:sz w:val="54"/>
              <w:szCs w:val="56"/>
            </w:rPr>
            <w:t xml:space="preserve"> with Hyper-V</w:t>
          </w:r>
        </w:p>
      </w:sdtContent>
    </w:sdt>
    <w:bookmarkEnd w:id="41" w:displacedByCustomXml="prev"/>
    <w:bookmarkStart w:id="42" w:name="_Toc366171497"/>
    <w:p w14:paraId="0E46414B" w14:textId="32D78FB6" w:rsidR="003E3686" w:rsidRDefault="00A670E4" w:rsidP="00AE24D6">
      <w:pPr>
        <w:pStyle w:val="ppTopic"/>
      </w:pPr>
      <w:sdt>
        <w:sdtPr>
          <w:alias w:val="Topic"/>
          <w:tag w:val="9b28405c-4706-4849-b895-81eddc365c6a"/>
          <w:id w:val="-1604802387"/>
          <w:placeholder>
            <w:docPart w:val="FB7ED4CBCA8743CC852A39C3861F39D1"/>
          </w:placeholder>
          <w:text/>
        </w:sdtPr>
        <w:sdtEndPr/>
        <w:sdtContent>
          <w:r w:rsidR="00DE07A4">
            <w:t xml:space="preserve">Exercise 6.1: </w:t>
          </w:r>
          <w:r w:rsidR="0057652D">
            <w:t>Backup a VM</w:t>
          </w:r>
        </w:sdtContent>
      </w:sdt>
      <w:bookmarkEnd w:id="40"/>
      <w:bookmarkEnd w:id="42"/>
    </w:p>
    <w:p w14:paraId="38439F8E" w14:textId="664E32E7" w:rsidR="003E3686" w:rsidRDefault="001C0D58" w:rsidP="003E3686">
      <w:pPr>
        <w:pStyle w:val="ppBodyText"/>
        <w:numPr>
          <w:ilvl w:val="0"/>
          <w:numId w:val="1"/>
        </w:numPr>
        <w:rPr>
          <w:b/>
        </w:rPr>
      </w:pPr>
      <w:r>
        <w:rPr>
          <w:b/>
        </w:rPr>
        <w:t>In this exercise</w:t>
      </w:r>
      <w:r w:rsidR="008A2DFC">
        <w:rPr>
          <w:b/>
        </w:rPr>
        <w:t>,</w:t>
      </w:r>
      <w:r w:rsidR="00E41F2E">
        <w:rPr>
          <w:b/>
        </w:rPr>
        <w:t xml:space="preserve"> </w:t>
      </w:r>
      <w:r w:rsidR="003E3686">
        <w:rPr>
          <w:b/>
        </w:rPr>
        <w:t>a basic Windows Server Backup</w:t>
      </w:r>
      <w:r w:rsidR="00E41F2E">
        <w:rPr>
          <w:b/>
        </w:rPr>
        <w:t xml:space="preserve"> will be performed</w:t>
      </w:r>
      <w:r w:rsidR="003E3686">
        <w:rPr>
          <w:b/>
        </w:rPr>
        <w:t xml:space="preserve"> which can be used to protect Hyper-V virtual machines.</w:t>
      </w:r>
    </w:p>
    <w:p w14:paraId="154CE51A" w14:textId="6B674614" w:rsidR="003E3686" w:rsidRPr="00904EE0" w:rsidRDefault="00EA038B" w:rsidP="003E3686">
      <w:pPr>
        <w:pStyle w:val="ppBodyText"/>
        <w:numPr>
          <w:ilvl w:val="0"/>
          <w:numId w:val="1"/>
        </w:numPr>
        <w:rPr>
          <w:b/>
        </w:rPr>
      </w:pPr>
      <w:r>
        <w:rPr>
          <w:b/>
        </w:rPr>
        <w:t>Estimated time to complete</w:t>
      </w:r>
      <w:r w:rsidR="003E3686">
        <w:rPr>
          <w:b/>
        </w:rPr>
        <w:t xml:space="preserve">: </w:t>
      </w:r>
      <w:r w:rsidR="00D90813">
        <w:rPr>
          <w:b/>
        </w:rPr>
        <w:t>5</w:t>
      </w:r>
      <w:r w:rsidR="003E3686">
        <w:rPr>
          <w:b/>
        </w:rPr>
        <w:t xml:space="preserve"> minutes</w:t>
      </w:r>
    </w:p>
    <w:p w14:paraId="41FDDA1B" w14:textId="77777777" w:rsidR="003E3686" w:rsidRPr="00C023CD" w:rsidRDefault="003E3686" w:rsidP="003E3686">
      <w:pPr>
        <w:rPr>
          <w:b/>
          <w:i/>
        </w:rPr>
      </w:pPr>
      <w:r>
        <w:rPr>
          <w:noProof/>
        </w:rPr>
        <w:drawing>
          <wp:inline distT="0" distB="0" distL="0" distR="0" wp14:anchorId="37C88259" wp14:editId="223D5B1D">
            <wp:extent cx="612140" cy="771525"/>
            <wp:effectExtent l="0" t="0" r="0" b="0"/>
            <wp:docPr id="351" name="Picture 351"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42A51879" w14:textId="00919F51" w:rsidR="003E3686" w:rsidRDefault="003E3686" w:rsidP="00D149D9">
      <w:pPr>
        <w:pStyle w:val="ListParagraph"/>
        <w:numPr>
          <w:ilvl w:val="0"/>
          <w:numId w:val="56"/>
        </w:numPr>
      </w:pPr>
      <w:r>
        <w:t xml:space="preserve">Open </w:t>
      </w:r>
      <w:r w:rsidRPr="00D90813">
        <w:rPr>
          <w:b/>
        </w:rPr>
        <w:t>VMM01</w:t>
      </w:r>
      <w:r w:rsidR="000112B8">
        <w:t xml:space="preserve"> </w:t>
      </w:r>
      <w:r>
        <w:t xml:space="preserve">then open the </w:t>
      </w:r>
      <w:r w:rsidRPr="00D90813">
        <w:rPr>
          <w:b/>
        </w:rPr>
        <w:t>MMC</w:t>
      </w:r>
      <w:r>
        <w:t xml:space="preserve"> interface located on the </w:t>
      </w:r>
      <w:r w:rsidRPr="00D90813">
        <w:rPr>
          <w:b/>
        </w:rPr>
        <w:t>Desktop</w:t>
      </w:r>
    </w:p>
    <w:p w14:paraId="52A8AB8E" w14:textId="77777777" w:rsidR="003E3686" w:rsidRDefault="003E3686" w:rsidP="003E3686">
      <w:pPr>
        <w:pStyle w:val="00-ScreenShot"/>
      </w:pPr>
      <w:r>
        <w:drawing>
          <wp:inline distT="0" distB="0" distL="0" distR="0" wp14:anchorId="26DD25A7" wp14:editId="0CFA4167">
            <wp:extent cx="628650" cy="10572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8650" cy="1057275"/>
                    </a:xfrm>
                    <a:prstGeom prst="rect">
                      <a:avLst/>
                    </a:prstGeom>
                    <a:noFill/>
                    <a:ln>
                      <a:noFill/>
                    </a:ln>
                  </pic:spPr>
                </pic:pic>
              </a:graphicData>
            </a:graphic>
          </wp:inline>
        </w:drawing>
      </w:r>
    </w:p>
    <w:p w14:paraId="2BCA3902" w14:textId="6DB2E316" w:rsidR="003E3686" w:rsidRDefault="003E3686" w:rsidP="00D149D9">
      <w:pPr>
        <w:pStyle w:val="ppBodyText"/>
        <w:numPr>
          <w:ilvl w:val="0"/>
          <w:numId w:val="56"/>
        </w:numPr>
      </w:pPr>
      <w:r>
        <w:t xml:space="preserve">Once opened, click </w:t>
      </w:r>
      <w:r w:rsidRPr="00382EE4">
        <w:rPr>
          <w:b/>
        </w:rPr>
        <w:t>File</w:t>
      </w:r>
      <w:r>
        <w:t xml:space="preserve"> and then </w:t>
      </w:r>
      <w:r w:rsidRPr="00904EE0">
        <w:rPr>
          <w:b/>
        </w:rPr>
        <w:t>Add/Remove Snap-In</w:t>
      </w:r>
    </w:p>
    <w:p w14:paraId="07F9D414" w14:textId="77777777" w:rsidR="003E3686" w:rsidRDefault="003E3686" w:rsidP="003E3686">
      <w:pPr>
        <w:pStyle w:val="00-ScreenShot"/>
      </w:pPr>
      <w:r>
        <w:drawing>
          <wp:inline distT="0" distB="0" distL="0" distR="0" wp14:anchorId="77ABB5B3" wp14:editId="11669774">
            <wp:extent cx="2465222" cy="1372848"/>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475232" cy="1378422"/>
                    </a:xfrm>
                    <a:prstGeom prst="rect">
                      <a:avLst/>
                    </a:prstGeom>
                  </pic:spPr>
                </pic:pic>
              </a:graphicData>
            </a:graphic>
          </wp:inline>
        </w:drawing>
      </w:r>
    </w:p>
    <w:p w14:paraId="1649A848" w14:textId="77777777" w:rsidR="003E3686" w:rsidRDefault="003E3686" w:rsidP="00D149D9">
      <w:pPr>
        <w:pStyle w:val="ppBodyText"/>
        <w:numPr>
          <w:ilvl w:val="0"/>
          <w:numId w:val="56"/>
        </w:numPr>
      </w:pPr>
      <w:r>
        <w:t xml:space="preserve">Scroll down to the bottom of the list of Available snap-ins and click </w:t>
      </w:r>
      <w:r w:rsidRPr="00904EE0">
        <w:rPr>
          <w:b/>
        </w:rPr>
        <w:t>Windows Server Backup</w:t>
      </w:r>
      <w:r>
        <w:rPr>
          <w:b/>
        </w:rPr>
        <w:t xml:space="preserve">, </w:t>
      </w:r>
      <w:r w:rsidRPr="00904EE0">
        <w:t>then click</w:t>
      </w:r>
      <w:r>
        <w:rPr>
          <w:b/>
        </w:rPr>
        <w:t xml:space="preserve"> Add</w:t>
      </w:r>
    </w:p>
    <w:p w14:paraId="22C9A1A8" w14:textId="77777777" w:rsidR="003E3686" w:rsidRDefault="003E3686" w:rsidP="003E3686">
      <w:pPr>
        <w:pStyle w:val="00-ScreenShot"/>
      </w:pPr>
      <w:r>
        <w:drawing>
          <wp:inline distT="0" distB="0" distL="0" distR="0" wp14:anchorId="27CD07B2" wp14:editId="1D8A2A23">
            <wp:extent cx="2870200" cy="2463955"/>
            <wp:effectExtent l="0" t="0" r="635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90553" cy="2481427"/>
                    </a:xfrm>
                    <a:prstGeom prst="rect">
                      <a:avLst/>
                    </a:prstGeom>
                  </pic:spPr>
                </pic:pic>
              </a:graphicData>
            </a:graphic>
          </wp:inline>
        </w:drawing>
      </w:r>
    </w:p>
    <w:p w14:paraId="2C4B7928" w14:textId="7D1D7166" w:rsidR="003E3686" w:rsidRPr="00100B6F" w:rsidRDefault="003E3686" w:rsidP="00D149D9">
      <w:pPr>
        <w:pStyle w:val="ppBodyText"/>
        <w:numPr>
          <w:ilvl w:val="0"/>
          <w:numId w:val="56"/>
        </w:numPr>
      </w:pPr>
      <w:r>
        <w:lastRenderedPageBreak/>
        <w:t xml:space="preserve">Select </w:t>
      </w:r>
      <w:r>
        <w:rPr>
          <w:b/>
        </w:rPr>
        <w:t>Another Computer</w:t>
      </w:r>
      <w:r>
        <w:t xml:space="preserve"> and type </w:t>
      </w:r>
      <w:r>
        <w:rPr>
          <w:b/>
        </w:rPr>
        <w:t xml:space="preserve">HYPER-V02, </w:t>
      </w:r>
      <w:r w:rsidR="00757F6E">
        <w:t>and then</w:t>
      </w:r>
      <w:r>
        <w:t xml:space="preserve"> click </w:t>
      </w:r>
      <w:r>
        <w:rPr>
          <w:b/>
        </w:rPr>
        <w:t>OK.</w:t>
      </w:r>
    </w:p>
    <w:p w14:paraId="6673C62D" w14:textId="77777777" w:rsidR="003E3686" w:rsidRPr="00904EE0" w:rsidRDefault="003E3686" w:rsidP="003E3686">
      <w:pPr>
        <w:pStyle w:val="00-ScreenShot"/>
      </w:pPr>
      <w:r>
        <w:drawing>
          <wp:inline distT="0" distB="0" distL="0" distR="0" wp14:anchorId="2BFB8541" wp14:editId="2DAFFCFF">
            <wp:extent cx="4713767" cy="27432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549"/>
                    <a:stretch/>
                  </pic:blipFill>
                  <pic:spPr bwMode="auto">
                    <a:xfrm>
                      <a:off x="0" y="0"/>
                      <a:ext cx="4734707" cy="2755386"/>
                    </a:xfrm>
                    <a:prstGeom prst="rect">
                      <a:avLst/>
                    </a:prstGeom>
                    <a:ln>
                      <a:noFill/>
                    </a:ln>
                    <a:extLst>
                      <a:ext uri="{53640926-AAD7-44D8-BBD7-CCE9431645EC}">
                        <a14:shadowObscured xmlns:a14="http://schemas.microsoft.com/office/drawing/2010/main"/>
                      </a:ext>
                    </a:extLst>
                  </pic:spPr>
                </pic:pic>
              </a:graphicData>
            </a:graphic>
          </wp:inline>
        </w:drawing>
      </w:r>
    </w:p>
    <w:p w14:paraId="0286939A" w14:textId="77777777" w:rsidR="003E3686" w:rsidRDefault="003E3686" w:rsidP="00D149D9">
      <w:pPr>
        <w:pStyle w:val="ppBodyText"/>
        <w:numPr>
          <w:ilvl w:val="0"/>
          <w:numId w:val="56"/>
        </w:numPr>
        <w:rPr>
          <w:b/>
        </w:rPr>
      </w:pPr>
      <w:r w:rsidRPr="00904EE0">
        <w:t xml:space="preserve">Back in </w:t>
      </w:r>
      <w:r>
        <w:t xml:space="preserve">the </w:t>
      </w:r>
      <w:r w:rsidRPr="00904EE0">
        <w:rPr>
          <w:b/>
        </w:rPr>
        <w:t>Add/Remove Snap-Ins wizard</w:t>
      </w:r>
      <w:r>
        <w:t xml:space="preserve">, click </w:t>
      </w:r>
      <w:r w:rsidRPr="00904EE0">
        <w:rPr>
          <w:b/>
        </w:rPr>
        <w:t>OK</w:t>
      </w:r>
    </w:p>
    <w:p w14:paraId="7FD939F5" w14:textId="77777777" w:rsidR="003E3686" w:rsidRPr="00100B6F" w:rsidRDefault="003E3686" w:rsidP="003E3686">
      <w:pPr>
        <w:pStyle w:val="00-ScreenShot"/>
      </w:pPr>
      <w:r>
        <w:drawing>
          <wp:inline distT="0" distB="0" distL="0" distR="0" wp14:anchorId="3FBA4F36" wp14:editId="2494593C">
            <wp:extent cx="4602433" cy="3238500"/>
            <wp:effectExtent l="0" t="0" r="825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629722" cy="3257702"/>
                    </a:xfrm>
                    <a:prstGeom prst="rect">
                      <a:avLst/>
                    </a:prstGeom>
                  </pic:spPr>
                </pic:pic>
              </a:graphicData>
            </a:graphic>
          </wp:inline>
        </w:drawing>
      </w:r>
    </w:p>
    <w:p w14:paraId="4B9162FE" w14:textId="15D97EE6" w:rsidR="003E3686" w:rsidRDefault="003E3686" w:rsidP="00D149D9">
      <w:pPr>
        <w:pStyle w:val="ppBodyText"/>
        <w:numPr>
          <w:ilvl w:val="0"/>
          <w:numId w:val="56"/>
        </w:numPr>
      </w:pPr>
      <w:r>
        <w:t xml:space="preserve">Click and Expand the </w:t>
      </w:r>
      <w:r>
        <w:rPr>
          <w:b/>
        </w:rPr>
        <w:t xml:space="preserve">Windows Server Backup (HYPER-V02) </w:t>
      </w:r>
      <w:r>
        <w:t xml:space="preserve">navigation and click </w:t>
      </w:r>
      <w:r>
        <w:rPr>
          <w:b/>
        </w:rPr>
        <w:t>Local Backup</w:t>
      </w:r>
      <w:r w:rsidR="00757F6E">
        <w:rPr>
          <w:b/>
        </w:rPr>
        <w:t xml:space="preserve">.  </w:t>
      </w:r>
      <w:r w:rsidR="00757F6E" w:rsidRPr="00757F6E">
        <w:t>This</w:t>
      </w:r>
      <w:r w:rsidR="00757F6E">
        <w:t xml:space="preserve"> may take a few moments.</w:t>
      </w:r>
    </w:p>
    <w:p w14:paraId="238F85EA" w14:textId="77777777" w:rsidR="003E3686" w:rsidRDefault="003E3686" w:rsidP="003E3686">
      <w:pPr>
        <w:pStyle w:val="00-ScreenShot"/>
      </w:pPr>
      <w:r>
        <w:drawing>
          <wp:inline distT="0" distB="0" distL="0" distR="0" wp14:anchorId="14B06774" wp14:editId="50479C42">
            <wp:extent cx="3431048" cy="850900"/>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434974" cy="851874"/>
                    </a:xfrm>
                    <a:prstGeom prst="rect">
                      <a:avLst/>
                    </a:prstGeom>
                  </pic:spPr>
                </pic:pic>
              </a:graphicData>
            </a:graphic>
          </wp:inline>
        </w:drawing>
      </w:r>
    </w:p>
    <w:p w14:paraId="66426D8F" w14:textId="77777777" w:rsidR="000F30F8" w:rsidRDefault="000F30F8" w:rsidP="003E3686">
      <w:pPr>
        <w:pStyle w:val="00-ScreenShot"/>
      </w:pPr>
    </w:p>
    <w:p w14:paraId="1D720222" w14:textId="77777777" w:rsidR="000F30F8" w:rsidRDefault="000F30F8" w:rsidP="003E3686">
      <w:pPr>
        <w:pStyle w:val="00-ScreenShot"/>
      </w:pPr>
    </w:p>
    <w:p w14:paraId="54111B1A" w14:textId="77777777" w:rsidR="003E3686" w:rsidRDefault="003E3686" w:rsidP="00D149D9">
      <w:pPr>
        <w:pStyle w:val="ppBodyText"/>
        <w:numPr>
          <w:ilvl w:val="0"/>
          <w:numId w:val="56"/>
        </w:numPr>
      </w:pPr>
      <w:r>
        <w:lastRenderedPageBreak/>
        <w:t xml:space="preserve">In the </w:t>
      </w:r>
      <w:r w:rsidRPr="00C50F96">
        <w:rPr>
          <w:b/>
        </w:rPr>
        <w:t>Actions</w:t>
      </w:r>
      <w:r>
        <w:t xml:space="preserve"> pane, click </w:t>
      </w:r>
      <w:r w:rsidRPr="00C50F96">
        <w:rPr>
          <w:b/>
        </w:rPr>
        <w:t>Backup Once</w:t>
      </w:r>
      <w:r>
        <w:t>.</w:t>
      </w:r>
    </w:p>
    <w:p w14:paraId="2F499E05" w14:textId="77777777" w:rsidR="003E3686" w:rsidRDefault="003E3686" w:rsidP="003E3686">
      <w:pPr>
        <w:pStyle w:val="00-ScreenShot"/>
      </w:pPr>
      <w:r>
        <w:drawing>
          <wp:inline distT="0" distB="0" distL="0" distR="0" wp14:anchorId="420C246E" wp14:editId="66DE6467">
            <wp:extent cx="2013394" cy="1631290"/>
            <wp:effectExtent l="0" t="0" r="635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19021" cy="1635849"/>
                    </a:xfrm>
                    <a:prstGeom prst="rect">
                      <a:avLst/>
                    </a:prstGeom>
                  </pic:spPr>
                </pic:pic>
              </a:graphicData>
            </a:graphic>
          </wp:inline>
        </w:drawing>
      </w:r>
    </w:p>
    <w:p w14:paraId="363FFD09" w14:textId="77777777" w:rsidR="003E3686" w:rsidRDefault="003E3686" w:rsidP="00D149D9">
      <w:pPr>
        <w:pStyle w:val="ppBodyText"/>
        <w:numPr>
          <w:ilvl w:val="0"/>
          <w:numId w:val="56"/>
        </w:numPr>
      </w:pPr>
      <w:r>
        <w:t xml:space="preserve">Select </w:t>
      </w:r>
      <w:r w:rsidRPr="002C2798">
        <w:rPr>
          <w:b/>
        </w:rPr>
        <w:t>Different options</w:t>
      </w:r>
      <w:r>
        <w:t xml:space="preserve"> then click </w:t>
      </w:r>
      <w:proofErr w:type="gramStart"/>
      <w:r w:rsidRPr="002C2798">
        <w:rPr>
          <w:b/>
        </w:rPr>
        <w:t>Next</w:t>
      </w:r>
      <w:proofErr w:type="gramEnd"/>
      <w:r>
        <w:t xml:space="preserve">.  Note that Windows Server Backup </w:t>
      </w:r>
      <w:proofErr w:type="gramStart"/>
      <w:r>
        <w:t>can also be configured</w:t>
      </w:r>
      <w:proofErr w:type="gramEnd"/>
      <w:r>
        <w:t xml:space="preserve"> on a schedule.  </w:t>
      </w:r>
    </w:p>
    <w:p w14:paraId="4FDB063B" w14:textId="77777777" w:rsidR="003E3686" w:rsidRDefault="003E3686" w:rsidP="003E3686">
      <w:pPr>
        <w:pStyle w:val="00-ScreenShot"/>
      </w:pPr>
      <w:r>
        <w:drawing>
          <wp:inline distT="0" distB="0" distL="0" distR="0" wp14:anchorId="7CBEB874" wp14:editId="5463C93B">
            <wp:extent cx="3238500" cy="175779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51359" cy="1764774"/>
                    </a:xfrm>
                    <a:prstGeom prst="rect">
                      <a:avLst/>
                    </a:prstGeom>
                  </pic:spPr>
                </pic:pic>
              </a:graphicData>
            </a:graphic>
          </wp:inline>
        </w:drawing>
      </w:r>
    </w:p>
    <w:p w14:paraId="208AD59C" w14:textId="77777777" w:rsidR="003E3686" w:rsidRDefault="003E3686" w:rsidP="00D149D9">
      <w:pPr>
        <w:pStyle w:val="ppBodyText"/>
        <w:numPr>
          <w:ilvl w:val="0"/>
          <w:numId w:val="56"/>
        </w:numPr>
      </w:pPr>
      <w:r>
        <w:t xml:space="preserve">Select </w:t>
      </w:r>
      <w:r w:rsidRPr="00904EE0">
        <w:rPr>
          <w:b/>
        </w:rPr>
        <w:t>Custom</w:t>
      </w:r>
      <w:r>
        <w:t xml:space="preserve">, </w:t>
      </w:r>
      <w:proofErr w:type="gramStart"/>
      <w:r>
        <w:t>then</w:t>
      </w:r>
      <w:proofErr w:type="gramEnd"/>
      <w:r>
        <w:t xml:space="preserve"> click </w:t>
      </w:r>
      <w:r w:rsidRPr="00904EE0">
        <w:rPr>
          <w:b/>
        </w:rPr>
        <w:t>Next</w:t>
      </w:r>
      <w:r>
        <w:t>.</w:t>
      </w:r>
    </w:p>
    <w:p w14:paraId="093182CA" w14:textId="77777777" w:rsidR="003E3686" w:rsidRDefault="003E3686" w:rsidP="003E3686">
      <w:pPr>
        <w:pStyle w:val="00-ScreenShot"/>
      </w:pPr>
      <w:r>
        <w:drawing>
          <wp:inline distT="0" distB="0" distL="0" distR="0" wp14:anchorId="7DADE614" wp14:editId="5A438D08">
            <wp:extent cx="3365500" cy="1353139"/>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82064" cy="1359799"/>
                    </a:xfrm>
                    <a:prstGeom prst="rect">
                      <a:avLst/>
                    </a:prstGeom>
                  </pic:spPr>
                </pic:pic>
              </a:graphicData>
            </a:graphic>
          </wp:inline>
        </w:drawing>
      </w:r>
    </w:p>
    <w:p w14:paraId="4B732CF0" w14:textId="77777777" w:rsidR="003E3686" w:rsidRDefault="003E3686" w:rsidP="00D149D9">
      <w:pPr>
        <w:pStyle w:val="ppBodyText"/>
        <w:numPr>
          <w:ilvl w:val="0"/>
          <w:numId w:val="56"/>
        </w:numPr>
      </w:pPr>
      <w:r>
        <w:t xml:space="preserve">On the </w:t>
      </w:r>
      <w:r>
        <w:rPr>
          <w:b/>
        </w:rPr>
        <w:t xml:space="preserve">Select Items for Backup, </w:t>
      </w:r>
      <w:r w:rsidRPr="00904EE0">
        <w:t>c</w:t>
      </w:r>
      <w:r>
        <w:t xml:space="preserve">lick </w:t>
      </w:r>
      <w:r w:rsidRPr="002C2798">
        <w:rPr>
          <w:b/>
        </w:rPr>
        <w:t>Add Items</w:t>
      </w:r>
      <w:r>
        <w:t>.</w:t>
      </w:r>
    </w:p>
    <w:p w14:paraId="1C8FDDD0" w14:textId="77777777" w:rsidR="003E3686" w:rsidRDefault="003E3686" w:rsidP="003E3686">
      <w:pPr>
        <w:pStyle w:val="00-ScreenShot"/>
      </w:pPr>
      <w:r>
        <w:drawing>
          <wp:inline distT="0" distB="0" distL="0" distR="0" wp14:anchorId="76D00C6A" wp14:editId="26793259">
            <wp:extent cx="3226003" cy="229555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43869" cy="2308269"/>
                    </a:xfrm>
                    <a:prstGeom prst="rect">
                      <a:avLst/>
                    </a:prstGeom>
                  </pic:spPr>
                </pic:pic>
              </a:graphicData>
            </a:graphic>
          </wp:inline>
        </w:drawing>
      </w:r>
    </w:p>
    <w:p w14:paraId="563D3A3F" w14:textId="77777777" w:rsidR="003E3686" w:rsidRDefault="003E3686" w:rsidP="00D149D9">
      <w:pPr>
        <w:pStyle w:val="ppBodyText"/>
        <w:numPr>
          <w:ilvl w:val="0"/>
          <w:numId w:val="56"/>
        </w:numPr>
      </w:pPr>
      <w:r>
        <w:lastRenderedPageBreak/>
        <w:t xml:space="preserve">Expand the Hyper-V Tree, and select </w:t>
      </w:r>
      <w:r>
        <w:rPr>
          <w:b/>
        </w:rPr>
        <w:t>VM03 (Backup Using Saved State)</w:t>
      </w:r>
      <w:r>
        <w:t xml:space="preserve"> then click </w:t>
      </w:r>
      <w:r>
        <w:rPr>
          <w:b/>
        </w:rPr>
        <w:t>OK.</w:t>
      </w:r>
    </w:p>
    <w:p w14:paraId="05F059E2" w14:textId="77777777" w:rsidR="003E3686" w:rsidRDefault="003E3686" w:rsidP="003E3686">
      <w:pPr>
        <w:pStyle w:val="00-ScreenShot"/>
      </w:pPr>
      <w:r>
        <w:drawing>
          <wp:inline distT="0" distB="0" distL="0" distR="0" wp14:anchorId="128D5348" wp14:editId="52C0A78E">
            <wp:extent cx="2381250" cy="13049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381250" cy="1304925"/>
                    </a:xfrm>
                    <a:prstGeom prst="rect">
                      <a:avLst/>
                    </a:prstGeom>
                    <a:noFill/>
                    <a:ln>
                      <a:noFill/>
                    </a:ln>
                  </pic:spPr>
                </pic:pic>
              </a:graphicData>
            </a:graphic>
          </wp:inline>
        </w:drawing>
      </w:r>
    </w:p>
    <w:p w14:paraId="70B4E227" w14:textId="77777777" w:rsidR="003E3686" w:rsidRPr="00100B6F" w:rsidRDefault="003E3686" w:rsidP="00D149D9">
      <w:pPr>
        <w:pStyle w:val="ppBodyText"/>
        <w:numPr>
          <w:ilvl w:val="0"/>
          <w:numId w:val="56"/>
        </w:numPr>
      </w:pPr>
      <w:r>
        <w:t xml:space="preserve">Upon returning to the </w:t>
      </w:r>
      <w:r>
        <w:rPr>
          <w:b/>
        </w:rPr>
        <w:t xml:space="preserve">Backup Once </w:t>
      </w:r>
      <w:r w:rsidRPr="00100B6F">
        <w:t>Wizard</w:t>
      </w:r>
      <w:r>
        <w:t>, c</w:t>
      </w:r>
      <w:r w:rsidRPr="00100B6F">
        <w:t>lick</w:t>
      </w:r>
      <w:r>
        <w:t xml:space="preserve"> </w:t>
      </w:r>
      <w:proofErr w:type="gramStart"/>
      <w:r>
        <w:rPr>
          <w:b/>
        </w:rPr>
        <w:t>Next</w:t>
      </w:r>
      <w:proofErr w:type="gramEnd"/>
      <w:r>
        <w:rPr>
          <w:b/>
        </w:rPr>
        <w:t>.</w:t>
      </w:r>
    </w:p>
    <w:p w14:paraId="6654F511" w14:textId="77777777" w:rsidR="003E3686" w:rsidRPr="003E3C65" w:rsidRDefault="003E3686" w:rsidP="003E3686">
      <w:pPr>
        <w:pStyle w:val="00-ScreenShot"/>
      </w:pPr>
      <w:r>
        <w:drawing>
          <wp:inline distT="0" distB="0" distL="0" distR="0" wp14:anchorId="43E8C77B" wp14:editId="4378361A">
            <wp:extent cx="3289300" cy="2705714"/>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00934" cy="2715284"/>
                    </a:xfrm>
                    <a:prstGeom prst="rect">
                      <a:avLst/>
                    </a:prstGeom>
                  </pic:spPr>
                </pic:pic>
              </a:graphicData>
            </a:graphic>
          </wp:inline>
        </w:drawing>
      </w:r>
    </w:p>
    <w:p w14:paraId="644A739A" w14:textId="77777777" w:rsidR="003E3686" w:rsidRDefault="003E3686" w:rsidP="00D149D9">
      <w:pPr>
        <w:pStyle w:val="ListParagraph"/>
        <w:numPr>
          <w:ilvl w:val="0"/>
          <w:numId w:val="56"/>
        </w:numPr>
        <w:spacing w:after="200"/>
      </w:pPr>
      <w:r>
        <w:t xml:space="preserve">For the </w:t>
      </w:r>
      <w:r w:rsidRPr="003E3C65">
        <w:rPr>
          <w:b/>
        </w:rPr>
        <w:t>Destination Type</w:t>
      </w:r>
      <w:r>
        <w:t xml:space="preserve">, select </w:t>
      </w:r>
      <w:r w:rsidRPr="003E3C65">
        <w:rPr>
          <w:b/>
        </w:rPr>
        <w:t>Remote shared folder</w:t>
      </w:r>
      <w:r>
        <w:t xml:space="preserve">, then click </w:t>
      </w:r>
      <w:proofErr w:type="gramStart"/>
      <w:r w:rsidRPr="003E3C65">
        <w:rPr>
          <w:b/>
        </w:rPr>
        <w:t>Next</w:t>
      </w:r>
      <w:proofErr w:type="gramEnd"/>
      <w:r>
        <w:t>.</w:t>
      </w:r>
    </w:p>
    <w:p w14:paraId="120096D2" w14:textId="17D73E17" w:rsidR="000F30F8" w:rsidRDefault="003E3686" w:rsidP="000F30F8">
      <w:pPr>
        <w:pStyle w:val="00-ScreenShot"/>
      </w:pPr>
      <w:r>
        <w:drawing>
          <wp:inline distT="0" distB="0" distL="0" distR="0" wp14:anchorId="49D3F816" wp14:editId="2196235C">
            <wp:extent cx="2628900" cy="1209675"/>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2628900" cy="1209675"/>
                    </a:xfrm>
                    <a:prstGeom prst="rect">
                      <a:avLst/>
                    </a:prstGeom>
                  </pic:spPr>
                </pic:pic>
              </a:graphicData>
            </a:graphic>
          </wp:inline>
        </w:drawing>
      </w:r>
    </w:p>
    <w:p w14:paraId="507EE0A5" w14:textId="0CA3401A" w:rsidR="003E3686" w:rsidRDefault="003E3686" w:rsidP="00D149D9">
      <w:pPr>
        <w:pStyle w:val="00-ScreenShot"/>
        <w:numPr>
          <w:ilvl w:val="0"/>
          <w:numId w:val="56"/>
        </w:numPr>
        <w:jc w:val="left"/>
      </w:pPr>
      <w:r>
        <w:t xml:space="preserve">Enter </w:t>
      </w:r>
      <w:r w:rsidRPr="003E3C65">
        <w:rPr>
          <w:b/>
        </w:rPr>
        <w:t>\\dc01.contoso.com\VMShare2</w:t>
      </w:r>
      <w:r>
        <w:t xml:space="preserve"> and ensure that </w:t>
      </w:r>
      <w:r w:rsidRPr="003E3C65">
        <w:rPr>
          <w:b/>
        </w:rPr>
        <w:t>Inherit</w:t>
      </w:r>
      <w:r>
        <w:t xml:space="preserve"> is selected, then click </w:t>
      </w:r>
      <w:r w:rsidRPr="003E3C65">
        <w:rPr>
          <w:b/>
        </w:rPr>
        <w:t>Next</w:t>
      </w:r>
      <w:r>
        <w:rPr>
          <w:b/>
        </w:rPr>
        <w:t>.</w:t>
      </w:r>
    </w:p>
    <w:p w14:paraId="2E7D00BF" w14:textId="77777777" w:rsidR="003E3686" w:rsidRDefault="003E3686" w:rsidP="003E3686">
      <w:pPr>
        <w:pStyle w:val="00-ScreenShot"/>
      </w:pPr>
      <w:r>
        <w:drawing>
          <wp:inline distT="0" distB="0" distL="0" distR="0" wp14:anchorId="024B8856" wp14:editId="26BA0217">
            <wp:extent cx="3284779" cy="1929808"/>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295043" cy="1935838"/>
                    </a:xfrm>
                    <a:prstGeom prst="rect">
                      <a:avLst/>
                    </a:prstGeom>
                  </pic:spPr>
                </pic:pic>
              </a:graphicData>
            </a:graphic>
          </wp:inline>
        </w:drawing>
      </w:r>
    </w:p>
    <w:p w14:paraId="0C925AF5" w14:textId="77777777" w:rsidR="003E3686" w:rsidRDefault="003E3686" w:rsidP="00D149D9">
      <w:pPr>
        <w:pStyle w:val="ppBodyText"/>
        <w:numPr>
          <w:ilvl w:val="0"/>
          <w:numId w:val="56"/>
        </w:numPr>
      </w:pPr>
      <w:r>
        <w:lastRenderedPageBreak/>
        <w:t xml:space="preserve">Enter credentials in the security pop-up, </w:t>
      </w:r>
      <w:proofErr w:type="gramStart"/>
      <w:r>
        <w:t>then</w:t>
      </w:r>
      <w:proofErr w:type="gramEnd"/>
      <w:r>
        <w:t xml:space="preserve"> click </w:t>
      </w:r>
      <w:r>
        <w:rPr>
          <w:b/>
        </w:rPr>
        <w:t>OK</w:t>
      </w:r>
      <w:r>
        <w:t>.</w:t>
      </w:r>
    </w:p>
    <w:p w14:paraId="65B82BFD" w14:textId="77777777" w:rsidR="003E3686" w:rsidRPr="000F30F8" w:rsidRDefault="003E3686" w:rsidP="00D149D9">
      <w:pPr>
        <w:pStyle w:val="ppBodyText"/>
        <w:numPr>
          <w:ilvl w:val="1"/>
          <w:numId w:val="61"/>
        </w:numPr>
        <w:rPr>
          <w:b/>
        </w:rPr>
      </w:pPr>
      <w:r>
        <w:t xml:space="preserve">User name: </w:t>
      </w:r>
      <w:proofErr w:type="spellStart"/>
      <w:r w:rsidRPr="000F30F8">
        <w:rPr>
          <w:b/>
        </w:rPr>
        <w:t>contoso</w:t>
      </w:r>
      <w:proofErr w:type="spellEnd"/>
      <w:r w:rsidRPr="000F30F8">
        <w:rPr>
          <w:b/>
        </w:rPr>
        <w:t>\administrator</w:t>
      </w:r>
    </w:p>
    <w:p w14:paraId="657C7195" w14:textId="77777777" w:rsidR="003E3686" w:rsidRDefault="003E3686" w:rsidP="00D149D9">
      <w:pPr>
        <w:pStyle w:val="ppBodyText"/>
        <w:numPr>
          <w:ilvl w:val="1"/>
          <w:numId w:val="61"/>
        </w:numPr>
      </w:pPr>
      <w:r>
        <w:t xml:space="preserve">Password: </w:t>
      </w:r>
      <w:r w:rsidRPr="000F30F8">
        <w:rPr>
          <w:b/>
        </w:rPr>
        <w:t>Passw0rd!</w:t>
      </w:r>
    </w:p>
    <w:p w14:paraId="721E57D0" w14:textId="77777777" w:rsidR="003E3686" w:rsidRDefault="003E3686" w:rsidP="003E3686">
      <w:pPr>
        <w:pStyle w:val="00-ScreenShot"/>
      </w:pPr>
      <w:r>
        <w:drawing>
          <wp:inline distT="0" distB="0" distL="0" distR="0" wp14:anchorId="48EF04B3" wp14:editId="45E183A0">
            <wp:extent cx="2762250" cy="18161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772039" cy="1822536"/>
                    </a:xfrm>
                    <a:prstGeom prst="rect">
                      <a:avLst/>
                    </a:prstGeom>
                  </pic:spPr>
                </pic:pic>
              </a:graphicData>
            </a:graphic>
          </wp:inline>
        </w:drawing>
      </w:r>
    </w:p>
    <w:p w14:paraId="111BBBFA" w14:textId="3CBB99A9" w:rsidR="003E3686" w:rsidRDefault="003E3686" w:rsidP="00D149D9">
      <w:pPr>
        <w:pStyle w:val="ppBodyText"/>
        <w:numPr>
          <w:ilvl w:val="0"/>
          <w:numId w:val="56"/>
        </w:numPr>
      </w:pPr>
      <w:r>
        <w:t xml:space="preserve">The confirmation page should resemble the </w:t>
      </w:r>
      <w:r w:rsidR="00C56360">
        <w:t>screenshot</w:t>
      </w:r>
      <w:r>
        <w:t xml:space="preserve"> below.  If that is correct, click </w:t>
      </w:r>
      <w:r w:rsidRPr="003E3C65">
        <w:rPr>
          <w:b/>
        </w:rPr>
        <w:t>Backup</w:t>
      </w:r>
      <w:r>
        <w:rPr>
          <w:b/>
        </w:rPr>
        <w:t>.</w:t>
      </w:r>
    </w:p>
    <w:p w14:paraId="70073192" w14:textId="77777777" w:rsidR="003E3686" w:rsidRPr="00D56465" w:rsidRDefault="003E3686" w:rsidP="003E3686">
      <w:pPr>
        <w:pStyle w:val="00-ScreenShot"/>
      </w:pPr>
      <w:r>
        <w:drawing>
          <wp:inline distT="0" distB="0" distL="0" distR="0" wp14:anchorId="1053869E" wp14:editId="7C06E01D">
            <wp:extent cx="2764022"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786004" cy="1369707"/>
                    </a:xfrm>
                    <a:prstGeom prst="rect">
                      <a:avLst/>
                    </a:prstGeom>
                  </pic:spPr>
                </pic:pic>
              </a:graphicData>
            </a:graphic>
          </wp:inline>
        </w:drawing>
      </w:r>
    </w:p>
    <w:p w14:paraId="5F05A061" w14:textId="1FD8E6F3" w:rsidR="003E3686" w:rsidRDefault="003E3686" w:rsidP="00D149D9">
      <w:pPr>
        <w:pStyle w:val="ppBodyText"/>
        <w:numPr>
          <w:ilvl w:val="0"/>
          <w:numId w:val="56"/>
        </w:numPr>
      </w:pPr>
      <w:r>
        <w:t xml:space="preserve">Wait for backup to complete, </w:t>
      </w:r>
      <w:proofErr w:type="gramStart"/>
      <w:r>
        <w:t>then</w:t>
      </w:r>
      <w:proofErr w:type="gramEnd"/>
      <w:r>
        <w:t xml:space="preserve"> click </w:t>
      </w:r>
      <w:r w:rsidRPr="00D56465">
        <w:rPr>
          <w:b/>
        </w:rPr>
        <w:t>Close</w:t>
      </w:r>
      <w:r>
        <w:t xml:space="preserve">.  Once this is </w:t>
      </w:r>
      <w:r w:rsidR="008A2DFC">
        <w:t>complete,</w:t>
      </w:r>
      <w:r>
        <w:t xml:space="preserve"> VM03 </w:t>
      </w:r>
      <w:proofErr w:type="gramStart"/>
      <w:r>
        <w:t>has been successfully backed up</w:t>
      </w:r>
      <w:proofErr w:type="gramEnd"/>
      <w:r>
        <w:t>.</w:t>
      </w:r>
    </w:p>
    <w:p w14:paraId="75E68A44" w14:textId="77777777" w:rsidR="003E3686" w:rsidRDefault="003E3686" w:rsidP="003E3686">
      <w:pPr>
        <w:pStyle w:val="00-ScreenShot"/>
      </w:pPr>
      <w:r>
        <w:drawing>
          <wp:inline distT="0" distB="0" distL="0" distR="0" wp14:anchorId="5629D663" wp14:editId="1E127599">
            <wp:extent cx="2867558" cy="1798512"/>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76522" cy="1804134"/>
                    </a:xfrm>
                    <a:prstGeom prst="rect">
                      <a:avLst/>
                    </a:prstGeom>
                  </pic:spPr>
                </pic:pic>
              </a:graphicData>
            </a:graphic>
          </wp:inline>
        </w:drawing>
      </w:r>
    </w:p>
    <w:p w14:paraId="70353E32" w14:textId="3ED84265" w:rsidR="003E3686" w:rsidRPr="000F30F8" w:rsidRDefault="003E3686" w:rsidP="00D149D9">
      <w:pPr>
        <w:pStyle w:val="ppBodyText"/>
        <w:numPr>
          <w:ilvl w:val="0"/>
          <w:numId w:val="56"/>
        </w:numPr>
      </w:pPr>
      <w:r w:rsidRPr="005D60EE">
        <w:t xml:space="preserve">Close the </w:t>
      </w:r>
      <w:r w:rsidRPr="005D60EE">
        <w:rPr>
          <w:b/>
        </w:rPr>
        <w:t>Windows Server Backup</w:t>
      </w:r>
      <w:r>
        <w:t xml:space="preserve"> console, and choose </w:t>
      </w:r>
      <w:r w:rsidRPr="00DB4A94">
        <w:rPr>
          <w:b/>
        </w:rPr>
        <w:t>not</w:t>
      </w:r>
      <w:r>
        <w:rPr>
          <w:b/>
        </w:rPr>
        <w:t xml:space="preserve"> </w:t>
      </w:r>
      <w:r w:rsidRPr="00221D38">
        <w:t>to</w:t>
      </w:r>
      <w:r>
        <w:t xml:space="preserve"> save the settings.</w:t>
      </w:r>
      <w:r w:rsidRPr="000F30F8">
        <w:rPr>
          <w:b/>
        </w:rPr>
        <w:br w:type="page"/>
      </w:r>
    </w:p>
    <w:bookmarkStart w:id="43" w:name="_Toc366171498" w:displacedByCustomXml="next"/>
    <w:bookmarkStart w:id="44" w:name="_Toc364258622" w:displacedByCustomXml="next"/>
    <w:sdt>
      <w:sdtPr>
        <w:alias w:val="Topic"/>
        <w:tag w:val="9b28405c-4706-4849-b895-81eddc365c6a"/>
        <w:id w:val="1397712469"/>
        <w:placeholder>
          <w:docPart w:val="B143554705EF4DAFB787F322A1E9CA73"/>
        </w:placeholder>
        <w:text/>
      </w:sdtPr>
      <w:sdtEndPr/>
      <w:sdtContent>
        <w:p w14:paraId="459FF53B" w14:textId="33802DD9" w:rsidR="003E3686" w:rsidRDefault="00DE07A4" w:rsidP="003E3686">
          <w:pPr>
            <w:pStyle w:val="ppTopic"/>
          </w:pPr>
          <w:r>
            <w:t>Exercise 6</w:t>
          </w:r>
          <w:r w:rsidR="0057652D">
            <w:t>.2: Configure</w:t>
          </w:r>
          <w:r>
            <w:t xml:space="preserve"> </w:t>
          </w:r>
          <w:r w:rsidR="0057652D">
            <w:t xml:space="preserve">a </w:t>
          </w:r>
          <w:r>
            <w:t>Hyper-V Replica</w:t>
          </w:r>
        </w:p>
      </w:sdtContent>
    </w:sdt>
    <w:bookmarkEnd w:id="43" w:displacedByCustomXml="prev"/>
    <w:bookmarkEnd w:id="44" w:displacedByCustomXml="prev"/>
    <w:p w14:paraId="248FB605" w14:textId="376506E2" w:rsidR="003E3686" w:rsidRDefault="001C0D58" w:rsidP="003E3686">
      <w:pPr>
        <w:pStyle w:val="ppBodyText"/>
        <w:numPr>
          <w:ilvl w:val="0"/>
          <w:numId w:val="0"/>
        </w:numPr>
        <w:rPr>
          <w:b/>
        </w:rPr>
      </w:pPr>
      <w:r>
        <w:rPr>
          <w:b/>
        </w:rPr>
        <w:t xml:space="preserve">In this </w:t>
      </w:r>
      <w:r w:rsidR="008A2DFC">
        <w:rPr>
          <w:b/>
        </w:rPr>
        <w:t>exercise,</w:t>
      </w:r>
      <w:r w:rsidR="00E41F2E">
        <w:rPr>
          <w:b/>
        </w:rPr>
        <w:t xml:space="preserve"> </w:t>
      </w:r>
      <w:r w:rsidR="003E3686">
        <w:rPr>
          <w:b/>
        </w:rPr>
        <w:t>the Hyper-V Replica feature</w:t>
      </w:r>
      <w:r w:rsidR="00E41F2E">
        <w:rPr>
          <w:b/>
        </w:rPr>
        <w:t xml:space="preserve"> </w:t>
      </w:r>
      <w:proofErr w:type="gramStart"/>
      <w:r w:rsidR="00E41F2E">
        <w:rPr>
          <w:b/>
        </w:rPr>
        <w:t>will be configured</w:t>
      </w:r>
      <w:proofErr w:type="gramEnd"/>
      <w:r w:rsidR="003E3686">
        <w:rPr>
          <w:b/>
        </w:rPr>
        <w:t xml:space="preserve">.  Hyper-V Replica is an in-box Hyper-V </w:t>
      </w:r>
      <w:proofErr w:type="gramStart"/>
      <w:r w:rsidR="003E3686">
        <w:rPr>
          <w:b/>
        </w:rPr>
        <w:t>feature which</w:t>
      </w:r>
      <w:proofErr w:type="gramEnd"/>
      <w:r w:rsidR="003E3686">
        <w:rPr>
          <w:b/>
        </w:rPr>
        <w:t xml:space="preserve"> enables asynchronous replication of the VMs VHD file between different locations, replicating every 5 minutes.  In the event of a disaster, VMs </w:t>
      </w:r>
      <w:proofErr w:type="gramStart"/>
      <w:r w:rsidR="003E3686">
        <w:rPr>
          <w:b/>
        </w:rPr>
        <w:t>can quickly be restarted</w:t>
      </w:r>
      <w:proofErr w:type="gramEnd"/>
      <w:r w:rsidR="003E3686">
        <w:rPr>
          <w:b/>
        </w:rPr>
        <w:t xml:space="preserve"> in the secondary location.</w:t>
      </w:r>
    </w:p>
    <w:p w14:paraId="3846B2A3" w14:textId="0D31D421" w:rsidR="003E3686" w:rsidRPr="001E07BB" w:rsidRDefault="00EA038B" w:rsidP="003E3686">
      <w:pPr>
        <w:pStyle w:val="ppBodyText"/>
        <w:numPr>
          <w:ilvl w:val="0"/>
          <w:numId w:val="0"/>
        </w:numPr>
        <w:rPr>
          <w:b/>
        </w:rPr>
      </w:pPr>
      <w:r>
        <w:rPr>
          <w:b/>
        </w:rPr>
        <w:t>Estimated time to complete</w:t>
      </w:r>
      <w:r w:rsidR="003E3686">
        <w:rPr>
          <w:b/>
        </w:rPr>
        <w:t xml:space="preserve">: </w:t>
      </w:r>
      <w:r w:rsidR="00780118">
        <w:rPr>
          <w:b/>
        </w:rPr>
        <w:t>4</w:t>
      </w:r>
      <w:r w:rsidR="003E3686">
        <w:rPr>
          <w:b/>
        </w:rPr>
        <w:t xml:space="preserve"> minutes</w:t>
      </w:r>
    </w:p>
    <w:p w14:paraId="0B3FE25F" w14:textId="77777777" w:rsidR="003E3686" w:rsidRPr="00C023CD" w:rsidRDefault="003E3686" w:rsidP="003E3686">
      <w:pPr>
        <w:rPr>
          <w:b/>
          <w:i/>
        </w:rPr>
      </w:pPr>
      <w:r>
        <w:rPr>
          <w:noProof/>
        </w:rPr>
        <w:drawing>
          <wp:inline distT="0" distB="0" distL="0" distR="0" wp14:anchorId="45363C0F" wp14:editId="4CAADE3F">
            <wp:extent cx="612140" cy="771525"/>
            <wp:effectExtent l="0" t="0" r="0" b="0"/>
            <wp:docPr id="369" name="Picture 369"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2CDC111B" w14:textId="12132B93" w:rsidR="003E3686" w:rsidRPr="00861A32" w:rsidRDefault="003E3686" w:rsidP="00D149D9">
      <w:pPr>
        <w:pStyle w:val="ppBodyText"/>
        <w:numPr>
          <w:ilvl w:val="0"/>
          <w:numId w:val="57"/>
        </w:numPr>
      </w:pPr>
      <w:r>
        <w:t>Open</w:t>
      </w:r>
      <w:r w:rsidRPr="003F6100">
        <w:t xml:space="preserve"> </w:t>
      </w:r>
      <w:r w:rsidRPr="00D61D05">
        <w:rPr>
          <w:b/>
        </w:rPr>
        <w:t>VMM01</w:t>
      </w:r>
      <w:r w:rsidR="000112B8">
        <w:t xml:space="preserve"> </w:t>
      </w:r>
      <w:r>
        <w:t xml:space="preserve">then open </w:t>
      </w:r>
      <w:r>
        <w:rPr>
          <w:b/>
        </w:rPr>
        <w:t>Hyper-V Manager.</w:t>
      </w:r>
    </w:p>
    <w:p w14:paraId="1189144D" w14:textId="77777777" w:rsidR="003E3686" w:rsidRDefault="003E3686" w:rsidP="003E3686">
      <w:pPr>
        <w:pStyle w:val="00-ScreenShot"/>
      </w:pPr>
      <w:r>
        <w:drawing>
          <wp:inline distT="0" distB="0" distL="0" distR="0" wp14:anchorId="521CE5B6" wp14:editId="39A55441">
            <wp:extent cx="619125" cy="89535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19125" cy="895350"/>
                    </a:xfrm>
                    <a:prstGeom prst="rect">
                      <a:avLst/>
                    </a:prstGeom>
                    <a:noFill/>
                    <a:ln>
                      <a:noFill/>
                    </a:ln>
                  </pic:spPr>
                </pic:pic>
              </a:graphicData>
            </a:graphic>
          </wp:inline>
        </w:drawing>
      </w:r>
    </w:p>
    <w:p w14:paraId="52DC7921" w14:textId="09509206" w:rsidR="003E3686" w:rsidRDefault="003E3686" w:rsidP="00D149D9">
      <w:pPr>
        <w:pStyle w:val="ppBodyText"/>
        <w:numPr>
          <w:ilvl w:val="0"/>
          <w:numId w:val="57"/>
        </w:numPr>
      </w:pPr>
      <w:r>
        <w:t xml:space="preserve">From the navigation, select </w:t>
      </w:r>
      <w:r>
        <w:rPr>
          <w:b/>
        </w:rPr>
        <w:t>VMM01</w:t>
      </w:r>
      <w:r>
        <w:t xml:space="preserve"> and on the right actions pane select </w:t>
      </w:r>
      <w:r>
        <w:rPr>
          <w:b/>
        </w:rPr>
        <w:t>Hyper-V Settings…</w:t>
      </w:r>
    </w:p>
    <w:p w14:paraId="6F1FD8CD" w14:textId="6F185BAB" w:rsidR="003E3686" w:rsidRDefault="000F30F8" w:rsidP="003E3686">
      <w:pPr>
        <w:pStyle w:val="00-ScreenShot"/>
      </w:pPr>
      <w:r>
        <w:drawing>
          <wp:inline distT="0" distB="0" distL="0" distR="0" wp14:anchorId="0FECE0DD" wp14:editId="2DBAB757">
            <wp:extent cx="5969000" cy="341630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69000" cy="3416300"/>
                    </a:xfrm>
                    <a:prstGeom prst="rect">
                      <a:avLst/>
                    </a:prstGeom>
                    <a:noFill/>
                    <a:ln>
                      <a:noFill/>
                    </a:ln>
                  </pic:spPr>
                </pic:pic>
              </a:graphicData>
            </a:graphic>
          </wp:inline>
        </w:drawing>
      </w:r>
    </w:p>
    <w:p w14:paraId="1481B1E0" w14:textId="77777777" w:rsidR="000F30F8" w:rsidRDefault="000F30F8" w:rsidP="003E3686">
      <w:pPr>
        <w:pStyle w:val="00-ScreenShot"/>
      </w:pPr>
    </w:p>
    <w:p w14:paraId="4E919080" w14:textId="77777777" w:rsidR="000F30F8" w:rsidRDefault="000F30F8" w:rsidP="003E3686">
      <w:pPr>
        <w:pStyle w:val="00-ScreenShot"/>
      </w:pPr>
    </w:p>
    <w:p w14:paraId="41616C32" w14:textId="77777777" w:rsidR="000F30F8" w:rsidRDefault="000F30F8" w:rsidP="003E3686">
      <w:pPr>
        <w:pStyle w:val="00-ScreenShot"/>
      </w:pPr>
    </w:p>
    <w:p w14:paraId="33CD2D4E" w14:textId="77777777" w:rsidR="003E3686" w:rsidRDefault="003E3686" w:rsidP="00D149D9">
      <w:pPr>
        <w:pStyle w:val="ppBodyText"/>
        <w:numPr>
          <w:ilvl w:val="0"/>
          <w:numId w:val="57"/>
        </w:numPr>
      </w:pPr>
      <w:r>
        <w:lastRenderedPageBreak/>
        <w:t xml:space="preserve">Under the </w:t>
      </w:r>
      <w:r>
        <w:rPr>
          <w:b/>
        </w:rPr>
        <w:t xml:space="preserve">Server </w:t>
      </w:r>
      <w:r>
        <w:t xml:space="preserve">settings, select </w:t>
      </w:r>
      <w:r>
        <w:rPr>
          <w:b/>
        </w:rPr>
        <w:t>Replication Configuration</w:t>
      </w:r>
      <w:r>
        <w:t>.</w:t>
      </w:r>
    </w:p>
    <w:p w14:paraId="614FD47D" w14:textId="77777777" w:rsidR="003E3686" w:rsidRDefault="003E3686" w:rsidP="003E3686">
      <w:pPr>
        <w:pStyle w:val="00-ScreenShot"/>
      </w:pPr>
      <w:r>
        <w:drawing>
          <wp:inline distT="0" distB="0" distL="0" distR="0" wp14:anchorId="64B4014E" wp14:editId="6DFC4E0E">
            <wp:extent cx="3276600" cy="3088499"/>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303717" cy="3114059"/>
                    </a:xfrm>
                    <a:prstGeom prst="rect">
                      <a:avLst/>
                    </a:prstGeom>
                  </pic:spPr>
                </pic:pic>
              </a:graphicData>
            </a:graphic>
          </wp:inline>
        </w:drawing>
      </w:r>
    </w:p>
    <w:p w14:paraId="4E97A05E" w14:textId="77777777" w:rsidR="003E3686" w:rsidRDefault="003E3686" w:rsidP="00D149D9">
      <w:pPr>
        <w:pStyle w:val="ppBodyText"/>
        <w:numPr>
          <w:ilvl w:val="0"/>
          <w:numId w:val="57"/>
        </w:numPr>
      </w:pPr>
      <w:r>
        <w:t xml:space="preserve">Select the checkbox for </w:t>
      </w:r>
      <w:r>
        <w:rPr>
          <w:b/>
        </w:rPr>
        <w:t>Enable this computer as a Replica server</w:t>
      </w:r>
      <w:r>
        <w:t xml:space="preserve"> and check the </w:t>
      </w:r>
      <w:r>
        <w:rPr>
          <w:b/>
        </w:rPr>
        <w:t>Use Kerberos</w:t>
      </w:r>
      <w:r>
        <w:t xml:space="preserve"> box.</w:t>
      </w:r>
    </w:p>
    <w:p w14:paraId="79E16BBC" w14:textId="2B69AEEC" w:rsidR="003E3686" w:rsidRPr="00780118" w:rsidRDefault="003E3686" w:rsidP="00780118">
      <w:pPr>
        <w:pStyle w:val="00-ScreenShot"/>
      </w:pPr>
      <w:r>
        <w:drawing>
          <wp:inline distT="0" distB="0" distL="0" distR="0" wp14:anchorId="4FF553B4" wp14:editId="37131B09">
            <wp:extent cx="2794000" cy="1198391"/>
            <wp:effectExtent l="0" t="0" r="6350" b="190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809520" cy="1205048"/>
                    </a:xfrm>
                    <a:prstGeom prst="rect">
                      <a:avLst/>
                    </a:prstGeom>
                  </pic:spPr>
                </pic:pic>
              </a:graphicData>
            </a:graphic>
          </wp:inline>
        </w:drawing>
      </w:r>
    </w:p>
    <w:p w14:paraId="57EEFD1D" w14:textId="77777777" w:rsidR="003E3686" w:rsidRDefault="003E3686" w:rsidP="00D149D9">
      <w:pPr>
        <w:pStyle w:val="ppBodyText"/>
        <w:numPr>
          <w:ilvl w:val="0"/>
          <w:numId w:val="57"/>
        </w:numPr>
      </w:pPr>
      <w:r>
        <w:t xml:space="preserve">Under </w:t>
      </w:r>
      <w:r>
        <w:rPr>
          <w:b/>
        </w:rPr>
        <w:t>Authorization and Storage</w:t>
      </w:r>
      <w:r>
        <w:t xml:space="preserve"> select the option for </w:t>
      </w:r>
      <w:r>
        <w:rPr>
          <w:b/>
        </w:rPr>
        <w:t>Allow replication from any authenticated server</w:t>
      </w:r>
      <w:r>
        <w:t xml:space="preserve"> and update the default storage location to </w:t>
      </w:r>
      <w:r w:rsidRPr="005A661E">
        <w:rPr>
          <w:b/>
        </w:rPr>
        <w:t>\\dc01.contoso.com\VMShare2</w:t>
      </w:r>
    </w:p>
    <w:p w14:paraId="06711815" w14:textId="77777777" w:rsidR="003E3686" w:rsidRDefault="003E3686" w:rsidP="003E3686">
      <w:pPr>
        <w:pStyle w:val="00-ScreenShot"/>
      </w:pPr>
      <w:r>
        <w:drawing>
          <wp:inline distT="0" distB="0" distL="0" distR="0" wp14:anchorId="36AD251F" wp14:editId="731E550F">
            <wp:extent cx="2794000" cy="1053699"/>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02630" cy="1056954"/>
                    </a:xfrm>
                    <a:prstGeom prst="rect">
                      <a:avLst/>
                    </a:prstGeom>
                  </pic:spPr>
                </pic:pic>
              </a:graphicData>
            </a:graphic>
          </wp:inline>
        </w:drawing>
      </w:r>
    </w:p>
    <w:p w14:paraId="3BB5893D" w14:textId="77777777" w:rsidR="003E3686" w:rsidRDefault="003E3686" w:rsidP="00D149D9">
      <w:pPr>
        <w:pStyle w:val="ppBodyText"/>
        <w:numPr>
          <w:ilvl w:val="0"/>
          <w:numId w:val="57"/>
        </w:numPr>
      </w:pPr>
      <w:r>
        <w:t xml:space="preserve">Click </w:t>
      </w:r>
      <w:r>
        <w:rPr>
          <w:b/>
        </w:rPr>
        <w:t>Apply</w:t>
      </w:r>
      <w:r>
        <w:t>.</w:t>
      </w:r>
    </w:p>
    <w:p w14:paraId="3E5EB80F" w14:textId="77777777" w:rsidR="003E3686" w:rsidRDefault="003E3686" w:rsidP="00D149D9">
      <w:pPr>
        <w:pStyle w:val="ppBodyText"/>
        <w:numPr>
          <w:ilvl w:val="0"/>
          <w:numId w:val="57"/>
        </w:numPr>
      </w:pPr>
      <w:r>
        <w:t xml:space="preserve">On the </w:t>
      </w:r>
      <w:r w:rsidRPr="005A661E">
        <w:rPr>
          <w:b/>
        </w:rPr>
        <w:t>Settings</w:t>
      </w:r>
      <w:r>
        <w:t xml:space="preserve"> notification, click </w:t>
      </w:r>
      <w:r>
        <w:rPr>
          <w:b/>
        </w:rPr>
        <w:t>OK</w:t>
      </w:r>
      <w:r>
        <w:t xml:space="preserve">.  This firewall port </w:t>
      </w:r>
      <w:proofErr w:type="gramStart"/>
      <w:r>
        <w:t>has already been enabled</w:t>
      </w:r>
      <w:proofErr w:type="gramEnd"/>
      <w:r>
        <w:t xml:space="preserve"> for this lab.</w:t>
      </w:r>
    </w:p>
    <w:p w14:paraId="52C7FB8D" w14:textId="77777777" w:rsidR="003E3686" w:rsidRDefault="003E3686" w:rsidP="003E3686">
      <w:pPr>
        <w:pStyle w:val="00-ScreenShot"/>
      </w:pPr>
      <w:r>
        <w:drawing>
          <wp:inline distT="0" distB="0" distL="0" distR="0" wp14:anchorId="64F67939" wp14:editId="08F1568B">
            <wp:extent cx="1854200" cy="1115576"/>
            <wp:effectExtent l="0" t="0" r="0" b="889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870549" cy="1125413"/>
                    </a:xfrm>
                    <a:prstGeom prst="rect">
                      <a:avLst/>
                    </a:prstGeom>
                  </pic:spPr>
                </pic:pic>
              </a:graphicData>
            </a:graphic>
          </wp:inline>
        </w:drawing>
      </w:r>
    </w:p>
    <w:p w14:paraId="446BADD3" w14:textId="5BB5FC17" w:rsidR="003E3686" w:rsidRPr="00CD4734" w:rsidRDefault="003E3686" w:rsidP="00D149D9">
      <w:pPr>
        <w:pStyle w:val="ppBodyText"/>
        <w:numPr>
          <w:ilvl w:val="0"/>
          <w:numId w:val="57"/>
        </w:numPr>
      </w:pPr>
      <w:r>
        <w:t xml:space="preserve">Click </w:t>
      </w:r>
      <w:r w:rsidRPr="00900B84">
        <w:rPr>
          <w:b/>
        </w:rPr>
        <w:t>OK</w:t>
      </w:r>
      <w:r>
        <w:t>.</w:t>
      </w:r>
      <w:r w:rsidR="00757F6E">
        <w:t xml:space="preserve">  Minimize </w:t>
      </w:r>
      <w:r w:rsidR="00757F6E" w:rsidRPr="00757F6E">
        <w:rPr>
          <w:b/>
        </w:rPr>
        <w:t>Hyper-V Manager</w:t>
      </w:r>
      <w:r w:rsidR="00757F6E">
        <w:t>.</w:t>
      </w:r>
      <w:r>
        <w:tab/>
      </w:r>
      <w:r>
        <w:br w:type="page"/>
      </w:r>
    </w:p>
    <w:bookmarkStart w:id="45" w:name="_Toc366171499" w:displacedByCustomXml="next"/>
    <w:bookmarkStart w:id="46" w:name="_Toc364258623" w:displacedByCustomXml="next"/>
    <w:sdt>
      <w:sdtPr>
        <w:rPr>
          <w:sz w:val="50"/>
        </w:rPr>
        <w:alias w:val="Topic"/>
        <w:tag w:val="9b28405c-4706-4849-b895-81eddc365c6a"/>
        <w:id w:val="-843781174"/>
        <w:placeholder>
          <w:docPart w:val="F4570525C5234A25887AEF13410BD1FC"/>
        </w:placeholder>
        <w:text/>
      </w:sdtPr>
      <w:sdtEndPr/>
      <w:sdtContent>
        <w:p w14:paraId="71F853BD" w14:textId="4DFE24A1" w:rsidR="003E3686" w:rsidRPr="0057652D" w:rsidRDefault="00DE07A4" w:rsidP="003E3686">
          <w:pPr>
            <w:pStyle w:val="ppTopic"/>
            <w:rPr>
              <w:sz w:val="50"/>
            </w:rPr>
          </w:pPr>
          <w:r w:rsidRPr="0057652D">
            <w:rPr>
              <w:sz w:val="50"/>
            </w:rPr>
            <w:t xml:space="preserve">Exercise 6.3: </w:t>
          </w:r>
          <w:r w:rsidR="0057652D" w:rsidRPr="0057652D">
            <w:rPr>
              <w:sz w:val="50"/>
            </w:rPr>
            <w:t>Configure a</w:t>
          </w:r>
          <w:r w:rsidRPr="0057652D">
            <w:rPr>
              <w:sz w:val="50"/>
            </w:rPr>
            <w:t xml:space="preserve"> Hyper-V Replica Broker</w:t>
          </w:r>
        </w:p>
      </w:sdtContent>
    </w:sdt>
    <w:bookmarkEnd w:id="45" w:displacedByCustomXml="prev"/>
    <w:bookmarkEnd w:id="46" w:displacedByCustomXml="prev"/>
    <w:p w14:paraId="5EB15C90" w14:textId="2449612A" w:rsidR="003E3686" w:rsidRDefault="001C0D58" w:rsidP="003E3686">
      <w:pPr>
        <w:pStyle w:val="ppBodyText"/>
        <w:numPr>
          <w:ilvl w:val="0"/>
          <w:numId w:val="0"/>
        </w:numPr>
        <w:rPr>
          <w:b/>
        </w:rPr>
      </w:pPr>
      <w:r>
        <w:rPr>
          <w:b/>
        </w:rPr>
        <w:t xml:space="preserve">In this </w:t>
      </w:r>
      <w:r w:rsidR="008A2DFC">
        <w:rPr>
          <w:b/>
        </w:rPr>
        <w:t>exercise,</w:t>
      </w:r>
      <w:r w:rsidR="00E41F2E">
        <w:rPr>
          <w:b/>
        </w:rPr>
        <w:t xml:space="preserve"> </w:t>
      </w:r>
      <w:r w:rsidR="003E3686">
        <w:rPr>
          <w:b/>
        </w:rPr>
        <w:t>the Hyper-V Replica Broker</w:t>
      </w:r>
      <w:r w:rsidR="00E41F2E">
        <w:rPr>
          <w:b/>
        </w:rPr>
        <w:t xml:space="preserve"> </w:t>
      </w:r>
      <w:proofErr w:type="gramStart"/>
      <w:r w:rsidR="00E41F2E">
        <w:rPr>
          <w:b/>
        </w:rPr>
        <w:t>will be configured</w:t>
      </w:r>
      <w:proofErr w:type="gramEnd"/>
      <w:r w:rsidR="003E3686">
        <w:rPr>
          <w:b/>
        </w:rPr>
        <w:t xml:space="preserve">.  The Hyper-V Replica Broker is a clustered role that makes the Hyper-V Replica replication process </w:t>
      </w:r>
      <w:proofErr w:type="gramStart"/>
      <w:r w:rsidR="003E3686">
        <w:rPr>
          <w:b/>
        </w:rPr>
        <w:t>highly-available</w:t>
      </w:r>
      <w:proofErr w:type="gramEnd"/>
      <w:r w:rsidR="003E3686">
        <w:rPr>
          <w:b/>
        </w:rPr>
        <w:t xml:space="preserve">, so that replication will always happen </w:t>
      </w:r>
      <w:r w:rsidR="008A2DFC">
        <w:rPr>
          <w:b/>
        </w:rPr>
        <w:t xml:space="preserve">as </w:t>
      </w:r>
      <w:r w:rsidR="003E3686">
        <w:rPr>
          <w:b/>
        </w:rPr>
        <w:t xml:space="preserve">long as the cluster is online.  Replication can happen between clusters, between standalone hosts or between a cluster and a standalone host, however it cannot </w:t>
      </w:r>
      <w:r w:rsidR="00437375">
        <w:rPr>
          <w:b/>
        </w:rPr>
        <w:t xml:space="preserve">take place </w:t>
      </w:r>
      <w:r w:rsidR="003E3686">
        <w:rPr>
          <w:b/>
        </w:rPr>
        <w:t>between nodes in a single cluster.</w:t>
      </w:r>
    </w:p>
    <w:p w14:paraId="5538F786" w14:textId="4A1AE97E" w:rsidR="003E3686" w:rsidRPr="00C86364" w:rsidRDefault="00EA038B" w:rsidP="003E3686">
      <w:pPr>
        <w:pStyle w:val="ppBodyText"/>
        <w:numPr>
          <w:ilvl w:val="0"/>
          <w:numId w:val="0"/>
        </w:numPr>
        <w:rPr>
          <w:b/>
        </w:rPr>
      </w:pPr>
      <w:r>
        <w:rPr>
          <w:b/>
        </w:rPr>
        <w:t>Estimated time to complete</w:t>
      </w:r>
      <w:r w:rsidR="003E3686">
        <w:rPr>
          <w:b/>
        </w:rPr>
        <w:t xml:space="preserve">: </w:t>
      </w:r>
      <w:r w:rsidR="00780118">
        <w:rPr>
          <w:b/>
        </w:rPr>
        <w:t xml:space="preserve">3 </w:t>
      </w:r>
      <w:r w:rsidR="003E3686">
        <w:rPr>
          <w:b/>
        </w:rPr>
        <w:t>minutes</w:t>
      </w:r>
    </w:p>
    <w:p w14:paraId="057CA926" w14:textId="77777777" w:rsidR="003E3686" w:rsidRPr="00C023CD" w:rsidRDefault="003E3686" w:rsidP="003E3686">
      <w:pPr>
        <w:rPr>
          <w:b/>
          <w:i/>
        </w:rPr>
      </w:pPr>
      <w:bookmarkStart w:id="47" w:name="_Toc347453418"/>
      <w:r>
        <w:rPr>
          <w:noProof/>
        </w:rPr>
        <w:drawing>
          <wp:inline distT="0" distB="0" distL="0" distR="0" wp14:anchorId="22C15FB9" wp14:editId="6F820243">
            <wp:extent cx="612140" cy="771525"/>
            <wp:effectExtent l="0" t="0" r="0" b="0"/>
            <wp:docPr id="376" name="Picture 376"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bookmarkEnd w:id="47"/>
    <w:p w14:paraId="1A71C5A3" w14:textId="03F9855B" w:rsidR="003E3686" w:rsidRDefault="000112B8" w:rsidP="00D149D9">
      <w:pPr>
        <w:pStyle w:val="ppBodyText"/>
        <w:numPr>
          <w:ilvl w:val="0"/>
          <w:numId w:val="58"/>
        </w:numPr>
      </w:pPr>
      <w:r>
        <w:t>Open</w:t>
      </w:r>
      <w:r w:rsidR="003E3686">
        <w:t xml:space="preserve"> </w:t>
      </w:r>
      <w:r w:rsidR="003E3686">
        <w:rPr>
          <w:b/>
        </w:rPr>
        <w:t>VMM01</w:t>
      </w:r>
      <w:r>
        <w:t xml:space="preserve"> then</w:t>
      </w:r>
      <w:r w:rsidR="003E3686">
        <w:t xml:space="preserve"> open </w:t>
      </w:r>
      <w:r w:rsidR="003E3686" w:rsidRPr="00306E30">
        <w:rPr>
          <w:b/>
        </w:rPr>
        <w:t>Failover Cluster Manager</w:t>
      </w:r>
      <w:r w:rsidR="003E3686">
        <w:t>.</w:t>
      </w:r>
    </w:p>
    <w:p w14:paraId="19B7C5D9" w14:textId="77777777" w:rsidR="003E3686" w:rsidRDefault="003E3686" w:rsidP="003E3686">
      <w:pPr>
        <w:pStyle w:val="00-ScreenShot"/>
      </w:pPr>
      <w:r>
        <w:drawing>
          <wp:inline distT="0" distB="0" distL="0" distR="0" wp14:anchorId="699DBE2C" wp14:editId="6395854F">
            <wp:extent cx="590550" cy="1057275"/>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0550" cy="1057275"/>
                    </a:xfrm>
                    <a:prstGeom prst="rect">
                      <a:avLst/>
                    </a:prstGeom>
                    <a:noFill/>
                    <a:ln>
                      <a:noFill/>
                    </a:ln>
                  </pic:spPr>
                </pic:pic>
              </a:graphicData>
            </a:graphic>
          </wp:inline>
        </w:drawing>
      </w:r>
    </w:p>
    <w:p w14:paraId="3A2DE22F" w14:textId="26C4C28A" w:rsidR="003E3686" w:rsidRDefault="003E3686" w:rsidP="00D149D9">
      <w:pPr>
        <w:pStyle w:val="ppBodyText"/>
        <w:numPr>
          <w:ilvl w:val="0"/>
          <w:numId w:val="58"/>
        </w:numPr>
      </w:pPr>
      <w:r>
        <w:t xml:space="preserve">In the left navigation pane, expand </w:t>
      </w:r>
      <w:r>
        <w:rPr>
          <w:b/>
        </w:rPr>
        <w:t>CLUSTER1.contoso.com</w:t>
      </w:r>
      <w:r>
        <w:t xml:space="preserve">, </w:t>
      </w:r>
      <w:r w:rsidR="005619E1">
        <w:t>right-click</w:t>
      </w:r>
      <w:r>
        <w:t xml:space="preserve"> </w:t>
      </w:r>
      <w:r>
        <w:rPr>
          <w:b/>
        </w:rPr>
        <w:t>Roles</w:t>
      </w:r>
      <w:r>
        <w:t xml:space="preserve"> and click </w:t>
      </w:r>
      <w:r>
        <w:rPr>
          <w:b/>
        </w:rPr>
        <w:t>Configure Role</w:t>
      </w:r>
    </w:p>
    <w:p w14:paraId="0D4B0270" w14:textId="77777777" w:rsidR="003E3686" w:rsidRDefault="003E3686" w:rsidP="003E3686">
      <w:pPr>
        <w:pStyle w:val="00-ScreenShot"/>
      </w:pPr>
      <w:r>
        <w:drawing>
          <wp:inline distT="0" distB="0" distL="0" distR="0" wp14:anchorId="7A28140B" wp14:editId="6E95DCDC">
            <wp:extent cx="2695575" cy="800100"/>
            <wp:effectExtent l="0" t="0" r="952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95575" cy="800100"/>
                    </a:xfrm>
                    <a:prstGeom prst="rect">
                      <a:avLst/>
                    </a:prstGeom>
                  </pic:spPr>
                </pic:pic>
              </a:graphicData>
            </a:graphic>
          </wp:inline>
        </w:drawing>
      </w:r>
    </w:p>
    <w:p w14:paraId="11A9429B" w14:textId="77777777" w:rsidR="003E3686" w:rsidRDefault="003E3686" w:rsidP="00D149D9">
      <w:pPr>
        <w:pStyle w:val="ppBodyText"/>
        <w:numPr>
          <w:ilvl w:val="0"/>
          <w:numId w:val="58"/>
        </w:numPr>
      </w:pPr>
      <w:r>
        <w:t xml:space="preserve">On the </w:t>
      </w:r>
      <w:r w:rsidRPr="00DB4A94">
        <w:rPr>
          <w:b/>
        </w:rPr>
        <w:t>Before You Begin</w:t>
      </w:r>
      <w:r>
        <w:t xml:space="preserve"> window, click </w:t>
      </w:r>
      <w:proofErr w:type="gramStart"/>
      <w:r w:rsidRPr="00DB4A94">
        <w:rPr>
          <w:b/>
        </w:rPr>
        <w:t>Next</w:t>
      </w:r>
      <w:proofErr w:type="gramEnd"/>
      <w:r>
        <w:t>.</w:t>
      </w:r>
    </w:p>
    <w:p w14:paraId="256CE577" w14:textId="77777777" w:rsidR="003E3686" w:rsidRPr="00D75688" w:rsidRDefault="003E3686" w:rsidP="00D149D9">
      <w:pPr>
        <w:pStyle w:val="ppBodyText"/>
        <w:numPr>
          <w:ilvl w:val="0"/>
          <w:numId w:val="58"/>
        </w:numPr>
      </w:pPr>
      <w:r>
        <w:t xml:space="preserve">On the </w:t>
      </w:r>
      <w:r>
        <w:rPr>
          <w:b/>
        </w:rPr>
        <w:t>Select Role</w:t>
      </w:r>
      <w:r>
        <w:t xml:space="preserve"> screen, select </w:t>
      </w:r>
      <w:r>
        <w:rPr>
          <w:b/>
        </w:rPr>
        <w:t>Hyper-V Replica Broker</w:t>
      </w:r>
      <w:r>
        <w:t xml:space="preserve"> and click </w:t>
      </w:r>
      <w:proofErr w:type="gramStart"/>
      <w:r>
        <w:rPr>
          <w:b/>
        </w:rPr>
        <w:t>Next</w:t>
      </w:r>
      <w:proofErr w:type="gramEnd"/>
      <w:r>
        <w:rPr>
          <w:b/>
        </w:rPr>
        <w:t>.</w:t>
      </w:r>
    </w:p>
    <w:p w14:paraId="5DABBFB3" w14:textId="77777777" w:rsidR="003E3686" w:rsidRDefault="003E3686" w:rsidP="003E3686">
      <w:pPr>
        <w:pStyle w:val="00-ScreenShot"/>
      </w:pPr>
      <w:r>
        <w:drawing>
          <wp:inline distT="0" distB="0" distL="0" distR="0" wp14:anchorId="0646CF4C" wp14:editId="478A86DE">
            <wp:extent cx="5052457" cy="1651000"/>
            <wp:effectExtent l="0" t="0" r="0" b="635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064977" cy="1655091"/>
                    </a:xfrm>
                    <a:prstGeom prst="rect">
                      <a:avLst/>
                    </a:prstGeom>
                  </pic:spPr>
                </pic:pic>
              </a:graphicData>
            </a:graphic>
          </wp:inline>
        </w:drawing>
      </w:r>
    </w:p>
    <w:p w14:paraId="20E61C15" w14:textId="77777777" w:rsidR="003E3686" w:rsidRDefault="003E3686" w:rsidP="00D149D9">
      <w:pPr>
        <w:pStyle w:val="ppBodyText"/>
        <w:numPr>
          <w:ilvl w:val="0"/>
          <w:numId w:val="58"/>
        </w:numPr>
      </w:pPr>
      <w:r>
        <w:t xml:space="preserve">On the </w:t>
      </w:r>
      <w:r w:rsidRPr="00D75688">
        <w:rPr>
          <w:b/>
        </w:rPr>
        <w:t>Client Access Point</w:t>
      </w:r>
      <w:r>
        <w:t xml:space="preserve"> screen, in the Name box, enter </w:t>
      </w:r>
      <w:r>
        <w:rPr>
          <w:b/>
        </w:rPr>
        <w:t>HVRB</w:t>
      </w:r>
      <w:r>
        <w:t>.</w:t>
      </w:r>
    </w:p>
    <w:p w14:paraId="36D0143E" w14:textId="77777777" w:rsidR="003E3686" w:rsidRDefault="003E3686" w:rsidP="003E3686">
      <w:pPr>
        <w:pStyle w:val="00-ScreenShot"/>
      </w:pPr>
      <w:r>
        <w:drawing>
          <wp:inline distT="0" distB="0" distL="0" distR="0" wp14:anchorId="2D552C44" wp14:editId="56A3125A">
            <wp:extent cx="5036734" cy="622300"/>
            <wp:effectExtent l="0" t="0" r="0" b="63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56669" cy="637118"/>
                    </a:xfrm>
                    <a:prstGeom prst="rect">
                      <a:avLst/>
                    </a:prstGeom>
                  </pic:spPr>
                </pic:pic>
              </a:graphicData>
            </a:graphic>
          </wp:inline>
        </w:drawing>
      </w:r>
    </w:p>
    <w:p w14:paraId="67A5545B" w14:textId="77777777" w:rsidR="003E3686" w:rsidRDefault="003E3686" w:rsidP="00D149D9">
      <w:pPr>
        <w:pStyle w:val="ppBodyText"/>
        <w:numPr>
          <w:ilvl w:val="0"/>
          <w:numId w:val="58"/>
        </w:numPr>
      </w:pPr>
      <w:r>
        <w:lastRenderedPageBreak/>
        <w:t>Below the Address cell, click on the dialog which states: “</w:t>
      </w:r>
      <w:r>
        <w:rPr>
          <w:b/>
        </w:rPr>
        <w:t>Click here to type an address</w:t>
      </w:r>
      <w:r>
        <w:t>” and enter “</w:t>
      </w:r>
      <w:r>
        <w:rPr>
          <w:b/>
        </w:rPr>
        <w:t>101</w:t>
      </w:r>
      <w:r>
        <w:t xml:space="preserve">” in the far right text box so the Address is </w:t>
      </w:r>
      <w:r w:rsidRPr="005B2DF3">
        <w:rPr>
          <w:b/>
        </w:rPr>
        <w:t>192.168.2.101</w:t>
      </w:r>
      <w:r>
        <w:t xml:space="preserve">.  Click </w:t>
      </w:r>
      <w:r>
        <w:rPr>
          <w:b/>
        </w:rPr>
        <w:t>Next</w:t>
      </w:r>
      <w:r>
        <w:t>.</w:t>
      </w:r>
    </w:p>
    <w:p w14:paraId="4CA20BFD" w14:textId="77777777" w:rsidR="003E3686" w:rsidRDefault="003E3686" w:rsidP="003E3686">
      <w:pPr>
        <w:pStyle w:val="00-ScreenShot"/>
      </w:pPr>
      <w:r>
        <w:drawing>
          <wp:inline distT="0" distB="0" distL="0" distR="0" wp14:anchorId="2A9FDC72" wp14:editId="193118E4">
            <wp:extent cx="4616029" cy="1473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60978" cy="1487545"/>
                    </a:xfrm>
                    <a:prstGeom prst="rect">
                      <a:avLst/>
                    </a:prstGeom>
                  </pic:spPr>
                </pic:pic>
              </a:graphicData>
            </a:graphic>
          </wp:inline>
        </w:drawing>
      </w:r>
    </w:p>
    <w:p w14:paraId="7FB2B615" w14:textId="5FF3213F" w:rsidR="003E3686" w:rsidRDefault="003E3686" w:rsidP="00D149D9">
      <w:pPr>
        <w:pStyle w:val="ppBodyText"/>
        <w:numPr>
          <w:ilvl w:val="0"/>
          <w:numId w:val="58"/>
        </w:numPr>
      </w:pPr>
      <w:r>
        <w:t xml:space="preserve">On the Confirmation screen, check that </w:t>
      </w:r>
      <w:r w:rsidR="00E41F2E">
        <w:t>the</w:t>
      </w:r>
      <w:r>
        <w:t xml:space="preserve"> configuration matches the screenshot below, then select </w:t>
      </w:r>
      <w:proofErr w:type="gramStart"/>
      <w:r>
        <w:rPr>
          <w:b/>
        </w:rPr>
        <w:t>Next</w:t>
      </w:r>
      <w:proofErr w:type="gramEnd"/>
      <w:r>
        <w:t>.</w:t>
      </w:r>
    </w:p>
    <w:p w14:paraId="06004748" w14:textId="77777777" w:rsidR="003E3686" w:rsidRDefault="003E3686" w:rsidP="003E3686">
      <w:pPr>
        <w:pStyle w:val="00-ScreenShot"/>
      </w:pPr>
      <w:r>
        <w:drawing>
          <wp:inline distT="0" distB="0" distL="0" distR="0" wp14:anchorId="0696E757" wp14:editId="6635BB90">
            <wp:extent cx="4152900" cy="683114"/>
            <wp:effectExtent l="114300" t="76200" r="114300" b="7937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194732" cy="68999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3BB4E2D" w14:textId="77777777" w:rsidR="003E3686" w:rsidRDefault="003E3686" w:rsidP="00D149D9">
      <w:pPr>
        <w:pStyle w:val="ppBodyText"/>
        <w:numPr>
          <w:ilvl w:val="0"/>
          <w:numId w:val="58"/>
        </w:numPr>
      </w:pPr>
      <w:r>
        <w:t xml:space="preserve">After the wizard completes successfully, click </w:t>
      </w:r>
      <w:r>
        <w:rPr>
          <w:b/>
        </w:rPr>
        <w:t>Finish</w:t>
      </w:r>
      <w:r>
        <w:t>.</w:t>
      </w:r>
    </w:p>
    <w:p w14:paraId="53B2F6F4" w14:textId="77777777" w:rsidR="003E3686" w:rsidRDefault="003E3686" w:rsidP="003E3686">
      <w:pPr>
        <w:pStyle w:val="00-ScreenShot"/>
      </w:pPr>
      <w:r>
        <w:drawing>
          <wp:inline distT="0" distB="0" distL="0" distR="0" wp14:anchorId="36695DAD" wp14:editId="372A616C">
            <wp:extent cx="4184015" cy="2877666"/>
            <wp:effectExtent l="0" t="0" r="698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02462" cy="2890353"/>
                    </a:xfrm>
                    <a:prstGeom prst="rect">
                      <a:avLst/>
                    </a:prstGeom>
                  </pic:spPr>
                </pic:pic>
              </a:graphicData>
            </a:graphic>
          </wp:inline>
        </w:drawing>
      </w:r>
    </w:p>
    <w:p w14:paraId="13B8C9FB" w14:textId="77777777" w:rsidR="003E3686" w:rsidRPr="00D75688" w:rsidRDefault="003E3686" w:rsidP="00D149D9">
      <w:pPr>
        <w:pStyle w:val="ppBodyText"/>
        <w:numPr>
          <w:ilvl w:val="0"/>
          <w:numId w:val="58"/>
        </w:numPr>
      </w:pPr>
      <w:r>
        <w:t xml:space="preserve">After a few seconds, the </w:t>
      </w:r>
      <w:r w:rsidRPr="00D75688">
        <w:rPr>
          <w:b/>
        </w:rPr>
        <w:t>Hyper-V Replica Broker Role</w:t>
      </w:r>
      <w:r>
        <w:t xml:space="preserve"> will be </w:t>
      </w:r>
      <w:r w:rsidRPr="00D75688">
        <w:rPr>
          <w:b/>
        </w:rPr>
        <w:t>Online</w:t>
      </w:r>
      <w:r>
        <w:t xml:space="preserve">.  This </w:t>
      </w:r>
      <w:proofErr w:type="gramStart"/>
      <w:r>
        <w:t>is indicated</w:t>
      </w:r>
      <w:proofErr w:type="gramEnd"/>
      <w:r>
        <w:t xml:space="preserve"> by the </w:t>
      </w:r>
      <w:r w:rsidRPr="007D0B21">
        <w:rPr>
          <w:b/>
        </w:rPr>
        <w:t>Status</w:t>
      </w:r>
      <w:r>
        <w:t xml:space="preserve"> showing Running.</w:t>
      </w:r>
    </w:p>
    <w:p w14:paraId="332965C5" w14:textId="77777777" w:rsidR="003E3686" w:rsidRDefault="003E3686" w:rsidP="003E3686">
      <w:pPr>
        <w:pStyle w:val="00-ScreenShot"/>
      </w:pPr>
      <w:r>
        <w:drawing>
          <wp:inline distT="0" distB="0" distL="0" distR="0" wp14:anchorId="1F5A60BB" wp14:editId="693DB6C8">
            <wp:extent cx="6791966" cy="472440"/>
            <wp:effectExtent l="0" t="0" r="889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3544"/>
                    <a:stretch/>
                  </pic:blipFill>
                  <pic:spPr bwMode="auto">
                    <a:xfrm>
                      <a:off x="0" y="0"/>
                      <a:ext cx="6808306" cy="473577"/>
                    </a:xfrm>
                    <a:prstGeom prst="rect">
                      <a:avLst/>
                    </a:prstGeom>
                    <a:ln>
                      <a:noFill/>
                    </a:ln>
                    <a:extLst>
                      <a:ext uri="{53640926-AAD7-44D8-BBD7-CCE9431645EC}">
                        <a14:shadowObscured xmlns:a14="http://schemas.microsoft.com/office/drawing/2010/main"/>
                      </a:ext>
                    </a:extLst>
                  </pic:spPr>
                </pic:pic>
              </a:graphicData>
            </a:graphic>
          </wp:inline>
        </w:drawing>
      </w:r>
    </w:p>
    <w:p w14:paraId="6FE845EC" w14:textId="77777777" w:rsidR="00E23BB5" w:rsidRDefault="00E23BB5" w:rsidP="003E3686">
      <w:pPr>
        <w:pStyle w:val="00-ScreenShot"/>
      </w:pPr>
    </w:p>
    <w:p w14:paraId="1B85D191" w14:textId="77777777" w:rsidR="00E23BB5" w:rsidRDefault="00E23BB5" w:rsidP="003E3686">
      <w:pPr>
        <w:pStyle w:val="00-ScreenShot"/>
      </w:pPr>
    </w:p>
    <w:p w14:paraId="77C57A9E" w14:textId="77777777" w:rsidR="00E23BB5" w:rsidRDefault="00E23BB5" w:rsidP="003E3686">
      <w:pPr>
        <w:pStyle w:val="00-ScreenShot"/>
      </w:pPr>
    </w:p>
    <w:p w14:paraId="56320A43" w14:textId="5F0722D2" w:rsidR="003E3686" w:rsidRDefault="005619E1" w:rsidP="00D149D9">
      <w:pPr>
        <w:pStyle w:val="ppBodyText"/>
        <w:numPr>
          <w:ilvl w:val="0"/>
          <w:numId w:val="58"/>
        </w:numPr>
      </w:pPr>
      <w:r>
        <w:lastRenderedPageBreak/>
        <w:t>Right-click</w:t>
      </w:r>
      <w:r w:rsidR="003E3686">
        <w:t xml:space="preserve"> on the Hyper-V Replica Broker </w:t>
      </w:r>
      <w:r w:rsidR="003E3686">
        <w:rPr>
          <w:b/>
        </w:rPr>
        <w:t>HVRB</w:t>
      </w:r>
      <w:r w:rsidR="003E3686">
        <w:t xml:space="preserve"> and select </w:t>
      </w:r>
      <w:r w:rsidR="003E3686">
        <w:rPr>
          <w:b/>
        </w:rPr>
        <w:t>Replication Settings</w:t>
      </w:r>
      <w:r w:rsidR="003E3686">
        <w:t>.</w:t>
      </w:r>
    </w:p>
    <w:p w14:paraId="58C0820E" w14:textId="77777777" w:rsidR="003E3686" w:rsidRDefault="003E3686" w:rsidP="003E3686">
      <w:pPr>
        <w:pStyle w:val="00-ScreenShot"/>
      </w:pPr>
      <w:r>
        <w:drawing>
          <wp:inline distT="0" distB="0" distL="0" distR="0" wp14:anchorId="7F9A071F" wp14:editId="4E6DFBBA">
            <wp:extent cx="4350764" cy="135890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52684" cy="1359500"/>
                    </a:xfrm>
                    <a:prstGeom prst="rect">
                      <a:avLst/>
                    </a:prstGeom>
                  </pic:spPr>
                </pic:pic>
              </a:graphicData>
            </a:graphic>
          </wp:inline>
        </w:drawing>
      </w:r>
    </w:p>
    <w:p w14:paraId="6C4A4B7E" w14:textId="4FE00039" w:rsidR="003E3686" w:rsidRDefault="003E3686" w:rsidP="00D149D9">
      <w:pPr>
        <w:pStyle w:val="ppBodyText"/>
        <w:numPr>
          <w:ilvl w:val="0"/>
          <w:numId w:val="58"/>
        </w:numPr>
      </w:pPr>
      <w:r>
        <w:t xml:space="preserve">On the </w:t>
      </w:r>
      <w:r w:rsidRPr="00DB4A94">
        <w:rPr>
          <w:b/>
        </w:rPr>
        <w:t>Hyper-V Replica Broker Configuration</w:t>
      </w:r>
      <w:r>
        <w:t xml:space="preserve"> screen, select the checkbox for </w:t>
      </w:r>
      <w:r>
        <w:rPr>
          <w:b/>
        </w:rPr>
        <w:t>Enable this cluster as a Replica server</w:t>
      </w:r>
      <w:r>
        <w:t xml:space="preserve"> and select </w:t>
      </w:r>
      <w:r>
        <w:rPr>
          <w:b/>
        </w:rPr>
        <w:t>Use Kerberos</w:t>
      </w:r>
      <w:r>
        <w:t xml:space="preserve"> as the authentication mechanism.  Leave the default </w:t>
      </w:r>
      <w:r w:rsidRPr="00DB4A94">
        <w:rPr>
          <w:b/>
        </w:rPr>
        <w:t>port 80</w:t>
      </w:r>
      <w:r>
        <w:t xml:space="preserve">.  Click </w:t>
      </w:r>
      <w:r>
        <w:rPr>
          <w:b/>
        </w:rPr>
        <w:t xml:space="preserve">OK </w:t>
      </w:r>
      <w:r w:rsidR="007D0B21">
        <w:t>if a</w:t>
      </w:r>
      <w:r>
        <w:t xml:space="preserve"> firewall notification appears.</w:t>
      </w:r>
    </w:p>
    <w:p w14:paraId="793F1D00" w14:textId="77777777" w:rsidR="003E3686" w:rsidRDefault="003E3686" w:rsidP="003E3686">
      <w:pPr>
        <w:pStyle w:val="00-ScreenShot"/>
      </w:pPr>
      <w:r>
        <w:drawing>
          <wp:inline distT="0" distB="0" distL="0" distR="0" wp14:anchorId="2D120E92" wp14:editId="47C49D92">
            <wp:extent cx="5551515" cy="168910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76540" cy="1696714"/>
                    </a:xfrm>
                    <a:prstGeom prst="rect">
                      <a:avLst/>
                    </a:prstGeom>
                  </pic:spPr>
                </pic:pic>
              </a:graphicData>
            </a:graphic>
          </wp:inline>
        </w:drawing>
      </w:r>
    </w:p>
    <w:p w14:paraId="05488F80" w14:textId="77777777" w:rsidR="003E3686" w:rsidRDefault="003E3686" w:rsidP="00D149D9">
      <w:pPr>
        <w:pStyle w:val="ppBodyText"/>
        <w:numPr>
          <w:ilvl w:val="0"/>
          <w:numId w:val="58"/>
        </w:numPr>
        <w:spacing w:line="240" w:lineRule="auto"/>
      </w:pPr>
      <w:r>
        <w:t xml:space="preserve">Under </w:t>
      </w:r>
      <w:r>
        <w:rPr>
          <w:b/>
        </w:rPr>
        <w:t xml:space="preserve">Authorization and </w:t>
      </w:r>
      <w:proofErr w:type="gramStart"/>
      <w:r>
        <w:rPr>
          <w:b/>
        </w:rPr>
        <w:t>storage</w:t>
      </w:r>
      <w:proofErr w:type="gramEnd"/>
      <w:r>
        <w:t xml:space="preserve"> select the option for </w:t>
      </w:r>
      <w:r>
        <w:rPr>
          <w:b/>
        </w:rPr>
        <w:t>Allow replication from any authenticated server</w:t>
      </w:r>
      <w:r>
        <w:t xml:space="preserve">.  Enter </w:t>
      </w:r>
      <w:r w:rsidRPr="00DB4A94">
        <w:rPr>
          <w:b/>
        </w:rPr>
        <w:t>\\dc01.contoso.com\VMShare3</w:t>
      </w:r>
      <w:r>
        <w:t xml:space="preserve"> as the </w:t>
      </w:r>
      <w:r w:rsidRPr="00DB4A94">
        <w:rPr>
          <w:b/>
        </w:rPr>
        <w:t>default location to store Replica files</w:t>
      </w:r>
      <w:r>
        <w:t>.</w:t>
      </w:r>
    </w:p>
    <w:p w14:paraId="4BB5D6C6" w14:textId="77777777" w:rsidR="003E3686" w:rsidRDefault="003E3686" w:rsidP="003E3686">
      <w:pPr>
        <w:pStyle w:val="00-ScreenShot"/>
      </w:pPr>
      <w:r>
        <w:drawing>
          <wp:inline distT="0" distB="0" distL="0" distR="0" wp14:anchorId="45E2D0D1" wp14:editId="2971CC53">
            <wp:extent cx="4791456" cy="1058144"/>
            <wp:effectExtent l="0" t="0" r="0" b="889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23550" cy="1065232"/>
                    </a:xfrm>
                    <a:prstGeom prst="rect">
                      <a:avLst/>
                    </a:prstGeom>
                  </pic:spPr>
                </pic:pic>
              </a:graphicData>
            </a:graphic>
          </wp:inline>
        </w:drawing>
      </w:r>
    </w:p>
    <w:p w14:paraId="19FD4964" w14:textId="77777777" w:rsidR="003E3686" w:rsidRDefault="003E3686" w:rsidP="00D149D9">
      <w:pPr>
        <w:pStyle w:val="ppBodyText"/>
        <w:numPr>
          <w:ilvl w:val="0"/>
          <w:numId w:val="58"/>
        </w:numPr>
        <w:spacing w:line="240" w:lineRule="auto"/>
      </w:pPr>
      <w:r>
        <w:t xml:space="preserve">Click </w:t>
      </w:r>
      <w:r w:rsidRPr="0059300E">
        <w:rPr>
          <w:b/>
        </w:rPr>
        <w:t xml:space="preserve">Apply </w:t>
      </w:r>
      <w:r>
        <w:t xml:space="preserve">and on the Settings popup, click </w:t>
      </w:r>
      <w:r w:rsidRPr="0059300E">
        <w:rPr>
          <w:b/>
        </w:rPr>
        <w:t>OK</w:t>
      </w:r>
      <w:r>
        <w:t xml:space="preserve">.  This firewall port </w:t>
      </w:r>
      <w:proofErr w:type="gramStart"/>
      <w:r>
        <w:t>has already been enabled</w:t>
      </w:r>
      <w:proofErr w:type="gramEnd"/>
      <w:r>
        <w:t xml:space="preserve"> for this lab.</w:t>
      </w:r>
    </w:p>
    <w:p w14:paraId="24F5448A" w14:textId="77777777" w:rsidR="003E3686" w:rsidRDefault="003E3686" w:rsidP="003E3686">
      <w:pPr>
        <w:rPr>
          <w:rFonts w:eastAsiaTheme="minorEastAsia"/>
          <w:lang w:bidi="en-US"/>
        </w:rPr>
      </w:pPr>
      <w:r>
        <w:br w:type="page"/>
      </w:r>
    </w:p>
    <w:bookmarkStart w:id="48" w:name="_Toc366171500" w:displacedByCustomXml="next"/>
    <w:bookmarkStart w:id="49" w:name="_Toc364258624" w:displacedByCustomXml="next"/>
    <w:sdt>
      <w:sdtPr>
        <w:alias w:val="Topic"/>
        <w:tag w:val="9b28405c-4706-4849-b895-81eddc365c6a"/>
        <w:id w:val="1877428121"/>
        <w:placeholder>
          <w:docPart w:val="787DC83852C2466295522F9DF0B11E9D"/>
        </w:placeholder>
        <w:text/>
      </w:sdtPr>
      <w:sdtEndPr/>
      <w:sdtContent>
        <w:p w14:paraId="70533959" w14:textId="5BE61658" w:rsidR="003E3686" w:rsidRDefault="00DE07A4" w:rsidP="003E3686">
          <w:pPr>
            <w:pStyle w:val="ppTopic"/>
          </w:pPr>
          <w:r>
            <w:t xml:space="preserve">Exercise 6.4: </w:t>
          </w:r>
          <w:r w:rsidR="0057652D">
            <w:t>Replicate</w:t>
          </w:r>
          <w:r>
            <w:t xml:space="preserve"> a VM</w:t>
          </w:r>
        </w:p>
      </w:sdtContent>
    </w:sdt>
    <w:bookmarkEnd w:id="48" w:displacedByCustomXml="prev"/>
    <w:bookmarkEnd w:id="49" w:displacedByCustomXml="prev"/>
    <w:p w14:paraId="43CBF5A8" w14:textId="5F755DA7" w:rsidR="003E3686" w:rsidRDefault="00E41F2E" w:rsidP="003E3686">
      <w:pPr>
        <w:pStyle w:val="ppBodyText"/>
        <w:numPr>
          <w:ilvl w:val="0"/>
          <w:numId w:val="0"/>
        </w:numPr>
        <w:rPr>
          <w:b/>
        </w:rPr>
      </w:pPr>
      <w:r>
        <w:rPr>
          <w:b/>
        </w:rPr>
        <w:t xml:space="preserve">In this </w:t>
      </w:r>
      <w:r w:rsidR="00437375">
        <w:rPr>
          <w:b/>
        </w:rPr>
        <w:t>exercise,</w:t>
      </w:r>
      <w:r>
        <w:rPr>
          <w:b/>
        </w:rPr>
        <w:t xml:space="preserve"> </w:t>
      </w:r>
      <w:r w:rsidR="003E3686">
        <w:rPr>
          <w:b/>
        </w:rPr>
        <w:t>replication for a virtual machine</w:t>
      </w:r>
      <w:r>
        <w:rPr>
          <w:b/>
        </w:rPr>
        <w:t xml:space="preserve"> will be enabled</w:t>
      </w:r>
      <w:r w:rsidR="003E3686">
        <w:rPr>
          <w:b/>
        </w:rPr>
        <w:t xml:space="preserve">, </w:t>
      </w:r>
      <w:proofErr w:type="gramStart"/>
      <w:r>
        <w:rPr>
          <w:b/>
        </w:rPr>
        <w:t>then</w:t>
      </w:r>
      <w:proofErr w:type="gramEnd"/>
      <w:r>
        <w:rPr>
          <w:b/>
        </w:rPr>
        <w:t xml:space="preserve"> other </w:t>
      </w:r>
      <w:r w:rsidR="003E3686">
        <w:rPr>
          <w:b/>
        </w:rPr>
        <w:t>replication settings</w:t>
      </w:r>
      <w:r>
        <w:rPr>
          <w:b/>
        </w:rPr>
        <w:t xml:space="preserve"> will be configured</w:t>
      </w:r>
      <w:r w:rsidR="003E3686">
        <w:rPr>
          <w:b/>
        </w:rPr>
        <w:t>.  After the initial replication has happened, if there is a disaster then this VM can be recovered at the secondary location.</w:t>
      </w:r>
    </w:p>
    <w:p w14:paraId="029BFE49" w14:textId="03DF4165" w:rsidR="003E3686" w:rsidRPr="00C86364" w:rsidRDefault="00EA038B" w:rsidP="003E3686">
      <w:pPr>
        <w:pStyle w:val="ppBodyText"/>
        <w:numPr>
          <w:ilvl w:val="0"/>
          <w:numId w:val="0"/>
        </w:numPr>
        <w:rPr>
          <w:b/>
        </w:rPr>
      </w:pPr>
      <w:r>
        <w:rPr>
          <w:b/>
        </w:rPr>
        <w:t>Estimated time to complete</w:t>
      </w:r>
      <w:r w:rsidR="003E3686">
        <w:rPr>
          <w:b/>
        </w:rPr>
        <w:t>: 5 minutes</w:t>
      </w:r>
    </w:p>
    <w:p w14:paraId="3576D83D" w14:textId="77777777" w:rsidR="003E3686" w:rsidRPr="00F56C20" w:rsidRDefault="003E3686" w:rsidP="003E3686">
      <w:pPr>
        <w:pStyle w:val="ppBodyText"/>
        <w:numPr>
          <w:ilvl w:val="0"/>
          <w:numId w:val="0"/>
        </w:numPr>
      </w:pPr>
      <w:r>
        <w:rPr>
          <w:noProof/>
          <w:lang w:bidi="ar-SA"/>
        </w:rPr>
        <w:drawing>
          <wp:inline distT="0" distB="0" distL="0" distR="0" wp14:anchorId="0DB8634C" wp14:editId="75C61799">
            <wp:extent cx="612140" cy="771525"/>
            <wp:effectExtent l="0" t="0" r="0" b="0"/>
            <wp:docPr id="388" name="Picture 388"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2B526BF6" w14:textId="491D475E" w:rsidR="003E3686" w:rsidRDefault="000112B8" w:rsidP="00D149D9">
      <w:pPr>
        <w:pStyle w:val="ppBodyText"/>
        <w:numPr>
          <w:ilvl w:val="0"/>
          <w:numId w:val="59"/>
        </w:numPr>
      </w:pPr>
      <w:r>
        <w:t>Open</w:t>
      </w:r>
      <w:r w:rsidR="003E3686">
        <w:t xml:space="preserve"> </w:t>
      </w:r>
      <w:r w:rsidR="003E3686">
        <w:rPr>
          <w:b/>
        </w:rPr>
        <w:t>VMM01</w:t>
      </w:r>
      <w:r>
        <w:t xml:space="preserve"> then</w:t>
      </w:r>
      <w:r w:rsidR="003E3686">
        <w:t xml:space="preserve"> open </w:t>
      </w:r>
      <w:r w:rsidR="003E3686" w:rsidRPr="00306E30">
        <w:rPr>
          <w:b/>
        </w:rPr>
        <w:t>Failover Cluster Manager</w:t>
      </w:r>
      <w:r w:rsidR="003E3686">
        <w:rPr>
          <w:b/>
        </w:rPr>
        <w:t>.</w:t>
      </w:r>
    </w:p>
    <w:p w14:paraId="14049802" w14:textId="77777777" w:rsidR="003E3686" w:rsidRDefault="003E3686" w:rsidP="003E3686">
      <w:pPr>
        <w:pStyle w:val="00-ScreenShot"/>
      </w:pPr>
      <w:r>
        <w:drawing>
          <wp:inline distT="0" distB="0" distL="0" distR="0" wp14:anchorId="4B84433D" wp14:editId="2C146257">
            <wp:extent cx="590550" cy="10572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90550" cy="1057275"/>
                    </a:xfrm>
                    <a:prstGeom prst="rect">
                      <a:avLst/>
                    </a:prstGeom>
                    <a:noFill/>
                    <a:ln>
                      <a:noFill/>
                    </a:ln>
                  </pic:spPr>
                </pic:pic>
              </a:graphicData>
            </a:graphic>
          </wp:inline>
        </w:drawing>
      </w:r>
    </w:p>
    <w:p w14:paraId="0F483DD3" w14:textId="2101755D" w:rsidR="003E3686" w:rsidRPr="00F907A9" w:rsidRDefault="003E3686" w:rsidP="00D149D9">
      <w:pPr>
        <w:pStyle w:val="ListParagraph"/>
        <w:numPr>
          <w:ilvl w:val="0"/>
          <w:numId w:val="59"/>
        </w:numPr>
      </w:pPr>
      <w:r>
        <w:t xml:space="preserve">Expand </w:t>
      </w:r>
      <w:r w:rsidRPr="00780118">
        <w:rPr>
          <w:b/>
        </w:rPr>
        <w:t>CLUSTER1.contoso.com</w:t>
      </w:r>
      <w:r>
        <w:t xml:space="preserve"> and click </w:t>
      </w:r>
      <w:r w:rsidRPr="00780118">
        <w:rPr>
          <w:b/>
        </w:rPr>
        <w:t>Roles.</w:t>
      </w:r>
    </w:p>
    <w:p w14:paraId="61788ADC" w14:textId="77777777" w:rsidR="003E3686" w:rsidRDefault="003E3686" w:rsidP="003E3686">
      <w:pPr>
        <w:pStyle w:val="00-ScreenShot"/>
      </w:pPr>
      <w:r>
        <w:drawing>
          <wp:inline distT="0" distB="0" distL="0" distR="0" wp14:anchorId="250D5BA7" wp14:editId="0C81EA6A">
            <wp:extent cx="1676400" cy="53401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b="3338"/>
                    <a:stretch/>
                  </pic:blipFill>
                  <pic:spPr bwMode="auto">
                    <a:xfrm>
                      <a:off x="0" y="0"/>
                      <a:ext cx="1676400" cy="534010"/>
                    </a:xfrm>
                    <a:prstGeom prst="rect">
                      <a:avLst/>
                    </a:prstGeom>
                    <a:ln>
                      <a:noFill/>
                    </a:ln>
                    <a:extLst>
                      <a:ext uri="{53640926-AAD7-44D8-BBD7-CCE9431645EC}">
                        <a14:shadowObscured xmlns:a14="http://schemas.microsoft.com/office/drawing/2010/main"/>
                      </a:ext>
                    </a:extLst>
                  </pic:spPr>
                </pic:pic>
              </a:graphicData>
            </a:graphic>
          </wp:inline>
        </w:drawing>
      </w:r>
    </w:p>
    <w:p w14:paraId="68741780" w14:textId="50B45580" w:rsidR="003E3686" w:rsidRPr="004A23FE" w:rsidRDefault="005619E1" w:rsidP="00D149D9">
      <w:pPr>
        <w:pStyle w:val="ListParagraph"/>
        <w:numPr>
          <w:ilvl w:val="0"/>
          <w:numId w:val="59"/>
        </w:numPr>
        <w:spacing w:after="200"/>
      </w:pPr>
      <w:r>
        <w:t>Right-click</w:t>
      </w:r>
      <w:r w:rsidR="003E3686">
        <w:t xml:space="preserve"> </w:t>
      </w:r>
      <w:r w:rsidR="003E3686" w:rsidRPr="004A23FE">
        <w:rPr>
          <w:b/>
        </w:rPr>
        <w:t>VM01</w:t>
      </w:r>
      <w:r w:rsidR="003E3686">
        <w:t xml:space="preserve">, select </w:t>
      </w:r>
      <w:r w:rsidR="003E3686" w:rsidRPr="004A23FE">
        <w:rPr>
          <w:b/>
        </w:rPr>
        <w:t>Replication</w:t>
      </w:r>
      <w:r w:rsidR="003E3686">
        <w:t xml:space="preserve">, then </w:t>
      </w:r>
      <w:r w:rsidR="003E3686">
        <w:rPr>
          <w:b/>
        </w:rPr>
        <w:t>Enable Replication.</w:t>
      </w:r>
    </w:p>
    <w:p w14:paraId="48B673D3" w14:textId="77777777" w:rsidR="003E3686" w:rsidRDefault="003E3686" w:rsidP="003E3686">
      <w:pPr>
        <w:pStyle w:val="00-ScreenShot"/>
      </w:pPr>
      <w:r>
        <w:drawing>
          <wp:inline distT="0" distB="0" distL="0" distR="0" wp14:anchorId="6F0AA8B1" wp14:editId="0FF84FED">
            <wp:extent cx="4332045" cy="19050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70602" cy="1921955"/>
                    </a:xfrm>
                    <a:prstGeom prst="rect">
                      <a:avLst/>
                    </a:prstGeom>
                  </pic:spPr>
                </pic:pic>
              </a:graphicData>
            </a:graphic>
          </wp:inline>
        </w:drawing>
      </w:r>
    </w:p>
    <w:p w14:paraId="1A8635D4" w14:textId="77777777" w:rsidR="003E3686" w:rsidRDefault="003E3686" w:rsidP="00D149D9">
      <w:pPr>
        <w:pStyle w:val="ppBodyText"/>
        <w:numPr>
          <w:ilvl w:val="0"/>
          <w:numId w:val="59"/>
        </w:numPr>
      </w:pPr>
      <w:r>
        <w:t xml:space="preserve">In the </w:t>
      </w:r>
      <w:r>
        <w:rPr>
          <w:b/>
        </w:rPr>
        <w:t>Before You B</w:t>
      </w:r>
      <w:r w:rsidRPr="00D75688">
        <w:rPr>
          <w:b/>
        </w:rPr>
        <w:t>egin</w:t>
      </w:r>
      <w:r>
        <w:t xml:space="preserve"> window, click </w:t>
      </w:r>
      <w:proofErr w:type="gramStart"/>
      <w:r>
        <w:rPr>
          <w:b/>
        </w:rPr>
        <w:t>Next</w:t>
      </w:r>
      <w:proofErr w:type="gramEnd"/>
      <w:r>
        <w:t>.</w:t>
      </w:r>
    </w:p>
    <w:p w14:paraId="29CBC721" w14:textId="77777777" w:rsidR="003E3686" w:rsidRPr="004A23FE" w:rsidRDefault="003E3686" w:rsidP="00D149D9">
      <w:pPr>
        <w:pStyle w:val="ListParagraph"/>
        <w:numPr>
          <w:ilvl w:val="0"/>
          <w:numId w:val="59"/>
        </w:numPr>
        <w:spacing w:after="200"/>
      </w:pPr>
      <w:r>
        <w:t xml:space="preserve">In the </w:t>
      </w:r>
      <w:r>
        <w:rPr>
          <w:b/>
        </w:rPr>
        <w:t>Specify Replica Server</w:t>
      </w:r>
      <w:r>
        <w:t xml:space="preserve"> window, type </w:t>
      </w:r>
      <w:r w:rsidRPr="004A23FE">
        <w:rPr>
          <w:b/>
        </w:rPr>
        <w:t>VMM01</w:t>
      </w:r>
      <w:r>
        <w:t xml:space="preserve"> and click </w:t>
      </w:r>
      <w:proofErr w:type="gramStart"/>
      <w:r>
        <w:rPr>
          <w:b/>
        </w:rPr>
        <w:t>Next</w:t>
      </w:r>
      <w:proofErr w:type="gramEnd"/>
      <w:r>
        <w:rPr>
          <w:b/>
        </w:rPr>
        <w:t>.</w:t>
      </w:r>
    </w:p>
    <w:p w14:paraId="09A310E9" w14:textId="77777777" w:rsidR="003E3686" w:rsidRDefault="003E3686" w:rsidP="003E3686">
      <w:pPr>
        <w:pStyle w:val="00-ScreenShot"/>
      </w:pPr>
      <w:r>
        <w:drawing>
          <wp:inline distT="0" distB="0" distL="0" distR="0" wp14:anchorId="37B52B6D" wp14:editId="3C4FD09C">
            <wp:extent cx="4429278" cy="751164"/>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61865" cy="756690"/>
                    </a:xfrm>
                    <a:prstGeom prst="rect">
                      <a:avLst/>
                    </a:prstGeom>
                    <a:noFill/>
                    <a:ln>
                      <a:noFill/>
                    </a:ln>
                  </pic:spPr>
                </pic:pic>
              </a:graphicData>
            </a:graphic>
          </wp:inline>
        </w:drawing>
      </w:r>
    </w:p>
    <w:p w14:paraId="4FCC7EE7" w14:textId="77777777" w:rsidR="003E3686" w:rsidRPr="00F907A9" w:rsidRDefault="003E3686" w:rsidP="00D149D9">
      <w:pPr>
        <w:pStyle w:val="ListParagraph"/>
        <w:numPr>
          <w:ilvl w:val="0"/>
          <w:numId w:val="59"/>
        </w:numPr>
        <w:spacing w:after="200"/>
      </w:pPr>
      <w:r>
        <w:lastRenderedPageBreak/>
        <w:t xml:space="preserve">On the </w:t>
      </w:r>
      <w:r>
        <w:rPr>
          <w:b/>
        </w:rPr>
        <w:t xml:space="preserve">Specify Connection Parameters </w:t>
      </w:r>
      <w:r>
        <w:t xml:space="preserve">window, leave all the defaults, and click </w:t>
      </w:r>
      <w:proofErr w:type="gramStart"/>
      <w:r>
        <w:rPr>
          <w:b/>
        </w:rPr>
        <w:t>Next</w:t>
      </w:r>
      <w:proofErr w:type="gramEnd"/>
      <w:r>
        <w:rPr>
          <w:b/>
        </w:rPr>
        <w:t>.</w:t>
      </w:r>
    </w:p>
    <w:p w14:paraId="732D4FF6" w14:textId="77777777" w:rsidR="003E3686" w:rsidRPr="004A23FE" w:rsidRDefault="003E3686" w:rsidP="003E3686">
      <w:pPr>
        <w:pStyle w:val="00-ScreenShot"/>
      </w:pPr>
      <w:r>
        <w:drawing>
          <wp:inline distT="0" distB="0" distL="0" distR="0" wp14:anchorId="5D02CC9C" wp14:editId="66B7FED0">
            <wp:extent cx="4256233" cy="2565400"/>
            <wp:effectExtent l="0" t="0" r="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267437" cy="2572153"/>
                    </a:xfrm>
                    <a:prstGeom prst="rect">
                      <a:avLst/>
                    </a:prstGeom>
                  </pic:spPr>
                </pic:pic>
              </a:graphicData>
            </a:graphic>
          </wp:inline>
        </w:drawing>
      </w:r>
    </w:p>
    <w:p w14:paraId="2C618DB9" w14:textId="77777777" w:rsidR="003E3686" w:rsidRPr="004A23FE" w:rsidRDefault="003E3686" w:rsidP="00D149D9">
      <w:pPr>
        <w:pStyle w:val="ListParagraph"/>
        <w:numPr>
          <w:ilvl w:val="0"/>
          <w:numId w:val="59"/>
        </w:numPr>
        <w:spacing w:after="200"/>
      </w:pPr>
      <w:r>
        <w:t xml:space="preserve">On the </w:t>
      </w:r>
      <w:r>
        <w:rPr>
          <w:b/>
        </w:rPr>
        <w:t xml:space="preserve">Choose Replication VHDs </w:t>
      </w:r>
      <w:r w:rsidRPr="004A23FE">
        <w:t>window</w:t>
      </w:r>
      <w:r>
        <w:t xml:space="preserve">, ensure both VHDX files are selected, and click </w:t>
      </w:r>
      <w:proofErr w:type="gramStart"/>
      <w:r>
        <w:rPr>
          <w:b/>
        </w:rPr>
        <w:t>Next</w:t>
      </w:r>
      <w:proofErr w:type="gramEnd"/>
      <w:r>
        <w:rPr>
          <w:b/>
        </w:rPr>
        <w:t>.</w:t>
      </w:r>
    </w:p>
    <w:p w14:paraId="3586C7B4" w14:textId="77777777" w:rsidR="003E3686" w:rsidRDefault="003E3686" w:rsidP="003E3686">
      <w:pPr>
        <w:pStyle w:val="00-ScreenShot"/>
      </w:pPr>
      <w:r>
        <w:drawing>
          <wp:inline distT="0" distB="0" distL="0" distR="0" wp14:anchorId="22F8D9AC" wp14:editId="4BD6A813">
            <wp:extent cx="4484078" cy="12573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47432" cy="1275064"/>
                    </a:xfrm>
                    <a:prstGeom prst="rect">
                      <a:avLst/>
                    </a:prstGeom>
                  </pic:spPr>
                </pic:pic>
              </a:graphicData>
            </a:graphic>
          </wp:inline>
        </w:drawing>
      </w:r>
    </w:p>
    <w:p w14:paraId="0EA80189" w14:textId="77777777" w:rsidR="003E3686" w:rsidRDefault="003E3686" w:rsidP="00D149D9">
      <w:pPr>
        <w:pStyle w:val="ListParagraph"/>
        <w:numPr>
          <w:ilvl w:val="0"/>
          <w:numId w:val="59"/>
        </w:numPr>
        <w:spacing w:after="200"/>
        <w:rPr>
          <w:b/>
        </w:rPr>
      </w:pPr>
      <w:r>
        <w:t xml:space="preserve">For </w:t>
      </w:r>
      <w:r>
        <w:rPr>
          <w:b/>
        </w:rPr>
        <w:t>Configure Recovery History</w:t>
      </w:r>
      <w:r>
        <w:t xml:space="preserve">, select </w:t>
      </w:r>
      <w:r>
        <w:rPr>
          <w:b/>
        </w:rPr>
        <w:t>Only the Latest Recovery Point</w:t>
      </w:r>
      <w:r>
        <w:t xml:space="preserve"> and click </w:t>
      </w:r>
      <w:proofErr w:type="gramStart"/>
      <w:r>
        <w:rPr>
          <w:b/>
        </w:rPr>
        <w:t>Next</w:t>
      </w:r>
      <w:proofErr w:type="gramEnd"/>
      <w:r>
        <w:rPr>
          <w:b/>
        </w:rPr>
        <w:t>.</w:t>
      </w:r>
    </w:p>
    <w:p w14:paraId="5E4FA0A3" w14:textId="77777777" w:rsidR="003E3686" w:rsidRDefault="003E3686" w:rsidP="003E3686">
      <w:pPr>
        <w:pStyle w:val="00-ScreenShot"/>
      </w:pPr>
      <w:r>
        <w:drawing>
          <wp:inline distT="0" distB="0" distL="0" distR="0" wp14:anchorId="428DE6FB" wp14:editId="3DEDA9F7">
            <wp:extent cx="4356100" cy="2878740"/>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366805" cy="2885815"/>
                    </a:xfrm>
                    <a:prstGeom prst="rect">
                      <a:avLst/>
                    </a:prstGeom>
                  </pic:spPr>
                </pic:pic>
              </a:graphicData>
            </a:graphic>
          </wp:inline>
        </w:drawing>
      </w:r>
    </w:p>
    <w:p w14:paraId="619E3E72" w14:textId="77777777" w:rsidR="00E23BB5" w:rsidRPr="00F907A9" w:rsidRDefault="00E23BB5" w:rsidP="003E3686">
      <w:pPr>
        <w:pStyle w:val="00-ScreenShot"/>
      </w:pPr>
    </w:p>
    <w:p w14:paraId="2FD26C13" w14:textId="77777777" w:rsidR="003E3686" w:rsidRPr="004A23FE" w:rsidRDefault="003E3686" w:rsidP="00D149D9">
      <w:pPr>
        <w:pStyle w:val="ListParagraph"/>
        <w:numPr>
          <w:ilvl w:val="0"/>
          <w:numId w:val="59"/>
        </w:numPr>
        <w:spacing w:after="200"/>
      </w:pPr>
      <w:r w:rsidRPr="004A23FE">
        <w:lastRenderedPageBreak/>
        <w:t xml:space="preserve">For </w:t>
      </w:r>
      <w:r w:rsidRPr="004A23FE">
        <w:rPr>
          <w:b/>
        </w:rPr>
        <w:t xml:space="preserve">Initial Replication Method </w:t>
      </w:r>
      <w:r w:rsidRPr="004A23FE">
        <w:t xml:space="preserve">select </w:t>
      </w:r>
      <w:r w:rsidRPr="004A23FE">
        <w:rPr>
          <w:b/>
        </w:rPr>
        <w:t xml:space="preserve">Send Initial Copy </w:t>
      </w:r>
      <w:proofErr w:type="gramStart"/>
      <w:r w:rsidRPr="004A23FE">
        <w:rPr>
          <w:b/>
        </w:rPr>
        <w:t>Over</w:t>
      </w:r>
      <w:proofErr w:type="gramEnd"/>
      <w:r w:rsidRPr="004A23FE">
        <w:rPr>
          <w:b/>
        </w:rPr>
        <w:t xml:space="preserve"> the Network</w:t>
      </w:r>
      <w:r>
        <w:t xml:space="preserve"> and ensure replication starts immediately. Click </w:t>
      </w:r>
      <w:r w:rsidRPr="00FD72F7">
        <w:rPr>
          <w:b/>
        </w:rPr>
        <w:t>Next</w:t>
      </w:r>
      <w:r>
        <w:t>.</w:t>
      </w:r>
    </w:p>
    <w:p w14:paraId="3688ED18" w14:textId="77777777" w:rsidR="003E3686" w:rsidRDefault="003E3686" w:rsidP="003E3686">
      <w:pPr>
        <w:pStyle w:val="00-ScreenShot"/>
      </w:pPr>
      <w:r>
        <w:drawing>
          <wp:inline distT="0" distB="0" distL="0" distR="0" wp14:anchorId="15F7435E" wp14:editId="49E02100">
            <wp:extent cx="3906799" cy="2201875"/>
            <wp:effectExtent l="0" t="0" r="0"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35008" cy="2217773"/>
                    </a:xfrm>
                    <a:prstGeom prst="rect">
                      <a:avLst/>
                    </a:prstGeom>
                  </pic:spPr>
                </pic:pic>
              </a:graphicData>
            </a:graphic>
          </wp:inline>
        </w:drawing>
      </w:r>
    </w:p>
    <w:p w14:paraId="3DFC838A" w14:textId="78864D9B" w:rsidR="003E3686" w:rsidRDefault="003E3686" w:rsidP="00D149D9">
      <w:pPr>
        <w:pStyle w:val="ListParagraph"/>
        <w:numPr>
          <w:ilvl w:val="0"/>
          <w:numId w:val="59"/>
        </w:numPr>
        <w:spacing w:after="200"/>
      </w:pPr>
      <w:r w:rsidRPr="004A23FE">
        <w:t xml:space="preserve">On the summary window, ensure </w:t>
      </w:r>
      <w:r w:rsidR="007E698A">
        <w:t>the settings</w:t>
      </w:r>
      <w:r w:rsidRPr="004A23FE">
        <w:t xml:space="preserve"> are the same as the </w:t>
      </w:r>
      <w:r w:rsidR="00C56360">
        <w:t>screenshot</w:t>
      </w:r>
      <w:r w:rsidRPr="004A23FE">
        <w:t xml:space="preserve"> below, and click </w:t>
      </w:r>
      <w:r w:rsidRPr="004A23FE">
        <w:rPr>
          <w:b/>
        </w:rPr>
        <w:t>Finish</w:t>
      </w:r>
      <w:r>
        <w:rPr>
          <w:b/>
        </w:rPr>
        <w:t>.</w:t>
      </w:r>
    </w:p>
    <w:p w14:paraId="1B4F2C76" w14:textId="77777777" w:rsidR="003E3686" w:rsidRDefault="003E3686" w:rsidP="003E3686">
      <w:pPr>
        <w:pStyle w:val="00-ScreenShot"/>
      </w:pPr>
      <w:r>
        <w:drawing>
          <wp:inline distT="0" distB="0" distL="0" distR="0" wp14:anchorId="365ECB27" wp14:editId="6DA45BF3">
            <wp:extent cx="3854269" cy="1432560"/>
            <wp:effectExtent l="95250" t="95250" r="108585" b="9144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59524" cy="1434513"/>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6970DA" w14:textId="77777777" w:rsidR="003E3686" w:rsidRDefault="003E3686" w:rsidP="00D149D9">
      <w:pPr>
        <w:pStyle w:val="ListParagraph"/>
        <w:numPr>
          <w:ilvl w:val="0"/>
          <w:numId w:val="59"/>
        </w:numPr>
        <w:spacing w:after="200"/>
      </w:pPr>
      <w:r>
        <w:t xml:space="preserve">A prompt will appear confirming that replication </w:t>
      </w:r>
      <w:proofErr w:type="gramStart"/>
      <w:r>
        <w:t>has been enabled</w:t>
      </w:r>
      <w:proofErr w:type="gramEnd"/>
      <w:r>
        <w:t xml:space="preserve">.  Click </w:t>
      </w:r>
      <w:r>
        <w:rPr>
          <w:b/>
        </w:rPr>
        <w:t>Close.</w:t>
      </w:r>
    </w:p>
    <w:p w14:paraId="331B27B3" w14:textId="77777777" w:rsidR="003E3686" w:rsidRDefault="003E3686" w:rsidP="003E3686">
      <w:pPr>
        <w:pStyle w:val="00-ScreenShot"/>
      </w:pPr>
      <w:r>
        <w:drawing>
          <wp:inline distT="0" distB="0" distL="0" distR="0" wp14:anchorId="55686FBD" wp14:editId="2293863F">
            <wp:extent cx="2757830" cy="1846151"/>
            <wp:effectExtent l="0" t="0" r="4445"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767825" cy="1852842"/>
                    </a:xfrm>
                    <a:prstGeom prst="rect">
                      <a:avLst/>
                    </a:prstGeom>
                  </pic:spPr>
                </pic:pic>
              </a:graphicData>
            </a:graphic>
          </wp:inline>
        </w:drawing>
      </w:r>
    </w:p>
    <w:p w14:paraId="33CEC2F6" w14:textId="29FCBFAF" w:rsidR="003E3686" w:rsidRDefault="005619E1" w:rsidP="00D149D9">
      <w:pPr>
        <w:pStyle w:val="ListParagraph"/>
        <w:numPr>
          <w:ilvl w:val="0"/>
          <w:numId w:val="59"/>
        </w:numPr>
        <w:spacing w:after="200"/>
      </w:pPr>
      <w:r>
        <w:t>Right-click</w:t>
      </w:r>
      <w:r w:rsidR="003E3686">
        <w:t xml:space="preserve"> </w:t>
      </w:r>
      <w:r w:rsidR="003E3686" w:rsidRPr="00F907A9">
        <w:rPr>
          <w:b/>
        </w:rPr>
        <w:t>VM01</w:t>
      </w:r>
      <w:r w:rsidR="003E3686">
        <w:t xml:space="preserve">, select </w:t>
      </w:r>
      <w:r w:rsidR="003E3686">
        <w:rPr>
          <w:b/>
        </w:rPr>
        <w:t xml:space="preserve">Replication </w:t>
      </w:r>
      <w:r w:rsidR="003E3686">
        <w:t xml:space="preserve">and observe the options </w:t>
      </w:r>
      <w:r w:rsidR="00E41F2E">
        <w:t>that</w:t>
      </w:r>
      <w:r w:rsidR="003E3686">
        <w:t xml:space="preserve"> </w:t>
      </w:r>
      <w:r w:rsidR="00E41F2E">
        <w:t xml:space="preserve">are </w:t>
      </w:r>
      <w:r w:rsidR="003E3686">
        <w:t xml:space="preserve">available, such as a </w:t>
      </w:r>
      <w:r w:rsidR="003E3686" w:rsidRPr="007D0B21">
        <w:t>Planned Failover</w:t>
      </w:r>
      <w:r w:rsidR="003E3686">
        <w:t>, which is useful if the VMs need to be moved to the alternative location for maintenance or if a disaster is forecast.</w:t>
      </w:r>
      <w:r w:rsidR="007D0B21">
        <w:t xml:space="preserve">  Navigate away from this menu.</w:t>
      </w:r>
    </w:p>
    <w:p w14:paraId="1E1A3568" w14:textId="77777777" w:rsidR="003E3686" w:rsidRDefault="003E3686" w:rsidP="003E3686">
      <w:pPr>
        <w:pStyle w:val="00-ScreenShot"/>
      </w:pPr>
      <w:r>
        <w:drawing>
          <wp:inline distT="0" distB="0" distL="0" distR="0" wp14:anchorId="1091D789" wp14:editId="38A87E75">
            <wp:extent cx="3479800" cy="775046"/>
            <wp:effectExtent l="0" t="0" r="635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513066" cy="782455"/>
                    </a:xfrm>
                    <a:prstGeom prst="rect">
                      <a:avLst/>
                    </a:prstGeom>
                  </pic:spPr>
                </pic:pic>
              </a:graphicData>
            </a:graphic>
          </wp:inline>
        </w:drawing>
      </w:r>
    </w:p>
    <w:p w14:paraId="6E7F88AE" w14:textId="55CCEB3D" w:rsidR="003E3686" w:rsidRPr="00177CE2" w:rsidRDefault="003E3686" w:rsidP="00D149D9">
      <w:pPr>
        <w:pStyle w:val="ListParagraph"/>
        <w:numPr>
          <w:ilvl w:val="0"/>
          <w:numId w:val="59"/>
        </w:numPr>
        <w:spacing w:after="120"/>
        <w:contextualSpacing w:val="0"/>
      </w:pPr>
      <w:r>
        <w:rPr>
          <w:b/>
        </w:rPr>
        <w:lastRenderedPageBreak/>
        <w:t>Minimize Failover Cluster Manager</w:t>
      </w:r>
      <w:r>
        <w:t>,</w:t>
      </w:r>
      <w:r w:rsidR="00474E6C">
        <w:t xml:space="preserve"> then</w:t>
      </w:r>
      <w:r>
        <w:t xml:space="preserve"> open </w:t>
      </w:r>
      <w:r>
        <w:rPr>
          <w:b/>
        </w:rPr>
        <w:t>Hyper-V Manager.</w:t>
      </w:r>
    </w:p>
    <w:p w14:paraId="2DAB7A5E" w14:textId="77777777" w:rsidR="003E3686" w:rsidRDefault="003E3686" w:rsidP="00D149D9">
      <w:pPr>
        <w:pStyle w:val="ListParagraph"/>
        <w:numPr>
          <w:ilvl w:val="0"/>
          <w:numId w:val="59"/>
        </w:numPr>
        <w:spacing w:after="120"/>
        <w:contextualSpacing w:val="0"/>
      </w:pPr>
      <w:r w:rsidRPr="00177CE2">
        <w:t xml:space="preserve">Select </w:t>
      </w:r>
      <w:r w:rsidRPr="00177CE2">
        <w:rPr>
          <w:b/>
        </w:rPr>
        <w:t>VMM01</w:t>
      </w:r>
      <w:r>
        <w:t xml:space="preserve"> from the left hand navigation.</w:t>
      </w:r>
    </w:p>
    <w:p w14:paraId="26822511" w14:textId="77777777" w:rsidR="003E3686" w:rsidRDefault="003E3686" w:rsidP="00D149D9">
      <w:pPr>
        <w:pStyle w:val="ListParagraph"/>
        <w:numPr>
          <w:ilvl w:val="0"/>
          <w:numId w:val="59"/>
        </w:numPr>
        <w:spacing w:after="200"/>
      </w:pPr>
      <w:r>
        <w:t xml:space="preserve">Click </w:t>
      </w:r>
      <w:r w:rsidRPr="002D77A0">
        <w:rPr>
          <w:b/>
        </w:rPr>
        <w:t>VM01</w:t>
      </w:r>
      <w:r>
        <w:t xml:space="preserve">, and at the bottom of Hyper-V Manager, click the </w:t>
      </w:r>
      <w:r>
        <w:rPr>
          <w:b/>
        </w:rPr>
        <w:t>Replication</w:t>
      </w:r>
      <w:r>
        <w:t xml:space="preserve"> tab.  Observe some of the information, such as the </w:t>
      </w:r>
      <w:r w:rsidRPr="00EE257E">
        <w:rPr>
          <w:b/>
        </w:rPr>
        <w:t>primary and destination servers</w:t>
      </w:r>
      <w:r>
        <w:t xml:space="preserve"> and the </w:t>
      </w:r>
      <w:r w:rsidRPr="00EE257E">
        <w:rPr>
          <w:b/>
        </w:rPr>
        <w:t>last synchronization time</w:t>
      </w:r>
      <w:r>
        <w:t>.</w:t>
      </w:r>
    </w:p>
    <w:p w14:paraId="69D4CA80" w14:textId="77777777" w:rsidR="003E3686" w:rsidRDefault="003E3686" w:rsidP="003E3686">
      <w:pPr>
        <w:pStyle w:val="00-ScreenShot"/>
      </w:pPr>
      <w:r>
        <w:drawing>
          <wp:inline distT="0" distB="0" distL="0" distR="0" wp14:anchorId="7DFEEB58" wp14:editId="37979D69">
            <wp:extent cx="5836920" cy="1102529"/>
            <wp:effectExtent l="0" t="0" r="0" b="25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67493" cy="1108304"/>
                    </a:xfrm>
                    <a:prstGeom prst="rect">
                      <a:avLst/>
                    </a:prstGeom>
                    <a:noFill/>
                    <a:ln>
                      <a:noFill/>
                    </a:ln>
                  </pic:spPr>
                </pic:pic>
              </a:graphicData>
            </a:graphic>
          </wp:inline>
        </w:drawing>
      </w:r>
    </w:p>
    <w:p w14:paraId="23697BB9" w14:textId="6052530C" w:rsidR="003E3686" w:rsidRPr="00177CE2" w:rsidRDefault="005619E1" w:rsidP="00D149D9">
      <w:pPr>
        <w:pStyle w:val="ListParagraph"/>
        <w:numPr>
          <w:ilvl w:val="0"/>
          <w:numId w:val="59"/>
        </w:numPr>
        <w:spacing w:after="200"/>
      </w:pPr>
      <w:r>
        <w:t>Right-click</w:t>
      </w:r>
      <w:r w:rsidR="003E3686">
        <w:t xml:space="preserve"> </w:t>
      </w:r>
      <w:r w:rsidR="003E3686" w:rsidRPr="00177CE2">
        <w:rPr>
          <w:b/>
        </w:rPr>
        <w:t>VM01</w:t>
      </w:r>
      <w:r w:rsidR="003E3686">
        <w:t xml:space="preserve">.  Select </w:t>
      </w:r>
      <w:r w:rsidR="003E3686" w:rsidRPr="00177CE2">
        <w:rPr>
          <w:b/>
        </w:rPr>
        <w:t>Replication</w:t>
      </w:r>
      <w:r w:rsidR="003E3686">
        <w:t xml:space="preserve">.  </w:t>
      </w:r>
      <w:r w:rsidR="00437375">
        <w:t xml:space="preserve">This is the replicated machine.  </w:t>
      </w:r>
      <w:r w:rsidR="003E3686">
        <w:t xml:space="preserve">Notice </w:t>
      </w:r>
      <w:r w:rsidR="00E41F2E">
        <w:t>the option</w:t>
      </w:r>
      <w:r w:rsidR="003E3686">
        <w:t xml:space="preserve"> to Failover the VM (</w:t>
      </w:r>
      <w:r w:rsidR="00E41F2E">
        <w:t>if the</w:t>
      </w:r>
      <w:r w:rsidR="003E3686">
        <w:t xml:space="preserve"> primary site</w:t>
      </w:r>
      <w:r w:rsidR="00E41F2E">
        <w:t xml:space="preserve"> was unavailable</w:t>
      </w:r>
      <w:r w:rsidR="003E3686">
        <w:t xml:space="preserve">), or even Test Failover, </w:t>
      </w:r>
      <w:r w:rsidR="00E41F2E">
        <w:t>in order</w:t>
      </w:r>
      <w:r w:rsidR="003E3686">
        <w:t xml:space="preserve"> to prepare and test for a potential disaster on the primary site.  Select </w:t>
      </w:r>
      <w:r w:rsidR="003E3686" w:rsidRPr="00177CE2">
        <w:rPr>
          <w:b/>
        </w:rPr>
        <w:t>View</w:t>
      </w:r>
      <w:r w:rsidR="003E3686">
        <w:t xml:space="preserve"> </w:t>
      </w:r>
      <w:r w:rsidR="003E3686" w:rsidRPr="00177CE2">
        <w:rPr>
          <w:b/>
        </w:rPr>
        <w:t>Replication Health</w:t>
      </w:r>
      <w:r w:rsidR="003E3686">
        <w:rPr>
          <w:b/>
        </w:rPr>
        <w:t>.</w:t>
      </w:r>
    </w:p>
    <w:p w14:paraId="20BC3F47" w14:textId="77777777" w:rsidR="003E3686" w:rsidRDefault="003E3686" w:rsidP="003E3686">
      <w:pPr>
        <w:pStyle w:val="00-ScreenShot"/>
      </w:pPr>
      <w:r>
        <w:drawing>
          <wp:inline distT="0" distB="0" distL="0" distR="0" wp14:anchorId="4E7E8429" wp14:editId="730DD2D0">
            <wp:extent cx="2565400" cy="2185766"/>
            <wp:effectExtent l="0" t="0" r="6350" b="508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70242" cy="2189891"/>
                    </a:xfrm>
                    <a:prstGeom prst="rect">
                      <a:avLst/>
                    </a:prstGeom>
                  </pic:spPr>
                </pic:pic>
              </a:graphicData>
            </a:graphic>
          </wp:inline>
        </w:drawing>
      </w:r>
    </w:p>
    <w:p w14:paraId="70D43CD0" w14:textId="77777777" w:rsidR="003E3686" w:rsidRPr="00EE257E" w:rsidRDefault="003E3686" w:rsidP="00D149D9">
      <w:pPr>
        <w:pStyle w:val="ListParagraph"/>
        <w:numPr>
          <w:ilvl w:val="0"/>
          <w:numId w:val="59"/>
        </w:numPr>
        <w:spacing w:after="200"/>
      </w:pPr>
      <w:r>
        <w:t xml:space="preserve">Observe some of the information presented in the window, then click </w:t>
      </w:r>
      <w:r>
        <w:rPr>
          <w:b/>
        </w:rPr>
        <w:t>Close.</w:t>
      </w:r>
    </w:p>
    <w:p w14:paraId="192DF658" w14:textId="77777777" w:rsidR="003E3686" w:rsidRPr="00177CE2" w:rsidRDefault="003E3686" w:rsidP="003E3686">
      <w:pPr>
        <w:pStyle w:val="00-ScreenShot"/>
      </w:pPr>
      <w:r>
        <w:drawing>
          <wp:inline distT="0" distB="0" distL="0" distR="0" wp14:anchorId="462B57E0" wp14:editId="326C20EF">
            <wp:extent cx="3975100" cy="3053599"/>
            <wp:effectExtent l="0" t="0" r="635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983481" cy="3060037"/>
                    </a:xfrm>
                    <a:prstGeom prst="rect">
                      <a:avLst/>
                    </a:prstGeom>
                  </pic:spPr>
                </pic:pic>
              </a:graphicData>
            </a:graphic>
          </wp:inline>
        </w:drawing>
      </w:r>
    </w:p>
    <w:p w14:paraId="13504E56" w14:textId="4B8DB00B" w:rsidR="003E3686" w:rsidRDefault="005619E1" w:rsidP="00D149D9">
      <w:pPr>
        <w:pStyle w:val="ListParagraph"/>
        <w:numPr>
          <w:ilvl w:val="0"/>
          <w:numId w:val="59"/>
        </w:numPr>
        <w:spacing w:after="200"/>
      </w:pPr>
      <w:r>
        <w:lastRenderedPageBreak/>
        <w:t>Right-click</w:t>
      </w:r>
      <w:r w:rsidR="003E3686">
        <w:t xml:space="preserve"> </w:t>
      </w:r>
      <w:r w:rsidR="003E3686" w:rsidRPr="00177CE2">
        <w:rPr>
          <w:b/>
        </w:rPr>
        <w:t>VM01</w:t>
      </w:r>
      <w:r w:rsidR="003E3686">
        <w:t xml:space="preserve"> and click </w:t>
      </w:r>
      <w:r w:rsidR="003E3686" w:rsidRPr="00177CE2">
        <w:rPr>
          <w:b/>
        </w:rPr>
        <w:t>Settings</w:t>
      </w:r>
      <w:r w:rsidR="003E3686">
        <w:rPr>
          <w:b/>
        </w:rPr>
        <w:t>.</w:t>
      </w:r>
    </w:p>
    <w:p w14:paraId="0AD9EDD8" w14:textId="77777777" w:rsidR="003E3686" w:rsidRDefault="003E3686" w:rsidP="003E3686">
      <w:pPr>
        <w:pStyle w:val="00-ScreenShot"/>
      </w:pPr>
      <w:r>
        <w:drawing>
          <wp:inline distT="0" distB="0" distL="0" distR="0" wp14:anchorId="603E5055" wp14:editId="519CA3CC">
            <wp:extent cx="1726387" cy="921781"/>
            <wp:effectExtent l="0" t="0" r="762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738725" cy="928369"/>
                    </a:xfrm>
                    <a:prstGeom prst="rect">
                      <a:avLst/>
                    </a:prstGeom>
                  </pic:spPr>
                </pic:pic>
              </a:graphicData>
            </a:graphic>
          </wp:inline>
        </w:drawing>
      </w:r>
    </w:p>
    <w:p w14:paraId="65863E93" w14:textId="115E0BC6" w:rsidR="003E3686" w:rsidRDefault="003E3686" w:rsidP="00D149D9">
      <w:pPr>
        <w:pStyle w:val="ListParagraph"/>
        <w:numPr>
          <w:ilvl w:val="0"/>
          <w:numId w:val="59"/>
        </w:numPr>
        <w:spacing w:after="200"/>
        <w:rPr>
          <w:b/>
        </w:rPr>
      </w:pPr>
      <w:r>
        <w:t xml:space="preserve">In the Hardware navigation, </w:t>
      </w:r>
      <w:r w:rsidR="002646F9">
        <w:t>e</w:t>
      </w:r>
      <w:r>
        <w:t xml:space="preserve">xpand </w:t>
      </w:r>
      <w:r>
        <w:rPr>
          <w:b/>
        </w:rPr>
        <w:t>Network Adaptor</w:t>
      </w:r>
      <w:r>
        <w:t xml:space="preserve">, and select </w:t>
      </w:r>
      <w:r w:rsidRPr="00177CE2">
        <w:rPr>
          <w:b/>
        </w:rPr>
        <w:t>Failover TCP/IP</w:t>
      </w:r>
      <w:r>
        <w:rPr>
          <w:b/>
        </w:rPr>
        <w:t>.</w:t>
      </w:r>
    </w:p>
    <w:p w14:paraId="6A1B75B3" w14:textId="77777777" w:rsidR="003E3686" w:rsidRPr="00F92696" w:rsidRDefault="003E3686" w:rsidP="003E3686">
      <w:pPr>
        <w:pStyle w:val="00-ScreenShot"/>
        <w:rPr>
          <w:b/>
        </w:rPr>
      </w:pPr>
      <w:r>
        <w:drawing>
          <wp:inline distT="0" distB="0" distL="0" distR="0" wp14:anchorId="01449790" wp14:editId="3F77299B">
            <wp:extent cx="3162300" cy="2976662"/>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78896" cy="2992284"/>
                    </a:xfrm>
                    <a:prstGeom prst="rect">
                      <a:avLst/>
                    </a:prstGeom>
                  </pic:spPr>
                </pic:pic>
              </a:graphicData>
            </a:graphic>
          </wp:inline>
        </w:drawing>
      </w:r>
    </w:p>
    <w:p w14:paraId="3A7F4E3C" w14:textId="6E57DF31" w:rsidR="003E3686" w:rsidRDefault="00C56360" w:rsidP="00D149D9">
      <w:pPr>
        <w:pStyle w:val="ListParagraph"/>
        <w:numPr>
          <w:ilvl w:val="0"/>
          <w:numId w:val="59"/>
        </w:numPr>
        <w:spacing w:after="200"/>
      </w:pPr>
      <w:r>
        <w:t>Select</w:t>
      </w:r>
      <w:r w:rsidR="003E3686">
        <w:t xml:space="preserve"> the </w:t>
      </w:r>
      <w:r w:rsidR="003E3686">
        <w:rPr>
          <w:b/>
        </w:rPr>
        <w:t xml:space="preserve">Use the following IPv4 Address Scheme for the Virtual Machine </w:t>
      </w:r>
      <w:r w:rsidR="003E3686">
        <w:t xml:space="preserve">box, and enter </w:t>
      </w:r>
      <w:r w:rsidR="003E3686" w:rsidRPr="00177CE2">
        <w:rPr>
          <w:b/>
        </w:rPr>
        <w:t>100.100.100.100</w:t>
      </w:r>
      <w:r w:rsidR="003E3686">
        <w:t xml:space="preserve"> as the IP address, and </w:t>
      </w:r>
      <w:r w:rsidR="003E3686" w:rsidRPr="00177CE2">
        <w:rPr>
          <w:b/>
        </w:rPr>
        <w:t>255.255.255.0</w:t>
      </w:r>
      <w:r w:rsidR="003E3686">
        <w:t xml:space="preserve"> as the subnet mask.  These network settings </w:t>
      </w:r>
      <w:proofErr w:type="gramStart"/>
      <w:r w:rsidR="003E3686">
        <w:t>would be injected</w:t>
      </w:r>
      <w:proofErr w:type="gramEnd"/>
      <w:r w:rsidR="003E3686">
        <w:t xml:space="preserve"> into the VM upon failover to the second site.</w:t>
      </w:r>
    </w:p>
    <w:p w14:paraId="40E93774" w14:textId="77777777" w:rsidR="003E3686" w:rsidRDefault="003E3686" w:rsidP="003E3686">
      <w:pPr>
        <w:pStyle w:val="00-ScreenShot"/>
      </w:pPr>
      <w:r>
        <w:drawing>
          <wp:inline distT="0" distB="0" distL="0" distR="0" wp14:anchorId="59840549" wp14:editId="38CBAEFE">
            <wp:extent cx="3218688" cy="1594303"/>
            <wp:effectExtent l="0" t="0" r="1270" b="635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236180" cy="1602967"/>
                    </a:xfrm>
                    <a:prstGeom prst="rect">
                      <a:avLst/>
                    </a:prstGeom>
                  </pic:spPr>
                </pic:pic>
              </a:graphicData>
            </a:graphic>
          </wp:inline>
        </w:drawing>
      </w:r>
    </w:p>
    <w:p w14:paraId="4E0126F2" w14:textId="77777777" w:rsidR="003E3686" w:rsidRDefault="003E3686" w:rsidP="00D149D9">
      <w:pPr>
        <w:pStyle w:val="ListParagraph"/>
        <w:numPr>
          <w:ilvl w:val="0"/>
          <w:numId w:val="59"/>
        </w:numPr>
        <w:spacing w:after="120"/>
        <w:contextualSpacing w:val="0"/>
      </w:pPr>
      <w:r>
        <w:t xml:space="preserve">Click </w:t>
      </w:r>
      <w:r>
        <w:rPr>
          <w:b/>
        </w:rPr>
        <w:t>OK</w:t>
      </w:r>
      <w:r>
        <w:t xml:space="preserve"> to close the VM01 settings.</w:t>
      </w:r>
    </w:p>
    <w:p w14:paraId="1D3FE889" w14:textId="77777777" w:rsidR="003E3686" w:rsidRPr="00177CE2" w:rsidRDefault="003E3686" w:rsidP="00D149D9">
      <w:pPr>
        <w:pStyle w:val="ListParagraph"/>
        <w:numPr>
          <w:ilvl w:val="0"/>
          <w:numId w:val="59"/>
        </w:numPr>
        <w:spacing w:after="120"/>
        <w:contextualSpacing w:val="0"/>
      </w:pPr>
      <w:r>
        <w:t xml:space="preserve">Close </w:t>
      </w:r>
      <w:r w:rsidRPr="00D20058">
        <w:rPr>
          <w:b/>
        </w:rPr>
        <w:t>Hyper-V Manager</w:t>
      </w:r>
      <w:r>
        <w:t xml:space="preserve"> and </w:t>
      </w:r>
      <w:r w:rsidRPr="00D20058">
        <w:rPr>
          <w:b/>
        </w:rPr>
        <w:t>Failover Cluster Manager</w:t>
      </w:r>
      <w:r w:rsidRPr="000133A5">
        <w:t>.</w:t>
      </w:r>
    </w:p>
    <w:p w14:paraId="7AC9E496" w14:textId="77777777" w:rsidR="003E3686" w:rsidRDefault="003E3686" w:rsidP="003E3686">
      <w:pPr>
        <w:rPr>
          <w:bCs/>
        </w:rPr>
      </w:pPr>
    </w:p>
    <w:p w14:paraId="78BC1401" w14:textId="6F20641F" w:rsidR="00780118" w:rsidRPr="00E23BB5" w:rsidRDefault="00F41F02" w:rsidP="00E23BB5">
      <w:pPr>
        <w:ind w:left="720" w:hanging="360"/>
        <w:jc w:val="center"/>
      </w:pPr>
      <w:r>
        <w:t>------------------------------------------------------------END OF LAB 6------------------------------------------------------------</w:t>
      </w:r>
      <w:bookmarkStart w:id="50" w:name="_Toc364367840"/>
      <w:r w:rsidR="00780118">
        <w:rPr>
          <w:b/>
          <w:sz w:val="56"/>
          <w:szCs w:val="56"/>
        </w:rPr>
        <w:br w:type="page"/>
      </w:r>
    </w:p>
    <w:bookmarkStart w:id="51" w:name="_Toc366171501" w:displacedByCustomXml="next"/>
    <w:sdt>
      <w:sdtPr>
        <w:rPr>
          <w:b/>
          <w:sz w:val="56"/>
          <w:szCs w:val="56"/>
        </w:rPr>
        <w:alias w:val="Topic"/>
        <w:tag w:val="9b28405c-4706-4849-b895-81eddc365c6a"/>
        <w:id w:val="248241888"/>
        <w:placeholder>
          <w:docPart w:val="C272558C737A4074B918D39AC2773965"/>
        </w:placeholder>
        <w:text/>
      </w:sdtPr>
      <w:sdtEndPr/>
      <w:sdtContent>
        <w:p w14:paraId="49A1ADA4" w14:textId="43C50776" w:rsidR="00AE24D6" w:rsidRPr="00AE24D6" w:rsidRDefault="00AE24D6" w:rsidP="00AE24D6">
          <w:pPr>
            <w:pStyle w:val="ppTopic"/>
            <w:rPr>
              <w:b/>
              <w:sz w:val="56"/>
              <w:szCs w:val="56"/>
            </w:rPr>
          </w:pPr>
          <w:r>
            <w:rPr>
              <w:b/>
              <w:sz w:val="56"/>
              <w:szCs w:val="56"/>
            </w:rPr>
            <w:t>Lab 7</w:t>
          </w:r>
          <w:r w:rsidRPr="00AE24D6">
            <w:rPr>
              <w:b/>
              <w:sz w:val="56"/>
              <w:szCs w:val="56"/>
            </w:rPr>
            <w:t xml:space="preserve">: </w:t>
          </w:r>
          <w:r>
            <w:rPr>
              <w:b/>
              <w:sz w:val="56"/>
              <w:szCs w:val="56"/>
            </w:rPr>
            <w:t xml:space="preserve">Host Configuration </w:t>
          </w:r>
          <w:r w:rsidR="00FE368F">
            <w:rPr>
              <w:b/>
              <w:sz w:val="56"/>
              <w:szCs w:val="56"/>
            </w:rPr>
            <w:t>with</w:t>
          </w:r>
          <w:r>
            <w:rPr>
              <w:b/>
              <w:sz w:val="56"/>
              <w:szCs w:val="56"/>
            </w:rPr>
            <w:t xml:space="preserve"> VMM</w:t>
          </w:r>
        </w:p>
      </w:sdtContent>
    </w:sdt>
    <w:bookmarkEnd w:id="51" w:displacedByCustomXml="prev"/>
    <w:bookmarkStart w:id="52" w:name="_Toc366171502"/>
    <w:p w14:paraId="6D6D34D5" w14:textId="2EF830B1" w:rsidR="003E3686" w:rsidRDefault="00A670E4" w:rsidP="00AE24D6">
      <w:pPr>
        <w:pStyle w:val="ppTopic"/>
      </w:pPr>
      <w:sdt>
        <w:sdtPr>
          <w:alias w:val="Topic"/>
          <w:tag w:val="9b28405c-4706-4849-b895-81eddc365c6a"/>
          <w:id w:val="-1600318422"/>
          <w:placeholder>
            <w:docPart w:val="63C1F82464894523AB1D2C83F2E0C967"/>
          </w:placeholder>
          <w:text/>
        </w:sdtPr>
        <w:sdtEndPr/>
        <w:sdtContent>
          <w:r w:rsidR="0057652D">
            <w:t xml:space="preserve">Exercise 7.1: Add </w:t>
          </w:r>
          <w:r w:rsidR="00DE07A4">
            <w:t>Hyper-V Hosts to VMM</w:t>
          </w:r>
        </w:sdtContent>
      </w:sdt>
      <w:bookmarkEnd w:id="50"/>
      <w:bookmarkEnd w:id="52"/>
    </w:p>
    <w:p w14:paraId="1190CB2A" w14:textId="5148CF39" w:rsidR="003E3686" w:rsidRDefault="003E3686" w:rsidP="003E3686">
      <w:pPr>
        <w:pStyle w:val="ppBodyText"/>
        <w:numPr>
          <w:ilvl w:val="0"/>
          <w:numId w:val="1"/>
        </w:numPr>
        <w:rPr>
          <w:b/>
        </w:rPr>
      </w:pPr>
      <w:r>
        <w:rPr>
          <w:b/>
        </w:rPr>
        <w:t xml:space="preserve">In this </w:t>
      </w:r>
      <w:r w:rsidR="00437375">
        <w:rPr>
          <w:b/>
        </w:rPr>
        <w:t>exercise,</w:t>
      </w:r>
      <w:r>
        <w:rPr>
          <w:b/>
        </w:rPr>
        <w:t xml:space="preserve"> the Hyper-V Cluster </w:t>
      </w:r>
      <w:proofErr w:type="gramStart"/>
      <w:r w:rsidR="00E41F2E">
        <w:rPr>
          <w:b/>
        </w:rPr>
        <w:t>will be placed</w:t>
      </w:r>
      <w:proofErr w:type="gramEnd"/>
      <w:r w:rsidR="00E41F2E">
        <w:rPr>
          <w:b/>
        </w:rPr>
        <w:t xml:space="preserve"> </w:t>
      </w:r>
      <w:r>
        <w:rPr>
          <w:b/>
        </w:rPr>
        <w:t>under the management control of System Center Virtual Machine Manager 2012 SP1.  First</w:t>
      </w:r>
      <w:r w:rsidR="00BF2281">
        <w:rPr>
          <w:b/>
        </w:rPr>
        <w:t>,</w:t>
      </w:r>
      <w:r>
        <w:rPr>
          <w:b/>
        </w:rPr>
        <w:t xml:space="preserve"> Host Groups will be created to organize the VMs, then Run </w:t>
      </w:r>
      <w:proofErr w:type="gramStart"/>
      <w:r>
        <w:rPr>
          <w:b/>
        </w:rPr>
        <w:t>As</w:t>
      </w:r>
      <w:proofErr w:type="gramEnd"/>
      <w:r>
        <w:rPr>
          <w:b/>
        </w:rPr>
        <w:t xml:space="preserve"> Accounts will be configured which manage user permissions to access resources and actions.</w:t>
      </w:r>
    </w:p>
    <w:p w14:paraId="7ACEC06D" w14:textId="36BFA77F" w:rsidR="003E3686" w:rsidRPr="0055637D" w:rsidRDefault="00EA038B" w:rsidP="003E3686">
      <w:pPr>
        <w:pStyle w:val="ppBodyText"/>
        <w:numPr>
          <w:ilvl w:val="0"/>
          <w:numId w:val="1"/>
        </w:numPr>
        <w:rPr>
          <w:b/>
        </w:rPr>
      </w:pPr>
      <w:r>
        <w:rPr>
          <w:b/>
        </w:rPr>
        <w:t>Estimated time to complete</w:t>
      </w:r>
      <w:r w:rsidR="003E3686">
        <w:rPr>
          <w:b/>
        </w:rPr>
        <w:t xml:space="preserve">: </w:t>
      </w:r>
      <w:r w:rsidR="00780118">
        <w:rPr>
          <w:b/>
        </w:rPr>
        <w:t>10</w:t>
      </w:r>
      <w:r w:rsidR="003E3686">
        <w:rPr>
          <w:b/>
        </w:rPr>
        <w:t xml:space="preserve"> minutes</w:t>
      </w:r>
    </w:p>
    <w:p w14:paraId="68B92250" w14:textId="77777777" w:rsidR="003E3686" w:rsidRPr="004460CE" w:rsidRDefault="003E3686" w:rsidP="003E3686">
      <w:pPr>
        <w:rPr>
          <w:b/>
          <w:i/>
        </w:rPr>
      </w:pPr>
      <w:r w:rsidRPr="000E53DC">
        <w:rPr>
          <w:noProof/>
        </w:rPr>
        <w:drawing>
          <wp:inline distT="0" distB="0" distL="0" distR="0" wp14:anchorId="6A250557" wp14:editId="294AC096">
            <wp:extent cx="609550" cy="768033"/>
            <wp:effectExtent l="0" t="0" r="63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M01.png"/>
                    <pic:cNvPicPr/>
                  </pic:nvPicPr>
                  <pic:blipFill>
                    <a:blip r:embed="rId16">
                      <a:extLst>
                        <a:ext uri="{28A0092B-C50C-407E-A947-70E740481C1C}">
                          <a14:useLocalDpi xmlns:a14="http://schemas.microsoft.com/office/drawing/2010/main" val="0"/>
                        </a:ext>
                      </a:extLst>
                    </a:blip>
                    <a:stretch>
                      <a:fillRect/>
                    </a:stretch>
                  </pic:blipFill>
                  <pic:spPr>
                    <a:xfrm>
                      <a:off x="0" y="0"/>
                      <a:ext cx="609550" cy="768033"/>
                    </a:xfrm>
                    <a:prstGeom prst="rect">
                      <a:avLst/>
                    </a:prstGeom>
                  </pic:spPr>
                </pic:pic>
              </a:graphicData>
            </a:graphic>
          </wp:inline>
        </w:drawing>
      </w:r>
      <w:r w:rsidRPr="000E53DC">
        <w:t xml:space="preserve"> </w:t>
      </w:r>
      <w:r w:rsidRPr="000E53DC">
        <w:rPr>
          <w:i/>
        </w:rPr>
        <w:t xml:space="preserve">Perform the following on </w:t>
      </w:r>
      <w:r>
        <w:rPr>
          <w:b/>
          <w:i/>
        </w:rPr>
        <w:t>VMM01</w:t>
      </w:r>
    </w:p>
    <w:p w14:paraId="216635B3" w14:textId="480E90A6" w:rsidR="003E3686" w:rsidRDefault="000112B8" w:rsidP="00D149D9">
      <w:pPr>
        <w:pStyle w:val="ListParagraph"/>
        <w:numPr>
          <w:ilvl w:val="0"/>
          <w:numId w:val="19"/>
        </w:numPr>
        <w:spacing w:line="259" w:lineRule="auto"/>
      </w:pPr>
      <w:r>
        <w:t>Open</w:t>
      </w:r>
      <w:r w:rsidR="003E3686">
        <w:t xml:space="preserve"> </w:t>
      </w:r>
      <w:r>
        <w:rPr>
          <w:b/>
        </w:rPr>
        <w:t>VMM01</w:t>
      </w:r>
      <w:r w:rsidR="00BF2281">
        <w:rPr>
          <w:b/>
        </w:rPr>
        <w:t>,</w:t>
      </w:r>
      <w:r>
        <w:rPr>
          <w:b/>
        </w:rPr>
        <w:t xml:space="preserve"> </w:t>
      </w:r>
      <w:proofErr w:type="gramStart"/>
      <w:r w:rsidRPr="0030019D">
        <w:t>then</w:t>
      </w:r>
      <w:proofErr w:type="gramEnd"/>
      <w:r w:rsidRPr="0030019D">
        <w:t xml:space="preserve"> o</w:t>
      </w:r>
      <w:r w:rsidR="003E3686" w:rsidRPr="0030019D">
        <w:t>pen</w:t>
      </w:r>
      <w:r>
        <w:t xml:space="preserve"> the</w:t>
      </w:r>
      <w:r w:rsidR="003E3686">
        <w:t xml:space="preserve"> </w:t>
      </w:r>
      <w:r w:rsidR="003E3686" w:rsidRPr="00AF0EA4">
        <w:rPr>
          <w:b/>
        </w:rPr>
        <w:t>Virtual Machine Manager Console</w:t>
      </w:r>
      <w:r w:rsidR="003E3686">
        <w:t>.</w:t>
      </w:r>
    </w:p>
    <w:p w14:paraId="6926D750" w14:textId="77777777" w:rsidR="003E3686" w:rsidRDefault="003E3686" w:rsidP="003E3686">
      <w:pPr>
        <w:pStyle w:val="00-ScreenShot"/>
      </w:pPr>
      <w:r>
        <w:drawing>
          <wp:inline distT="0" distB="0" distL="0" distR="0" wp14:anchorId="33CAF623" wp14:editId="50E46987">
            <wp:extent cx="592226" cy="11049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93175" cy="1106670"/>
                    </a:xfrm>
                    <a:prstGeom prst="rect">
                      <a:avLst/>
                    </a:prstGeom>
                  </pic:spPr>
                </pic:pic>
              </a:graphicData>
            </a:graphic>
          </wp:inline>
        </w:drawing>
      </w:r>
    </w:p>
    <w:p w14:paraId="121EF640" w14:textId="77777777" w:rsidR="003E3686" w:rsidRDefault="003E3686" w:rsidP="00D149D9">
      <w:pPr>
        <w:pStyle w:val="ListParagraph"/>
        <w:numPr>
          <w:ilvl w:val="0"/>
          <w:numId w:val="19"/>
        </w:numPr>
        <w:spacing w:line="259" w:lineRule="auto"/>
      </w:pPr>
      <w:r>
        <w:t xml:space="preserve">On the </w:t>
      </w:r>
      <w:r>
        <w:rPr>
          <w:b/>
        </w:rPr>
        <w:t>Connect to Server</w:t>
      </w:r>
      <w:r>
        <w:t xml:space="preserve"> window, ensure </w:t>
      </w:r>
      <w:r>
        <w:rPr>
          <w:b/>
        </w:rPr>
        <w:t>Use current Microsoft Windows session identity</w:t>
      </w:r>
      <w:r>
        <w:t xml:space="preserve"> </w:t>
      </w:r>
      <w:proofErr w:type="gramStart"/>
      <w:r>
        <w:t>is selected</w:t>
      </w:r>
      <w:proofErr w:type="gramEnd"/>
      <w:r>
        <w:t xml:space="preserve">, and click </w:t>
      </w:r>
      <w:r>
        <w:rPr>
          <w:b/>
        </w:rPr>
        <w:t>Connect</w:t>
      </w:r>
      <w:r>
        <w:t>.</w:t>
      </w:r>
    </w:p>
    <w:p w14:paraId="48D9B517" w14:textId="77777777" w:rsidR="003E3686" w:rsidRDefault="003E3686" w:rsidP="003E3686">
      <w:pPr>
        <w:pStyle w:val="00-ScreenShot"/>
      </w:pPr>
      <w:r>
        <w:drawing>
          <wp:inline distT="0" distB="0" distL="0" distR="0" wp14:anchorId="29DC92AD" wp14:editId="03D2AA91">
            <wp:extent cx="2095500" cy="2233759"/>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extLst>
                        <a:ext uri="{28A0092B-C50C-407E-A947-70E740481C1C}">
                          <a14:useLocalDpi xmlns:a14="http://schemas.microsoft.com/office/drawing/2010/main" val="0"/>
                        </a:ext>
                      </a:extLst>
                    </a:blip>
                    <a:stretch>
                      <a:fillRect/>
                    </a:stretch>
                  </pic:blipFill>
                  <pic:spPr>
                    <a:xfrm>
                      <a:off x="0" y="0"/>
                      <a:ext cx="2105639" cy="2244567"/>
                    </a:xfrm>
                    <a:prstGeom prst="rect">
                      <a:avLst/>
                    </a:prstGeom>
                  </pic:spPr>
                </pic:pic>
              </a:graphicData>
            </a:graphic>
          </wp:inline>
        </w:drawing>
      </w:r>
    </w:p>
    <w:p w14:paraId="630503E7" w14:textId="77777777" w:rsidR="003E3686" w:rsidRPr="000E53DC" w:rsidRDefault="003E3686" w:rsidP="00D149D9">
      <w:pPr>
        <w:pStyle w:val="ListParagraph"/>
        <w:numPr>
          <w:ilvl w:val="0"/>
          <w:numId w:val="19"/>
        </w:numPr>
        <w:spacing w:after="200"/>
      </w:pPr>
      <w:r w:rsidRPr="000E53DC">
        <w:t xml:space="preserve">Click the </w:t>
      </w:r>
      <w:r w:rsidRPr="000F60C8">
        <w:rPr>
          <w:b/>
        </w:rPr>
        <w:t>VMs and Services</w:t>
      </w:r>
      <w:r w:rsidRPr="000E53DC">
        <w:t xml:space="preserve"> workspace.</w:t>
      </w:r>
    </w:p>
    <w:p w14:paraId="527398DF" w14:textId="77777777" w:rsidR="003E3686" w:rsidRPr="000E53DC" w:rsidRDefault="003E3686" w:rsidP="003E3686">
      <w:pPr>
        <w:pStyle w:val="00-ScreenShot"/>
      </w:pPr>
      <w:r w:rsidRPr="000E53DC">
        <w:drawing>
          <wp:inline distT="0" distB="0" distL="0" distR="0" wp14:anchorId="5C3B1163" wp14:editId="6116E066">
            <wp:extent cx="1463040" cy="1136577"/>
            <wp:effectExtent l="0" t="0" r="3810" b="698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1466691" cy="1139413"/>
                    </a:xfrm>
                    <a:prstGeom prst="rect">
                      <a:avLst/>
                    </a:prstGeom>
                  </pic:spPr>
                </pic:pic>
              </a:graphicData>
            </a:graphic>
          </wp:inline>
        </w:drawing>
      </w:r>
    </w:p>
    <w:p w14:paraId="37BC88B1" w14:textId="77777777" w:rsidR="003E3686" w:rsidRDefault="003E3686" w:rsidP="00D149D9">
      <w:pPr>
        <w:pStyle w:val="ListParagraph"/>
        <w:numPr>
          <w:ilvl w:val="0"/>
          <w:numId w:val="19"/>
        </w:numPr>
        <w:spacing w:line="259" w:lineRule="auto"/>
      </w:pPr>
      <w:r>
        <w:lastRenderedPageBreak/>
        <w:t xml:space="preserve">On the top ribbon, click </w:t>
      </w:r>
      <w:r>
        <w:rPr>
          <w:b/>
        </w:rPr>
        <w:t>Create Host Group</w:t>
      </w:r>
      <w:r>
        <w:t>.</w:t>
      </w:r>
    </w:p>
    <w:p w14:paraId="56D4B46F" w14:textId="77777777" w:rsidR="003E3686" w:rsidRDefault="003E3686" w:rsidP="003E3686">
      <w:pPr>
        <w:pStyle w:val="00-ScreenShot"/>
      </w:pPr>
      <w:r>
        <w:drawing>
          <wp:inline distT="0" distB="0" distL="0" distR="0" wp14:anchorId="45AB964D" wp14:editId="148846BD">
            <wp:extent cx="4376615" cy="1016000"/>
            <wp:effectExtent l="0" t="0" r="508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4377727" cy="1016258"/>
                    </a:xfrm>
                    <a:prstGeom prst="rect">
                      <a:avLst/>
                    </a:prstGeom>
                  </pic:spPr>
                </pic:pic>
              </a:graphicData>
            </a:graphic>
          </wp:inline>
        </w:drawing>
      </w:r>
    </w:p>
    <w:p w14:paraId="391AE0C3" w14:textId="77777777" w:rsidR="003E3686" w:rsidRPr="00AF0EA4" w:rsidRDefault="003E3686" w:rsidP="00D149D9">
      <w:pPr>
        <w:pStyle w:val="ListParagraph"/>
        <w:numPr>
          <w:ilvl w:val="0"/>
          <w:numId w:val="19"/>
        </w:numPr>
        <w:spacing w:line="259" w:lineRule="auto"/>
      </w:pPr>
      <w:r>
        <w:t xml:space="preserve">When the host group appears in the left hand navigation, under </w:t>
      </w:r>
      <w:r>
        <w:rPr>
          <w:b/>
        </w:rPr>
        <w:t>All Hosts</w:t>
      </w:r>
      <w:r>
        <w:t xml:space="preserve">, change the name to </w:t>
      </w:r>
      <w:r>
        <w:rPr>
          <w:b/>
        </w:rPr>
        <w:t>PRODUCTION.</w:t>
      </w:r>
    </w:p>
    <w:p w14:paraId="572D7BE5" w14:textId="77777777" w:rsidR="003E3686" w:rsidRDefault="003E3686" w:rsidP="003E3686">
      <w:pPr>
        <w:pStyle w:val="00-ScreenShot"/>
      </w:pPr>
      <w:r>
        <w:drawing>
          <wp:inline distT="0" distB="0" distL="0" distR="0" wp14:anchorId="5C39855B" wp14:editId="375A72DE">
            <wp:extent cx="1778000" cy="2108791"/>
            <wp:effectExtent l="0" t="0" r="0" b="635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a:stretch/>
                  </pic:blipFill>
                  <pic:spPr bwMode="auto">
                    <a:xfrm>
                      <a:off x="0" y="0"/>
                      <a:ext cx="1780502" cy="2111759"/>
                    </a:xfrm>
                    <a:prstGeom prst="rect">
                      <a:avLst/>
                    </a:prstGeom>
                    <a:ln>
                      <a:noFill/>
                    </a:ln>
                    <a:extLst>
                      <a:ext uri="{53640926-AAD7-44D8-BBD7-CCE9431645EC}">
                        <a14:shadowObscured xmlns:a14="http://schemas.microsoft.com/office/drawing/2010/main"/>
                      </a:ext>
                    </a:extLst>
                  </pic:spPr>
                </pic:pic>
              </a:graphicData>
            </a:graphic>
          </wp:inline>
        </w:drawing>
      </w:r>
    </w:p>
    <w:p w14:paraId="06F6DEFB" w14:textId="55CA5BC6" w:rsidR="003E3686" w:rsidRPr="00AF0EA4" w:rsidRDefault="005619E1" w:rsidP="00D149D9">
      <w:pPr>
        <w:pStyle w:val="ListParagraph"/>
        <w:numPr>
          <w:ilvl w:val="0"/>
          <w:numId w:val="19"/>
        </w:numPr>
        <w:spacing w:line="259" w:lineRule="auto"/>
      </w:pPr>
      <w:r>
        <w:t>Right-click</w:t>
      </w:r>
      <w:r w:rsidR="003E3686">
        <w:t xml:space="preserve"> </w:t>
      </w:r>
      <w:r w:rsidR="003E3686">
        <w:rPr>
          <w:b/>
        </w:rPr>
        <w:t>PRODUCTION</w:t>
      </w:r>
      <w:r w:rsidR="003E3686">
        <w:t xml:space="preserve"> and select </w:t>
      </w:r>
      <w:r w:rsidR="003E3686">
        <w:rPr>
          <w:b/>
        </w:rPr>
        <w:t>Add Hyper-V Hosts and Clusters.</w:t>
      </w:r>
    </w:p>
    <w:p w14:paraId="47D4EE0B" w14:textId="77777777" w:rsidR="003E3686" w:rsidRDefault="003E3686" w:rsidP="003E3686">
      <w:pPr>
        <w:pStyle w:val="00-ScreenShot"/>
      </w:pPr>
      <w:r>
        <w:drawing>
          <wp:inline distT="0" distB="0" distL="0" distR="0" wp14:anchorId="7EDE3339" wp14:editId="1034D253">
            <wp:extent cx="4481986" cy="1193800"/>
            <wp:effectExtent l="0" t="0" r="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4483579" cy="1194224"/>
                    </a:xfrm>
                    <a:prstGeom prst="rect">
                      <a:avLst/>
                    </a:prstGeom>
                  </pic:spPr>
                </pic:pic>
              </a:graphicData>
            </a:graphic>
          </wp:inline>
        </w:drawing>
      </w:r>
    </w:p>
    <w:p w14:paraId="4EBCF1F0" w14:textId="77777777" w:rsidR="003E3686" w:rsidRDefault="003E3686" w:rsidP="00D149D9">
      <w:pPr>
        <w:pStyle w:val="ListParagraph"/>
        <w:numPr>
          <w:ilvl w:val="0"/>
          <w:numId w:val="19"/>
        </w:numPr>
        <w:spacing w:line="259" w:lineRule="auto"/>
      </w:pPr>
      <w:r>
        <w:t xml:space="preserve">In the </w:t>
      </w:r>
      <w:r>
        <w:rPr>
          <w:b/>
        </w:rPr>
        <w:t xml:space="preserve">Add Resource Wizard, </w:t>
      </w:r>
      <w:r>
        <w:t>on the Resource location page,</w:t>
      </w:r>
      <w:r w:rsidRPr="00AF0EA4">
        <w:rPr>
          <w:b/>
        </w:rPr>
        <w:t xml:space="preserve"> </w:t>
      </w:r>
      <w:r>
        <w:t xml:space="preserve">leave the default selection of </w:t>
      </w:r>
      <w:r>
        <w:rPr>
          <w:b/>
        </w:rPr>
        <w:t>Windows Server computers in a trusted Active Directory domain</w:t>
      </w:r>
      <w:r>
        <w:t xml:space="preserve">, and click </w:t>
      </w:r>
      <w:proofErr w:type="gramStart"/>
      <w:r w:rsidRPr="00AF0EA4">
        <w:rPr>
          <w:b/>
        </w:rPr>
        <w:t>Next</w:t>
      </w:r>
      <w:proofErr w:type="gramEnd"/>
      <w:r>
        <w:t>.</w:t>
      </w:r>
    </w:p>
    <w:p w14:paraId="419A6B24" w14:textId="77777777" w:rsidR="003E3686" w:rsidRDefault="003E3686" w:rsidP="003E3686">
      <w:pPr>
        <w:pStyle w:val="00-ScreenShot"/>
      </w:pPr>
      <w:r>
        <w:drawing>
          <wp:inline distT="0" distB="0" distL="0" distR="0" wp14:anchorId="56E448B0" wp14:editId="0EC56826">
            <wp:extent cx="5433069" cy="189547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5469646" cy="1908236"/>
                    </a:xfrm>
                    <a:prstGeom prst="rect">
                      <a:avLst/>
                    </a:prstGeom>
                  </pic:spPr>
                </pic:pic>
              </a:graphicData>
            </a:graphic>
          </wp:inline>
        </w:drawing>
      </w:r>
    </w:p>
    <w:p w14:paraId="23F57EAD" w14:textId="77777777" w:rsidR="00E23BB5" w:rsidRDefault="00E23BB5" w:rsidP="003E3686">
      <w:pPr>
        <w:pStyle w:val="00-ScreenShot"/>
      </w:pPr>
    </w:p>
    <w:p w14:paraId="0794837C" w14:textId="77777777" w:rsidR="00E23BB5" w:rsidRDefault="00E23BB5" w:rsidP="003E3686">
      <w:pPr>
        <w:pStyle w:val="00-ScreenShot"/>
      </w:pPr>
    </w:p>
    <w:p w14:paraId="5C0D0D95" w14:textId="601E11F2" w:rsidR="003E3686" w:rsidRPr="00AF0EA4" w:rsidRDefault="003E3686" w:rsidP="00D149D9">
      <w:pPr>
        <w:pStyle w:val="ListParagraph"/>
        <w:numPr>
          <w:ilvl w:val="0"/>
          <w:numId w:val="19"/>
        </w:numPr>
        <w:spacing w:line="259" w:lineRule="auto"/>
      </w:pPr>
      <w:r>
        <w:lastRenderedPageBreak/>
        <w:t xml:space="preserve">On the </w:t>
      </w:r>
      <w:r>
        <w:rPr>
          <w:b/>
        </w:rPr>
        <w:t>Credentials</w:t>
      </w:r>
      <w:r>
        <w:t xml:space="preserve"> page, ensure that </w:t>
      </w:r>
      <w:r>
        <w:rPr>
          <w:b/>
        </w:rPr>
        <w:t>Use an existing Run As Account</w:t>
      </w:r>
      <w:r>
        <w:t xml:space="preserve"> </w:t>
      </w:r>
      <w:proofErr w:type="gramStart"/>
      <w:r>
        <w:t>is selected</w:t>
      </w:r>
      <w:proofErr w:type="gramEnd"/>
      <w:r>
        <w:t xml:space="preserve">, and click </w:t>
      </w:r>
      <w:r>
        <w:rPr>
          <w:b/>
        </w:rPr>
        <w:t>Browse.</w:t>
      </w:r>
    </w:p>
    <w:p w14:paraId="7BCEEE3C" w14:textId="77777777" w:rsidR="003E3686" w:rsidRDefault="003E3686" w:rsidP="003E3686">
      <w:pPr>
        <w:pStyle w:val="00-ScreenShot"/>
      </w:pPr>
      <w:r>
        <w:drawing>
          <wp:inline distT="0" distB="0" distL="0" distR="0" wp14:anchorId="463935F9" wp14:editId="5A25464B">
            <wp:extent cx="4521200" cy="1114601"/>
            <wp:effectExtent l="0" t="0" r="0"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4537517" cy="1118624"/>
                    </a:xfrm>
                    <a:prstGeom prst="rect">
                      <a:avLst/>
                    </a:prstGeom>
                  </pic:spPr>
                </pic:pic>
              </a:graphicData>
            </a:graphic>
          </wp:inline>
        </w:drawing>
      </w:r>
    </w:p>
    <w:p w14:paraId="4C965D38" w14:textId="77777777" w:rsidR="003E3686" w:rsidRPr="00FF02DD" w:rsidRDefault="003E3686" w:rsidP="00D149D9">
      <w:pPr>
        <w:pStyle w:val="ListParagraph"/>
        <w:numPr>
          <w:ilvl w:val="0"/>
          <w:numId w:val="19"/>
        </w:numPr>
        <w:spacing w:line="259" w:lineRule="auto"/>
      </w:pPr>
      <w:r>
        <w:t xml:space="preserve">In the </w:t>
      </w:r>
      <w:r>
        <w:rPr>
          <w:b/>
        </w:rPr>
        <w:t xml:space="preserve">Select a Run </w:t>
      </w:r>
      <w:proofErr w:type="gramStart"/>
      <w:r>
        <w:rPr>
          <w:b/>
        </w:rPr>
        <w:t>As</w:t>
      </w:r>
      <w:proofErr w:type="gramEnd"/>
      <w:r>
        <w:rPr>
          <w:b/>
        </w:rPr>
        <w:t xml:space="preserve"> </w:t>
      </w:r>
      <w:r w:rsidRPr="00FF02DD">
        <w:rPr>
          <w:b/>
        </w:rPr>
        <w:t>Account</w:t>
      </w:r>
      <w:r>
        <w:rPr>
          <w:b/>
        </w:rPr>
        <w:t xml:space="preserve"> </w:t>
      </w:r>
      <w:r>
        <w:t xml:space="preserve">window, click </w:t>
      </w:r>
      <w:r>
        <w:rPr>
          <w:b/>
        </w:rPr>
        <w:t>Create Run As Account.</w:t>
      </w:r>
    </w:p>
    <w:p w14:paraId="3F831D10" w14:textId="77777777" w:rsidR="003E3686" w:rsidRPr="00FF02DD" w:rsidRDefault="003E3686" w:rsidP="003E3686">
      <w:pPr>
        <w:pStyle w:val="00-ScreenShot"/>
      </w:pPr>
      <w:r>
        <w:drawing>
          <wp:inline distT="0" distB="0" distL="0" distR="0" wp14:anchorId="57C73DB9" wp14:editId="3915CF3E">
            <wp:extent cx="2781300" cy="2662442"/>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2790780" cy="2671517"/>
                    </a:xfrm>
                    <a:prstGeom prst="rect">
                      <a:avLst/>
                    </a:prstGeom>
                  </pic:spPr>
                </pic:pic>
              </a:graphicData>
            </a:graphic>
          </wp:inline>
        </w:drawing>
      </w:r>
    </w:p>
    <w:p w14:paraId="23FEC1FC" w14:textId="77777777" w:rsidR="003E3686" w:rsidRDefault="003E3686" w:rsidP="00D149D9">
      <w:pPr>
        <w:pStyle w:val="ListParagraph"/>
        <w:numPr>
          <w:ilvl w:val="0"/>
          <w:numId w:val="19"/>
        </w:numPr>
        <w:spacing w:line="259" w:lineRule="auto"/>
      </w:pPr>
      <w:r>
        <w:t xml:space="preserve">In the </w:t>
      </w:r>
      <w:r>
        <w:rPr>
          <w:b/>
        </w:rPr>
        <w:t xml:space="preserve">Create Run As Account </w:t>
      </w:r>
      <w:r w:rsidRPr="00FF02DD">
        <w:t>window</w:t>
      </w:r>
      <w:r>
        <w:t xml:space="preserve">, ensure that </w:t>
      </w:r>
      <w:r>
        <w:rPr>
          <w:b/>
        </w:rPr>
        <w:t xml:space="preserve">Validate domain </w:t>
      </w:r>
      <w:r w:rsidRPr="007D0B21">
        <w:rPr>
          <w:b/>
        </w:rPr>
        <w:t>credentials</w:t>
      </w:r>
      <w:r>
        <w:t xml:space="preserve"> is selected, </w:t>
      </w:r>
      <w:r w:rsidRPr="00FF02DD">
        <w:t>type</w:t>
      </w:r>
      <w:r>
        <w:t xml:space="preserve"> </w:t>
      </w:r>
      <w:r w:rsidRPr="00FF02DD">
        <w:t>the following</w:t>
      </w:r>
      <w:r>
        <w:t xml:space="preserve">, and then click </w:t>
      </w:r>
      <w:r>
        <w:rPr>
          <w:b/>
        </w:rPr>
        <w:t>OK</w:t>
      </w:r>
      <w:r>
        <w:t>:</w:t>
      </w:r>
    </w:p>
    <w:p w14:paraId="7F64ABD9" w14:textId="77777777" w:rsidR="003E3686" w:rsidRDefault="003E3686" w:rsidP="00D149D9">
      <w:pPr>
        <w:pStyle w:val="ListParagraph"/>
        <w:numPr>
          <w:ilvl w:val="0"/>
          <w:numId w:val="20"/>
        </w:numPr>
        <w:spacing w:line="259" w:lineRule="auto"/>
        <w:rPr>
          <w:b/>
        </w:rPr>
      </w:pPr>
      <w:r>
        <w:t xml:space="preserve">Name: </w:t>
      </w:r>
      <w:r>
        <w:rPr>
          <w:b/>
        </w:rPr>
        <w:t>VMM Admin</w:t>
      </w:r>
    </w:p>
    <w:p w14:paraId="542192BA" w14:textId="77777777" w:rsidR="003E3686" w:rsidRDefault="003E3686" w:rsidP="00D149D9">
      <w:pPr>
        <w:pStyle w:val="ListParagraph"/>
        <w:numPr>
          <w:ilvl w:val="0"/>
          <w:numId w:val="20"/>
        </w:numPr>
        <w:spacing w:line="259" w:lineRule="auto"/>
      </w:pPr>
      <w:r w:rsidRPr="00FF02DD">
        <w:t>User Name:</w:t>
      </w:r>
      <w:r>
        <w:t xml:space="preserve"> </w:t>
      </w:r>
      <w:proofErr w:type="spellStart"/>
      <w:r w:rsidRPr="00FF02DD">
        <w:rPr>
          <w:b/>
        </w:rPr>
        <w:t>contoso</w:t>
      </w:r>
      <w:proofErr w:type="spellEnd"/>
      <w:r w:rsidRPr="00FF02DD">
        <w:rPr>
          <w:b/>
        </w:rPr>
        <w:t>\</w:t>
      </w:r>
      <w:proofErr w:type="spellStart"/>
      <w:r w:rsidRPr="00FF02DD">
        <w:rPr>
          <w:b/>
        </w:rPr>
        <w:t>vmmadmin</w:t>
      </w:r>
      <w:proofErr w:type="spellEnd"/>
    </w:p>
    <w:p w14:paraId="2706BCD1" w14:textId="77777777" w:rsidR="003E3686" w:rsidRDefault="003E3686" w:rsidP="00D149D9">
      <w:pPr>
        <w:pStyle w:val="ListParagraph"/>
        <w:numPr>
          <w:ilvl w:val="0"/>
          <w:numId w:val="20"/>
        </w:numPr>
        <w:spacing w:line="259" w:lineRule="auto"/>
      </w:pPr>
      <w:r>
        <w:t xml:space="preserve">Password: </w:t>
      </w:r>
      <w:r w:rsidRPr="00FF02DD">
        <w:rPr>
          <w:b/>
        </w:rPr>
        <w:t>Passw0rd!</w:t>
      </w:r>
    </w:p>
    <w:p w14:paraId="48867032" w14:textId="77777777" w:rsidR="003E3686" w:rsidRDefault="003E3686" w:rsidP="00D149D9">
      <w:pPr>
        <w:pStyle w:val="ListParagraph"/>
        <w:numPr>
          <w:ilvl w:val="0"/>
          <w:numId w:val="20"/>
        </w:numPr>
        <w:spacing w:line="259" w:lineRule="auto"/>
      </w:pPr>
      <w:r>
        <w:t xml:space="preserve">Confirm password: </w:t>
      </w:r>
      <w:r w:rsidRPr="00FF02DD">
        <w:rPr>
          <w:b/>
        </w:rPr>
        <w:t>Passw0rd!</w:t>
      </w:r>
    </w:p>
    <w:p w14:paraId="3B4882CF" w14:textId="155E8810" w:rsidR="003E3686" w:rsidRDefault="003E3686" w:rsidP="00780118">
      <w:pPr>
        <w:pStyle w:val="00-ScreenShot"/>
      </w:pPr>
      <w:r>
        <w:drawing>
          <wp:inline distT="0" distB="0" distL="0" distR="0" wp14:anchorId="041BD549" wp14:editId="7F5BEE7D">
            <wp:extent cx="3035300" cy="2865282"/>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28A0092B-C50C-407E-A947-70E740481C1C}">
                          <a14:useLocalDpi xmlns:a14="http://schemas.microsoft.com/office/drawing/2010/main" val="0"/>
                        </a:ext>
                      </a:extLst>
                    </a:blip>
                    <a:stretch>
                      <a:fillRect/>
                    </a:stretch>
                  </pic:blipFill>
                  <pic:spPr>
                    <a:xfrm>
                      <a:off x="0" y="0"/>
                      <a:ext cx="3048665" cy="2877899"/>
                    </a:xfrm>
                    <a:prstGeom prst="rect">
                      <a:avLst/>
                    </a:prstGeom>
                  </pic:spPr>
                </pic:pic>
              </a:graphicData>
            </a:graphic>
          </wp:inline>
        </w:drawing>
      </w:r>
    </w:p>
    <w:p w14:paraId="67CF0DF2" w14:textId="77777777" w:rsidR="003E3686" w:rsidRDefault="003E3686" w:rsidP="00D149D9">
      <w:pPr>
        <w:pStyle w:val="ListParagraph"/>
        <w:numPr>
          <w:ilvl w:val="0"/>
          <w:numId w:val="19"/>
        </w:numPr>
        <w:spacing w:line="259" w:lineRule="auto"/>
      </w:pPr>
      <w:r>
        <w:lastRenderedPageBreak/>
        <w:t xml:space="preserve">Back on the </w:t>
      </w:r>
      <w:r>
        <w:rPr>
          <w:b/>
        </w:rPr>
        <w:t xml:space="preserve">Select a Run </w:t>
      </w:r>
      <w:proofErr w:type="gramStart"/>
      <w:r>
        <w:rPr>
          <w:b/>
        </w:rPr>
        <w:t>As</w:t>
      </w:r>
      <w:proofErr w:type="gramEnd"/>
      <w:r>
        <w:rPr>
          <w:b/>
        </w:rPr>
        <w:t xml:space="preserve"> </w:t>
      </w:r>
      <w:r w:rsidRPr="00FF02DD">
        <w:t>Account</w:t>
      </w:r>
      <w:r>
        <w:t xml:space="preserve"> window, select </w:t>
      </w:r>
      <w:r w:rsidRPr="00FF02DD">
        <w:rPr>
          <w:b/>
        </w:rPr>
        <w:t>VMM Admin</w:t>
      </w:r>
      <w:r>
        <w:t xml:space="preserve"> and click </w:t>
      </w:r>
      <w:r w:rsidRPr="00FF02DD">
        <w:rPr>
          <w:b/>
        </w:rPr>
        <w:t>OK</w:t>
      </w:r>
      <w:r>
        <w:t>.</w:t>
      </w:r>
    </w:p>
    <w:p w14:paraId="0D56F973" w14:textId="77777777" w:rsidR="003E3686" w:rsidRDefault="003E3686" w:rsidP="003E3686">
      <w:pPr>
        <w:pStyle w:val="00-ScreenShot"/>
      </w:pPr>
      <w:r>
        <w:drawing>
          <wp:inline distT="0" distB="0" distL="0" distR="0" wp14:anchorId="28020632" wp14:editId="0DECE833">
            <wp:extent cx="2794000" cy="2682937"/>
            <wp:effectExtent l="0" t="0" r="635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extLst>
                        <a:ext uri="{28A0092B-C50C-407E-A947-70E740481C1C}">
                          <a14:useLocalDpi xmlns:a14="http://schemas.microsoft.com/office/drawing/2010/main" val="0"/>
                        </a:ext>
                      </a:extLst>
                    </a:blip>
                    <a:srcRect/>
                    <a:stretch/>
                  </pic:blipFill>
                  <pic:spPr bwMode="auto">
                    <a:xfrm>
                      <a:off x="0" y="0"/>
                      <a:ext cx="2798040" cy="2686816"/>
                    </a:xfrm>
                    <a:prstGeom prst="rect">
                      <a:avLst/>
                    </a:prstGeom>
                    <a:ln>
                      <a:noFill/>
                    </a:ln>
                    <a:extLst>
                      <a:ext uri="{53640926-AAD7-44D8-BBD7-CCE9431645EC}">
                        <a14:shadowObscured xmlns:a14="http://schemas.microsoft.com/office/drawing/2010/main"/>
                      </a:ext>
                    </a:extLst>
                  </pic:spPr>
                </pic:pic>
              </a:graphicData>
            </a:graphic>
          </wp:inline>
        </w:drawing>
      </w:r>
    </w:p>
    <w:p w14:paraId="5CAC5FE8" w14:textId="77777777" w:rsidR="003E3686" w:rsidRPr="00FF02DD" w:rsidRDefault="003E3686" w:rsidP="00D149D9">
      <w:pPr>
        <w:pStyle w:val="ListParagraph"/>
        <w:numPr>
          <w:ilvl w:val="0"/>
          <w:numId w:val="19"/>
        </w:numPr>
        <w:spacing w:line="259" w:lineRule="auto"/>
      </w:pPr>
      <w:r>
        <w:t xml:space="preserve">Back on the </w:t>
      </w:r>
      <w:r>
        <w:rPr>
          <w:b/>
        </w:rPr>
        <w:t xml:space="preserve">Add Resource </w:t>
      </w:r>
      <w:r w:rsidRPr="00174C7F">
        <w:rPr>
          <w:b/>
        </w:rPr>
        <w:t>Wizard</w:t>
      </w:r>
      <w:r>
        <w:t xml:space="preserve"> window, click </w:t>
      </w:r>
      <w:proofErr w:type="gramStart"/>
      <w:r>
        <w:rPr>
          <w:b/>
        </w:rPr>
        <w:t>Next</w:t>
      </w:r>
      <w:proofErr w:type="gramEnd"/>
      <w:r>
        <w:rPr>
          <w:b/>
        </w:rPr>
        <w:t>.</w:t>
      </w:r>
    </w:p>
    <w:p w14:paraId="5BE82AC9" w14:textId="77777777" w:rsidR="003E3686" w:rsidRPr="00FF02DD" w:rsidRDefault="003E3686" w:rsidP="003E3686">
      <w:pPr>
        <w:pStyle w:val="00-ScreenShot"/>
      </w:pPr>
      <w:r>
        <w:drawing>
          <wp:inline distT="0" distB="0" distL="0" distR="0" wp14:anchorId="56551F41" wp14:editId="204880F0">
            <wp:extent cx="3162300" cy="2358649"/>
            <wp:effectExtent l="0" t="0" r="0" b="381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extLst>
                        <a:ext uri="{28A0092B-C50C-407E-A947-70E740481C1C}">
                          <a14:useLocalDpi xmlns:a14="http://schemas.microsoft.com/office/drawing/2010/main" val="0"/>
                        </a:ext>
                      </a:extLst>
                    </a:blip>
                    <a:srcRect r="365"/>
                    <a:stretch/>
                  </pic:blipFill>
                  <pic:spPr bwMode="auto">
                    <a:xfrm>
                      <a:off x="0" y="0"/>
                      <a:ext cx="3168491" cy="2363267"/>
                    </a:xfrm>
                    <a:prstGeom prst="rect">
                      <a:avLst/>
                    </a:prstGeom>
                    <a:ln>
                      <a:noFill/>
                    </a:ln>
                    <a:extLst>
                      <a:ext uri="{53640926-AAD7-44D8-BBD7-CCE9431645EC}">
                        <a14:shadowObscured xmlns:a14="http://schemas.microsoft.com/office/drawing/2010/main"/>
                      </a:ext>
                    </a:extLst>
                  </pic:spPr>
                </pic:pic>
              </a:graphicData>
            </a:graphic>
          </wp:inline>
        </w:drawing>
      </w:r>
    </w:p>
    <w:p w14:paraId="74BE433F" w14:textId="3BF681EE" w:rsidR="003E3686" w:rsidRDefault="003E3686" w:rsidP="00D149D9">
      <w:pPr>
        <w:pStyle w:val="ListParagraph"/>
        <w:numPr>
          <w:ilvl w:val="0"/>
          <w:numId w:val="19"/>
        </w:numPr>
        <w:spacing w:line="259" w:lineRule="auto"/>
      </w:pPr>
      <w:r>
        <w:t xml:space="preserve">On the </w:t>
      </w:r>
      <w:r>
        <w:rPr>
          <w:b/>
        </w:rPr>
        <w:t xml:space="preserve">Discovery </w:t>
      </w:r>
      <w:r w:rsidRPr="008C118E">
        <w:rPr>
          <w:b/>
        </w:rPr>
        <w:t>Scope</w:t>
      </w:r>
      <w:r>
        <w:t xml:space="preserve"> page, ensure that </w:t>
      </w:r>
      <w:r>
        <w:rPr>
          <w:b/>
        </w:rPr>
        <w:t>Specify Windows Server computers by name</w:t>
      </w:r>
      <w:r w:rsidR="00B51AD3">
        <w:rPr>
          <w:b/>
        </w:rPr>
        <w:t>s</w:t>
      </w:r>
      <w:r>
        <w:t xml:space="preserve"> </w:t>
      </w:r>
      <w:proofErr w:type="gramStart"/>
      <w:r>
        <w:t>is selected</w:t>
      </w:r>
      <w:proofErr w:type="gramEnd"/>
      <w:r>
        <w:t>, and t</w:t>
      </w:r>
      <w:r w:rsidRPr="00FF02DD">
        <w:t>ype</w:t>
      </w:r>
      <w:r>
        <w:t xml:space="preserve"> </w:t>
      </w:r>
      <w:r w:rsidRPr="00FF02DD">
        <w:rPr>
          <w:b/>
        </w:rPr>
        <w:t>HYPER–V01</w:t>
      </w:r>
      <w:r>
        <w:t xml:space="preserve"> in the computer names box.  Ensure the </w:t>
      </w:r>
      <w:r w:rsidRPr="00FF02DD">
        <w:rPr>
          <w:b/>
        </w:rPr>
        <w:t>Skip AD verification</w:t>
      </w:r>
      <w:r>
        <w:t xml:space="preserve"> box is not selected, and click </w:t>
      </w:r>
      <w:r w:rsidRPr="00FF02DD">
        <w:rPr>
          <w:b/>
        </w:rPr>
        <w:t>Next</w:t>
      </w:r>
      <w:r>
        <w:t>.</w:t>
      </w:r>
    </w:p>
    <w:p w14:paraId="4226CD1C" w14:textId="77777777" w:rsidR="003E3686" w:rsidRDefault="003E3686" w:rsidP="003E3686">
      <w:pPr>
        <w:pStyle w:val="00-ScreenShot"/>
      </w:pPr>
      <w:r>
        <w:drawing>
          <wp:inline distT="0" distB="0" distL="0" distR="0" wp14:anchorId="0E1969F4" wp14:editId="70B50790">
            <wp:extent cx="4076700" cy="2352398"/>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091181" cy="2360754"/>
                    </a:xfrm>
                    <a:prstGeom prst="rect">
                      <a:avLst/>
                    </a:prstGeom>
                    <a:noFill/>
                    <a:ln>
                      <a:noFill/>
                    </a:ln>
                  </pic:spPr>
                </pic:pic>
              </a:graphicData>
            </a:graphic>
          </wp:inline>
        </w:drawing>
      </w:r>
    </w:p>
    <w:p w14:paraId="69B06FEA" w14:textId="7E28A435" w:rsidR="0075518D" w:rsidRDefault="003E3686" w:rsidP="00C00FBD">
      <w:pPr>
        <w:pStyle w:val="ListParagraph"/>
        <w:numPr>
          <w:ilvl w:val="0"/>
          <w:numId w:val="19"/>
        </w:numPr>
        <w:spacing w:after="120" w:line="259" w:lineRule="auto"/>
        <w:ind w:left="403"/>
        <w:contextualSpacing w:val="0"/>
      </w:pPr>
      <w:r>
        <w:lastRenderedPageBreak/>
        <w:t xml:space="preserve">The </w:t>
      </w:r>
      <w:r w:rsidRPr="00FF02DD">
        <w:t>wizard will</w:t>
      </w:r>
      <w:r>
        <w:t xml:space="preserve"> scan for </w:t>
      </w:r>
      <w:r>
        <w:rPr>
          <w:b/>
        </w:rPr>
        <w:t>HYPER</w:t>
      </w:r>
      <w:r w:rsidRPr="00FF02DD">
        <w:rPr>
          <w:b/>
        </w:rPr>
        <w:t>-V01</w:t>
      </w:r>
      <w:r>
        <w:t>.</w:t>
      </w:r>
      <w:r w:rsidR="0075518D">
        <w:t xml:space="preserve">  If an error pops up, ignore this, click </w:t>
      </w:r>
      <w:r w:rsidR="0075518D" w:rsidRPr="009B63B2">
        <w:rPr>
          <w:b/>
        </w:rPr>
        <w:t>OK</w:t>
      </w:r>
      <w:r w:rsidR="0075518D">
        <w:t xml:space="preserve">, </w:t>
      </w:r>
      <w:r w:rsidR="009B63B2">
        <w:t>and then</w:t>
      </w:r>
      <w:r w:rsidR="0075518D">
        <w:t xml:space="preserve"> click </w:t>
      </w:r>
      <w:r w:rsidR="0075518D" w:rsidRPr="009B63B2">
        <w:rPr>
          <w:b/>
        </w:rPr>
        <w:t>Refresh</w:t>
      </w:r>
      <w:r w:rsidR="0075518D">
        <w:t>.</w:t>
      </w:r>
    </w:p>
    <w:p w14:paraId="65978383" w14:textId="30C2492A" w:rsidR="003E3686" w:rsidRDefault="003E3686" w:rsidP="00C00FBD">
      <w:pPr>
        <w:pStyle w:val="ListParagraph"/>
        <w:numPr>
          <w:ilvl w:val="0"/>
          <w:numId w:val="19"/>
        </w:numPr>
        <w:spacing w:after="120" w:line="259" w:lineRule="auto"/>
        <w:ind w:left="403"/>
        <w:contextualSpacing w:val="0"/>
      </w:pPr>
      <w:r>
        <w:t xml:space="preserve">When complete, on the </w:t>
      </w:r>
      <w:r>
        <w:rPr>
          <w:b/>
        </w:rPr>
        <w:t xml:space="preserve">Target </w:t>
      </w:r>
      <w:r w:rsidRPr="00FF02DD">
        <w:rPr>
          <w:b/>
        </w:rPr>
        <w:t>Resources</w:t>
      </w:r>
      <w:r>
        <w:t xml:space="preserve"> page, </w:t>
      </w:r>
      <w:r w:rsidRPr="00FF02DD">
        <w:t>select</w:t>
      </w:r>
      <w:r>
        <w:t xml:space="preserve"> </w:t>
      </w:r>
      <w:r w:rsidRPr="00FF02DD">
        <w:rPr>
          <w:b/>
        </w:rPr>
        <w:t>CLUSTER1</w:t>
      </w:r>
      <w:r>
        <w:t xml:space="preserve"> and click </w:t>
      </w:r>
      <w:proofErr w:type="gramStart"/>
      <w:r w:rsidRPr="00FF02DD">
        <w:rPr>
          <w:b/>
        </w:rPr>
        <w:t>Next</w:t>
      </w:r>
      <w:proofErr w:type="gramEnd"/>
      <w:r>
        <w:t>.</w:t>
      </w:r>
    </w:p>
    <w:p w14:paraId="009D185A" w14:textId="77777777" w:rsidR="003E3686" w:rsidRDefault="003E3686" w:rsidP="003E3686">
      <w:pPr>
        <w:pStyle w:val="00-ScreenShot"/>
      </w:pPr>
      <w:r>
        <w:drawing>
          <wp:inline distT="0" distB="0" distL="0" distR="0" wp14:anchorId="79FA1960" wp14:editId="3272C712">
            <wp:extent cx="4813300" cy="1028411"/>
            <wp:effectExtent l="0" t="0" r="635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831321" cy="1032261"/>
                    </a:xfrm>
                    <a:prstGeom prst="rect">
                      <a:avLst/>
                    </a:prstGeom>
                  </pic:spPr>
                </pic:pic>
              </a:graphicData>
            </a:graphic>
          </wp:inline>
        </w:drawing>
      </w:r>
    </w:p>
    <w:p w14:paraId="25BBED6B" w14:textId="77777777" w:rsidR="003E3686" w:rsidRDefault="003E3686" w:rsidP="00D149D9">
      <w:pPr>
        <w:pStyle w:val="ListParagraph"/>
        <w:numPr>
          <w:ilvl w:val="0"/>
          <w:numId w:val="19"/>
        </w:numPr>
        <w:spacing w:line="259" w:lineRule="auto"/>
      </w:pPr>
      <w:r>
        <w:t xml:space="preserve">On </w:t>
      </w:r>
      <w:r>
        <w:rPr>
          <w:b/>
        </w:rPr>
        <w:t xml:space="preserve">Host </w:t>
      </w:r>
      <w:r w:rsidRPr="00FF02DD">
        <w:t>Settings</w:t>
      </w:r>
      <w:r>
        <w:t xml:space="preserve">, ensure that </w:t>
      </w:r>
      <w:r>
        <w:rPr>
          <w:b/>
        </w:rPr>
        <w:t xml:space="preserve">PRODUCTION </w:t>
      </w:r>
      <w:r>
        <w:t xml:space="preserve">is the selected </w:t>
      </w:r>
      <w:r>
        <w:rPr>
          <w:b/>
        </w:rPr>
        <w:t xml:space="preserve">Host </w:t>
      </w:r>
      <w:r w:rsidRPr="00FF02DD">
        <w:t>group</w:t>
      </w:r>
      <w:r>
        <w:t xml:space="preserve"> and click </w:t>
      </w:r>
      <w:proofErr w:type="gramStart"/>
      <w:r>
        <w:rPr>
          <w:b/>
        </w:rPr>
        <w:t>Next</w:t>
      </w:r>
      <w:proofErr w:type="gramEnd"/>
      <w:r>
        <w:rPr>
          <w:b/>
        </w:rPr>
        <w:t>.</w:t>
      </w:r>
    </w:p>
    <w:p w14:paraId="358FE89B" w14:textId="77777777" w:rsidR="003E3686" w:rsidRDefault="003E3686" w:rsidP="003E3686">
      <w:pPr>
        <w:pStyle w:val="00-ScreenShot"/>
      </w:pPr>
      <w:r>
        <w:drawing>
          <wp:inline distT="0" distB="0" distL="0" distR="0" wp14:anchorId="130F1341" wp14:editId="613EBD73">
            <wp:extent cx="4889500" cy="1237205"/>
            <wp:effectExtent l="0" t="0" r="635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4901188" cy="1240163"/>
                    </a:xfrm>
                    <a:prstGeom prst="rect">
                      <a:avLst/>
                    </a:prstGeom>
                  </pic:spPr>
                </pic:pic>
              </a:graphicData>
            </a:graphic>
          </wp:inline>
        </w:drawing>
      </w:r>
    </w:p>
    <w:p w14:paraId="6CDB5344" w14:textId="77777777" w:rsidR="003E3686" w:rsidRDefault="003E3686" w:rsidP="00D149D9">
      <w:pPr>
        <w:pStyle w:val="ListParagraph"/>
        <w:numPr>
          <w:ilvl w:val="0"/>
          <w:numId w:val="19"/>
        </w:numPr>
        <w:spacing w:line="259" w:lineRule="auto"/>
      </w:pPr>
      <w:r>
        <w:t xml:space="preserve">On the </w:t>
      </w:r>
      <w:r>
        <w:rPr>
          <w:b/>
        </w:rPr>
        <w:t xml:space="preserve">Migration </w:t>
      </w:r>
      <w:r w:rsidRPr="008976D1">
        <w:rPr>
          <w:b/>
        </w:rPr>
        <w:t>Settings</w:t>
      </w:r>
      <w:r>
        <w:t xml:space="preserve"> page, l</w:t>
      </w:r>
      <w:r w:rsidRPr="00854490">
        <w:t>eave</w:t>
      </w:r>
      <w:r>
        <w:t xml:space="preserve"> the defaults and click </w:t>
      </w:r>
      <w:proofErr w:type="gramStart"/>
      <w:r w:rsidRPr="00854490">
        <w:rPr>
          <w:b/>
        </w:rPr>
        <w:t>Next</w:t>
      </w:r>
      <w:proofErr w:type="gramEnd"/>
      <w:r>
        <w:t>. VMM will update these settings from the cluster/hosts once imported.</w:t>
      </w:r>
    </w:p>
    <w:p w14:paraId="35164ED7" w14:textId="77777777" w:rsidR="003E3686" w:rsidRDefault="003E3686" w:rsidP="000112B8">
      <w:pPr>
        <w:pStyle w:val="ListParagraph"/>
        <w:numPr>
          <w:ilvl w:val="0"/>
          <w:numId w:val="0"/>
        </w:numPr>
        <w:spacing w:line="259" w:lineRule="auto"/>
      </w:pPr>
      <w:r>
        <w:rPr>
          <w:noProof/>
        </w:rPr>
        <w:drawing>
          <wp:anchor distT="0" distB="0" distL="114300" distR="114300" simplePos="0" relativeHeight="251661312" behindDoc="0" locked="0" layoutInCell="1" allowOverlap="1" wp14:anchorId="0D24CD29" wp14:editId="54777FF1">
            <wp:simplePos x="1409700" y="2377440"/>
            <wp:positionH relativeFrom="column">
              <wp:posOffset>1409700</wp:posOffset>
            </wp:positionH>
            <wp:positionV relativeFrom="paragraph">
              <wp:align>top</wp:align>
            </wp:positionV>
            <wp:extent cx="3302000" cy="2386965"/>
            <wp:effectExtent l="0" t="0" r="0" b="0"/>
            <wp:wrapSquare wrapText="bothSides"/>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309727" cy="2392922"/>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33DB60C1" w14:textId="1076ADBE" w:rsidR="003E3686" w:rsidRDefault="003E3686" w:rsidP="00D149D9">
      <w:pPr>
        <w:pStyle w:val="ListParagraph"/>
        <w:numPr>
          <w:ilvl w:val="0"/>
          <w:numId w:val="19"/>
        </w:numPr>
        <w:spacing w:line="259" w:lineRule="auto"/>
      </w:pPr>
      <w:r>
        <w:t xml:space="preserve">On the </w:t>
      </w:r>
      <w:r w:rsidRPr="00854490">
        <w:rPr>
          <w:b/>
        </w:rPr>
        <w:t>Summary</w:t>
      </w:r>
      <w:r>
        <w:t xml:space="preserve"> page, ensure </w:t>
      </w:r>
      <w:r w:rsidR="007E698A">
        <w:t>the settings</w:t>
      </w:r>
      <w:r>
        <w:t xml:space="preserve"> match those of the </w:t>
      </w:r>
      <w:r w:rsidR="00C56360">
        <w:t>screenshot</w:t>
      </w:r>
      <w:r>
        <w:t xml:space="preserve"> below and click </w:t>
      </w:r>
      <w:r>
        <w:rPr>
          <w:b/>
        </w:rPr>
        <w:t>Finish</w:t>
      </w:r>
      <w:r>
        <w:t>.</w:t>
      </w:r>
    </w:p>
    <w:p w14:paraId="021B8D01" w14:textId="77777777" w:rsidR="003E3686" w:rsidRDefault="003E3686" w:rsidP="003E3686">
      <w:pPr>
        <w:pStyle w:val="00-ScreenShot"/>
      </w:pPr>
      <w:r>
        <w:drawing>
          <wp:inline distT="0" distB="0" distL="0" distR="0" wp14:anchorId="2B27F35E" wp14:editId="2514B2DA">
            <wp:extent cx="2921000" cy="1391364"/>
            <wp:effectExtent l="95250" t="95250" r="88900" b="946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2928569" cy="1394969"/>
                    </a:xfrm>
                    <a:prstGeom prst="rect">
                      <a:avLst/>
                    </a:prstGeom>
                    <a:effectLst>
                      <a:outerShdw blurRad="63500" sx="102000" sy="102000" algn="ctr" rotWithShape="0">
                        <a:prstClr val="black">
                          <a:alpha val="40000"/>
                        </a:prstClr>
                      </a:outerShdw>
                    </a:effectLst>
                  </pic:spPr>
                </pic:pic>
              </a:graphicData>
            </a:graphic>
          </wp:inline>
        </w:drawing>
      </w:r>
    </w:p>
    <w:p w14:paraId="7F483E93" w14:textId="0130ED4F" w:rsidR="003E3686" w:rsidRPr="00767CBE" w:rsidRDefault="003E3686" w:rsidP="006265F5">
      <w:pPr>
        <w:pStyle w:val="ListParagraph"/>
        <w:numPr>
          <w:ilvl w:val="0"/>
          <w:numId w:val="19"/>
        </w:numPr>
        <w:spacing w:line="259" w:lineRule="auto"/>
      </w:pPr>
      <w:r>
        <w:t xml:space="preserve">The </w:t>
      </w:r>
      <w:r w:rsidRPr="00E23BB5">
        <w:rPr>
          <w:b/>
        </w:rPr>
        <w:t>Jobs</w:t>
      </w:r>
      <w:r>
        <w:t xml:space="preserve"> window will automatically open and the host/cluster import process will begin.  This will take </w:t>
      </w:r>
      <w:r w:rsidR="00C00FBD">
        <w:t>several</w:t>
      </w:r>
      <w:r>
        <w:t xml:space="preserve"> </w:t>
      </w:r>
      <w:r w:rsidR="000033A9">
        <w:t>moments to complete</w:t>
      </w:r>
      <w:r w:rsidR="00C00FBD">
        <w:t>.</w:t>
      </w:r>
      <w:r>
        <w:br w:type="page"/>
      </w:r>
    </w:p>
    <w:bookmarkStart w:id="53" w:name="_Toc366171503" w:displacedByCustomXml="next"/>
    <w:bookmarkStart w:id="54" w:name="_Toc364367842" w:displacedByCustomXml="next"/>
    <w:sdt>
      <w:sdtPr>
        <w:alias w:val="Topic"/>
        <w:tag w:val="9b28405c-4706-4849-b895-81eddc365c6a"/>
        <w:id w:val="-1877385262"/>
        <w:placeholder>
          <w:docPart w:val="1056D1F2266F461991067B733791C534"/>
        </w:placeholder>
        <w:text/>
      </w:sdtPr>
      <w:sdtEndPr/>
      <w:sdtContent>
        <w:p w14:paraId="11957A93" w14:textId="32A7E3EF" w:rsidR="003E3686" w:rsidRDefault="006265F5" w:rsidP="003E3686">
          <w:pPr>
            <w:pStyle w:val="ppTopic"/>
          </w:pPr>
          <w:r>
            <w:t>Exercise 7.2</w:t>
          </w:r>
          <w:r w:rsidR="008319AB">
            <w:t>: Configure</w:t>
          </w:r>
          <w:r w:rsidR="00DE07A4">
            <w:t xml:space="preserve"> Host Optimization</w:t>
          </w:r>
        </w:p>
      </w:sdtContent>
    </w:sdt>
    <w:bookmarkEnd w:id="53" w:displacedByCustomXml="prev"/>
    <w:bookmarkEnd w:id="54" w:displacedByCustomXml="prev"/>
    <w:p w14:paraId="2E8C25E8" w14:textId="71428BB4" w:rsidR="003E3686" w:rsidRDefault="00E41F2E" w:rsidP="003E3686">
      <w:pPr>
        <w:pStyle w:val="ppBodyText"/>
        <w:numPr>
          <w:ilvl w:val="0"/>
          <w:numId w:val="0"/>
        </w:numPr>
        <w:rPr>
          <w:b/>
        </w:rPr>
      </w:pPr>
      <w:r>
        <w:rPr>
          <w:b/>
        </w:rPr>
        <w:t xml:space="preserve">In this </w:t>
      </w:r>
      <w:r w:rsidR="00BF2281">
        <w:rPr>
          <w:b/>
        </w:rPr>
        <w:t>exercise,</w:t>
      </w:r>
      <w:r>
        <w:rPr>
          <w:b/>
        </w:rPr>
        <w:t xml:space="preserve"> </w:t>
      </w:r>
      <w:r w:rsidR="003E3686">
        <w:rPr>
          <w:b/>
        </w:rPr>
        <w:t xml:space="preserve">Dynamic Optimization and Power Optimization capabilities </w:t>
      </w:r>
      <w:proofErr w:type="gramStart"/>
      <w:r>
        <w:rPr>
          <w:b/>
        </w:rPr>
        <w:t>will be configured</w:t>
      </w:r>
      <w:proofErr w:type="gramEnd"/>
      <w:r>
        <w:rPr>
          <w:b/>
        </w:rPr>
        <w:t xml:space="preserve"> for the</w:t>
      </w:r>
      <w:r w:rsidR="003E3686">
        <w:rPr>
          <w:b/>
        </w:rPr>
        <w:t xml:space="preserve"> Hyper-V cluster.  Dynamic Optimization will automatically balance VMs across the cluster nodes.  Power Optimization will turn off unnecessary hosts during times of lower server utilization.</w:t>
      </w:r>
    </w:p>
    <w:p w14:paraId="5196FA37" w14:textId="3E2B0499" w:rsidR="003E3686" w:rsidRPr="0003242F" w:rsidRDefault="00EA038B" w:rsidP="003E3686">
      <w:pPr>
        <w:pStyle w:val="ppBodyText"/>
        <w:numPr>
          <w:ilvl w:val="0"/>
          <w:numId w:val="0"/>
        </w:numPr>
        <w:rPr>
          <w:b/>
        </w:rPr>
      </w:pPr>
      <w:r>
        <w:rPr>
          <w:b/>
        </w:rPr>
        <w:t>Estimated time to complete</w:t>
      </w:r>
      <w:r w:rsidR="003E3686">
        <w:rPr>
          <w:b/>
        </w:rPr>
        <w:t>: 5 minutes</w:t>
      </w:r>
    </w:p>
    <w:p w14:paraId="2809EE04" w14:textId="77777777" w:rsidR="003E3686" w:rsidRPr="004E4031" w:rsidRDefault="003E3686" w:rsidP="003E3686">
      <w:pPr>
        <w:rPr>
          <w:b/>
          <w:i/>
        </w:rPr>
      </w:pPr>
      <w:bookmarkStart w:id="55" w:name="_Toc347453419"/>
      <w:r>
        <w:rPr>
          <w:noProof/>
        </w:rPr>
        <w:drawing>
          <wp:inline distT="0" distB="0" distL="0" distR="0" wp14:anchorId="05591015" wp14:editId="44CAA67B">
            <wp:extent cx="612140" cy="771525"/>
            <wp:effectExtent l="0" t="0" r="0" b="0"/>
            <wp:docPr id="451" name="Picture 451"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bookmarkEnd w:id="55"/>
    <w:p w14:paraId="387C6068" w14:textId="77777777" w:rsidR="0015531D" w:rsidRDefault="0015531D" w:rsidP="00D149D9">
      <w:pPr>
        <w:pStyle w:val="ListParagraph"/>
        <w:numPr>
          <w:ilvl w:val="0"/>
          <w:numId w:val="30"/>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168B51DF" w14:textId="77777777" w:rsidR="0015531D" w:rsidRDefault="0015531D" w:rsidP="0015531D">
      <w:pPr>
        <w:pStyle w:val="00-ScreenShot"/>
      </w:pPr>
      <w:r>
        <w:drawing>
          <wp:inline distT="0" distB="0" distL="0" distR="0" wp14:anchorId="79D0948D" wp14:editId="59743237">
            <wp:extent cx="544576" cy="1016000"/>
            <wp:effectExtent l="0" t="0" r="825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46368" cy="1019344"/>
                    </a:xfrm>
                    <a:prstGeom prst="rect">
                      <a:avLst/>
                    </a:prstGeom>
                  </pic:spPr>
                </pic:pic>
              </a:graphicData>
            </a:graphic>
          </wp:inline>
        </w:drawing>
      </w:r>
    </w:p>
    <w:p w14:paraId="25D2680F" w14:textId="261A1941" w:rsidR="003E3686" w:rsidRPr="00EA3628" w:rsidRDefault="003E3686" w:rsidP="00D149D9">
      <w:pPr>
        <w:pStyle w:val="ListParagraph"/>
        <w:numPr>
          <w:ilvl w:val="0"/>
          <w:numId w:val="30"/>
        </w:numPr>
        <w:spacing w:line="259" w:lineRule="auto"/>
      </w:pPr>
      <w:r>
        <w:t xml:space="preserve">Select the </w:t>
      </w:r>
      <w:r w:rsidRPr="00780118">
        <w:rPr>
          <w:b/>
        </w:rPr>
        <w:t xml:space="preserve">Fabric </w:t>
      </w:r>
      <w:r>
        <w:t>workspace.</w:t>
      </w:r>
    </w:p>
    <w:p w14:paraId="13EECDCF" w14:textId="77777777" w:rsidR="003E3686" w:rsidRDefault="003E3686" w:rsidP="003E3686">
      <w:pPr>
        <w:pStyle w:val="00-ScreenShot"/>
      </w:pPr>
      <w:r>
        <w:drawing>
          <wp:inline distT="0" distB="0" distL="0" distR="0" wp14:anchorId="3411AA08" wp14:editId="0407C0F4">
            <wp:extent cx="1320800" cy="1274992"/>
            <wp:effectExtent l="0" t="0" r="0" b="190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1324043" cy="1278122"/>
                    </a:xfrm>
                    <a:prstGeom prst="rect">
                      <a:avLst/>
                    </a:prstGeom>
                  </pic:spPr>
                </pic:pic>
              </a:graphicData>
            </a:graphic>
          </wp:inline>
        </w:drawing>
      </w:r>
    </w:p>
    <w:p w14:paraId="4B5A472E" w14:textId="7AE729BC" w:rsidR="003E3686" w:rsidRPr="0003242F" w:rsidRDefault="003E3686" w:rsidP="00D149D9">
      <w:pPr>
        <w:pStyle w:val="ppBodyText"/>
        <w:numPr>
          <w:ilvl w:val="0"/>
          <w:numId w:val="30"/>
        </w:numPr>
      </w:pPr>
      <w:r>
        <w:t xml:space="preserve">Expand </w:t>
      </w:r>
      <w:r>
        <w:rPr>
          <w:b/>
        </w:rPr>
        <w:t>Servers</w:t>
      </w:r>
      <w:r>
        <w:t xml:space="preserve">, expand </w:t>
      </w:r>
      <w:r>
        <w:rPr>
          <w:b/>
        </w:rPr>
        <w:t>All Hosts</w:t>
      </w:r>
      <w:r>
        <w:t xml:space="preserve">, expand </w:t>
      </w:r>
      <w:r>
        <w:rPr>
          <w:b/>
        </w:rPr>
        <w:t>PRODUCTION</w:t>
      </w:r>
      <w:r>
        <w:t xml:space="preserve">, </w:t>
      </w:r>
      <w:r w:rsidR="005619E1">
        <w:t>right-click</w:t>
      </w:r>
      <w:r>
        <w:t xml:space="preserve"> </w:t>
      </w:r>
      <w:r>
        <w:rPr>
          <w:b/>
        </w:rPr>
        <w:t xml:space="preserve">CLUSTER1.contoso.com </w:t>
      </w:r>
      <w:r w:rsidRPr="0003242F">
        <w:t>and select</w:t>
      </w:r>
      <w:r>
        <w:rPr>
          <w:b/>
        </w:rPr>
        <w:t xml:space="preserve"> Properties.</w:t>
      </w:r>
    </w:p>
    <w:p w14:paraId="61698667" w14:textId="77777777" w:rsidR="003E3686" w:rsidRPr="00F56C20" w:rsidRDefault="003E3686" w:rsidP="003E3686">
      <w:pPr>
        <w:pStyle w:val="ppBodyText"/>
        <w:numPr>
          <w:ilvl w:val="0"/>
          <w:numId w:val="0"/>
        </w:numPr>
        <w:jc w:val="center"/>
      </w:pPr>
      <w:r>
        <w:rPr>
          <w:noProof/>
          <w:lang w:bidi="ar-SA"/>
        </w:rPr>
        <w:drawing>
          <wp:inline distT="0" distB="0" distL="0" distR="0" wp14:anchorId="46893146" wp14:editId="134B3743">
            <wp:extent cx="2692400" cy="2632066"/>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708907" cy="2648203"/>
                    </a:xfrm>
                    <a:prstGeom prst="rect">
                      <a:avLst/>
                    </a:prstGeom>
                  </pic:spPr>
                </pic:pic>
              </a:graphicData>
            </a:graphic>
          </wp:inline>
        </w:drawing>
      </w:r>
    </w:p>
    <w:p w14:paraId="2855FD54" w14:textId="77777777" w:rsidR="003E3686" w:rsidRDefault="003E3686" w:rsidP="00D149D9">
      <w:pPr>
        <w:pStyle w:val="ListParagraph"/>
        <w:numPr>
          <w:ilvl w:val="0"/>
          <w:numId w:val="30"/>
        </w:numPr>
        <w:spacing w:after="200"/>
      </w:pPr>
      <w:r>
        <w:lastRenderedPageBreak/>
        <w:t xml:space="preserve">On the </w:t>
      </w:r>
      <w:r>
        <w:rPr>
          <w:b/>
        </w:rPr>
        <w:t xml:space="preserve">CLUSTER1.contoso.com Properties </w:t>
      </w:r>
      <w:r>
        <w:t xml:space="preserve">screen, on the </w:t>
      </w:r>
      <w:r w:rsidRPr="0003242F">
        <w:t>General</w:t>
      </w:r>
      <w:r>
        <w:t xml:space="preserve"> page, </w:t>
      </w:r>
      <w:r w:rsidRPr="0003242F">
        <w:t>reduce</w:t>
      </w:r>
      <w:r>
        <w:t xml:space="preserve"> the </w:t>
      </w:r>
      <w:r>
        <w:rPr>
          <w:b/>
        </w:rPr>
        <w:t>Cluster Reserve (nodes)</w:t>
      </w:r>
      <w:r>
        <w:t xml:space="preserve"> to </w:t>
      </w:r>
      <w:proofErr w:type="gramStart"/>
      <w:r>
        <w:rPr>
          <w:b/>
        </w:rPr>
        <w:t>0</w:t>
      </w:r>
      <w:proofErr w:type="gramEnd"/>
      <w:r>
        <w:t xml:space="preserve">, then click </w:t>
      </w:r>
      <w:r>
        <w:rPr>
          <w:b/>
        </w:rPr>
        <w:t>OK.</w:t>
      </w:r>
    </w:p>
    <w:p w14:paraId="05E4462D" w14:textId="77777777" w:rsidR="003E3686" w:rsidRDefault="003E3686" w:rsidP="004E6AE7">
      <w:pPr>
        <w:jc w:val="center"/>
      </w:pPr>
      <w:r>
        <w:rPr>
          <w:noProof/>
        </w:rPr>
        <w:drawing>
          <wp:inline distT="0" distB="0" distL="0" distR="0" wp14:anchorId="261ABD50" wp14:editId="173ED832">
            <wp:extent cx="5092700" cy="2285978"/>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98857" cy="2288742"/>
                    </a:xfrm>
                    <a:prstGeom prst="rect">
                      <a:avLst/>
                    </a:prstGeom>
                  </pic:spPr>
                </pic:pic>
              </a:graphicData>
            </a:graphic>
          </wp:inline>
        </w:drawing>
      </w:r>
    </w:p>
    <w:p w14:paraId="2164EAD7" w14:textId="54E592BB" w:rsidR="003E3686" w:rsidRDefault="003E3686" w:rsidP="00D149D9">
      <w:pPr>
        <w:pStyle w:val="ListParagraph"/>
        <w:numPr>
          <w:ilvl w:val="0"/>
          <w:numId w:val="30"/>
        </w:numPr>
        <w:spacing w:after="200"/>
      </w:pPr>
      <w:r>
        <w:t xml:space="preserve">In the left hand navigation, </w:t>
      </w:r>
      <w:r w:rsidR="005619E1">
        <w:t>right-click</w:t>
      </w:r>
      <w:r>
        <w:t xml:space="preserve"> the </w:t>
      </w:r>
      <w:r>
        <w:rPr>
          <w:b/>
        </w:rPr>
        <w:t>PRODUCTION</w:t>
      </w:r>
      <w:r>
        <w:t xml:space="preserve"> host group and select </w:t>
      </w:r>
      <w:r>
        <w:rPr>
          <w:b/>
        </w:rPr>
        <w:t>Properties</w:t>
      </w:r>
      <w:r>
        <w:t>.</w:t>
      </w:r>
    </w:p>
    <w:p w14:paraId="7722DE77" w14:textId="5B7B0EDA" w:rsidR="003E3686" w:rsidRDefault="003E3686" w:rsidP="004E6AE7">
      <w:pPr>
        <w:jc w:val="center"/>
      </w:pPr>
      <w:r>
        <w:rPr>
          <w:noProof/>
        </w:rPr>
        <w:drawing>
          <wp:inline distT="0" distB="0" distL="0" distR="0" wp14:anchorId="4DD6FA38" wp14:editId="4B4A1CC5">
            <wp:extent cx="3133725" cy="266716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141818" cy="2674053"/>
                    </a:xfrm>
                    <a:prstGeom prst="rect">
                      <a:avLst/>
                    </a:prstGeom>
                  </pic:spPr>
                </pic:pic>
              </a:graphicData>
            </a:graphic>
          </wp:inline>
        </w:drawing>
      </w:r>
    </w:p>
    <w:p w14:paraId="0FBD8088" w14:textId="77777777" w:rsidR="003E3686" w:rsidRDefault="003E3686" w:rsidP="00D149D9">
      <w:pPr>
        <w:pStyle w:val="ListParagraph"/>
        <w:numPr>
          <w:ilvl w:val="0"/>
          <w:numId w:val="30"/>
        </w:numPr>
        <w:spacing w:after="200"/>
      </w:pPr>
      <w:r>
        <w:t xml:space="preserve">Under </w:t>
      </w:r>
      <w:r>
        <w:rPr>
          <w:b/>
        </w:rPr>
        <w:t xml:space="preserve">PRODUCTION Properties </w:t>
      </w:r>
      <w:r>
        <w:t xml:space="preserve">page, select </w:t>
      </w:r>
      <w:r>
        <w:rPr>
          <w:b/>
        </w:rPr>
        <w:t>Host Reserves</w:t>
      </w:r>
      <w:r>
        <w:t>.</w:t>
      </w:r>
    </w:p>
    <w:p w14:paraId="73F89A46" w14:textId="77777777" w:rsidR="003E3686" w:rsidRDefault="003E3686" w:rsidP="004E6AE7">
      <w:pPr>
        <w:jc w:val="center"/>
      </w:pPr>
      <w:r>
        <w:rPr>
          <w:noProof/>
        </w:rPr>
        <w:drawing>
          <wp:inline distT="0" distB="0" distL="0" distR="0" wp14:anchorId="753E9704" wp14:editId="7D347267">
            <wp:extent cx="1402151" cy="2266950"/>
            <wp:effectExtent l="0" t="0" r="762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07417" cy="2275464"/>
                    </a:xfrm>
                    <a:prstGeom prst="rect">
                      <a:avLst/>
                    </a:prstGeom>
                  </pic:spPr>
                </pic:pic>
              </a:graphicData>
            </a:graphic>
          </wp:inline>
        </w:drawing>
      </w:r>
    </w:p>
    <w:p w14:paraId="23436A77" w14:textId="77777777" w:rsidR="003E3686" w:rsidRDefault="003E3686" w:rsidP="00D149D9">
      <w:pPr>
        <w:pStyle w:val="ListParagraph"/>
        <w:numPr>
          <w:ilvl w:val="0"/>
          <w:numId w:val="30"/>
        </w:numPr>
        <w:spacing w:after="200"/>
      </w:pPr>
      <w:r>
        <w:lastRenderedPageBreak/>
        <w:t xml:space="preserve">On the </w:t>
      </w:r>
      <w:r w:rsidRPr="0016168D">
        <w:rPr>
          <w:b/>
        </w:rPr>
        <w:t>Host Reserves</w:t>
      </w:r>
      <w:r>
        <w:t xml:space="preserve"> page, unselect the </w:t>
      </w:r>
      <w:r>
        <w:rPr>
          <w:b/>
        </w:rPr>
        <w:t>Use the host reserve settings from the parent host group</w:t>
      </w:r>
      <w:r>
        <w:t xml:space="preserve"> and change the settings for </w:t>
      </w:r>
      <w:r w:rsidRPr="0016168D">
        <w:rPr>
          <w:b/>
        </w:rPr>
        <w:t>Memory</w:t>
      </w:r>
      <w:r>
        <w:t xml:space="preserve"> amount to </w:t>
      </w:r>
      <w:r w:rsidRPr="0016168D">
        <w:rPr>
          <w:b/>
        </w:rPr>
        <w:t>5</w:t>
      </w:r>
      <w:r>
        <w:t xml:space="preserve"> and the </w:t>
      </w:r>
      <w:r>
        <w:rPr>
          <w:b/>
        </w:rPr>
        <w:t>U</w:t>
      </w:r>
      <w:r w:rsidRPr="0016168D">
        <w:rPr>
          <w:b/>
        </w:rPr>
        <w:t>nit</w:t>
      </w:r>
      <w:r>
        <w:t xml:space="preserve"> to </w:t>
      </w:r>
      <w:proofErr w:type="gramStart"/>
      <w:r w:rsidRPr="0016168D">
        <w:rPr>
          <w:b/>
        </w:rPr>
        <w:t>%</w:t>
      </w:r>
      <w:proofErr w:type="gramEnd"/>
      <w:r>
        <w:t>.</w:t>
      </w:r>
    </w:p>
    <w:p w14:paraId="6C581498" w14:textId="77777777" w:rsidR="003E3686" w:rsidRDefault="003E3686" w:rsidP="004E6AE7">
      <w:pPr>
        <w:jc w:val="center"/>
      </w:pPr>
      <w:r>
        <w:rPr>
          <w:noProof/>
        </w:rPr>
        <w:drawing>
          <wp:inline distT="0" distB="0" distL="0" distR="0" wp14:anchorId="6015E6A8" wp14:editId="4F50939E">
            <wp:extent cx="6304935" cy="2057400"/>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308399" cy="2058530"/>
                    </a:xfrm>
                    <a:prstGeom prst="rect">
                      <a:avLst/>
                    </a:prstGeom>
                  </pic:spPr>
                </pic:pic>
              </a:graphicData>
            </a:graphic>
          </wp:inline>
        </w:drawing>
      </w:r>
    </w:p>
    <w:p w14:paraId="0A1B025C" w14:textId="77777777" w:rsidR="003E3686" w:rsidRDefault="003E3686" w:rsidP="00D149D9">
      <w:pPr>
        <w:pStyle w:val="ListParagraph"/>
        <w:numPr>
          <w:ilvl w:val="0"/>
          <w:numId w:val="30"/>
        </w:numPr>
        <w:spacing w:after="200"/>
      </w:pPr>
      <w:r>
        <w:t xml:space="preserve">Click the </w:t>
      </w:r>
      <w:r>
        <w:rPr>
          <w:b/>
        </w:rPr>
        <w:t xml:space="preserve">Dynamic Optimization </w:t>
      </w:r>
      <w:r w:rsidRPr="0016168D">
        <w:t>tab</w:t>
      </w:r>
      <w:r>
        <w:t>.</w:t>
      </w:r>
    </w:p>
    <w:p w14:paraId="49362FB4" w14:textId="77777777" w:rsidR="003E3686" w:rsidRDefault="003E3686" w:rsidP="004E6AE7">
      <w:pPr>
        <w:jc w:val="center"/>
      </w:pPr>
      <w:r>
        <w:rPr>
          <w:noProof/>
        </w:rPr>
        <w:drawing>
          <wp:inline distT="0" distB="0" distL="0" distR="0" wp14:anchorId="5526A68F" wp14:editId="46D0A0E1">
            <wp:extent cx="1338580" cy="2200014"/>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1404"/>
                    <a:stretch/>
                  </pic:blipFill>
                  <pic:spPr bwMode="auto">
                    <a:xfrm>
                      <a:off x="0" y="0"/>
                      <a:ext cx="1342280" cy="2206096"/>
                    </a:xfrm>
                    <a:prstGeom prst="rect">
                      <a:avLst/>
                    </a:prstGeom>
                    <a:ln>
                      <a:noFill/>
                    </a:ln>
                    <a:extLst>
                      <a:ext uri="{53640926-AAD7-44D8-BBD7-CCE9431645EC}">
                        <a14:shadowObscured xmlns:a14="http://schemas.microsoft.com/office/drawing/2010/main"/>
                      </a:ext>
                    </a:extLst>
                  </pic:spPr>
                </pic:pic>
              </a:graphicData>
            </a:graphic>
          </wp:inline>
        </w:drawing>
      </w:r>
    </w:p>
    <w:p w14:paraId="3ED0F3A4" w14:textId="77777777" w:rsidR="003E3686" w:rsidRDefault="003E3686" w:rsidP="00D149D9">
      <w:pPr>
        <w:pStyle w:val="ListParagraph"/>
        <w:numPr>
          <w:ilvl w:val="0"/>
          <w:numId w:val="30"/>
        </w:numPr>
        <w:spacing w:after="200"/>
      </w:pPr>
      <w:r>
        <w:t xml:space="preserve">On the </w:t>
      </w:r>
      <w:r>
        <w:rPr>
          <w:b/>
        </w:rPr>
        <w:t>Dynamic Optimization</w:t>
      </w:r>
      <w:r>
        <w:t xml:space="preserve"> page, unselect the </w:t>
      </w:r>
      <w:r>
        <w:rPr>
          <w:b/>
        </w:rPr>
        <w:t>Use dynamic optimization settings from the parent host group</w:t>
      </w:r>
      <w:r>
        <w:t xml:space="preserve"> and slide the </w:t>
      </w:r>
      <w:r>
        <w:rPr>
          <w:b/>
        </w:rPr>
        <w:t xml:space="preserve">Aggressiveness </w:t>
      </w:r>
      <w:r>
        <w:t xml:space="preserve">slider to </w:t>
      </w:r>
      <w:r>
        <w:rPr>
          <w:b/>
        </w:rPr>
        <w:t>High</w:t>
      </w:r>
      <w:r>
        <w:t xml:space="preserve">.  Then select the box for </w:t>
      </w:r>
      <w:proofErr w:type="gramStart"/>
      <w:r>
        <w:rPr>
          <w:b/>
        </w:rPr>
        <w:t>Automatically</w:t>
      </w:r>
      <w:proofErr w:type="gramEnd"/>
      <w:r>
        <w:rPr>
          <w:b/>
        </w:rPr>
        <w:t xml:space="preserve"> migrate virtual machines to balance load at this frequency (minutes) </w:t>
      </w:r>
      <w:r w:rsidRPr="0016168D">
        <w:t>and enter</w:t>
      </w:r>
      <w:r>
        <w:rPr>
          <w:b/>
        </w:rPr>
        <w:t xml:space="preserve"> </w:t>
      </w:r>
      <w:r w:rsidRPr="0016168D">
        <w:rPr>
          <w:b/>
        </w:rPr>
        <w:t>5</w:t>
      </w:r>
      <w:r>
        <w:t xml:space="preserve"> in the box.</w:t>
      </w:r>
    </w:p>
    <w:p w14:paraId="711FBFF4" w14:textId="77777777" w:rsidR="003E3686" w:rsidRDefault="003E3686" w:rsidP="004E6AE7">
      <w:pPr>
        <w:jc w:val="center"/>
      </w:pPr>
      <w:r>
        <w:rPr>
          <w:noProof/>
        </w:rPr>
        <w:drawing>
          <wp:inline distT="0" distB="0" distL="0" distR="0" wp14:anchorId="4CB8A4EA" wp14:editId="7134B539">
            <wp:extent cx="5980386" cy="1219200"/>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97768" cy="1222744"/>
                    </a:xfrm>
                    <a:prstGeom prst="rect">
                      <a:avLst/>
                    </a:prstGeom>
                  </pic:spPr>
                </pic:pic>
              </a:graphicData>
            </a:graphic>
          </wp:inline>
        </w:drawing>
      </w:r>
    </w:p>
    <w:p w14:paraId="6A13EAA0" w14:textId="77777777" w:rsidR="003E3686" w:rsidRPr="0016168D" w:rsidRDefault="003E3686" w:rsidP="00D149D9">
      <w:pPr>
        <w:pStyle w:val="ListParagraph"/>
        <w:numPr>
          <w:ilvl w:val="0"/>
          <w:numId w:val="30"/>
        </w:numPr>
        <w:spacing w:after="200"/>
      </w:pPr>
      <w:r>
        <w:t xml:space="preserve">Select the </w:t>
      </w:r>
      <w:r>
        <w:rPr>
          <w:b/>
        </w:rPr>
        <w:t>Enable power optimization</w:t>
      </w:r>
      <w:r>
        <w:t xml:space="preserve"> box and click </w:t>
      </w:r>
      <w:r>
        <w:rPr>
          <w:b/>
        </w:rPr>
        <w:t>Settings.</w:t>
      </w:r>
    </w:p>
    <w:p w14:paraId="191CE70D" w14:textId="77777777" w:rsidR="003E3686" w:rsidRDefault="003E3686" w:rsidP="004E6AE7">
      <w:pPr>
        <w:jc w:val="center"/>
      </w:pPr>
      <w:r>
        <w:rPr>
          <w:noProof/>
        </w:rPr>
        <w:drawing>
          <wp:inline distT="0" distB="0" distL="0" distR="0" wp14:anchorId="02E2568F" wp14:editId="1690CBDB">
            <wp:extent cx="2838561" cy="622300"/>
            <wp:effectExtent l="0" t="0" r="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841518" cy="622948"/>
                    </a:xfrm>
                    <a:prstGeom prst="rect">
                      <a:avLst/>
                    </a:prstGeom>
                  </pic:spPr>
                </pic:pic>
              </a:graphicData>
            </a:graphic>
          </wp:inline>
        </w:drawing>
      </w:r>
    </w:p>
    <w:p w14:paraId="04D898EC" w14:textId="77777777" w:rsidR="003E3686" w:rsidRPr="0016168D" w:rsidRDefault="003E3686" w:rsidP="00D149D9">
      <w:pPr>
        <w:pStyle w:val="ListParagraph"/>
        <w:numPr>
          <w:ilvl w:val="0"/>
          <w:numId w:val="30"/>
        </w:numPr>
        <w:spacing w:after="200"/>
      </w:pPr>
      <w:r w:rsidRPr="0016168D">
        <w:rPr>
          <w:b/>
        </w:rPr>
        <w:lastRenderedPageBreak/>
        <w:t>Review</w:t>
      </w:r>
      <w:r>
        <w:t xml:space="preserve"> the default threshold values and under </w:t>
      </w:r>
      <w:r w:rsidRPr="0016168D">
        <w:rPr>
          <w:b/>
        </w:rPr>
        <w:t>Schedule</w:t>
      </w:r>
      <w:r>
        <w:t xml:space="preserve">, click one of the blue squares </w:t>
      </w:r>
      <w:r w:rsidRPr="0016168D">
        <w:rPr>
          <w:b/>
        </w:rPr>
        <w:t>between 8am and 6pm</w:t>
      </w:r>
      <w:r>
        <w:t xml:space="preserve">, </w:t>
      </w:r>
      <w:r w:rsidRPr="0016168D">
        <w:rPr>
          <w:b/>
        </w:rPr>
        <w:t>Monday to Friday</w:t>
      </w:r>
      <w:r>
        <w:rPr>
          <w:b/>
        </w:rPr>
        <w:t xml:space="preserve">.  </w:t>
      </w:r>
      <w:r>
        <w:t xml:space="preserve">The square will turn </w:t>
      </w:r>
      <w:r>
        <w:rPr>
          <w:b/>
        </w:rPr>
        <w:t>white</w:t>
      </w:r>
      <w:r>
        <w:t xml:space="preserve"> when clicked, to indicate no power optimization will operate during those times.  By pressing the keyboard arrow keys plus the space </w:t>
      </w:r>
      <w:proofErr w:type="gramStart"/>
      <w:r>
        <w:t>bar</w:t>
      </w:r>
      <w:proofErr w:type="gramEnd"/>
      <w:r>
        <w:t xml:space="preserve"> the squares can be changed.  Change a few of these squares, </w:t>
      </w:r>
      <w:proofErr w:type="gramStart"/>
      <w:r>
        <w:t>then</w:t>
      </w:r>
      <w:proofErr w:type="gramEnd"/>
      <w:r>
        <w:t xml:space="preserve"> click </w:t>
      </w:r>
      <w:r>
        <w:rPr>
          <w:b/>
        </w:rPr>
        <w:t>OK.</w:t>
      </w:r>
    </w:p>
    <w:p w14:paraId="046F35E2" w14:textId="77777777" w:rsidR="003E3686" w:rsidRDefault="003E3686" w:rsidP="004E6AE7">
      <w:pPr>
        <w:jc w:val="center"/>
      </w:pPr>
      <w:r>
        <w:rPr>
          <w:noProof/>
        </w:rPr>
        <w:drawing>
          <wp:inline distT="0" distB="0" distL="0" distR="0" wp14:anchorId="0EE1A72C" wp14:editId="0FA6F282">
            <wp:extent cx="5781848" cy="2578100"/>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87977" cy="2580833"/>
                    </a:xfrm>
                    <a:prstGeom prst="rect">
                      <a:avLst/>
                    </a:prstGeom>
                  </pic:spPr>
                </pic:pic>
              </a:graphicData>
            </a:graphic>
          </wp:inline>
        </w:drawing>
      </w:r>
    </w:p>
    <w:p w14:paraId="3972CFA8" w14:textId="77777777" w:rsidR="003E3686" w:rsidRDefault="003E3686" w:rsidP="00D149D9">
      <w:pPr>
        <w:pStyle w:val="ListParagraph"/>
        <w:numPr>
          <w:ilvl w:val="0"/>
          <w:numId w:val="30"/>
        </w:numPr>
        <w:spacing w:after="200"/>
      </w:pPr>
      <w:r>
        <w:t xml:space="preserve">Back on the </w:t>
      </w:r>
      <w:r>
        <w:rPr>
          <w:b/>
        </w:rPr>
        <w:t>PRODUCTION Properties</w:t>
      </w:r>
      <w:r>
        <w:t xml:space="preserve"> </w:t>
      </w:r>
      <w:proofErr w:type="gramStart"/>
      <w:r>
        <w:t>page,</w:t>
      </w:r>
      <w:proofErr w:type="gramEnd"/>
      <w:r>
        <w:t xml:space="preserve"> click </w:t>
      </w:r>
      <w:r>
        <w:rPr>
          <w:b/>
        </w:rPr>
        <w:t xml:space="preserve">OK </w:t>
      </w:r>
      <w:r>
        <w:t>to close the window.</w:t>
      </w:r>
    </w:p>
    <w:p w14:paraId="04952E7C" w14:textId="77777777" w:rsidR="003E3686" w:rsidRDefault="003E3686" w:rsidP="003E3686">
      <w:pPr>
        <w:rPr>
          <w:bCs/>
        </w:rPr>
      </w:pPr>
    </w:p>
    <w:p w14:paraId="24FB7158" w14:textId="4774870D" w:rsidR="00F41F02" w:rsidRDefault="00F41F02" w:rsidP="00F41F02">
      <w:pPr>
        <w:ind w:left="720" w:hanging="360"/>
        <w:jc w:val="center"/>
      </w:pPr>
      <w:r>
        <w:t>------------------------------------------------------------END OF LAB 7------------------------------------------------------------</w:t>
      </w:r>
    </w:p>
    <w:p w14:paraId="098CAF64" w14:textId="77777777" w:rsidR="00F41F02" w:rsidRDefault="00F41F02" w:rsidP="003E3686">
      <w:pPr>
        <w:rPr>
          <w:bCs/>
        </w:rPr>
      </w:pPr>
    </w:p>
    <w:p w14:paraId="7DFF49F9" w14:textId="77777777" w:rsidR="009017B1" w:rsidRDefault="009017B1">
      <w:pPr>
        <w:rPr>
          <w:rFonts w:asciiTheme="majorHAnsi" w:eastAsiaTheme="majorEastAsia" w:hAnsiTheme="majorHAnsi" w:cstheme="majorBidi"/>
          <w:color w:val="17365D" w:themeColor="text2" w:themeShade="BF"/>
          <w:spacing w:val="5"/>
          <w:kern w:val="28"/>
          <w:sz w:val="52"/>
          <w:szCs w:val="52"/>
        </w:rPr>
      </w:pPr>
      <w:bookmarkStart w:id="56" w:name="_Toc364351140"/>
      <w:r>
        <w:br w:type="page"/>
      </w:r>
    </w:p>
    <w:bookmarkStart w:id="57" w:name="_Toc366171504" w:displacedByCustomXml="next"/>
    <w:sdt>
      <w:sdtPr>
        <w:rPr>
          <w:b/>
          <w:sz w:val="56"/>
          <w:szCs w:val="56"/>
        </w:rPr>
        <w:alias w:val="Topic"/>
        <w:tag w:val="9b28405c-4706-4849-b895-81eddc365c6a"/>
        <w:id w:val="-1824109087"/>
        <w:placeholder>
          <w:docPart w:val="4C7266E899F84429BE8ECE3ADAD48892"/>
        </w:placeholder>
        <w:text/>
      </w:sdtPr>
      <w:sdtEndPr/>
      <w:sdtContent>
        <w:p w14:paraId="023D7789" w14:textId="05D34640" w:rsidR="00AE24D6" w:rsidRDefault="00AE24D6" w:rsidP="00AE24D6">
          <w:pPr>
            <w:pStyle w:val="ppTopic"/>
            <w:rPr>
              <w:rFonts w:asciiTheme="minorHAnsi" w:eastAsiaTheme="minorHAnsi" w:hAnsiTheme="minorHAnsi" w:cstheme="minorBidi"/>
              <w:b/>
              <w:color w:val="auto"/>
              <w:spacing w:val="0"/>
              <w:kern w:val="0"/>
              <w:sz w:val="56"/>
              <w:szCs w:val="56"/>
            </w:rPr>
          </w:pPr>
          <w:r>
            <w:rPr>
              <w:b/>
              <w:sz w:val="56"/>
              <w:szCs w:val="56"/>
            </w:rPr>
            <w:t>Lab 8</w:t>
          </w:r>
          <w:r w:rsidRPr="00AE24D6">
            <w:rPr>
              <w:b/>
              <w:sz w:val="56"/>
              <w:szCs w:val="56"/>
            </w:rPr>
            <w:t xml:space="preserve">: </w:t>
          </w:r>
          <w:r>
            <w:rPr>
              <w:b/>
              <w:sz w:val="56"/>
              <w:szCs w:val="56"/>
            </w:rPr>
            <w:t xml:space="preserve">Storage Configuration </w:t>
          </w:r>
          <w:r w:rsidR="00FE368F">
            <w:rPr>
              <w:b/>
              <w:sz w:val="56"/>
              <w:szCs w:val="56"/>
            </w:rPr>
            <w:t>with</w:t>
          </w:r>
          <w:r>
            <w:rPr>
              <w:b/>
              <w:sz w:val="56"/>
              <w:szCs w:val="56"/>
            </w:rPr>
            <w:t xml:space="preserve"> VMM</w:t>
          </w:r>
        </w:p>
      </w:sdtContent>
    </w:sdt>
    <w:bookmarkEnd w:id="57" w:displacedByCustomXml="prev"/>
    <w:bookmarkStart w:id="58" w:name="_Toc366171505"/>
    <w:p w14:paraId="274903A0" w14:textId="3A974D24" w:rsidR="003E3686" w:rsidRDefault="00A670E4" w:rsidP="00AE24D6">
      <w:pPr>
        <w:pStyle w:val="ppTopic"/>
      </w:pPr>
      <w:sdt>
        <w:sdtPr>
          <w:alias w:val="Topic"/>
          <w:tag w:val="9b28405c-4706-4849-b895-81eddc365c6a"/>
          <w:id w:val="2080324853"/>
          <w:placeholder>
            <w:docPart w:val="96E39B1B45D04CAABB8B93830DF86431"/>
          </w:placeholder>
          <w:text/>
        </w:sdtPr>
        <w:sdtEndPr/>
        <w:sdtContent>
          <w:r w:rsidR="008319AB">
            <w:t>Exercise 8.1: Manage a File Server</w:t>
          </w:r>
        </w:sdtContent>
      </w:sdt>
      <w:bookmarkEnd w:id="56"/>
      <w:bookmarkEnd w:id="58"/>
    </w:p>
    <w:p w14:paraId="371CCF64" w14:textId="20F67BF8" w:rsidR="003E3686" w:rsidRDefault="003E3686" w:rsidP="003E3686">
      <w:pPr>
        <w:pStyle w:val="ppBodyText"/>
        <w:numPr>
          <w:ilvl w:val="0"/>
          <w:numId w:val="1"/>
        </w:numPr>
        <w:rPr>
          <w:b/>
        </w:rPr>
      </w:pPr>
      <w:r>
        <w:rPr>
          <w:b/>
        </w:rPr>
        <w:t xml:space="preserve">In this </w:t>
      </w:r>
      <w:r w:rsidR="00DA4F9E">
        <w:rPr>
          <w:b/>
        </w:rPr>
        <w:t>exercise,</w:t>
      </w:r>
      <w:r>
        <w:rPr>
          <w:b/>
        </w:rPr>
        <w:t xml:space="preserve"> the File Server</w:t>
      </w:r>
      <w:r w:rsidR="00E41F2E">
        <w:rPr>
          <w:b/>
        </w:rPr>
        <w:t xml:space="preserve"> </w:t>
      </w:r>
      <w:proofErr w:type="gramStart"/>
      <w:r w:rsidR="00E41F2E">
        <w:rPr>
          <w:b/>
        </w:rPr>
        <w:t>will be</w:t>
      </w:r>
      <w:r>
        <w:rPr>
          <w:b/>
        </w:rPr>
        <w:t xml:space="preserve"> </w:t>
      </w:r>
      <w:r w:rsidR="00E41F2E">
        <w:rPr>
          <w:b/>
        </w:rPr>
        <w:t>added</w:t>
      </w:r>
      <w:proofErr w:type="gramEnd"/>
      <w:r w:rsidR="00E41F2E">
        <w:rPr>
          <w:b/>
        </w:rPr>
        <w:t xml:space="preserve"> </w:t>
      </w:r>
      <w:r>
        <w:rPr>
          <w:b/>
        </w:rPr>
        <w:t>under the management of Virtual Machine Manager.  This enables VMM to create and provision File Shares to Hyper-V hosts, for use with Virtual Machines.</w:t>
      </w:r>
    </w:p>
    <w:p w14:paraId="674D06FE" w14:textId="6AA05E91" w:rsidR="003E3686" w:rsidRPr="00C32DAE" w:rsidRDefault="00EA038B" w:rsidP="003E3686">
      <w:pPr>
        <w:pStyle w:val="ppBodyText"/>
        <w:numPr>
          <w:ilvl w:val="0"/>
          <w:numId w:val="1"/>
        </w:numPr>
        <w:rPr>
          <w:b/>
        </w:rPr>
      </w:pPr>
      <w:r>
        <w:rPr>
          <w:b/>
        </w:rPr>
        <w:t>Estimated time to complete</w:t>
      </w:r>
      <w:r w:rsidR="003E3686">
        <w:rPr>
          <w:b/>
        </w:rPr>
        <w:t xml:space="preserve">: </w:t>
      </w:r>
      <w:r w:rsidR="00F12A37">
        <w:rPr>
          <w:b/>
        </w:rPr>
        <w:t>10</w:t>
      </w:r>
      <w:r w:rsidR="003E3686">
        <w:rPr>
          <w:b/>
        </w:rPr>
        <w:t xml:space="preserve"> minutes</w:t>
      </w:r>
    </w:p>
    <w:p w14:paraId="11122C0C" w14:textId="77777777" w:rsidR="003E3686" w:rsidRPr="00C023CD" w:rsidRDefault="003E3686" w:rsidP="003E3686">
      <w:pPr>
        <w:rPr>
          <w:b/>
          <w:i/>
        </w:rPr>
      </w:pPr>
      <w:r>
        <w:rPr>
          <w:noProof/>
        </w:rPr>
        <w:drawing>
          <wp:inline distT="0" distB="0" distL="0" distR="0" wp14:anchorId="4CBED505" wp14:editId="4FFF0C56">
            <wp:extent cx="612140" cy="771525"/>
            <wp:effectExtent l="0" t="0" r="0" b="0"/>
            <wp:docPr id="463" name="Picture 463"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7221B049" w14:textId="77777777" w:rsidR="0015531D" w:rsidRDefault="0015531D" w:rsidP="00D149D9">
      <w:pPr>
        <w:pStyle w:val="ListParagraph"/>
        <w:numPr>
          <w:ilvl w:val="0"/>
          <w:numId w:val="31"/>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1174D39D" w14:textId="77777777" w:rsidR="0015531D" w:rsidRDefault="0015531D" w:rsidP="0015531D">
      <w:pPr>
        <w:pStyle w:val="00-ScreenShot"/>
      </w:pPr>
      <w:r>
        <w:drawing>
          <wp:inline distT="0" distB="0" distL="0" distR="0" wp14:anchorId="49E6E183" wp14:editId="39663043">
            <wp:extent cx="638175" cy="1190625"/>
            <wp:effectExtent l="0" t="0" r="9525" b="9525"/>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7180E553" w14:textId="77777777" w:rsidR="003E3686" w:rsidRPr="00EA3628" w:rsidRDefault="003E3686" w:rsidP="00D149D9">
      <w:pPr>
        <w:pStyle w:val="ListParagraph"/>
        <w:numPr>
          <w:ilvl w:val="0"/>
          <w:numId w:val="31"/>
        </w:numPr>
        <w:spacing w:line="259" w:lineRule="auto"/>
      </w:pPr>
      <w:r>
        <w:t xml:space="preserve">Select the </w:t>
      </w:r>
      <w:r>
        <w:rPr>
          <w:b/>
        </w:rPr>
        <w:t xml:space="preserve">Fabric </w:t>
      </w:r>
      <w:r>
        <w:t>workspace.</w:t>
      </w:r>
    </w:p>
    <w:p w14:paraId="78EAA52C" w14:textId="77777777" w:rsidR="003E3686" w:rsidRDefault="003E3686" w:rsidP="003E3686">
      <w:pPr>
        <w:pStyle w:val="00-ScreenShot"/>
      </w:pPr>
      <w:r>
        <w:drawing>
          <wp:inline distT="0" distB="0" distL="0" distR="0" wp14:anchorId="70F31074" wp14:editId="37CB271B">
            <wp:extent cx="1647825" cy="15906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1647825" cy="1590675"/>
                    </a:xfrm>
                    <a:prstGeom prst="rect">
                      <a:avLst/>
                    </a:prstGeom>
                  </pic:spPr>
                </pic:pic>
              </a:graphicData>
            </a:graphic>
          </wp:inline>
        </w:drawing>
      </w:r>
    </w:p>
    <w:p w14:paraId="5CCF8B49" w14:textId="77777777" w:rsidR="003E3686" w:rsidRDefault="003E3686" w:rsidP="00D149D9">
      <w:pPr>
        <w:pStyle w:val="ppBodyText"/>
        <w:numPr>
          <w:ilvl w:val="0"/>
          <w:numId w:val="31"/>
        </w:numPr>
      </w:pPr>
      <w:r>
        <w:t xml:space="preserve">On the left hand navigation, expand </w:t>
      </w:r>
      <w:r>
        <w:rPr>
          <w:b/>
        </w:rPr>
        <w:t>Storage</w:t>
      </w:r>
      <w:r>
        <w:t xml:space="preserve"> and click </w:t>
      </w:r>
      <w:r w:rsidRPr="00C32DAE">
        <w:rPr>
          <w:b/>
        </w:rPr>
        <w:t>File Servers</w:t>
      </w:r>
      <w:r>
        <w:t>.</w:t>
      </w:r>
    </w:p>
    <w:p w14:paraId="211F4491" w14:textId="49E3BDC3" w:rsidR="003E3686" w:rsidRDefault="003E3686" w:rsidP="003E3686">
      <w:pPr>
        <w:pStyle w:val="00-ScreenShot"/>
      </w:pPr>
      <w:r>
        <w:drawing>
          <wp:inline distT="0" distB="0" distL="0" distR="0" wp14:anchorId="07A7FF1E" wp14:editId="63672613">
            <wp:extent cx="2067859" cy="1422400"/>
            <wp:effectExtent l="0" t="0" r="889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2069679" cy="1423652"/>
                    </a:xfrm>
                    <a:prstGeom prst="rect">
                      <a:avLst/>
                    </a:prstGeom>
                  </pic:spPr>
                </pic:pic>
              </a:graphicData>
            </a:graphic>
          </wp:inline>
        </w:drawing>
      </w:r>
    </w:p>
    <w:p w14:paraId="40F3BF6D" w14:textId="77777777" w:rsidR="00B01F93" w:rsidRDefault="00B01F93" w:rsidP="003E3686">
      <w:pPr>
        <w:pStyle w:val="00-ScreenShot"/>
      </w:pPr>
    </w:p>
    <w:p w14:paraId="4796285F" w14:textId="77777777" w:rsidR="003E3686" w:rsidRDefault="003E3686" w:rsidP="00D149D9">
      <w:pPr>
        <w:pStyle w:val="ppBodyText"/>
        <w:numPr>
          <w:ilvl w:val="0"/>
          <w:numId w:val="31"/>
        </w:numPr>
      </w:pPr>
      <w:r>
        <w:lastRenderedPageBreak/>
        <w:t xml:space="preserve">On the ribbon navigation, click </w:t>
      </w:r>
      <w:r>
        <w:rPr>
          <w:b/>
        </w:rPr>
        <w:t>Add Resources</w:t>
      </w:r>
      <w:r>
        <w:t xml:space="preserve">, and then click </w:t>
      </w:r>
      <w:r>
        <w:rPr>
          <w:b/>
        </w:rPr>
        <w:t>Storage Devices.</w:t>
      </w:r>
    </w:p>
    <w:p w14:paraId="6697991B" w14:textId="77777777" w:rsidR="003E3686" w:rsidRDefault="003E3686" w:rsidP="003E3686">
      <w:pPr>
        <w:pStyle w:val="00-ScreenShot"/>
      </w:pPr>
      <w:r>
        <w:drawing>
          <wp:inline distT="0" distB="0" distL="0" distR="0" wp14:anchorId="4A9162CB" wp14:editId="3F3DBA3A">
            <wp:extent cx="2476500" cy="331531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499351" cy="3345908"/>
                    </a:xfrm>
                    <a:prstGeom prst="rect">
                      <a:avLst/>
                    </a:prstGeom>
                  </pic:spPr>
                </pic:pic>
              </a:graphicData>
            </a:graphic>
          </wp:inline>
        </w:drawing>
      </w:r>
    </w:p>
    <w:p w14:paraId="60D97D6B" w14:textId="77777777" w:rsidR="003E3686" w:rsidRDefault="003E3686" w:rsidP="00D149D9">
      <w:pPr>
        <w:pStyle w:val="ppBodyText"/>
        <w:numPr>
          <w:ilvl w:val="0"/>
          <w:numId w:val="31"/>
        </w:numPr>
      </w:pPr>
      <w:r>
        <w:t xml:space="preserve">The </w:t>
      </w:r>
      <w:r w:rsidRPr="00C32DAE">
        <w:rPr>
          <w:b/>
        </w:rPr>
        <w:t xml:space="preserve">Add Storage Devices </w:t>
      </w:r>
      <w:r w:rsidRPr="00C32DAE">
        <w:t>Wizard</w:t>
      </w:r>
      <w:r>
        <w:t xml:space="preserve"> will open.  On the </w:t>
      </w:r>
      <w:r w:rsidRPr="00C32DAE">
        <w:rPr>
          <w:b/>
        </w:rPr>
        <w:t xml:space="preserve">Select Provider </w:t>
      </w:r>
      <w:r w:rsidRPr="00C0291A">
        <w:rPr>
          <w:b/>
        </w:rPr>
        <w:t>Type</w:t>
      </w:r>
      <w:r>
        <w:t xml:space="preserve"> page, select </w:t>
      </w:r>
      <w:proofErr w:type="gramStart"/>
      <w:r w:rsidRPr="00C32DAE">
        <w:rPr>
          <w:b/>
        </w:rPr>
        <w:t>Add</w:t>
      </w:r>
      <w:proofErr w:type="gramEnd"/>
      <w:r w:rsidRPr="00C32DAE">
        <w:rPr>
          <w:b/>
        </w:rPr>
        <w:t xml:space="preserve"> a Windows-based file server as managed storage device</w:t>
      </w:r>
      <w:r>
        <w:t xml:space="preserve"> option and click </w:t>
      </w:r>
      <w:r w:rsidRPr="00C32DAE">
        <w:rPr>
          <w:b/>
        </w:rPr>
        <w:t>Next</w:t>
      </w:r>
      <w:r>
        <w:t>.</w:t>
      </w:r>
    </w:p>
    <w:p w14:paraId="12AD5F32" w14:textId="77777777" w:rsidR="003E3686" w:rsidRDefault="003E3686" w:rsidP="003E3686">
      <w:pPr>
        <w:pStyle w:val="00-ScreenShot"/>
      </w:pPr>
      <w:r>
        <w:drawing>
          <wp:inline distT="0" distB="0" distL="0" distR="0" wp14:anchorId="67F7D3E0" wp14:editId="0133AE98">
            <wp:extent cx="6317916" cy="1295400"/>
            <wp:effectExtent l="0" t="0" r="698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6320957" cy="1296024"/>
                    </a:xfrm>
                    <a:prstGeom prst="rect">
                      <a:avLst/>
                    </a:prstGeom>
                  </pic:spPr>
                </pic:pic>
              </a:graphicData>
            </a:graphic>
          </wp:inline>
        </w:drawing>
      </w:r>
    </w:p>
    <w:p w14:paraId="2029B52B" w14:textId="77777777" w:rsidR="003E3686" w:rsidRDefault="003E3686" w:rsidP="00D149D9">
      <w:pPr>
        <w:pStyle w:val="ppBodyText"/>
        <w:numPr>
          <w:ilvl w:val="0"/>
          <w:numId w:val="31"/>
        </w:numPr>
      </w:pPr>
      <w:r>
        <w:t xml:space="preserve">On the </w:t>
      </w:r>
      <w:r>
        <w:rPr>
          <w:b/>
        </w:rPr>
        <w:t xml:space="preserve">Specify Discovery </w:t>
      </w:r>
      <w:r w:rsidRPr="00C0291A">
        <w:rPr>
          <w:b/>
        </w:rPr>
        <w:t>Scope</w:t>
      </w:r>
      <w:r>
        <w:t xml:space="preserve"> page, leave the </w:t>
      </w:r>
      <w:proofErr w:type="gramStart"/>
      <w:r>
        <w:rPr>
          <w:b/>
        </w:rPr>
        <w:t>This</w:t>
      </w:r>
      <w:proofErr w:type="gramEnd"/>
      <w:r>
        <w:rPr>
          <w:b/>
        </w:rPr>
        <w:t xml:space="preserve"> computer is in an untrusted Active Directory domain</w:t>
      </w:r>
      <w:r>
        <w:t xml:space="preserve"> box unchecked</w:t>
      </w:r>
      <w:r>
        <w:rPr>
          <w:b/>
        </w:rPr>
        <w:t xml:space="preserve">.  </w:t>
      </w:r>
      <w:r>
        <w:t>I</w:t>
      </w:r>
      <w:r w:rsidRPr="00C32DAE">
        <w:t>n</w:t>
      </w:r>
      <w:r>
        <w:t xml:space="preserve"> the box under </w:t>
      </w:r>
      <w:r w:rsidRPr="000A31E6">
        <w:rPr>
          <w:b/>
        </w:rPr>
        <w:t>Provider IP address or FQDN:</w:t>
      </w:r>
      <w:r>
        <w:t xml:space="preserve"> enter </w:t>
      </w:r>
      <w:r w:rsidRPr="000A31E6">
        <w:rPr>
          <w:b/>
        </w:rPr>
        <w:t>dc01.contoso.com</w:t>
      </w:r>
    </w:p>
    <w:p w14:paraId="7B17E857" w14:textId="77777777" w:rsidR="003E3686" w:rsidRDefault="003E3686" w:rsidP="00D149D9">
      <w:pPr>
        <w:pStyle w:val="ppBodyText"/>
        <w:numPr>
          <w:ilvl w:val="0"/>
          <w:numId w:val="31"/>
        </w:numPr>
      </w:pPr>
      <w:r>
        <w:t xml:space="preserve">For the </w:t>
      </w:r>
      <w:r>
        <w:rPr>
          <w:b/>
        </w:rPr>
        <w:t xml:space="preserve">Run As </w:t>
      </w:r>
      <w:proofErr w:type="gramStart"/>
      <w:r w:rsidRPr="00383225">
        <w:rPr>
          <w:b/>
        </w:rPr>
        <w:t>account:</w:t>
      </w:r>
      <w:proofErr w:type="gramEnd"/>
      <w:r>
        <w:t xml:space="preserve"> </w:t>
      </w:r>
      <w:r w:rsidRPr="00383225">
        <w:t>click</w:t>
      </w:r>
      <w:r>
        <w:t xml:space="preserve"> </w:t>
      </w:r>
      <w:r w:rsidRPr="000A31E6">
        <w:rPr>
          <w:b/>
        </w:rPr>
        <w:t>Browse</w:t>
      </w:r>
      <w:r>
        <w:t xml:space="preserve">. </w:t>
      </w:r>
    </w:p>
    <w:p w14:paraId="5F395ADF" w14:textId="77777777" w:rsidR="003E3686" w:rsidRDefault="003E3686" w:rsidP="003E3686">
      <w:pPr>
        <w:pStyle w:val="00-ScreenShot"/>
      </w:pPr>
      <w:r>
        <w:drawing>
          <wp:inline distT="0" distB="0" distL="0" distR="0" wp14:anchorId="6609E450" wp14:editId="2681142F">
            <wp:extent cx="6117167" cy="146050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6122627" cy="1461804"/>
                    </a:xfrm>
                    <a:prstGeom prst="rect">
                      <a:avLst/>
                    </a:prstGeom>
                  </pic:spPr>
                </pic:pic>
              </a:graphicData>
            </a:graphic>
          </wp:inline>
        </w:drawing>
      </w:r>
    </w:p>
    <w:p w14:paraId="3E1E0C0D" w14:textId="77777777" w:rsidR="00B01F93" w:rsidRDefault="00B01F93" w:rsidP="003E3686">
      <w:pPr>
        <w:pStyle w:val="00-ScreenShot"/>
      </w:pPr>
    </w:p>
    <w:p w14:paraId="21C1256B" w14:textId="77777777" w:rsidR="00B01F93" w:rsidRDefault="00B01F93" w:rsidP="003E3686">
      <w:pPr>
        <w:pStyle w:val="00-ScreenShot"/>
      </w:pPr>
    </w:p>
    <w:p w14:paraId="395EAC82" w14:textId="77777777" w:rsidR="008C5C7D" w:rsidRPr="00FF02DD" w:rsidRDefault="008C5C7D" w:rsidP="008C5C7D">
      <w:pPr>
        <w:pStyle w:val="ListParagraph"/>
        <w:numPr>
          <w:ilvl w:val="0"/>
          <w:numId w:val="31"/>
        </w:numPr>
        <w:spacing w:line="259" w:lineRule="auto"/>
      </w:pPr>
      <w:r>
        <w:lastRenderedPageBreak/>
        <w:t xml:space="preserve">In the </w:t>
      </w:r>
      <w:r>
        <w:rPr>
          <w:b/>
        </w:rPr>
        <w:t xml:space="preserve">Select a Run </w:t>
      </w:r>
      <w:proofErr w:type="gramStart"/>
      <w:r>
        <w:rPr>
          <w:b/>
        </w:rPr>
        <w:t>As</w:t>
      </w:r>
      <w:proofErr w:type="gramEnd"/>
      <w:r>
        <w:rPr>
          <w:b/>
        </w:rPr>
        <w:t xml:space="preserve"> </w:t>
      </w:r>
      <w:r w:rsidRPr="00FF02DD">
        <w:rPr>
          <w:b/>
        </w:rPr>
        <w:t>Account</w:t>
      </w:r>
      <w:r>
        <w:rPr>
          <w:b/>
        </w:rPr>
        <w:t xml:space="preserve"> </w:t>
      </w:r>
      <w:r>
        <w:t xml:space="preserve">window, click </w:t>
      </w:r>
      <w:r>
        <w:rPr>
          <w:b/>
        </w:rPr>
        <w:t>Create Run As Account.</w:t>
      </w:r>
    </w:p>
    <w:p w14:paraId="000CD81D" w14:textId="77777777" w:rsidR="008C5C7D" w:rsidRPr="00FF02DD" w:rsidRDefault="008C5C7D" w:rsidP="008C5C7D">
      <w:pPr>
        <w:pStyle w:val="00-ScreenShot"/>
      </w:pPr>
      <w:r>
        <w:drawing>
          <wp:inline distT="0" distB="0" distL="0" distR="0" wp14:anchorId="5A1ED23D" wp14:editId="6162E59A">
            <wp:extent cx="3017520" cy="2888567"/>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3030234" cy="2900737"/>
                    </a:xfrm>
                    <a:prstGeom prst="rect">
                      <a:avLst/>
                    </a:prstGeom>
                  </pic:spPr>
                </pic:pic>
              </a:graphicData>
            </a:graphic>
          </wp:inline>
        </w:drawing>
      </w:r>
    </w:p>
    <w:p w14:paraId="07CB7EB2" w14:textId="77777777" w:rsidR="008C5C7D" w:rsidRDefault="008C5C7D" w:rsidP="008C5C7D">
      <w:pPr>
        <w:pStyle w:val="ListParagraph"/>
        <w:numPr>
          <w:ilvl w:val="0"/>
          <w:numId w:val="31"/>
        </w:numPr>
        <w:spacing w:line="259" w:lineRule="auto"/>
      </w:pPr>
      <w:r>
        <w:t xml:space="preserve">In the </w:t>
      </w:r>
      <w:r>
        <w:rPr>
          <w:b/>
        </w:rPr>
        <w:t xml:space="preserve">Create Run As Account </w:t>
      </w:r>
      <w:r w:rsidRPr="00FF02DD">
        <w:t>window</w:t>
      </w:r>
      <w:r>
        <w:t xml:space="preserve">, ensure that </w:t>
      </w:r>
      <w:r>
        <w:rPr>
          <w:b/>
        </w:rPr>
        <w:t xml:space="preserve">Validate domain </w:t>
      </w:r>
      <w:r w:rsidRPr="00FF02DD">
        <w:t>credentials</w:t>
      </w:r>
      <w:r>
        <w:t xml:space="preserve"> is selected, </w:t>
      </w:r>
      <w:r w:rsidRPr="00FF02DD">
        <w:t>type</w:t>
      </w:r>
      <w:r>
        <w:t xml:space="preserve"> </w:t>
      </w:r>
      <w:r w:rsidRPr="00FF02DD">
        <w:t>the following</w:t>
      </w:r>
      <w:r>
        <w:t xml:space="preserve">, and then click </w:t>
      </w:r>
      <w:r>
        <w:rPr>
          <w:b/>
        </w:rPr>
        <w:t>OK</w:t>
      </w:r>
      <w:r>
        <w:t>:</w:t>
      </w:r>
    </w:p>
    <w:p w14:paraId="24C821F2" w14:textId="64E12779" w:rsidR="008C5C7D" w:rsidRDefault="008C5C7D" w:rsidP="008C5C7D">
      <w:pPr>
        <w:pStyle w:val="ListParagraph"/>
        <w:numPr>
          <w:ilvl w:val="0"/>
          <w:numId w:val="20"/>
        </w:numPr>
        <w:spacing w:line="259" w:lineRule="auto"/>
        <w:rPr>
          <w:b/>
        </w:rPr>
      </w:pPr>
      <w:r>
        <w:t xml:space="preserve">Name: </w:t>
      </w:r>
      <w:r>
        <w:rPr>
          <w:b/>
        </w:rPr>
        <w:t>Storage Admin</w:t>
      </w:r>
    </w:p>
    <w:p w14:paraId="2CCB19A6" w14:textId="390CE01B" w:rsidR="008C5C7D" w:rsidRDefault="008C5C7D" w:rsidP="008C5C7D">
      <w:pPr>
        <w:pStyle w:val="ListParagraph"/>
        <w:numPr>
          <w:ilvl w:val="0"/>
          <w:numId w:val="20"/>
        </w:numPr>
        <w:spacing w:line="259" w:lineRule="auto"/>
      </w:pPr>
      <w:r w:rsidRPr="00FF02DD">
        <w:t>User Name:</w:t>
      </w:r>
      <w:r>
        <w:t xml:space="preserve"> </w:t>
      </w:r>
      <w:proofErr w:type="spellStart"/>
      <w:r w:rsidRPr="00FF02DD">
        <w:rPr>
          <w:b/>
        </w:rPr>
        <w:t>contoso</w:t>
      </w:r>
      <w:proofErr w:type="spellEnd"/>
      <w:r w:rsidRPr="00FF02DD">
        <w:rPr>
          <w:b/>
        </w:rPr>
        <w:t>\</w:t>
      </w:r>
      <w:r>
        <w:rPr>
          <w:b/>
        </w:rPr>
        <w:t>administrator</w:t>
      </w:r>
    </w:p>
    <w:p w14:paraId="06A3C9AE" w14:textId="77777777" w:rsidR="008C5C7D" w:rsidRDefault="008C5C7D" w:rsidP="008C5C7D">
      <w:pPr>
        <w:pStyle w:val="ListParagraph"/>
        <w:numPr>
          <w:ilvl w:val="0"/>
          <w:numId w:val="20"/>
        </w:numPr>
        <w:spacing w:line="259" w:lineRule="auto"/>
      </w:pPr>
      <w:r>
        <w:t xml:space="preserve">Password: </w:t>
      </w:r>
      <w:r w:rsidRPr="00FF02DD">
        <w:rPr>
          <w:b/>
        </w:rPr>
        <w:t>Passw0rd!</w:t>
      </w:r>
    </w:p>
    <w:p w14:paraId="547CB98E" w14:textId="77777777" w:rsidR="008C5C7D" w:rsidRDefault="008C5C7D" w:rsidP="008C5C7D">
      <w:pPr>
        <w:pStyle w:val="ListParagraph"/>
        <w:numPr>
          <w:ilvl w:val="0"/>
          <w:numId w:val="20"/>
        </w:numPr>
        <w:spacing w:line="259" w:lineRule="auto"/>
      </w:pPr>
      <w:r>
        <w:t xml:space="preserve">Confirm password: </w:t>
      </w:r>
      <w:r w:rsidRPr="00FF02DD">
        <w:rPr>
          <w:b/>
        </w:rPr>
        <w:t>Passw0rd!</w:t>
      </w:r>
    </w:p>
    <w:p w14:paraId="4FE74FE8" w14:textId="0DE4AAE2" w:rsidR="008C5C7D" w:rsidRDefault="008C5C7D" w:rsidP="008C5C7D">
      <w:pPr>
        <w:pStyle w:val="00-ScreenShot"/>
      </w:pPr>
      <w:r>
        <w:drawing>
          <wp:inline distT="0" distB="0" distL="0" distR="0" wp14:anchorId="187C63EA" wp14:editId="1B11F429">
            <wp:extent cx="4665214" cy="347472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71996" cy="3479771"/>
                    </a:xfrm>
                    <a:prstGeom prst="rect">
                      <a:avLst/>
                    </a:prstGeom>
                  </pic:spPr>
                </pic:pic>
              </a:graphicData>
            </a:graphic>
          </wp:inline>
        </w:drawing>
      </w:r>
    </w:p>
    <w:p w14:paraId="1AD08A29" w14:textId="77777777" w:rsidR="004B4A62" w:rsidRDefault="004B4A62" w:rsidP="008C5C7D">
      <w:pPr>
        <w:pStyle w:val="00-ScreenShot"/>
      </w:pPr>
    </w:p>
    <w:p w14:paraId="4D510263" w14:textId="77777777" w:rsidR="004B4A62" w:rsidRDefault="004B4A62" w:rsidP="008C5C7D">
      <w:pPr>
        <w:pStyle w:val="00-ScreenShot"/>
      </w:pPr>
    </w:p>
    <w:p w14:paraId="77F15085" w14:textId="26175CFB" w:rsidR="008C5C7D" w:rsidRDefault="008C5C7D" w:rsidP="008C5C7D">
      <w:pPr>
        <w:pStyle w:val="ListParagraph"/>
        <w:numPr>
          <w:ilvl w:val="0"/>
          <w:numId w:val="31"/>
        </w:numPr>
        <w:spacing w:line="259" w:lineRule="auto"/>
      </w:pPr>
      <w:r>
        <w:lastRenderedPageBreak/>
        <w:t xml:space="preserve">Back on the </w:t>
      </w:r>
      <w:r>
        <w:rPr>
          <w:b/>
        </w:rPr>
        <w:t xml:space="preserve">Select a Run </w:t>
      </w:r>
      <w:proofErr w:type="gramStart"/>
      <w:r>
        <w:rPr>
          <w:b/>
        </w:rPr>
        <w:t>As</w:t>
      </w:r>
      <w:proofErr w:type="gramEnd"/>
      <w:r>
        <w:rPr>
          <w:b/>
        </w:rPr>
        <w:t xml:space="preserve"> </w:t>
      </w:r>
      <w:r w:rsidRPr="00FF02DD">
        <w:t>Account</w:t>
      </w:r>
      <w:r>
        <w:t xml:space="preserve"> window, select </w:t>
      </w:r>
      <w:r>
        <w:rPr>
          <w:b/>
        </w:rPr>
        <w:t xml:space="preserve">Storage </w:t>
      </w:r>
      <w:r w:rsidRPr="00FF02DD">
        <w:rPr>
          <w:b/>
        </w:rPr>
        <w:t>Admin</w:t>
      </w:r>
      <w:r>
        <w:t xml:space="preserve"> and click </w:t>
      </w:r>
      <w:r w:rsidRPr="00FF02DD">
        <w:rPr>
          <w:b/>
        </w:rPr>
        <w:t>OK</w:t>
      </w:r>
      <w:r>
        <w:t>.</w:t>
      </w:r>
    </w:p>
    <w:p w14:paraId="0E53224B" w14:textId="0FC4E7E6" w:rsidR="008C5C7D" w:rsidRDefault="008C5C7D" w:rsidP="008C5C7D">
      <w:pPr>
        <w:pStyle w:val="00-ScreenShot"/>
      </w:pPr>
      <w:r>
        <w:drawing>
          <wp:inline distT="0" distB="0" distL="0" distR="0" wp14:anchorId="0C3DF5D5" wp14:editId="66575BB8">
            <wp:extent cx="3680977" cy="351509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82654" cy="3516698"/>
                    </a:xfrm>
                    <a:prstGeom prst="rect">
                      <a:avLst/>
                    </a:prstGeom>
                  </pic:spPr>
                </pic:pic>
              </a:graphicData>
            </a:graphic>
          </wp:inline>
        </w:drawing>
      </w:r>
    </w:p>
    <w:p w14:paraId="2AE4752E" w14:textId="77777777" w:rsidR="003E3686" w:rsidRDefault="003E3686" w:rsidP="00D149D9">
      <w:pPr>
        <w:pStyle w:val="ppBodyText"/>
        <w:numPr>
          <w:ilvl w:val="0"/>
          <w:numId w:val="31"/>
        </w:numPr>
      </w:pPr>
      <w:r>
        <w:t xml:space="preserve">After returning to the </w:t>
      </w:r>
      <w:r>
        <w:rPr>
          <w:b/>
        </w:rPr>
        <w:t>Specify Discovery Scope</w:t>
      </w:r>
      <w:r>
        <w:t xml:space="preserve"> page, click </w:t>
      </w:r>
      <w:proofErr w:type="gramStart"/>
      <w:r w:rsidRPr="000A31E6">
        <w:rPr>
          <w:b/>
        </w:rPr>
        <w:t>Next</w:t>
      </w:r>
      <w:proofErr w:type="gramEnd"/>
      <w:r>
        <w:t xml:space="preserve">.  VMM will automatically scan </w:t>
      </w:r>
      <w:r w:rsidRPr="00383225">
        <w:t>DC01</w:t>
      </w:r>
      <w:r>
        <w:t xml:space="preserve"> and return the results below.  Review the results, and then click </w:t>
      </w:r>
      <w:proofErr w:type="gramStart"/>
      <w:r>
        <w:rPr>
          <w:b/>
        </w:rPr>
        <w:t>Next</w:t>
      </w:r>
      <w:proofErr w:type="gramEnd"/>
      <w:r>
        <w:rPr>
          <w:b/>
        </w:rPr>
        <w:t>.</w:t>
      </w:r>
    </w:p>
    <w:p w14:paraId="19702D58" w14:textId="77777777" w:rsidR="003E3686" w:rsidRDefault="003E3686" w:rsidP="003E3686">
      <w:pPr>
        <w:pStyle w:val="00-ScreenShot"/>
      </w:pPr>
      <w:r>
        <w:drawing>
          <wp:inline distT="0" distB="0" distL="0" distR="0" wp14:anchorId="4000557C" wp14:editId="67DC591A">
            <wp:extent cx="5476875" cy="115252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476875" cy="1152525"/>
                    </a:xfrm>
                    <a:prstGeom prst="rect">
                      <a:avLst/>
                    </a:prstGeom>
                  </pic:spPr>
                </pic:pic>
              </a:graphicData>
            </a:graphic>
          </wp:inline>
        </w:drawing>
      </w:r>
    </w:p>
    <w:p w14:paraId="7F885551" w14:textId="77777777" w:rsidR="003E3686" w:rsidRPr="00C32DAE" w:rsidRDefault="003E3686" w:rsidP="00D149D9">
      <w:pPr>
        <w:pStyle w:val="ppBodyText"/>
        <w:numPr>
          <w:ilvl w:val="0"/>
          <w:numId w:val="31"/>
        </w:numPr>
      </w:pPr>
      <w:r>
        <w:t xml:space="preserve">On the </w:t>
      </w:r>
      <w:r>
        <w:rPr>
          <w:b/>
        </w:rPr>
        <w:t xml:space="preserve">Select Storage </w:t>
      </w:r>
      <w:r w:rsidRPr="00C32DAE">
        <w:t>Devices</w:t>
      </w:r>
      <w:r>
        <w:t xml:space="preserve"> page, c</w:t>
      </w:r>
      <w:r w:rsidRPr="00C32DAE">
        <w:t>heck</w:t>
      </w:r>
      <w:r>
        <w:t xml:space="preserve"> </w:t>
      </w:r>
      <w:r w:rsidRPr="000A31E6">
        <w:rPr>
          <w:b/>
        </w:rPr>
        <w:t>VMShare1</w:t>
      </w:r>
      <w:r>
        <w:t xml:space="preserve">, </w:t>
      </w:r>
      <w:r w:rsidRPr="000A31E6">
        <w:rPr>
          <w:b/>
        </w:rPr>
        <w:t>VMShare2</w:t>
      </w:r>
      <w:r>
        <w:t xml:space="preserve">, and </w:t>
      </w:r>
      <w:r w:rsidRPr="000A31E6">
        <w:rPr>
          <w:b/>
        </w:rPr>
        <w:t>VMShare3</w:t>
      </w:r>
      <w:r>
        <w:t xml:space="preserve">, and click </w:t>
      </w:r>
      <w:proofErr w:type="gramStart"/>
      <w:r>
        <w:rPr>
          <w:b/>
        </w:rPr>
        <w:t>Next</w:t>
      </w:r>
      <w:proofErr w:type="gramEnd"/>
      <w:r>
        <w:rPr>
          <w:b/>
        </w:rPr>
        <w:t>.</w:t>
      </w:r>
    </w:p>
    <w:p w14:paraId="2C3E0827" w14:textId="77777777" w:rsidR="003E3686" w:rsidRDefault="003E3686" w:rsidP="003E3686">
      <w:pPr>
        <w:pStyle w:val="00-ScreenShot"/>
      </w:pPr>
      <w:r>
        <w:drawing>
          <wp:inline distT="0" distB="0" distL="0" distR="0" wp14:anchorId="0B53193C" wp14:editId="4B62FAE3">
            <wp:extent cx="4916310" cy="19812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4926532" cy="1985319"/>
                    </a:xfrm>
                    <a:prstGeom prst="rect">
                      <a:avLst/>
                    </a:prstGeom>
                  </pic:spPr>
                </pic:pic>
              </a:graphicData>
            </a:graphic>
          </wp:inline>
        </w:drawing>
      </w:r>
    </w:p>
    <w:p w14:paraId="01455F73" w14:textId="77777777" w:rsidR="00B01F93" w:rsidRDefault="00B01F93" w:rsidP="003E3686">
      <w:pPr>
        <w:pStyle w:val="00-ScreenShot"/>
      </w:pPr>
    </w:p>
    <w:p w14:paraId="5D6B6C68" w14:textId="77777777" w:rsidR="00B01F93" w:rsidRDefault="00B01F93" w:rsidP="003E3686">
      <w:pPr>
        <w:pStyle w:val="00-ScreenShot"/>
      </w:pPr>
    </w:p>
    <w:p w14:paraId="62CB803B" w14:textId="3A01C1A1" w:rsidR="003E3686" w:rsidRDefault="003E3686" w:rsidP="00D149D9">
      <w:pPr>
        <w:pStyle w:val="ppBodyText"/>
        <w:numPr>
          <w:ilvl w:val="0"/>
          <w:numId w:val="31"/>
        </w:numPr>
      </w:pPr>
      <w:r>
        <w:lastRenderedPageBreak/>
        <w:t xml:space="preserve">On the </w:t>
      </w:r>
      <w:r w:rsidRPr="00C32DAE">
        <w:rPr>
          <w:b/>
        </w:rPr>
        <w:t>Summary</w:t>
      </w:r>
      <w:r>
        <w:t xml:space="preserve"> screen, ensure </w:t>
      </w:r>
      <w:r w:rsidR="007E698A">
        <w:t>the settings</w:t>
      </w:r>
      <w:r>
        <w:t xml:space="preserve"> match the screenshot below, </w:t>
      </w:r>
      <w:proofErr w:type="gramStart"/>
      <w:r>
        <w:t>then</w:t>
      </w:r>
      <w:proofErr w:type="gramEnd"/>
      <w:r>
        <w:t xml:space="preserve"> click </w:t>
      </w:r>
      <w:r>
        <w:rPr>
          <w:b/>
        </w:rPr>
        <w:t xml:space="preserve">Finish.  </w:t>
      </w:r>
      <w:r w:rsidRPr="00C32DAE">
        <w:t xml:space="preserve">VMM will then bring </w:t>
      </w:r>
      <w:r>
        <w:t>these File Shares under its management.</w:t>
      </w:r>
    </w:p>
    <w:p w14:paraId="34033CE3" w14:textId="77777777" w:rsidR="003E3686" w:rsidRDefault="003E3686" w:rsidP="003E3686">
      <w:pPr>
        <w:pStyle w:val="00-ScreenShot"/>
      </w:pPr>
      <w:r>
        <w:drawing>
          <wp:inline distT="0" distB="0" distL="0" distR="0" wp14:anchorId="0DA7ABFA" wp14:editId="6735B7C9">
            <wp:extent cx="3865417" cy="3200400"/>
            <wp:effectExtent l="95250" t="114300" r="116205" b="11430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3869854" cy="3204074"/>
                    </a:xfrm>
                    <a:prstGeom prst="rect">
                      <a:avLst/>
                    </a:prstGeom>
                    <a:effectLst>
                      <a:outerShdw blurRad="63500" sx="102000" sy="102000" algn="ctr" rotWithShape="0">
                        <a:prstClr val="black">
                          <a:alpha val="40000"/>
                        </a:prstClr>
                      </a:outerShdw>
                    </a:effectLst>
                  </pic:spPr>
                </pic:pic>
              </a:graphicData>
            </a:graphic>
          </wp:inline>
        </w:drawing>
      </w:r>
    </w:p>
    <w:p w14:paraId="7B43A80D" w14:textId="240AB978" w:rsidR="003E3686" w:rsidRDefault="003E3686" w:rsidP="00D149D9">
      <w:pPr>
        <w:pStyle w:val="ppBodyText"/>
        <w:numPr>
          <w:ilvl w:val="0"/>
          <w:numId w:val="31"/>
        </w:numPr>
      </w:pPr>
      <w:r>
        <w:t xml:space="preserve">The </w:t>
      </w:r>
      <w:r w:rsidRPr="00B018A0">
        <w:rPr>
          <w:b/>
        </w:rPr>
        <w:t>Jobs</w:t>
      </w:r>
      <w:r>
        <w:t xml:space="preserve"> screen will appear.  Review the results, </w:t>
      </w:r>
      <w:proofErr w:type="gramStart"/>
      <w:r>
        <w:t>then</w:t>
      </w:r>
      <w:proofErr w:type="gramEnd"/>
      <w:r>
        <w:t xml:space="preserve"> c</w:t>
      </w:r>
      <w:r w:rsidRPr="00C32DAE">
        <w:t>lose</w:t>
      </w:r>
      <w:r>
        <w:t xml:space="preserve"> the </w:t>
      </w:r>
      <w:r w:rsidRPr="000A31E6">
        <w:rPr>
          <w:b/>
        </w:rPr>
        <w:t>Job</w:t>
      </w:r>
      <w:r>
        <w:rPr>
          <w:b/>
        </w:rPr>
        <w:t>s</w:t>
      </w:r>
      <w:r>
        <w:t xml:space="preserve"> screen.  </w:t>
      </w:r>
      <w:r w:rsidR="00E41F2E">
        <w:t>There should now be</w:t>
      </w:r>
      <w:r>
        <w:t xml:space="preserve"> a number of File Shares listed, and three of these </w:t>
      </w:r>
      <w:proofErr w:type="gramStart"/>
      <w:r>
        <w:t>will be managed</w:t>
      </w:r>
      <w:proofErr w:type="gramEnd"/>
      <w:r>
        <w:t xml:space="preserve"> by VMM.</w:t>
      </w:r>
    </w:p>
    <w:p w14:paraId="6D9307E3" w14:textId="77777777" w:rsidR="003E3686" w:rsidRDefault="003E3686" w:rsidP="003E3686">
      <w:pPr>
        <w:pStyle w:val="00-ScreenShot"/>
      </w:pPr>
      <w:r>
        <w:drawing>
          <wp:inline distT="0" distB="0" distL="0" distR="0" wp14:anchorId="0768C3A7" wp14:editId="2686A8D2">
            <wp:extent cx="6503307" cy="17018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6507693" cy="1702948"/>
                    </a:xfrm>
                    <a:prstGeom prst="rect">
                      <a:avLst/>
                    </a:prstGeom>
                  </pic:spPr>
                </pic:pic>
              </a:graphicData>
            </a:graphic>
          </wp:inline>
        </w:drawing>
      </w:r>
    </w:p>
    <w:p w14:paraId="3CA27166" w14:textId="77777777" w:rsidR="003E3686" w:rsidRDefault="003E3686" w:rsidP="00D149D9">
      <w:pPr>
        <w:pStyle w:val="ppBodyText"/>
        <w:numPr>
          <w:ilvl w:val="0"/>
          <w:numId w:val="31"/>
        </w:numPr>
      </w:pPr>
      <w:r>
        <w:t xml:space="preserve">From the top ribbon, click </w:t>
      </w:r>
      <w:r w:rsidRPr="001A3520">
        <w:rPr>
          <w:b/>
        </w:rPr>
        <w:t>Create File Share</w:t>
      </w:r>
      <w:r>
        <w:t>.</w:t>
      </w:r>
    </w:p>
    <w:p w14:paraId="3EE5191E" w14:textId="77777777" w:rsidR="003E3686" w:rsidRDefault="003E3686" w:rsidP="003E3686">
      <w:pPr>
        <w:pStyle w:val="00-ScreenShot"/>
      </w:pPr>
      <w:r>
        <w:drawing>
          <wp:inline distT="0" distB="0" distL="0" distR="0" wp14:anchorId="38B4BD71" wp14:editId="38824292">
            <wp:extent cx="2590801" cy="8763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10257" cy="882881"/>
                    </a:xfrm>
                    <a:prstGeom prst="rect">
                      <a:avLst/>
                    </a:prstGeom>
                  </pic:spPr>
                </pic:pic>
              </a:graphicData>
            </a:graphic>
          </wp:inline>
        </w:drawing>
      </w:r>
    </w:p>
    <w:p w14:paraId="12D891D5" w14:textId="77777777" w:rsidR="004B4A62" w:rsidRDefault="004B4A62" w:rsidP="003E3686">
      <w:pPr>
        <w:pStyle w:val="00-ScreenShot"/>
      </w:pPr>
    </w:p>
    <w:p w14:paraId="195F5CDE" w14:textId="77777777" w:rsidR="004B4A62" w:rsidRDefault="004B4A62" w:rsidP="003E3686">
      <w:pPr>
        <w:pStyle w:val="00-ScreenShot"/>
      </w:pPr>
    </w:p>
    <w:p w14:paraId="7A7A64DF" w14:textId="77777777" w:rsidR="004B4A62" w:rsidRDefault="004B4A62" w:rsidP="003E3686">
      <w:pPr>
        <w:pStyle w:val="00-ScreenShot"/>
      </w:pPr>
    </w:p>
    <w:p w14:paraId="76015D2D" w14:textId="6A94AA03" w:rsidR="003E3686" w:rsidRDefault="003E3686" w:rsidP="008C5C7D">
      <w:pPr>
        <w:pStyle w:val="ppBodyText"/>
        <w:numPr>
          <w:ilvl w:val="0"/>
          <w:numId w:val="31"/>
        </w:numPr>
      </w:pPr>
      <w:r>
        <w:lastRenderedPageBreak/>
        <w:t xml:space="preserve">A </w:t>
      </w:r>
      <w:r>
        <w:rPr>
          <w:b/>
        </w:rPr>
        <w:t xml:space="preserve">Create File Share </w:t>
      </w:r>
      <w:r>
        <w:t xml:space="preserve">window will open.  In the </w:t>
      </w:r>
      <w:r w:rsidRPr="009E2072">
        <w:rPr>
          <w:b/>
        </w:rPr>
        <w:t>Name</w:t>
      </w:r>
      <w:r>
        <w:t xml:space="preserve"> </w:t>
      </w:r>
      <w:r w:rsidRPr="009E2072">
        <w:t>box</w:t>
      </w:r>
      <w:r>
        <w:t xml:space="preserve"> type in </w:t>
      </w:r>
      <w:r w:rsidRPr="00101666">
        <w:rPr>
          <w:b/>
        </w:rPr>
        <w:t>VMShare4</w:t>
      </w:r>
      <w:r>
        <w:t xml:space="preserve">, and for </w:t>
      </w:r>
      <w:r>
        <w:rPr>
          <w:b/>
        </w:rPr>
        <w:t>Local Path</w:t>
      </w:r>
      <w:r>
        <w:t xml:space="preserve"> enter </w:t>
      </w:r>
      <w:r>
        <w:rPr>
          <w:b/>
        </w:rPr>
        <w:t>V:\Shares\VMShare4,</w:t>
      </w:r>
      <w:r>
        <w:t xml:space="preserve"> </w:t>
      </w:r>
      <w:proofErr w:type="gramStart"/>
      <w:r>
        <w:t>then</w:t>
      </w:r>
      <w:proofErr w:type="gramEnd"/>
      <w:r>
        <w:t xml:space="preserve"> click </w:t>
      </w:r>
      <w:r>
        <w:rPr>
          <w:b/>
        </w:rPr>
        <w:t>Add.</w:t>
      </w:r>
    </w:p>
    <w:p w14:paraId="2D6079EA" w14:textId="77777777" w:rsidR="003E3686" w:rsidRDefault="003E3686" w:rsidP="003E3686">
      <w:pPr>
        <w:pStyle w:val="ppBodyText"/>
        <w:numPr>
          <w:ilvl w:val="0"/>
          <w:numId w:val="0"/>
        </w:numPr>
        <w:ind w:left="405"/>
        <w:jc w:val="center"/>
      </w:pPr>
      <w:r>
        <w:rPr>
          <w:noProof/>
          <w:lang w:bidi="ar-SA"/>
        </w:rPr>
        <w:drawing>
          <wp:inline distT="0" distB="0" distL="0" distR="0" wp14:anchorId="5608AD31" wp14:editId="59994975">
            <wp:extent cx="3072384" cy="2558034"/>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072384" cy="2558034"/>
                    </a:xfrm>
                    <a:prstGeom prst="rect">
                      <a:avLst/>
                    </a:prstGeom>
                  </pic:spPr>
                </pic:pic>
              </a:graphicData>
            </a:graphic>
          </wp:inline>
        </w:drawing>
      </w:r>
    </w:p>
    <w:p w14:paraId="6931D581" w14:textId="77777777" w:rsidR="003E3686" w:rsidRDefault="003E3686" w:rsidP="00D149D9">
      <w:pPr>
        <w:pStyle w:val="ppBodyText"/>
        <w:numPr>
          <w:ilvl w:val="0"/>
          <w:numId w:val="31"/>
        </w:numPr>
      </w:pPr>
      <w:r>
        <w:t xml:space="preserve">Minimize the </w:t>
      </w:r>
      <w:r w:rsidRPr="006419E0">
        <w:rPr>
          <w:b/>
        </w:rPr>
        <w:t>Virtual Machine Manager Console</w:t>
      </w:r>
      <w:r>
        <w:t xml:space="preserve">, and open </w:t>
      </w:r>
      <w:r>
        <w:rPr>
          <w:b/>
        </w:rPr>
        <w:t>Server Manager.</w:t>
      </w:r>
    </w:p>
    <w:p w14:paraId="37D8AB5A" w14:textId="77777777" w:rsidR="003E3686" w:rsidRDefault="003E3686" w:rsidP="003E3686">
      <w:pPr>
        <w:pStyle w:val="00-ScreenShot"/>
      </w:pPr>
      <w:r>
        <w:drawing>
          <wp:inline distT="0" distB="0" distL="0" distR="0" wp14:anchorId="7BF31D16" wp14:editId="38AFD3FF">
            <wp:extent cx="558800" cy="78398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800" cy="783988"/>
                    </a:xfrm>
                    <a:prstGeom prst="rect">
                      <a:avLst/>
                    </a:prstGeom>
                  </pic:spPr>
                </pic:pic>
              </a:graphicData>
            </a:graphic>
          </wp:inline>
        </w:drawing>
      </w:r>
    </w:p>
    <w:p w14:paraId="0E326E58" w14:textId="77777777" w:rsidR="003E3686" w:rsidRDefault="003E3686" w:rsidP="00D149D9">
      <w:pPr>
        <w:pStyle w:val="ppBodyText"/>
        <w:numPr>
          <w:ilvl w:val="0"/>
          <w:numId w:val="31"/>
        </w:numPr>
      </w:pPr>
      <w:r>
        <w:t xml:space="preserve">Select on </w:t>
      </w:r>
      <w:r w:rsidRPr="008F2A54">
        <w:rPr>
          <w:b/>
        </w:rPr>
        <w:t>File and Storage Services</w:t>
      </w:r>
      <w:r>
        <w:t xml:space="preserve"> | </w:t>
      </w:r>
      <w:r>
        <w:rPr>
          <w:b/>
        </w:rPr>
        <w:t>Shares.</w:t>
      </w:r>
    </w:p>
    <w:p w14:paraId="3FBFE6DB" w14:textId="77777777" w:rsidR="003E3686" w:rsidRDefault="003E3686" w:rsidP="003E3686">
      <w:pPr>
        <w:pStyle w:val="00-ScreenShot"/>
      </w:pPr>
      <w:r>
        <w:drawing>
          <wp:inline distT="0" distB="0" distL="0" distR="0" wp14:anchorId="4C64B2FB" wp14:editId="4E331CC0">
            <wp:extent cx="1360627" cy="1880489"/>
            <wp:effectExtent l="0" t="0" r="0" b="571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365087" cy="1886654"/>
                    </a:xfrm>
                    <a:prstGeom prst="rect">
                      <a:avLst/>
                    </a:prstGeom>
                  </pic:spPr>
                </pic:pic>
              </a:graphicData>
            </a:graphic>
          </wp:inline>
        </w:drawing>
      </w:r>
    </w:p>
    <w:p w14:paraId="400844F0" w14:textId="24DD9C95" w:rsidR="003E3686" w:rsidRDefault="00E41F2E" w:rsidP="00D149D9">
      <w:pPr>
        <w:pStyle w:val="ppBodyText"/>
        <w:numPr>
          <w:ilvl w:val="0"/>
          <w:numId w:val="31"/>
        </w:numPr>
      </w:pPr>
      <w:r>
        <w:t>T</w:t>
      </w:r>
      <w:r w:rsidR="003E3686">
        <w:t xml:space="preserve">he </w:t>
      </w:r>
      <w:r w:rsidR="003E3686" w:rsidRPr="006419E0">
        <w:rPr>
          <w:b/>
        </w:rPr>
        <w:t>VMShare4</w:t>
      </w:r>
      <w:r w:rsidR="003E3686">
        <w:t xml:space="preserve"> </w:t>
      </w:r>
      <w:r>
        <w:t>should now appear in the list of s</w:t>
      </w:r>
      <w:r w:rsidR="003E3686">
        <w:t xml:space="preserve">hares on </w:t>
      </w:r>
      <w:r w:rsidR="003E3686" w:rsidRPr="006419E0">
        <w:rPr>
          <w:b/>
        </w:rPr>
        <w:t>DC01</w:t>
      </w:r>
      <w:r w:rsidR="003E3686">
        <w:t xml:space="preserve">.  Close </w:t>
      </w:r>
      <w:r w:rsidR="003E3686" w:rsidRPr="008F2A54">
        <w:rPr>
          <w:b/>
        </w:rPr>
        <w:t>Server Manager</w:t>
      </w:r>
      <w:r w:rsidR="003E3686">
        <w:t>.</w:t>
      </w:r>
    </w:p>
    <w:p w14:paraId="18497BD0" w14:textId="77777777" w:rsidR="003E3686" w:rsidRDefault="003E3686" w:rsidP="003E3686">
      <w:pPr>
        <w:pStyle w:val="00-ScreenShot"/>
      </w:pPr>
      <w:r>
        <w:drawing>
          <wp:inline distT="0" distB="0" distL="0" distR="0" wp14:anchorId="19E2DC3A" wp14:editId="5843218F">
            <wp:extent cx="4089400" cy="1468428"/>
            <wp:effectExtent l="0" t="0" r="635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134845" cy="1484746"/>
                    </a:xfrm>
                    <a:prstGeom prst="rect">
                      <a:avLst/>
                    </a:prstGeom>
                  </pic:spPr>
                </pic:pic>
              </a:graphicData>
            </a:graphic>
          </wp:inline>
        </w:drawing>
      </w:r>
    </w:p>
    <w:p w14:paraId="561F9F1F" w14:textId="77777777" w:rsidR="003E3686" w:rsidRDefault="003E3686" w:rsidP="00D149D9">
      <w:pPr>
        <w:pStyle w:val="ppBodyText"/>
        <w:numPr>
          <w:ilvl w:val="0"/>
          <w:numId w:val="31"/>
        </w:numPr>
      </w:pPr>
      <w:r w:rsidRPr="006419E0">
        <w:rPr>
          <w:b/>
        </w:rPr>
        <w:t>Maximize</w:t>
      </w:r>
      <w:r>
        <w:t xml:space="preserve"> the </w:t>
      </w:r>
      <w:r w:rsidRPr="006419E0">
        <w:rPr>
          <w:b/>
        </w:rPr>
        <w:t>Virtual Machine Manager Console</w:t>
      </w:r>
      <w:r>
        <w:t>.</w:t>
      </w:r>
    </w:p>
    <w:p w14:paraId="162849D2" w14:textId="77777777" w:rsidR="003E3686" w:rsidRDefault="003E3686" w:rsidP="00D149D9">
      <w:pPr>
        <w:pStyle w:val="ppBodyText"/>
        <w:numPr>
          <w:ilvl w:val="0"/>
          <w:numId w:val="31"/>
        </w:numPr>
      </w:pPr>
      <w:r>
        <w:lastRenderedPageBreak/>
        <w:t xml:space="preserve">Select the </w:t>
      </w:r>
      <w:r w:rsidRPr="006419E0">
        <w:rPr>
          <w:b/>
        </w:rPr>
        <w:t>Fabric</w:t>
      </w:r>
      <w:r>
        <w:t xml:space="preserve"> workspace.</w:t>
      </w:r>
    </w:p>
    <w:p w14:paraId="22A4C3CC" w14:textId="12169F1B" w:rsidR="003E3686" w:rsidRDefault="008C5C7D" w:rsidP="00D149D9">
      <w:pPr>
        <w:pStyle w:val="ppBodyText"/>
        <w:numPr>
          <w:ilvl w:val="0"/>
          <w:numId w:val="31"/>
        </w:numPr>
      </w:pPr>
      <w:r>
        <w:t xml:space="preserve">Expand </w:t>
      </w:r>
      <w:r>
        <w:rPr>
          <w:b/>
        </w:rPr>
        <w:t xml:space="preserve">Servers | All Hosts | </w:t>
      </w:r>
      <w:r w:rsidRPr="008C5C7D">
        <w:rPr>
          <w:b/>
        </w:rPr>
        <w:t>PRODUCTION</w:t>
      </w:r>
      <w:r>
        <w:t>, r</w:t>
      </w:r>
      <w:r w:rsidR="003E3686" w:rsidRPr="008C5C7D">
        <w:t>ight</w:t>
      </w:r>
      <w:r w:rsidR="003E3686">
        <w:t xml:space="preserve">-click on </w:t>
      </w:r>
      <w:r w:rsidR="003E3686" w:rsidRPr="008F2A54">
        <w:rPr>
          <w:b/>
        </w:rPr>
        <w:t>CLUSTER1</w:t>
      </w:r>
      <w:r w:rsidR="003E3686">
        <w:t xml:space="preserve"> and select </w:t>
      </w:r>
      <w:r w:rsidR="003E3686">
        <w:rPr>
          <w:b/>
        </w:rPr>
        <w:t>Properties.</w:t>
      </w:r>
    </w:p>
    <w:p w14:paraId="25F84007" w14:textId="77777777" w:rsidR="003E3686" w:rsidRDefault="003E3686" w:rsidP="003E3686">
      <w:pPr>
        <w:pStyle w:val="00-ScreenShot"/>
      </w:pPr>
      <w:r>
        <w:drawing>
          <wp:inline distT="0" distB="0" distL="0" distR="0" wp14:anchorId="12EDB52A" wp14:editId="45A07CE4">
            <wp:extent cx="2159000" cy="2290646"/>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167086" cy="2299225"/>
                    </a:xfrm>
                    <a:prstGeom prst="rect">
                      <a:avLst/>
                    </a:prstGeom>
                  </pic:spPr>
                </pic:pic>
              </a:graphicData>
            </a:graphic>
          </wp:inline>
        </w:drawing>
      </w:r>
    </w:p>
    <w:p w14:paraId="3FBD1AFE" w14:textId="77777777" w:rsidR="003E3686" w:rsidRDefault="003E3686" w:rsidP="00D149D9">
      <w:pPr>
        <w:pStyle w:val="ppBodyText"/>
        <w:numPr>
          <w:ilvl w:val="0"/>
          <w:numId w:val="31"/>
        </w:numPr>
      </w:pPr>
      <w:r>
        <w:t xml:space="preserve">In the </w:t>
      </w:r>
      <w:r>
        <w:rPr>
          <w:b/>
        </w:rPr>
        <w:t xml:space="preserve">CLUSTER1 </w:t>
      </w:r>
      <w:r w:rsidRPr="006419E0">
        <w:rPr>
          <w:b/>
        </w:rPr>
        <w:t>Propertie</w:t>
      </w:r>
      <w:r>
        <w:rPr>
          <w:b/>
        </w:rPr>
        <w:t xml:space="preserve">s </w:t>
      </w:r>
      <w:r w:rsidRPr="006419E0">
        <w:t>window, click</w:t>
      </w:r>
      <w:r>
        <w:t xml:space="preserve"> on </w:t>
      </w:r>
      <w:r w:rsidRPr="008F2A54">
        <w:rPr>
          <w:b/>
        </w:rPr>
        <w:t>File Share Storage</w:t>
      </w:r>
      <w:r>
        <w:t>.</w:t>
      </w:r>
    </w:p>
    <w:p w14:paraId="54C162EE" w14:textId="77777777" w:rsidR="003E3686" w:rsidRDefault="003E3686" w:rsidP="003E3686">
      <w:pPr>
        <w:pStyle w:val="00-ScreenShot"/>
      </w:pPr>
      <w:r>
        <w:drawing>
          <wp:inline distT="0" distB="0" distL="0" distR="0" wp14:anchorId="284109E5" wp14:editId="62255907">
            <wp:extent cx="3474720" cy="2590275"/>
            <wp:effectExtent l="0" t="0" r="0" b="63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491368" cy="2602686"/>
                    </a:xfrm>
                    <a:prstGeom prst="rect">
                      <a:avLst/>
                    </a:prstGeom>
                  </pic:spPr>
                </pic:pic>
              </a:graphicData>
            </a:graphic>
          </wp:inline>
        </w:drawing>
      </w:r>
    </w:p>
    <w:p w14:paraId="19FD2A71" w14:textId="77777777" w:rsidR="003E3686" w:rsidRDefault="003E3686" w:rsidP="00D149D9">
      <w:pPr>
        <w:pStyle w:val="ppBodyText"/>
        <w:numPr>
          <w:ilvl w:val="0"/>
          <w:numId w:val="31"/>
        </w:numPr>
      </w:pPr>
      <w:r>
        <w:t xml:space="preserve">On the </w:t>
      </w:r>
      <w:r>
        <w:rPr>
          <w:b/>
        </w:rPr>
        <w:t xml:space="preserve">File Share Storage </w:t>
      </w:r>
      <w:r>
        <w:t xml:space="preserve">page, click </w:t>
      </w:r>
      <w:r w:rsidRPr="008F2A54">
        <w:rPr>
          <w:b/>
        </w:rPr>
        <w:t>Add</w:t>
      </w:r>
      <w:r>
        <w:t>.</w:t>
      </w:r>
    </w:p>
    <w:p w14:paraId="2051ECB2" w14:textId="77777777" w:rsidR="003E3686" w:rsidRDefault="003E3686" w:rsidP="003E3686">
      <w:pPr>
        <w:pStyle w:val="00-ScreenShot"/>
      </w:pPr>
      <w:r>
        <w:drawing>
          <wp:inline distT="0" distB="0" distL="0" distR="0" wp14:anchorId="4DD53C48" wp14:editId="08766EBA">
            <wp:extent cx="3518611" cy="2508012"/>
            <wp:effectExtent l="0" t="0" r="5715"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526703" cy="2513780"/>
                    </a:xfrm>
                    <a:prstGeom prst="rect">
                      <a:avLst/>
                    </a:prstGeom>
                  </pic:spPr>
                </pic:pic>
              </a:graphicData>
            </a:graphic>
          </wp:inline>
        </w:drawing>
      </w:r>
    </w:p>
    <w:p w14:paraId="01F2329F" w14:textId="77777777" w:rsidR="003E3686" w:rsidRDefault="003E3686" w:rsidP="00D149D9">
      <w:pPr>
        <w:pStyle w:val="ppBodyText"/>
        <w:numPr>
          <w:ilvl w:val="0"/>
          <w:numId w:val="31"/>
        </w:numPr>
      </w:pPr>
      <w:r>
        <w:lastRenderedPageBreak/>
        <w:t xml:space="preserve">In the </w:t>
      </w:r>
      <w:r>
        <w:rPr>
          <w:b/>
        </w:rPr>
        <w:t xml:space="preserve">Add File </w:t>
      </w:r>
      <w:proofErr w:type="gramStart"/>
      <w:r>
        <w:rPr>
          <w:b/>
        </w:rPr>
        <w:t>Share</w:t>
      </w:r>
      <w:proofErr w:type="gramEnd"/>
      <w:r>
        <w:t xml:space="preserve"> dialog box, for </w:t>
      </w:r>
      <w:r w:rsidRPr="008F2A54">
        <w:rPr>
          <w:b/>
        </w:rPr>
        <w:t>File share path:</w:t>
      </w:r>
      <w:r>
        <w:t xml:space="preserve"> use the drop down and choose </w:t>
      </w:r>
      <w:r w:rsidRPr="006419E0">
        <w:rPr>
          <w:b/>
        </w:rPr>
        <w:t>\\DC01.contoso.com\VMShare1</w:t>
      </w:r>
      <w:r>
        <w:t xml:space="preserve">, and click </w:t>
      </w:r>
      <w:r>
        <w:rPr>
          <w:b/>
        </w:rPr>
        <w:t>OK.</w:t>
      </w:r>
    </w:p>
    <w:p w14:paraId="438CBBF4" w14:textId="77777777" w:rsidR="003E3686" w:rsidRDefault="003E3686" w:rsidP="003E3686">
      <w:pPr>
        <w:pStyle w:val="00-ScreenShot"/>
      </w:pPr>
      <w:r>
        <w:drawing>
          <wp:inline distT="0" distB="0" distL="0" distR="0" wp14:anchorId="42827D82" wp14:editId="1C97658E">
            <wp:extent cx="3276600" cy="3057740"/>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l="1" r="975"/>
                    <a:stretch/>
                  </pic:blipFill>
                  <pic:spPr bwMode="auto">
                    <a:xfrm>
                      <a:off x="0" y="0"/>
                      <a:ext cx="3283261" cy="3063956"/>
                    </a:xfrm>
                    <a:prstGeom prst="rect">
                      <a:avLst/>
                    </a:prstGeom>
                    <a:ln>
                      <a:noFill/>
                    </a:ln>
                    <a:extLst>
                      <a:ext uri="{53640926-AAD7-44D8-BBD7-CCE9431645EC}">
                        <a14:shadowObscured xmlns:a14="http://schemas.microsoft.com/office/drawing/2010/main"/>
                      </a:ext>
                    </a:extLst>
                  </pic:spPr>
                </pic:pic>
              </a:graphicData>
            </a:graphic>
          </wp:inline>
        </w:drawing>
      </w:r>
    </w:p>
    <w:p w14:paraId="09135058" w14:textId="77777777" w:rsidR="003E3686" w:rsidRDefault="003E3686" w:rsidP="00D149D9">
      <w:pPr>
        <w:pStyle w:val="ppBodyText"/>
        <w:numPr>
          <w:ilvl w:val="0"/>
          <w:numId w:val="31"/>
        </w:numPr>
      </w:pPr>
      <w:r>
        <w:t xml:space="preserve">Repeat the </w:t>
      </w:r>
      <w:r w:rsidRPr="00C56360">
        <w:rPr>
          <w:b/>
        </w:rPr>
        <w:t>previous two steps</w:t>
      </w:r>
      <w:r>
        <w:t xml:space="preserve"> for the remaining three file shares.  Once all the files shares </w:t>
      </w:r>
      <w:proofErr w:type="gramStart"/>
      <w:r>
        <w:t>been added</w:t>
      </w:r>
      <w:proofErr w:type="gramEnd"/>
      <w:r>
        <w:t xml:space="preserve">, the </w:t>
      </w:r>
      <w:r>
        <w:rPr>
          <w:b/>
        </w:rPr>
        <w:t>File Share Storage</w:t>
      </w:r>
      <w:r>
        <w:t xml:space="preserve"> window should match the following screenshot.</w:t>
      </w:r>
    </w:p>
    <w:p w14:paraId="44FDFC23" w14:textId="77777777" w:rsidR="003E3686" w:rsidRDefault="003E3686" w:rsidP="003E3686">
      <w:pPr>
        <w:pStyle w:val="00-ScreenShot"/>
      </w:pPr>
      <w:r>
        <w:drawing>
          <wp:inline distT="0" distB="0" distL="0" distR="0" wp14:anchorId="13185023" wp14:editId="574F8B95">
            <wp:extent cx="5949860" cy="15240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022737" cy="1542667"/>
                    </a:xfrm>
                    <a:prstGeom prst="rect">
                      <a:avLst/>
                    </a:prstGeom>
                  </pic:spPr>
                </pic:pic>
              </a:graphicData>
            </a:graphic>
          </wp:inline>
        </w:drawing>
      </w:r>
    </w:p>
    <w:p w14:paraId="5EBE9F15" w14:textId="73C62092" w:rsidR="003E3686" w:rsidRDefault="003E3686" w:rsidP="00D149D9">
      <w:pPr>
        <w:pStyle w:val="ppBodyText"/>
        <w:numPr>
          <w:ilvl w:val="0"/>
          <w:numId w:val="31"/>
        </w:numPr>
      </w:pPr>
      <w:r>
        <w:t xml:space="preserve">Click </w:t>
      </w:r>
      <w:r w:rsidRPr="008F2A54">
        <w:rPr>
          <w:b/>
        </w:rPr>
        <w:t>Browse</w:t>
      </w:r>
      <w:r>
        <w:t xml:space="preserve"> to choose a </w:t>
      </w:r>
      <w:r w:rsidRPr="008F2A54">
        <w:rPr>
          <w:b/>
        </w:rPr>
        <w:t xml:space="preserve">Run </w:t>
      </w:r>
      <w:proofErr w:type="gramStart"/>
      <w:r w:rsidRPr="008F2A54">
        <w:rPr>
          <w:b/>
        </w:rPr>
        <w:t>As</w:t>
      </w:r>
      <w:proofErr w:type="gramEnd"/>
      <w:r w:rsidRPr="008F2A54">
        <w:rPr>
          <w:b/>
        </w:rPr>
        <w:t xml:space="preserve"> Account</w:t>
      </w:r>
      <w:r>
        <w:t xml:space="preserve">, and select </w:t>
      </w:r>
      <w:r w:rsidR="008C5C7D">
        <w:rPr>
          <w:b/>
        </w:rPr>
        <w:t>Storage</w:t>
      </w:r>
      <w:r>
        <w:rPr>
          <w:b/>
        </w:rPr>
        <w:t xml:space="preserve"> Admin</w:t>
      </w:r>
      <w:r>
        <w:t xml:space="preserve">, then click </w:t>
      </w:r>
      <w:r w:rsidRPr="00BF521B">
        <w:rPr>
          <w:b/>
        </w:rPr>
        <w:t>OK</w:t>
      </w:r>
      <w:r>
        <w:t>.</w:t>
      </w:r>
    </w:p>
    <w:p w14:paraId="51E9D6B3" w14:textId="2ACD371A" w:rsidR="003E3686" w:rsidRDefault="008C5C7D" w:rsidP="003E3686">
      <w:pPr>
        <w:pStyle w:val="00-ScreenShot"/>
      </w:pPr>
      <w:r>
        <w:drawing>
          <wp:inline distT="0" distB="0" distL="0" distR="0" wp14:anchorId="1DC79D4A" wp14:editId="0DE9E63E">
            <wp:extent cx="5476875" cy="6191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76875" cy="619125"/>
                    </a:xfrm>
                    <a:prstGeom prst="rect">
                      <a:avLst/>
                    </a:prstGeom>
                  </pic:spPr>
                </pic:pic>
              </a:graphicData>
            </a:graphic>
          </wp:inline>
        </w:drawing>
      </w:r>
    </w:p>
    <w:p w14:paraId="64C3E289" w14:textId="1B1F499D" w:rsidR="00695586" w:rsidRDefault="003E3686" w:rsidP="003E3686">
      <w:pPr>
        <w:pStyle w:val="ppBodyText"/>
        <w:numPr>
          <w:ilvl w:val="0"/>
          <w:numId w:val="31"/>
        </w:numPr>
      </w:pPr>
      <w:r>
        <w:t xml:space="preserve">Back on the </w:t>
      </w:r>
      <w:r w:rsidRPr="00BF521B">
        <w:rPr>
          <w:b/>
        </w:rPr>
        <w:t>File Share Storage</w:t>
      </w:r>
      <w:r>
        <w:t xml:space="preserve"> window, click </w:t>
      </w:r>
      <w:r w:rsidRPr="004F36C0">
        <w:rPr>
          <w:b/>
        </w:rPr>
        <w:t>OK</w:t>
      </w:r>
      <w:r>
        <w:t>.</w:t>
      </w:r>
      <w:r w:rsidR="008C5C7D">
        <w:t xml:space="preserve">  This will take a few moments to close.</w:t>
      </w:r>
    </w:p>
    <w:p w14:paraId="0C425BCD" w14:textId="77777777" w:rsidR="00695586" w:rsidRDefault="00695586" w:rsidP="00695586">
      <w:pPr>
        <w:pStyle w:val="ListParagraph"/>
        <w:numPr>
          <w:ilvl w:val="0"/>
          <w:numId w:val="31"/>
        </w:numPr>
        <w:spacing w:line="259" w:lineRule="auto"/>
      </w:pPr>
      <w:r w:rsidRPr="00B0588B">
        <w:t>Select the</w:t>
      </w:r>
      <w:r w:rsidRPr="00230368">
        <w:rPr>
          <w:b/>
        </w:rPr>
        <w:t xml:space="preserve"> VMs and Services</w:t>
      </w:r>
      <w:r>
        <w:t xml:space="preserve"> workspace.</w:t>
      </w:r>
    </w:p>
    <w:p w14:paraId="68C86E5C" w14:textId="77777777" w:rsidR="00695586" w:rsidRDefault="00695586" w:rsidP="00695586">
      <w:pPr>
        <w:pStyle w:val="ListParagraph"/>
        <w:numPr>
          <w:ilvl w:val="0"/>
          <w:numId w:val="0"/>
        </w:numPr>
        <w:spacing w:line="259" w:lineRule="auto"/>
        <w:jc w:val="center"/>
      </w:pPr>
      <w:r>
        <w:rPr>
          <w:noProof/>
        </w:rPr>
        <w:drawing>
          <wp:inline distT="0" distB="0" distL="0" distR="0" wp14:anchorId="6C3EA3AC" wp14:editId="063A8E73">
            <wp:extent cx="1407381" cy="1348390"/>
            <wp:effectExtent l="0" t="0" r="2540"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421178" cy="1361609"/>
                    </a:xfrm>
                    <a:prstGeom prst="rect">
                      <a:avLst/>
                    </a:prstGeom>
                  </pic:spPr>
                </pic:pic>
              </a:graphicData>
            </a:graphic>
          </wp:inline>
        </w:drawing>
      </w:r>
    </w:p>
    <w:p w14:paraId="0F7786AE" w14:textId="71498CC0" w:rsidR="00695586" w:rsidRDefault="00695586" w:rsidP="00695586">
      <w:pPr>
        <w:pStyle w:val="ListParagraph"/>
        <w:numPr>
          <w:ilvl w:val="0"/>
          <w:numId w:val="31"/>
        </w:numPr>
        <w:spacing w:line="259" w:lineRule="auto"/>
      </w:pPr>
      <w:r>
        <w:lastRenderedPageBreak/>
        <w:t xml:space="preserve">Select </w:t>
      </w:r>
      <w:r>
        <w:rPr>
          <w:b/>
        </w:rPr>
        <w:t>All Hosts</w:t>
      </w:r>
      <w:r w:rsidR="006B2FE3">
        <w:t xml:space="preserve"> from the left hand navigation.</w:t>
      </w:r>
    </w:p>
    <w:p w14:paraId="0222788A" w14:textId="286EE90C" w:rsidR="00695586" w:rsidRDefault="00695586" w:rsidP="00695586">
      <w:pPr>
        <w:spacing w:line="259" w:lineRule="auto"/>
        <w:ind w:left="45"/>
        <w:jc w:val="center"/>
      </w:pPr>
      <w:r>
        <w:rPr>
          <w:noProof/>
        </w:rPr>
        <w:drawing>
          <wp:inline distT="0" distB="0" distL="0" distR="0" wp14:anchorId="41EF346C" wp14:editId="6858B9F3">
            <wp:extent cx="1653540" cy="1752159"/>
            <wp:effectExtent l="0" t="0" r="3810" b="63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t="33094" r="64709"/>
                    <a:stretch/>
                  </pic:blipFill>
                  <pic:spPr bwMode="auto">
                    <a:xfrm>
                      <a:off x="0" y="0"/>
                      <a:ext cx="1653871" cy="1752510"/>
                    </a:xfrm>
                    <a:prstGeom prst="rect">
                      <a:avLst/>
                    </a:prstGeom>
                    <a:ln>
                      <a:noFill/>
                    </a:ln>
                    <a:extLst>
                      <a:ext uri="{53640926-AAD7-44D8-BBD7-CCE9431645EC}">
                        <a14:shadowObscured xmlns:a14="http://schemas.microsoft.com/office/drawing/2010/main"/>
                      </a:ext>
                    </a:extLst>
                  </pic:spPr>
                </pic:pic>
              </a:graphicData>
            </a:graphic>
          </wp:inline>
        </w:drawing>
      </w:r>
    </w:p>
    <w:p w14:paraId="78BC8392" w14:textId="016C9922" w:rsidR="003E3686" w:rsidRDefault="006B2FE3" w:rsidP="006B2FE3">
      <w:pPr>
        <w:pStyle w:val="ppBodyText"/>
        <w:numPr>
          <w:ilvl w:val="0"/>
          <w:numId w:val="31"/>
        </w:numPr>
      </w:pPr>
      <w:r>
        <w:t xml:space="preserve">Select </w:t>
      </w:r>
      <w:r w:rsidRPr="006B2FE3">
        <w:rPr>
          <w:b/>
        </w:rPr>
        <w:t>VMs</w:t>
      </w:r>
      <w:r>
        <w:t xml:space="preserve"> from the ribbon navigation.</w:t>
      </w:r>
    </w:p>
    <w:p w14:paraId="033E205F" w14:textId="39BEEA2F" w:rsidR="006B2FE3" w:rsidRDefault="006B2FE3" w:rsidP="006B2FE3">
      <w:pPr>
        <w:pStyle w:val="ppBodyText"/>
        <w:numPr>
          <w:ilvl w:val="0"/>
          <w:numId w:val="0"/>
        </w:numPr>
        <w:ind w:left="45"/>
        <w:jc w:val="center"/>
      </w:pPr>
      <w:r>
        <w:rPr>
          <w:noProof/>
          <w:lang w:bidi="ar-SA"/>
        </w:rPr>
        <w:drawing>
          <wp:inline distT="0" distB="0" distL="0" distR="0" wp14:anchorId="1078ADA1" wp14:editId="3817A29D">
            <wp:extent cx="4686300" cy="850790"/>
            <wp:effectExtent l="0" t="0" r="0" b="698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b="67519"/>
                    <a:stretch/>
                  </pic:blipFill>
                  <pic:spPr bwMode="auto">
                    <a:xfrm>
                      <a:off x="0" y="0"/>
                      <a:ext cx="4686300" cy="850790"/>
                    </a:xfrm>
                    <a:prstGeom prst="rect">
                      <a:avLst/>
                    </a:prstGeom>
                    <a:ln>
                      <a:noFill/>
                    </a:ln>
                    <a:extLst>
                      <a:ext uri="{53640926-AAD7-44D8-BBD7-CCE9431645EC}">
                        <a14:shadowObscured xmlns:a14="http://schemas.microsoft.com/office/drawing/2010/main"/>
                      </a:ext>
                    </a:extLst>
                  </pic:spPr>
                </pic:pic>
              </a:graphicData>
            </a:graphic>
          </wp:inline>
        </w:drawing>
      </w:r>
    </w:p>
    <w:p w14:paraId="7DC6412A" w14:textId="6D7A71DD" w:rsidR="006B2FE3" w:rsidRDefault="00040E4B" w:rsidP="006B2FE3">
      <w:pPr>
        <w:pStyle w:val="ppBodyText"/>
        <w:numPr>
          <w:ilvl w:val="0"/>
          <w:numId w:val="31"/>
        </w:numPr>
      </w:pPr>
      <w:r>
        <w:t>The</w:t>
      </w:r>
      <w:r w:rsidR="006B2FE3">
        <w:t xml:space="preserve"> VMs may show an </w:t>
      </w:r>
      <w:r w:rsidR="006B2FE3">
        <w:rPr>
          <w:b/>
        </w:rPr>
        <w:t>Unsupported VM Configuration</w:t>
      </w:r>
      <w:r w:rsidR="006B2FE3">
        <w:t xml:space="preserve">.  This is due to VMM not having had time to refresh on its default schedule after </w:t>
      </w:r>
      <w:r>
        <w:t xml:space="preserve">the </w:t>
      </w:r>
      <w:r w:rsidR="006B2FE3">
        <w:t xml:space="preserve">File Shares </w:t>
      </w:r>
      <w:proofErr w:type="gramStart"/>
      <w:r>
        <w:t>were added</w:t>
      </w:r>
      <w:proofErr w:type="gramEnd"/>
      <w:r>
        <w:t xml:space="preserve"> </w:t>
      </w:r>
      <w:r w:rsidR="006B2FE3">
        <w:t>to VMM’s management.</w:t>
      </w:r>
    </w:p>
    <w:p w14:paraId="27E30B69" w14:textId="5F2F431B" w:rsidR="006B2FE3" w:rsidRDefault="006B2FE3" w:rsidP="006B2FE3">
      <w:pPr>
        <w:pStyle w:val="ppBodyText"/>
        <w:numPr>
          <w:ilvl w:val="0"/>
          <w:numId w:val="0"/>
        </w:numPr>
        <w:ind w:left="45"/>
        <w:jc w:val="center"/>
      </w:pPr>
      <w:r w:rsidRPr="006B2FE3">
        <w:rPr>
          <w:noProof/>
          <w:lang w:bidi="ar-SA"/>
        </w:rPr>
        <w:drawing>
          <wp:inline distT="0" distB="0" distL="0" distR="0" wp14:anchorId="17577DF1" wp14:editId="6F595E38">
            <wp:extent cx="2480945" cy="954405"/>
            <wp:effectExtent l="0" t="0" r="0" b="0"/>
            <wp:docPr id="623" name="Picture 623" descr="C:\Users\mmcspirt\Desktop\CaptureV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mcspirt\Desktop\CaptureVM.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80945" cy="954405"/>
                    </a:xfrm>
                    <a:prstGeom prst="rect">
                      <a:avLst/>
                    </a:prstGeom>
                    <a:noFill/>
                    <a:ln>
                      <a:noFill/>
                    </a:ln>
                  </pic:spPr>
                </pic:pic>
              </a:graphicData>
            </a:graphic>
          </wp:inline>
        </w:drawing>
      </w:r>
    </w:p>
    <w:p w14:paraId="1C03F734" w14:textId="3AF8EDAA" w:rsidR="006B2FE3" w:rsidRPr="006B2FE3" w:rsidRDefault="005619E1" w:rsidP="006B2FE3">
      <w:pPr>
        <w:pStyle w:val="ppBodyText"/>
        <w:numPr>
          <w:ilvl w:val="0"/>
          <w:numId w:val="31"/>
        </w:numPr>
      </w:pPr>
      <w:r>
        <w:t>Right-click</w:t>
      </w:r>
      <w:r w:rsidR="006B2FE3">
        <w:t xml:space="preserve"> each of the VMs</w:t>
      </w:r>
      <w:r w:rsidR="000E7F58">
        <w:t xml:space="preserve"> listed with Unsupported VM Configuration</w:t>
      </w:r>
      <w:r w:rsidR="006B2FE3">
        <w:t xml:space="preserve">, and select </w:t>
      </w:r>
      <w:r w:rsidR="006B2FE3">
        <w:rPr>
          <w:b/>
        </w:rPr>
        <w:t xml:space="preserve">Refresh.  </w:t>
      </w:r>
      <w:r w:rsidR="006B2FE3" w:rsidRPr="006B2FE3">
        <w:t xml:space="preserve">Within a few moments, the VM should return to a </w:t>
      </w:r>
      <w:r w:rsidR="006B2FE3">
        <w:rPr>
          <w:b/>
        </w:rPr>
        <w:t xml:space="preserve">Stopped </w:t>
      </w:r>
      <w:r w:rsidR="006B2FE3" w:rsidRPr="006B2FE3">
        <w:t>state</w:t>
      </w:r>
      <w:r w:rsidR="006B2FE3">
        <w:rPr>
          <w:b/>
        </w:rPr>
        <w:t>.</w:t>
      </w:r>
    </w:p>
    <w:p w14:paraId="2FD3949A" w14:textId="77777777" w:rsidR="006B2FE3" w:rsidRDefault="006B2FE3" w:rsidP="006B2FE3">
      <w:pPr>
        <w:pStyle w:val="ppBodyText"/>
        <w:numPr>
          <w:ilvl w:val="0"/>
          <w:numId w:val="0"/>
        </w:numPr>
        <w:jc w:val="center"/>
      </w:pPr>
      <w:r>
        <w:rPr>
          <w:noProof/>
          <w:lang w:bidi="ar-SA"/>
        </w:rPr>
        <w:drawing>
          <wp:inline distT="0" distB="0" distL="0" distR="0" wp14:anchorId="3C34D6C6" wp14:editId="6DF2E576">
            <wp:extent cx="2321780" cy="2433003"/>
            <wp:effectExtent l="0" t="0" r="2540" b="571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27262" cy="2438748"/>
                    </a:xfrm>
                    <a:prstGeom prst="rect">
                      <a:avLst/>
                    </a:prstGeom>
                  </pic:spPr>
                </pic:pic>
              </a:graphicData>
            </a:graphic>
          </wp:inline>
        </w:drawing>
      </w:r>
    </w:p>
    <w:p w14:paraId="76D81F92" w14:textId="77777777" w:rsidR="006B2FE3" w:rsidRDefault="006B2FE3">
      <w:pPr>
        <w:rPr>
          <w:rFonts w:eastAsiaTheme="minorEastAsia"/>
          <w:lang w:bidi="en-US"/>
        </w:rPr>
      </w:pPr>
      <w:r>
        <w:br w:type="page"/>
      </w:r>
    </w:p>
    <w:bookmarkStart w:id="59" w:name="_Toc366171506" w:displacedByCustomXml="next"/>
    <w:bookmarkStart w:id="60" w:name="_Toc364351141" w:displacedByCustomXml="next"/>
    <w:sdt>
      <w:sdtPr>
        <w:alias w:val="Topic"/>
        <w:tag w:val="9b28405c-4706-4849-b895-81eddc365c6a"/>
        <w:id w:val="-1000280640"/>
        <w:placeholder>
          <w:docPart w:val="E89631FF43C647AFBE921478CB0435C2"/>
        </w:placeholder>
        <w:text/>
      </w:sdtPr>
      <w:sdtEndPr/>
      <w:sdtContent>
        <w:p w14:paraId="73105EB0" w14:textId="70B370FD" w:rsidR="003E3686" w:rsidRDefault="00DE07A4" w:rsidP="003E3686">
          <w:pPr>
            <w:pStyle w:val="ppTopic"/>
          </w:pPr>
          <w:r>
            <w:t xml:space="preserve">Exercise 8.2: </w:t>
          </w:r>
          <w:r w:rsidR="008319AB">
            <w:t>Integrate and Manage SANs</w:t>
          </w:r>
        </w:p>
      </w:sdtContent>
    </w:sdt>
    <w:bookmarkEnd w:id="59" w:displacedByCustomXml="prev"/>
    <w:bookmarkEnd w:id="60" w:displacedByCustomXml="prev"/>
    <w:p w14:paraId="560D8072" w14:textId="03E7077C" w:rsidR="003E3686" w:rsidRDefault="00E41F2E" w:rsidP="003E3686">
      <w:pPr>
        <w:pStyle w:val="ppBodyText"/>
        <w:numPr>
          <w:ilvl w:val="0"/>
          <w:numId w:val="1"/>
        </w:numPr>
        <w:rPr>
          <w:b/>
        </w:rPr>
      </w:pPr>
      <w:r>
        <w:rPr>
          <w:b/>
        </w:rPr>
        <w:t>In this exercise</w:t>
      </w:r>
      <w:r w:rsidR="00DA4F9E">
        <w:rPr>
          <w:b/>
        </w:rPr>
        <w:t>,</w:t>
      </w:r>
      <w:r>
        <w:rPr>
          <w:b/>
        </w:rPr>
        <w:t xml:space="preserve"> </w:t>
      </w:r>
      <w:r w:rsidR="003E3686">
        <w:rPr>
          <w:b/>
        </w:rPr>
        <w:t xml:space="preserve">an </w:t>
      </w:r>
      <w:proofErr w:type="spellStart"/>
      <w:r w:rsidR="003E3686">
        <w:rPr>
          <w:b/>
        </w:rPr>
        <w:t>iSCSI</w:t>
      </w:r>
      <w:proofErr w:type="spellEnd"/>
      <w:r w:rsidR="003E3686">
        <w:rPr>
          <w:b/>
        </w:rPr>
        <w:t xml:space="preserve"> SAN </w:t>
      </w:r>
      <w:r>
        <w:rPr>
          <w:b/>
        </w:rPr>
        <w:t>will be added under</w:t>
      </w:r>
      <w:r w:rsidR="003E3686">
        <w:rPr>
          <w:b/>
        </w:rPr>
        <w:t xml:space="preserve"> the management of VMM, through integration with a SMI-S provider.  This provider enables VMM to provision and allocate storage to hosts and clusters, and to provide storage for virtual machines.</w:t>
      </w:r>
    </w:p>
    <w:p w14:paraId="5F056EA7" w14:textId="18A5F28A" w:rsidR="003E3686" w:rsidRPr="00C32DAE" w:rsidRDefault="00EA038B" w:rsidP="003E3686">
      <w:pPr>
        <w:pStyle w:val="ppBodyText"/>
        <w:numPr>
          <w:ilvl w:val="0"/>
          <w:numId w:val="1"/>
        </w:numPr>
        <w:rPr>
          <w:b/>
        </w:rPr>
      </w:pPr>
      <w:r>
        <w:rPr>
          <w:b/>
        </w:rPr>
        <w:t>Estimated time to complete</w:t>
      </w:r>
      <w:r w:rsidR="003E3686">
        <w:rPr>
          <w:b/>
        </w:rPr>
        <w:t xml:space="preserve">: </w:t>
      </w:r>
      <w:r w:rsidR="00F12A37">
        <w:rPr>
          <w:b/>
        </w:rPr>
        <w:t>5</w:t>
      </w:r>
      <w:r w:rsidR="003E3686">
        <w:rPr>
          <w:b/>
        </w:rPr>
        <w:t xml:space="preserve"> minutes</w:t>
      </w:r>
    </w:p>
    <w:p w14:paraId="6E72E351" w14:textId="77777777" w:rsidR="003E3686" w:rsidRPr="00C023CD" w:rsidRDefault="003E3686" w:rsidP="003E3686">
      <w:pPr>
        <w:rPr>
          <w:b/>
          <w:i/>
        </w:rPr>
      </w:pPr>
      <w:r>
        <w:rPr>
          <w:noProof/>
        </w:rPr>
        <w:drawing>
          <wp:inline distT="0" distB="0" distL="0" distR="0" wp14:anchorId="72AC92A1" wp14:editId="6182194E">
            <wp:extent cx="612140" cy="771525"/>
            <wp:effectExtent l="0" t="0" r="0" b="0"/>
            <wp:docPr id="487" name="Picture 487"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65F81A26" w14:textId="72C4EA6A" w:rsidR="0015531D" w:rsidRDefault="0015531D" w:rsidP="00D149D9">
      <w:pPr>
        <w:pStyle w:val="ListParagraph"/>
        <w:numPr>
          <w:ilvl w:val="0"/>
          <w:numId w:val="60"/>
        </w:numPr>
        <w:spacing w:line="259" w:lineRule="auto"/>
      </w:pPr>
      <w:r>
        <w:t xml:space="preserve">Open </w:t>
      </w:r>
      <w:r w:rsidRPr="004E6AE7">
        <w:rPr>
          <w:b/>
        </w:rPr>
        <w:t xml:space="preserve">VMM01 </w:t>
      </w:r>
      <w:r w:rsidRPr="0030019D">
        <w:t>then open</w:t>
      </w:r>
      <w:r>
        <w:t xml:space="preserve"> the </w:t>
      </w:r>
      <w:r w:rsidRPr="004E6AE7">
        <w:rPr>
          <w:b/>
        </w:rPr>
        <w:t>Virtual Machine Manager Console</w:t>
      </w:r>
      <w:r>
        <w:t xml:space="preserve">.  If the </w:t>
      </w:r>
      <w:r w:rsidRPr="004E6AE7">
        <w:rPr>
          <w:b/>
        </w:rPr>
        <w:t>Connect to Server</w:t>
      </w:r>
      <w:r>
        <w:t xml:space="preserve"> window appear, ensure </w:t>
      </w:r>
      <w:r w:rsidRPr="004E6AE7">
        <w:rPr>
          <w:b/>
        </w:rPr>
        <w:t>Use current Microsoft Windows session identity</w:t>
      </w:r>
      <w:r>
        <w:t xml:space="preserve"> </w:t>
      </w:r>
      <w:proofErr w:type="gramStart"/>
      <w:r>
        <w:t>is selected</w:t>
      </w:r>
      <w:proofErr w:type="gramEnd"/>
      <w:r>
        <w:t xml:space="preserve">, and click </w:t>
      </w:r>
      <w:r w:rsidRPr="004E6AE7">
        <w:rPr>
          <w:b/>
        </w:rPr>
        <w:t>Connect</w:t>
      </w:r>
      <w:r>
        <w:t>.</w:t>
      </w:r>
    </w:p>
    <w:p w14:paraId="1D5A02D2" w14:textId="6454C080" w:rsidR="003E3686" w:rsidRDefault="0015531D" w:rsidP="0015531D">
      <w:pPr>
        <w:pStyle w:val="00-ScreenShot"/>
      </w:pPr>
      <w:r>
        <w:drawing>
          <wp:inline distT="0" distB="0" distL="0" distR="0" wp14:anchorId="57A139A4" wp14:editId="5856A69B">
            <wp:extent cx="638175" cy="1190625"/>
            <wp:effectExtent l="0" t="0" r="9525" b="952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212B0490" w14:textId="1C82C69E" w:rsidR="003E3686" w:rsidRPr="00EA3628" w:rsidRDefault="003E3686" w:rsidP="00D149D9">
      <w:pPr>
        <w:pStyle w:val="ListParagraph"/>
        <w:numPr>
          <w:ilvl w:val="0"/>
          <w:numId w:val="60"/>
        </w:numPr>
        <w:spacing w:line="259" w:lineRule="auto"/>
      </w:pPr>
      <w:r>
        <w:t xml:space="preserve">Select the </w:t>
      </w:r>
      <w:r w:rsidRPr="004E6AE7">
        <w:rPr>
          <w:b/>
        </w:rPr>
        <w:t xml:space="preserve">Fabric </w:t>
      </w:r>
      <w:r>
        <w:t xml:space="preserve">workspace. </w:t>
      </w:r>
    </w:p>
    <w:p w14:paraId="0A5ACCBA" w14:textId="77777777" w:rsidR="003E3686" w:rsidRDefault="003E3686" w:rsidP="003E3686">
      <w:pPr>
        <w:pStyle w:val="00-ScreenShot"/>
      </w:pPr>
      <w:r>
        <w:drawing>
          <wp:inline distT="0" distB="0" distL="0" distR="0" wp14:anchorId="1979ABF2" wp14:editId="6BC6229A">
            <wp:extent cx="1647825" cy="159067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1647825" cy="1590675"/>
                    </a:xfrm>
                    <a:prstGeom prst="rect">
                      <a:avLst/>
                    </a:prstGeom>
                  </pic:spPr>
                </pic:pic>
              </a:graphicData>
            </a:graphic>
          </wp:inline>
        </w:drawing>
      </w:r>
    </w:p>
    <w:p w14:paraId="586CA8D3" w14:textId="73DDEB86" w:rsidR="003E3686" w:rsidRPr="00BF521B" w:rsidRDefault="003E3686" w:rsidP="00D149D9">
      <w:pPr>
        <w:pStyle w:val="ppBodyText"/>
        <w:numPr>
          <w:ilvl w:val="0"/>
          <w:numId w:val="60"/>
        </w:numPr>
      </w:pPr>
      <w:r>
        <w:t xml:space="preserve">On the left hand navigation, expand </w:t>
      </w:r>
      <w:r>
        <w:rPr>
          <w:b/>
        </w:rPr>
        <w:t xml:space="preserve">Storage, </w:t>
      </w:r>
      <w:r w:rsidR="005619E1">
        <w:t>right-click</w:t>
      </w:r>
      <w:r>
        <w:t xml:space="preserve"> on </w:t>
      </w:r>
      <w:r>
        <w:rPr>
          <w:b/>
        </w:rPr>
        <w:t xml:space="preserve">Providers </w:t>
      </w:r>
      <w:r w:rsidRPr="00BF521B">
        <w:t>and choose</w:t>
      </w:r>
      <w:r>
        <w:rPr>
          <w:b/>
        </w:rPr>
        <w:t xml:space="preserve"> </w:t>
      </w:r>
      <w:r w:rsidRPr="00BF521B">
        <w:rPr>
          <w:b/>
        </w:rPr>
        <w:t>Add Storage Devices</w:t>
      </w:r>
      <w:r>
        <w:t>.</w:t>
      </w:r>
    </w:p>
    <w:p w14:paraId="5B959BC4" w14:textId="77777777" w:rsidR="003E3686" w:rsidRDefault="003E3686" w:rsidP="003E3686">
      <w:pPr>
        <w:pStyle w:val="00-ScreenShot"/>
      </w:pPr>
      <w:r>
        <w:drawing>
          <wp:inline distT="0" distB="0" distL="0" distR="0" wp14:anchorId="2B2A56EC" wp14:editId="5CB554E3">
            <wp:extent cx="3606800" cy="1303392"/>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618841" cy="1307743"/>
                    </a:xfrm>
                    <a:prstGeom prst="rect">
                      <a:avLst/>
                    </a:prstGeom>
                  </pic:spPr>
                </pic:pic>
              </a:graphicData>
            </a:graphic>
          </wp:inline>
        </w:drawing>
      </w:r>
    </w:p>
    <w:p w14:paraId="33866873" w14:textId="77777777" w:rsidR="00B01F93" w:rsidRDefault="00B01F93" w:rsidP="003E3686">
      <w:pPr>
        <w:pStyle w:val="00-ScreenShot"/>
      </w:pPr>
    </w:p>
    <w:p w14:paraId="4661D167" w14:textId="77777777" w:rsidR="00B01F93" w:rsidRDefault="00B01F93" w:rsidP="003E3686">
      <w:pPr>
        <w:pStyle w:val="00-ScreenShot"/>
      </w:pPr>
    </w:p>
    <w:p w14:paraId="15858460" w14:textId="77777777" w:rsidR="003E3686" w:rsidRPr="00BF521B" w:rsidRDefault="003E3686" w:rsidP="00D149D9">
      <w:pPr>
        <w:pStyle w:val="ppBodyText"/>
        <w:numPr>
          <w:ilvl w:val="0"/>
          <w:numId w:val="60"/>
        </w:numPr>
      </w:pPr>
      <w:r>
        <w:lastRenderedPageBreak/>
        <w:t xml:space="preserve">For the </w:t>
      </w:r>
      <w:r>
        <w:rPr>
          <w:b/>
        </w:rPr>
        <w:t>Storage Provider Type</w:t>
      </w:r>
      <w:r>
        <w:t xml:space="preserve">, select </w:t>
      </w:r>
      <w:proofErr w:type="gramStart"/>
      <w:r>
        <w:rPr>
          <w:b/>
        </w:rPr>
        <w:t>Add</w:t>
      </w:r>
      <w:proofErr w:type="gramEnd"/>
      <w:r>
        <w:rPr>
          <w:b/>
        </w:rPr>
        <w:t xml:space="preserve"> a storage device that is managed by an SMI-S provider</w:t>
      </w:r>
      <w:r>
        <w:t xml:space="preserve"> and click </w:t>
      </w:r>
      <w:r>
        <w:rPr>
          <w:b/>
        </w:rPr>
        <w:t>Next.</w:t>
      </w:r>
    </w:p>
    <w:p w14:paraId="3E340601" w14:textId="77777777" w:rsidR="003E3686" w:rsidRDefault="003E3686" w:rsidP="003E3686">
      <w:pPr>
        <w:pStyle w:val="00-ScreenShot"/>
      </w:pPr>
      <w:r>
        <w:drawing>
          <wp:inline distT="0" distB="0" distL="0" distR="0" wp14:anchorId="708FBC79" wp14:editId="4885349A">
            <wp:extent cx="5071224" cy="20066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84571" cy="2011881"/>
                    </a:xfrm>
                    <a:prstGeom prst="rect">
                      <a:avLst/>
                    </a:prstGeom>
                  </pic:spPr>
                </pic:pic>
              </a:graphicData>
            </a:graphic>
          </wp:inline>
        </w:drawing>
      </w:r>
    </w:p>
    <w:p w14:paraId="6CD737DE" w14:textId="77777777" w:rsidR="003E3686" w:rsidRDefault="003E3686" w:rsidP="00D149D9">
      <w:pPr>
        <w:pStyle w:val="ppBodyText"/>
        <w:numPr>
          <w:ilvl w:val="0"/>
          <w:numId w:val="60"/>
        </w:numPr>
      </w:pPr>
      <w:r>
        <w:t xml:space="preserve">On the </w:t>
      </w:r>
      <w:r w:rsidRPr="00BF521B">
        <w:rPr>
          <w:b/>
        </w:rPr>
        <w:t>Specify Discovery Scope</w:t>
      </w:r>
      <w:r>
        <w:t xml:space="preserve"> page, for </w:t>
      </w:r>
      <w:r w:rsidRPr="00BF521B">
        <w:rPr>
          <w:b/>
        </w:rPr>
        <w:t xml:space="preserve">Protocol: </w:t>
      </w:r>
      <w:r w:rsidRPr="00BF521B">
        <w:t>use</w:t>
      </w:r>
      <w:r>
        <w:t xml:space="preserve"> the drop down and select </w:t>
      </w:r>
      <w:r w:rsidRPr="00BF521B">
        <w:rPr>
          <w:b/>
        </w:rPr>
        <w:t>SMI-S WMI</w:t>
      </w:r>
      <w:r>
        <w:t xml:space="preserve">, and in the </w:t>
      </w:r>
      <w:r w:rsidRPr="00BF521B">
        <w:rPr>
          <w:b/>
        </w:rPr>
        <w:t>Provider IP address or FQDN:</w:t>
      </w:r>
      <w:r>
        <w:t xml:space="preserve"> type in </w:t>
      </w:r>
      <w:r w:rsidRPr="00BF521B">
        <w:rPr>
          <w:b/>
        </w:rPr>
        <w:t>VMM01.contoso.com</w:t>
      </w:r>
      <w:r>
        <w:t>.</w:t>
      </w:r>
    </w:p>
    <w:p w14:paraId="178721E2" w14:textId="77777777" w:rsidR="003E3686" w:rsidRDefault="003E3686" w:rsidP="003E3686">
      <w:pPr>
        <w:pStyle w:val="00-ScreenShot"/>
      </w:pPr>
      <w:r>
        <w:drawing>
          <wp:inline distT="0" distB="0" distL="0" distR="0" wp14:anchorId="5491099C" wp14:editId="6F5C23BE">
            <wp:extent cx="4469498" cy="1092200"/>
            <wp:effectExtent l="0" t="0" r="762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02929" cy="1100369"/>
                    </a:xfrm>
                    <a:prstGeom prst="rect">
                      <a:avLst/>
                    </a:prstGeom>
                  </pic:spPr>
                </pic:pic>
              </a:graphicData>
            </a:graphic>
          </wp:inline>
        </w:drawing>
      </w:r>
    </w:p>
    <w:p w14:paraId="362B93AC" w14:textId="77777777" w:rsidR="003E3686" w:rsidRDefault="003E3686" w:rsidP="00D149D9">
      <w:pPr>
        <w:pStyle w:val="ppBodyText"/>
        <w:numPr>
          <w:ilvl w:val="0"/>
          <w:numId w:val="60"/>
        </w:numPr>
      </w:pPr>
      <w:r>
        <w:t xml:space="preserve">For the </w:t>
      </w:r>
      <w:r>
        <w:rPr>
          <w:b/>
        </w:rPr>
        <w:t xml:space="preserve">Run </w:t>
      </w:r>
      <w:proofErr w:type="gramStart"/>
      <w:r>
        <w:rPr>
          <w:b/>
        </w:rPr>
        <w:t>As</w:t>
      </w:r>
      <w:proofErr w:type="gramEnd"/>
      <w:r>
        <w:rPr>
          <w:b/>
        </w:rPr>
        <w:t xml:space="preserve"> Account, </w:t>
      </w:r>
      <w:r>
        <w:t xml:space="preserve">click </w:t>
      </w:r>
      <w:r w:rsidRPr="004F36C0">
        <w:rPr>
          <w:b/>
        </w:rPr>
        <w:t>Browse</w:t>
      </w:r>
      <w:r>
        <w:t>.</w:t>
      </w:r>
    </w:p>
    <w:p w14:paraId="40CD0CA5" w14:textId="77777777" w:rsidR="003E3686" w:rsidRDefault="003E3686" w:rsidP="003E3686">
      <w:pPr>
        <w:pStyle w:val="00-ScreenShot"/>
      </w:pPr>
      <w:r>
        <w:drawing>
          <wp:inline distT="0" distB="0" distL="0" distR="0" wp14:anchorId="09C0A6E0" wp14:editId="3ECE9AB8">
            <wp:extent cx="4528109" cy="554139"/>
            <wp:effectExtent l="0" t="0" r="635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97643" cy="562648"/>
                    </a:xfrm>
                    <a:prstGeom prst="rect">
                      <a:avLst/>
                    </a:prstGeom>
                  </pic:spPr>
                </pic:pic>
              </a:graphicData>
            </a:graphic>
          </wp:inline>
        </w:drawing>
      </w:r>
    </w:p>
    <w:p w14:paraId="156AE3A5" w14:textId="77777777" w:rsidR="003E3686" w:rsidRDefault="003E3686" w:rsidP="00D149D9">
      <w:pPr>
        <w:pStyle w:val="ppBodyText"/>
        <w:numPr>
          <w:ilvl w:val="0"/>
          <w:numId w:val="60"/>
        </w:numPr>
      </w:pPr>
      <w:r>
        <w:t xml:space="preserve">Choose </w:t>
      </w:r>
      <w:r w:rsidRPr="00BF521B">
        <w:rPr>
          <w:b/>
        </w:rPr>
        <w:t>VMM Admin</w:t>
      </w:r>
      <w:r>
        <w:t xml:space="preserve"> and click </w:t>
      </w:r>
      <w:r w:rsidRPr="00BF521B">
        <w:rPr>
          <w:b/>
        </w:rPr>
        <w:t>OK</w:t>
      </w:r>
      <w:r>
        <w:t>.</w:t>
      </w:r>
    </w:p>
    <w:p w14:paraId="40ABF247" w14:textId="77777777" w:rsidR="003E3686" w:rsidRDefault="003E3686" w:rsidP="003E3686">
      <w:pPr>
        <w:pStyle w:val="00-ScreenShot"/>
      </w:pPr>
      <w:r>
        <w:drawing>
          <wp:inline distT="0" distB="0" distL="0" distR="0" wp14:anchorId="1712594A" wp14:editId="44F15A48">
            <wp:extent cx="3378200" cy="3225963"/>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83493" cy="3231017"/>
                    </a:xfrm>
                    <a:prstGeom prst="rect">
                      <a:avLst/>
                    </a:prstGeom>
                  </pic:spPr>
                </pic:pic>
              </a:graphicData>
            </a:graphic>
          </wp:inline>
        </w:drawing>
      </w:r>
    </w:p>
    <w:p w14:paraId="1F7A769F" w14:textId="77777777" w:rsidR="003E3686" w:rsidRDefault="003E3686" w:rsidP="00D149D9">
      <w:pPr>
        <w:pStyle w:val="ppBodyText"/>
        <w:numPr>
          <w:ilvl w:val="0"/>
          <w:numId w:val="60"/>
        </w:numPr>
      </w:pPr>
      <w:r>
        <w:lastRenderedPageBreak/>
        <w:t xml:space="preserve">Back on the </w:t>
      </w:r>
      <w:r>
        <w:rPr>
          <w:b/>
        </w:rPr>
        <w:t xml:space="preserve">Specify Discovery </w:t>
      </w:r>
      <w:r w:rsidRPr="00C53171">
        <w:rPr>
          <w:b/>
        </w:rPr>
        <w:t>Scope</w:t>
      </w:r>
      <w:r>
        <w:t xml:space="preserve"> page, c</w:t>
      </w:r>
      <w:r w:rsidRPr="00BF521B">
        <w:t>lick</w:t>
      </w:r>
      <w:r>
        <w:t xml:space="preserve"> </w:t>
      </w:r>
      <w:proofErr w:type="gramStart"/>
      <w:r w:rsidRPr="004F36C0">
        <w:rPr>
          <w:b/>
        </w:rPr>
        <w:t>Next</w:t>
      </w:r>
      <w:proofErr w:type="gramEnd"/>
      <w:r>
        <w:t>.</w:t>
      </w:r>
    </w:p>
    <w:p w14:paraId="382569A9" w14:textId="77777777" w:rsidR="003E3686" w:rsidRDefault="003E3686" w:rsidP="003E3686">
      <w:pPr>
        <w:pStyle w:val="00-ScreenShot"/>
      </w:pPr>
      <w:r>
        <w:drawing>
          <wp:inline distT="0" distB="0" distL="0" distR="0" wp14:anchorId="0EEB4F27" wp14:editId="74483E6B">
            <wp:extent cx="4623206" cy="3447713"/>
            <wp:effectExtent l="0" t="0" r="635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634383" cy="3456048"/>
                    </a:xfrm>
                    <a:prstGeom prst="rect">
                      <a:avLst/>
                    </a:prstGeom>
                  </pic:spPr>
                </pic:pic>
              </a:graphicData>
            </a:graphic>
          </wp:inline>
        </w:drawing>
      </w:r>
    </w:p>
    <w:p w14:paraId="0E533F35" w14:textId="77777777" w:rsidR="003E3686" w:rsidRDefault="003E3686" w:rsidP="00D149D9">
      <w:pPr>
        <w:pStyle w:val="ppBodyText"/>
        <w:numPr>
          <w:ilvl w:val="0"/>
          <w:numId w:val="60"/>
        </w:numPr>
      </w:pPr>
      <w:r>
        <w:t xml:space="preserve">Discovery against the target will now take place.  Once complete, select </w:t>
      </w:r>
      <w:r w:rsidRPr="004F36C0">
        <w:rPr>
          <w:b/>
        </w:rPr>
        <w:t>VMM01</w:t>
      </w:r>
      <w:r>
        <w:t xml:space="preserve"> and click </w:t>
      </w:r>
      <w:proofErr w:type="gramStart"/>
      <w:r w:rsidRPr="004F36C0">
        <w:rPr>
          <w:b/>
        </w:rPr>
        <w:t>Next</w:t>
      </w:r>
      <w:proofErr w:type="gramEnd"/>
      <w:r>
        <w:t>.</w:t>
      </w:r>
    </w:p>
    <w:p w14:paraId="2AAC7A52" w14:textId="77777777" w:rsidR="003E3686" w:rsidRDefault="003E3686" w:rsidP="003E3686">
      <w:pPr>
        <w:pStyle w:val="00-ScreenShot"/>
      </w:pPr>
      <w:r>
        <w:drawing>
          <wp:inline distT="0" distB="0" distL="0" distR="0" wp14:anchorId="128F7201" wp14:editId="085DE65B">
            <wp:extent cx="5888132" cy="12065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32970" cy="1215688"/>
                    </a:xfrm>
                    <a:prstGeom prst="rect">
                      <a:avLst/>
                    </a:prstGeom>
                  </pic:spPr>
                </pic:pic>
              </a:graphicData>
            </a:graphic>
          </wp:inline>
        </w:drawing>
      </w:r>
    </w:p>
    <w:p w14:paraId="35DD59C1" w14:textId="77777777" w:rsidR="003E3686" w:rsidRPr="00660DFB" w:rsidRDefault="003E3686" w:rsidP="00D149D9">
      <w:pPr>
        <w:pStyle w:val="ppBodyText"/>
        <w:numPr>
          <w:ilvl w:val="0"/>
          <w:numId w:val="60"/>
        </w:numPr>
      </w:pPr>
      <w:r>
        <w:t xml:space="preserve">On the </w:t>
      </w:r>
      <w:r w:rsidRPr="00660DFB">
        <w:rPr>
          <w:b/>
        </w:rPr>
        <w:t xml:space="preserve">Select Storage Devices </w:t>
      </w:r>
      <w:r>
        <w:t xml:space="preserve">page, click </w:t>
      </w:r>
      <w:r w:rsidRPr="00660DFB">
        <w:rPr>
          <w:b/>
        </w:rPr>
        <w:t>Create classification…</w:t>
      </w:r>
    </w:p>
    <w:p w14:paraId="07C92346" w14:textId="77777777" w:rsidR="003E3686" w:rsidRDefault="003E3686" w:rsidP="003E3686">
      <w:pPr>
        <w:pStyle w:val="00-ScreenShot"/>
      </w:pPr>
      <w:r>
        <w:drawing>
          <wp:inline distT="0" distB="0" distL="0" distR="0" wp14:anchorId="60A44C15" wp14:editId="207C6CA9">
            <wp:extent cx="4538211" cy="2603500"/>
            <wp:effectExtent l="0" t="0" r="0" b="635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0718" cy="2610675"/>
                    </a:xfrm>
                    <a:prstGeom prst="rect">
                      <a:avLst/>
                    </a:prstGeom>
                  </pic:spPr>
                </pic:pic>
              </a:graphicData>
            </a:graphic>
          </wp:inline>
        </w:drawing>
      </w:r>
    </w:p>
    <w:p w14:paraId="60614830" w14:textId="77777777" w:rsidR="00B01F93" w:rsidRPr="004F36C0" w:rsidRDefault="00B01F93" w:rsidP="003E3686">
      <w:pPr>
        <w:pStyle w:val="00-ScreenShot"/>
      </w:pPr>
    </w:p>
    <w:p w14:paraId="4A5AE5F5" w14:textId="77777777" w:rsidR="003E3686" w:rsidRDefault="003E3686" w:rsidP="00D149D9">
      <w:pPr>
        <w:pStyle w:val="ppBodyText"/>
        <w:numPr>
          <w:ilvl w:val="0"/>
          <w:numId w:val="60"/>
        </w:numPr>
      </w:pPr>
      <w:r w:rsidRPr="004F36C0">
        <w:lastRenderedPageBreak/>
        <w:t>In the</w:t>
      </w:r>
      <w:r w:rsidRPr="00660DFB">
        <w:rPr>
          <w:b/>
        </w:rPr>
        <w:t xml:space="preserve"> Name: </w:t>
      </w:r>
      <w:r w:rsidRPr="004F36C0">
        <w:t>box type in</w:t>
      </w:r>
      <w:r w:rsidRPr="00660DFB">
        <w:rPr>
          <w:b/>
        </w:rPr>
        <w:t xml:space="preserve"> Gold Tier</w:t>
      </w:r>
      <w:r>
        <w:t xml:space="preserve"> and click </w:t>
      </w:r>
      <w:r w:rsidRPr="00660DFB">
        <w:rPr>
          <w:b/>
        </w:rPr>
        <w:t>Add</w:t>
      </w:r>
      <w:r>
        <w:t>.</w:t>
      </w:r>
    </w:p>
    <w:p w14:paraId="1C34C451" w14:textId="77777777" w:rsidR="003E3686" w:rsidRDefault="003E3686" w:rsidP="003E3686">
      <w:pPr>
        <w:pStyle w:val="00-ScreenShot"/>
      </w:pPr>
      <w:r>
        <w:drawing>
          <wp:inline distT="0" distB="0" distL="0" distR="0" wp14:anchorId="357EA73E" wp14:editId="56E2CD43">
            <wp:extent cx="2911449" cy="1773040"/>
            <wp:effectExtent l="0" t="0" r="381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921611" cy="1779229"/>
                    </a:xfrm>
                    <a:prstGeom prst="rect">
                      <a:avLst/>
                    </a:prstGeom>
                  </pic:spPr>
                </pic:pic>
              </a:graphicData>
            </a:graphic>
          </wp:inline>
        </w:drawing>
      </w:r>
    </w:p>
    <w:p w14:paraId="2F5C28E0" w14:textId="77777777" w:rsidR="003E3686" w:rsidRPr="00660DFB" w:rsidRDefault="003E3686" w:rsidP="00D149D9">
      <w:pPr>
        <w:pStyle w:val="ppBodyText"/>
        <w:numPr>
          <w:ilvl w:val="0"/>
          <w:numId w:val="60"/>
        </w:numPr>
      </w:pPr>
      <w:r>
        <w:t xml:space="preserve">Back on the </w:t>
      </w:r>
      <w:r>
        <w:rPr>
          <w:b/>
        </w:rPr>
        <w:t xml:space="preserve">Select Storage Devices </w:t>
      </w:r>
      <w:r w:rsidRPr="00660DFB">
        <w:t>page</w:t>
      </w:r>
      <w:r>
        <w:t xml:space="preserve">, select the box next to </w:t>
      </w:r>
      <w:proofErr w:type="spellStart"/>
      <w:r>
        <w:rPr>
          <w:b/>
        </w:rPr>
        <w:t>iSCSITarget</w:t>
      </w:r>
      <w:proofErr w:type="spellEnd"/>
      <w:r>
        <w:rPr>
          <w:b/>
        </w:rPr>
        <w:t xml:space="preserve">: VMM01: E: </w:t>
      </w:r>
      <w:r>
        <w:t xml:space="preserve">and under </w:t>
      </w:r>
      <w:r w:rsidRPr="00F4563E">
        <w:rPr>
          <w:b/>
        </w:rPr>
        <w:t>Classification</w:t>
      </w:r>
      <w:r>
        <w:t xml:space="preserve">, select </w:t>
      </w:r>
      <w:r w:rsidRPr="00F4563E">
        <w:rPr>
          <w:b/>
        </w:rPr>
        <w:t>Gold Tier</w:t>
      </w:r>
      <w:r>
        <w:t xml:space="preserve"> from the </w:t>
      </w:r>
      <w:r w:rsidRPr="00660DFB">
        <w:t>drop down</w:t>
      </w:r>
      <w:r>
        <w:t xml:space="preserve"> list, then click </w:t>
      </w:r>
      <w:r>
        <w:rPr>
          <w:b/>
        </w:rPr>
        <w:t>Next.</w:t>
      </w:r>
    </w:p>
    <w:p w14:paraId="7D98DDDB" w14:textId="77777777" w:rsidR="003E3686" w:rsidRDefault="003E3686" w:rsidP="003E3686">
      <w:pPr>
        <w:pStyle w:val="00-ScreenShot"/>
      </w:pPr>
      <w:r>
        <w:drawing>
          <wp:inline distT="0" distB="0" distL="0" distR="0" wp14:anchorId="55E97814" wp14:editId="78B070F4">
            <wp:extent cx="5708700" cy="1362075"/>
            <wp:effectExtent l="0" t="0" r="635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7556" cy="1373732"/>
                    </a:xfrm>
                    <a:prstGeom prst="rect">
                      <a:avLst/>
                    </a:prstGeom>
                  </pic:spPr>
                </pic:pic>
              </a:graphicData>
            </a:graphic>
          </wp:inline>
        </w:drawing>
      </w:r>
    </w:p>
    <w:p w14:paraId="6C841B82" w14:textId="755E5BC8" w:rsidR="003E3686" w:rsidRDefault="003E3686" w:rsidP="00D149D9">
      <w:pPr>
        <w:pStyle w:val="ppBodyText"/>
        <w:numPr>
          <w:ilvl w:val="0"/>
          <w:numId w:val="60"/>
        </w:numPr>
      </w:pPr>
      <w:r>
        <w:t xml:space="preserve">On the </w:t>
      </w:r>
      <w:r w:rsidRPr="00660DFB">
        <w:t>Summary</w:t>
      </w:r>
      <w:r>
        <w:t xml:space="preserve"> page, ensure </w:t>
      </w:r>
      <w:r w:rsidR="007E698A">
        <w:t>the settings</w:t>
      </w:r>
      <w:r>
        <w:t xml:space="preserve"> match those in the </w:t>
      </w:r>
      <w:r w:rsidR="00C56360">
        <w:t>screenshot</w:t>
      </w:r>
      <w:r>
        <w:t xml:space="preserve"> below, and c</w:t>
      </w:r>
      <w:r w:rsidRPr="00660DFB">
        <w:t>lick</w:t>
      </w:r>
      <w:r>
        <w:t xml:space="preserve"> </w:t>
      </w:r>
      <w:r w:rsidRPr="00F4563E">
        <w:rPr>
          <w:b/>
        </w:rPr>
        <w:t>Finish</w:t>
      </w:r>
      <w:r>
        <w:t>.</w:t>
      </w:r>
    </w:p>
    <w:p w14:paraId="23203B4C" w14:textId="77777777" w:rsidR="003E3686" w:rsidRDefault="003E3686" w:rsidP="003E3686">
      <w:pPr>
        <w:pStyle w:val="00-ScreenShot"/>
      </w:pPr>
      <w:r>
        <w:drawing>
          <wp:inline distT="0" distB="0" distL="0" distR="0" wp14:anchorId="23EA2ABE" wp14:editId="24993506">
            <wp:extent cx="3244710" cy="2070100"/>
            <wp:effectExtent l="95250" t="95250" r="89535" b="10160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263169" cy="2081877"/>
                    </a:xfrm>
                    <a:prstGeom prst="rect">
                      <a:avLst/>
                    </a:prstGeom>
                    <a:effectLst>
                      <a:outerShdw blurRad="63500" sx="102000" sy="102000" algn="ctr" rotWithShape="0">
                        <a:prstClr val="black">
                          <a:alpha val="40000"/>
                        </a:prstClr>
                      </a:outerShdw>
                    </a:effectLst>
                  </pic:spPr>
                </pic:pic>
              </a:graphicData>
            </a:graphic>
          </wp:inline>
        </w:drawing>
      </w:r>
    </w:p>
    <w:p w14:paraId="268F89D5" w14:textId="77777777" w:rsidR="003E3686" w:rsidRDefault="003E3686" w:rsidP="00D149D9">
      <w:pPr>
        <w:pStyle w:val="ppBodyText"/>
        <w:numPr>
          <w:ilvl w:val="0"/>
          <w:numId w:val="60"/>
        </w:numPr>
        <w:jc w:val="both"/>
      </w:pPr>
      <w:r>
        <w:t xml:space="preserve">The </w:t>
      </w:r>
      <w:r w:rsidRPr="00660DFB">
        <w:rPr>
          <w:b/>
        </w:rPr>
        <w:t>Jobs</w:t>
      </w:r>
      <w:r>
        <w:rPr>
          <w:b/>
        </w:rPr>
        <w:t xml:space="preserve"> </w:t>
      </w:r>
      <w:r w:rsidRPr="00C53171">
        <w:t>window will open.  Review</w:t>
      </w:r>
      <w:r>
        <w:rPr>
          <w:b/>
        </w:rPr>
        <w:t xml:space="preserve"> </w:t>
      </w:r>
      <w:r w:rsidRPr="00660DFB">
        <w:t>the completed jobs, and then close</w:t>
      </w:r>
      <w:r>
        <w:t xml:space="preserve"> the </w:t>
      </w:r>
      <w:r w:rsidRPr="00F4563E">
        <w:rPr>
          <w:b/>
        </w:rPr>
        <w:t>Jobs</w:t>
      </w:r>
      <w:r>
        <w:t xml:space="preserve"> window.</w:t>
      </w:r>
    </w:p>
    <w:p w14:paraId="14ADC0AF" w14:textId="2493EDFD" w:rsidR="003E3686" w:rsidRDefault="003E3686" w:rsidP="00B01F93">
      <w:pPr>
        <w:pStyle w:val="00-ScreenShot"/>
        <w:rPr>
          <w:rFonts w:eastAsiaTheme="minorEastAsia"/>
          <w:lang w:bidi="en-US"/>
        </w:rPr>
      </w:pPr>
      <w:r>
        <w:drawing>
          <wp:inline distT="0" distB="0" distL="0" distR="0" wp14:anchorId="00A4E8BA" wp14:editId="5180D401">
            <wp:extent cx="3386937" cy="1384846"/>
            <wp:effectExtent l="0" t="0" r="4445"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393646" cy="1387589"/>
                    </a:xfrm>
                    <a:prstGeom prst="rect">
                      <a:avLst/>
                    </a:prstGeom>
                  </pic:spPr>
                </pic:pic>
              </a:graphicData>
            </a:graphic>
          </wp:inline>
        </w:drawing>
      </w:r>
      <w:r>
        <w:br w:type="page"/>
      </w:r>
    </w:p>
    <w:bookmarkStart w:id="61" w:name="_Toc366171507" w:displacedByCustomXml="next"/>
    <w:bookmarkStart w:id="62" w:name="_Toc364351142" w:displacedByCustomXml="next"/>
    <w:sdt>
      <w:sdtPr>
        <w:alias w:val="Topic"/>
        <w:tag w:val="9b28405c-4706-4849-b895-81eddc365c6a"/>
        <w:id w:val="-632019657"/>
        <w:placeholder>
          <w:docPart w:val="9DF0ADF81EB2486D9D6C9B0FBF28EAE1"/>
        </w:placeholder>
        <w:text/>
      </w:sdtPr>
      <w:sdtEndPr/>
      <w:sdtContent>
        <w:p w14:paraId="68C5B43E" w14:textId="497AFEB6" w:rsidR="003E3686" w:rsidRDefault="00DE07A4" w:rsidP="003E3686">
          <w:pPr>
            <w:pStyle w:val="ppTopic"/>
          </w:pPr>
          <w:r>
            <w:t>Exerci</w:t>
          </w:r>
          <w:r w:rsidR="008319AB">
            <w:t xml:space="preserve">se 8.3: Provision </w:t>
          </w:r>
          <w:proofErr w:type="spellStart"/>
          <w:r w:rsidR="008319AB">
            <w:t>iSCSI</w:t>
          </w:r>
          <w:proofErr w:type="spellEnd"/>
          <w:r w:rsidR="008319AB">
            <w:t xml:space="preserve"> Storage</w:t>
          </w:r>
        </w:p>
      </w:sdtContent>
    </w:sdt>
    <w:bookmarkEnd w:id="61" w:displacedByCustomXml="prev"/>
    <w:bookmarkEnd w:id="62" w:displacedByCustomXml="prev"/>
    <w:p w14:paraId="03A090FC" w14:textId="04B37987" w:rsidR="003E3686" w:rsidRDefault="003E3686" w:rsidP="003E3686">
      <w:pPr>
        <w:pStyle w:val="ppBodyText"/>
        <w:numPr>
          <w:ilvl w:val="0"/>
          <w:numId w:val="1"/>
        </w:numPr>
        <w:rPr>
          <w:b/>
        </w:rPr>
      </w:pPr>
      <w:r>
        <w:rPr>
          <w:b/>
        </w:rPr>
        <w:t xml:space="preserve">In this </w:t>
      </w:r>
      <w:r w:rsidR="00DA4F9E">
        <w:rPr>
          <w:b/>
        </w:rPr>
        <w:t>exercise,</w:t>
      </w:r>
      <w:r>
        <w:rPr>
          <w:b/>
        </w:rPr>
        <w:t xml:space="preserve"> VMM </w:t>
      </w:r>
      <w:proofErr w:type="gramStart"/>
      <w:r w:rsidR="00E41F2E">
        <w:rPr>
          <w:b/>
        </w:rPr>
        <w:t>will be used</w:t>
      </w:r>
      <w:proofErr w:type="gramEnd"/>
      <w:r w:rsidR="00E41F2E">
        <w:rPr>
          <w:b/>
        </w:rPr>
        <w:t xml:space="preserve"> </w:t>
      </w:r>
      <w:r>
        <w:rPr>
          <w:b/>
        </w:rPr>
        <w:t>to provision and allocate storage to hosts and clusters to provide storage for virtual machines.</w:t>
      </w:r>
    </w:p>
    <w:p w14:paraId="41E6BA96" w14:textId="571DEBA7" w:rsidR="003E3686" w:rsidRPr="00C32DAE" w:rsidRDefault="00EA038B" w:rsidP="003E3686">
      <w:pPr>
        <w:pStyle w:val="ppBodyText"/>
        <w:numPr>
          <w:ilvl w:val="0"/>
          <w:numId w:val="1"/>
        </w:numPr>
        <w:rPr>
          <w:b/>
        </w:rPr>
      </w:pPr>
      <w:r>
        <w:rPr>
          <w:b/>
        </w:rPr>
        <w:t>Estimated time to complete</w:t>
      </w:r>
      <w:r w:rsidR="00F12A37">
        <w:rPr>
          <w:b/>
        </w:rPr>
        <w:t>: 5</w:t>
      </w:r>
      <w:r w:rsidR="003E3686">
        <w:rPr>
          <w:b/>
        </w:rPr>
        <w:t xml:space="preserve"> minutes</w:t>
      </w:r>
    </w:p>
    <w:p w14:paraId="4B90D852" w14:textId="77777777" w:rsidR="003E3686" w:rsidRPr="00C023CD" w:rsidRDefault="003E3686" w:rsidP="003E3686">
      <w:pPr>
        <w:rPr>
          <w:b/>
          <w:i/>
        </w:rPr>
      </w:pPr>
      <w:r>
        <w:rPr>
          <w:noProof/>
        </w:rPr>
        <w:drawing>
          <wp:inline distT="0" distB="0" distL="0" distR="0" wp14:anchorId="5651F930" wp14:editId="21D18F0A">
            <wp:extent cx="612140" cy="771525"/>
            <wp:effectExtent l="0" t="0" r="0" b="0"/>
            <wp:docPr id="503" name="Picture 503"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50BE71B0" w14:textId="77777777" w:rsidR="0015531D" w:rsidRDefault="0015531D" w:rsidP="00D149D9">
      <w:pPr>
        <w:pStyle w:val="ListParagraph"/>
        <w:numPr>
          <w:ilvl w:val="0"/>
          <w:numId w:val="32"/>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33EF3B17" w14:textId="4C445316" w:rsidR="003E3686" w:rsidRDefault="0015531D" w:rsidP="0015531D">
      <w:pPr>
        <w:pStyle w:val="00-ScreenShot"/>
      </w:pPr>
      <w:r>
        <w:drawing>
          <wp:inline distT="0" distB="0" distL="0" distR="0" wp14:anchorId="1B01B8E1" wp14:editId="2C1E48E9">
            <wp:extent cx="638175" cy="1190625"/>
            <wp:effectExtent l="0" t="0" r="9525" b="952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7BBABE30" w14:textId="4190E307" w:rsidR="003E3686" w:rsidRPr="00414E28" w:rsidRDefault="003E3686" w:rsidP="00D149D9">
      <w:pPr>
        <w:pStyle w:val="ListParagraph"/>
        <w:numPr>
          <w:ilvl w:val="0"/>
          <w:numId w:val="32"/>
        </w:numPr>
        <w:spacing w:after="120" w:line="259" w:lineRule="auto"/>
        <w:ind w:left="403"/>
        <w:contextualSpacing w:val="0"/>
      </w:pPr>
      <w:r>
        <w:t xml:space="preserve">Select the </w:t>
      </w:r>
      <w:r w:rsidRPr="0003364A">
        <w:rPr>
          <w:b/>
        </w:rPr>
        <w:t xml:space="preserve">Fabric </w:t>
      </w:r>
      <w:r>
        <w:t>workspace.</w:t>
      </w:r>
    </w:p>
    <w:p w14:paraId="461F39AA" w14:textId="0465F129" w:rsidR="003E3686" w:rsidRDefault="003E3686" w:rsidP="00D149D9">
      <w:pPr>
        <w:pStyle w:val="ListParagraph"/>
        <w:numPr>
          <w:ilvl w:val="0"/>
          <w:numId w:val="32"/>
        </w:numPr>
        <w:spacing w:line="259" w:lineRule="auto"/>
      </w:pPr>
      <w:r>
        <w:t xml:space="preserve">Using the left hand navigation, Under </w:t>
      </w:r>
      <w:r w:rsidRPr="00414E28">
        <w:rPr>
          <w:b/>
        </w:rPr>
        <w:t>CLUSTER1</w:t>
      </w:r>
      <w:r>
        <w:t xml:space="preserve"> </w:t>
      </w:r>
      <w:r w:rsidR="005619E1">
        <w:t>right-click</w:t>
      </w:r>
      <w:r>
        <w:t xml:space="preserve"> </w:t>
      </w:r>
      <w:r w:rsidRPr="00414E28">
        <w:rPr>
          <w:b/>
        </w:rPr>
        <w:t>HYPER-V01</w:t>
      </w:r>
      <w:r>
        <w:t xml:space="preserve"> and choose </w:t>
      </w:r>
      <w:r w:rsidRPr="00414E28">
        <w:rPr>
          <w:b/>
        </w:rPr>
        <w:t>Properties</w:t>
      </w:r>
      <w:r>
        <w:t>.</w:t>
      </w:r>
    </w:p>
    <w:p w14:paraId="36F3FCE9" w14:textId="77777777" w:rsidR="003E3686" w:rsidRDefault="003E3686" w:rsidP="003E3686">
      <w:pPr>
        <w:pStyle w:val="00-ScreenShot"/>
      </w:pPr>
      <w:r>
        <w:drawing>
          <wp:inline distT="0" distB="0" distL="0" distR="0" wp14:anchorId="51044216" wp14:editId="59EB42F6">
            <wp:extent cx="2679700" cy="3979823"/>
            <wp:effectExtent l="0" t="0" r="6350" b="190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90061" cy="3995211"/>
                    </a:xfrm>
                    <a:prstGeom prst="rect">
                      <a:avLst/>
                    </a:prstGeom>
                  </pic:spPr>
                </pic:pic>
              </a:graphicData>
            </a:graphic>
          </wp:inline>
        </w:drawing>
      </w:r>
    </w:p>
    <w:p w14:paraId="493A3B6E" w14:textId="77777777" w:rsidR="003E3686" w:rsidRDefault="003E3686" w:rsidP="00D149D9">
      <w:pPr>
        <w:pStyle w:val="ppBodyText"/>
        <w:numPr>
          <w:ilvl w:val="0"/>
          <w:numId w:val="32"/>
        </w:numPr>
      </w:pPr>
      <w:r>
        <w:lastRenderedPageBreak/>
        <w:t xml:space="preserve">In the </w:t>
      </w:r>
      <w:r>
        <w:rPr>
          <w:b/>
        </w:rPr>
        <w:t xml:space="preserve">HYPER-V01.contoso.com Properties, </w:t>
      </w:r>
      <w:r w:rsidRPr="00660DFB">
        <w:t>c</w:t>
      </w:r>
      <w:r>
        <w:t xml:space="preserve">lick </w:t>
      </w:r>
      <w:r w:rsidRPr="00F4563E">
        <w:rPr>
          <w:b/>
        </w:rPr>
        <w:t>Storage</w:t>
      </w:r>
      <w:r>
        <w:t>.</w:t>
      </w:r>
    </w:p>
    <w:p w14:paraId="5A06BB0F" w14:textId="77777777" w:rsidR="003E3686" w:rsidRDefault="003E3686" w:rsidP="003E3686">
      <w:pPr>
        <w:pStyle w:val="00-ScreenShot"/>
      </w:pPr>
      <w:r>
        <w:drawing>
          <wp:inline distT="0" distB="0" distL="0" distR="0" wp14:anchorId="57F85940" wp14:editId="3AEEEA5C">
            <wp:extent cx="4445000" cy="331934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68570" cy="3336946"/>
                    </a:xfrm>
                    <a:prstGeom prst="rect">
                      <a:avLst/>
                    </a:prstGeom>
                  </pic:spPr>
                </pic:pic>
              </a:graphicData>
            </a:graphic>
          </wp:inline>
        </w:drawing>
      </w:r>
    </w:p>
    <w:p w14:paraId="4F430EF5" w14:textId="77777777" w:rsidR="003E3686" w:rsidRDefault="003E3686" w:rsidP="00D149D9">
      <w:pPr>
        <w:pStyle w:val="ppBodyText"/>
        <w:numPr>
          <w:ilvl w:val="0"/>
          <w:numId w:val="32"/>
        </w:numPr>
      </w:pPr>
      <w:r>
        <w:t xml:space="preserve">Click </w:t>
      </w:r>
      <w:r w:rsidRPr="00F4563E">
        <w:rPr>
          <w:b/>
        </w:rPr>
        <w:t>Add</w:t>
      </w:r>
      <w:r>
        <w:t xml:space="preserve"> | </w:t>
      </w:r>
      <w:r w:rsidRPr="00F4563E">
        <w:rPr>
          <w:b/>
        </w:rPr>
        <w:t xml:space="preserve">Add </w:t>
      </w:r>
      <w:proofErr w:type="spellStart"/>
      <w:r w:rsidRPr="00F4563E">
        <w:rPr>
          <w:b/>
        </w:rPr>
        <w:t>iSCSI</w:t>
      </w:r>
      <w:proofErr w:type="spellEnd"/>
      <w:r w:rsidRPr="00F4563E">
        <w:rPr>
          <w:b/>
        </w:rPr>
        <w:t xml:space="preserve"> Array</w:t>
      </w:r>
      <w:r>
        <w:t>.</w:t>
      </w:r>
    </w:p>
    <w:p w14:paraId="5AA1A50B" w14:textId="77777777" w:rsidR="003E3686" w:rsidRDefault="003E3686" w:rsidP="003E3686">
      <w:pPr>
        <w:pStyle w:val="00-ScreenShot"/>
      </w:pPr>
      <w:r>
        <w:drawing>
          <wp:inline distT="0" distB="0" distL="0" distR="0" wp14:anchorId="1E113F98" wp14:editId="16C1614B">
            <wp:extent cx="1375258" cy="990471"/>
            <wp:effectExtent l="0" t="0" r="0" b="63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85071" cy="997539"/>
                    </a:xfrm>
                    <a:prstGeom prst="rect">
                      <a:avLst/>
                    </a:prstGeom>
                  </pic:spPr>
                </pic:pic>
              </a:graphicData>
            </a:graphic>
          </wp:inline>
        </w:drawing>
      </w:r>
    </w:p>
    <w:p w14:paraId="06458140" w14:textId="77777777" w:rsidR="003E3686" w:rsidRDefault="003E3686" w:rsidP="00D149D9">
      <w:pPr>
        <w:pStyle w:val="ppBodyText"/>
        <w:numPr>
          <w:ilvl w:val="0"/>
          <w:numId w:val="32"/>
        </w:numPr>
      </w:pPr>
      <w:r>
        <w:t xml:space="preserve">In the drop down of </w:t>
      </w:r>
      <w:r w:rsidRPr="002D5BAD">
        <w:rPr>
          <w:b/>
        </w:rPr>
        <w:t>Array:</w:t>
      </w:r>
      <w:r>
        <w:t xml:space="preserve"> choose </w:t>
      </w:r>
      <w:r w:rsidRPr="002D5BAD">
        <w:rPr>
          <w:b/>
        </w:rPr>
        <w:t>VMM01</w:t>
      </w:r>
      <w:r>
        <w:t xml:space="preserve">, and then click </w:t>
      </w:r>
      <w:r w:rsidRPr="002D5BAD">
        <w:rPr>
          <w:b/>
        </w:rPr>
        <w:t>Create</w:t>
      </w:r>
      <w:r>
        <w:t>.</w:t>
      </w:r>
    </w:p>
    <w:p w14:paraId="337C1718" w14:textId="77777777" w:rsidR="003E3686" w:rsidRDefault="003E3686" w:rsidP="003E3686">
      <w:pPr>
        <w:pStyle w:val="00-ScreenShot"/>
      </w:pPr>
      <w:r>
        <w:drawing>
          <wp:inline distT="0" distB="0" distL="0" distR="0" wp14:anchorId="13BE4122" wp14:editId="02389DEE">
            <wp:extent cx="4363413" cy="31623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75575" cy="3171114"/>
                    </a:xfrm>
                    <a:prstGeom prst="rect">
                      <a:avLst/>
                    </a:prstGeom>
                  </pic:spPr>
                </pic:pic>
              </a:graphicData>
            </a:graphic>
          </wp:inline>
        </w:drawing>
      </w:r>
    </w:p>
    <w:p w14:paraId="3A8EB8F4" w14:textId="77777777" w:rsidR="003E3686" w:rsidRDefault="003E3686" w:rsidP="00D149D9">
      <w:pPr>
        <w:pStyle w:val="ppBodyText"/>
        <w:numPr>
          <w:ilvl w:val="0"/>
          <w:numId w:val="32"/>
        </w:numPr>
      </w:pPr>
      <w:r>
        <w:lastRenderedPageBreak/>
        <w:t xml:space="preserve">From the </w:t>
      </w:r>
      <w:r>
        <w:rPr>
          <w:b/>
        </w:rPr>
        <w:t xml:space="preserve">HYPER-V01.contoso.com Properties, </w:t>
      </w:r>
      <w:r w:rsidRPr="002D5BAD">
        <w:t>c</w:t>
      </w:r>
      <w:r>
        <w:t xml:space="preserve">lick </w:t>
      </w:r>
      <w:r w:rsidRPr="00972EB6">
        <w:rPr>
          <w:b/>
        </w:rPr>
        <w:t>OK</w:t>
      </w:r>
      <w:r>
        <w:t>.</w:t>
      </w:r>
    </w:p>
    <w:p w14:paraId="105A3C30" w14:textId="77777777" w:rsidR="003E3686" w:rsidRDefault="003E3686" w:rsidP="003E3686">
      <w:pPr>
        <w:pStyle w:val="00-ScreenShot"/>
      </w:pPr>
      <w:r>
        <w:drawing>
          <wp:inline distT="0" distB="0" distL="0" distR="0" wp14:anchorId="092C29D0" wp14:editId="7E4CCCBA">
            <wp:extent cx="4828032" cy="3586602"/>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835039" cy="3591807"/>
                    </a:xfrm>
                    <a:prstGeom prst="rect">
                      <a:avLst/>
                    </a:prstGeom>
                  </pic:spPr>
                </pic:pic>
              </a:graphicData>
            </a:graphic>
          </wp:inline>
        </w:drawing>
      </w:r>
    </w:p>
    <w:p w14:paraId="70C3C537" w14:textId="3535DDA5" w:rsidR="003E3686" w:rsidRDefault="003E3686" w:rsidP="00D149D9">
      <w:pPr>
        <w:pStyle w:val="ppBodyText"/>
        <w:numPr>
          <w:ilvl w:val="0"/>
          <w:numId w:val="32"/>
        </w:numPr>
      </w:pPr>
      <w:r w:rsidRPr="00C56360">
        <w:rPr>
          <w:b/>
        </w:rPr>
        <w:t xml:space="preserve">Repeat </w:t>
      </w:r>
      <w:r w:rsidR="00C56360" w:rsidRPr="00C56360">
        <w:rPr>
          <w:b/>
        </w:rPr>
        <w:t>Steps 3 through 7</w:t>
      </w:r>
      <w:r>
        <w:t xml:space="preserve"> on </w:t>
      </w:r>
      <w:r>
        <w:rPr>
          <w:b/>
        </w:rPr>
        <w:t>HYPER-V02.</w:t>
      </w:r>
      <w:r>
        <w:t xml:space="preserve"> </w:t>
      </w:r>
    </w:p>
    <w:p w14:paraId="2171CFA2" w14:textId="77777777" w:rsidR="003E3686" w:rsidRPr="002D5BAD" w:rsidRDefault="003E3686" w:rsidP="00D149D9">
      <w:pPr>
        <w:pStyle w:val="ppBodyText"/>
        <w:numPr>
          <w:ilvl w:val="0"/>
          <w:numId w:val="32"/>
        </w:numPr>
      </w:pPr>
      <w:r>
        <w:t xml:space="preserve">In the left hand navigation, under </w:t>
      </w:r>
      <w:r w:rsidRPr="00E154D4">
        <w:rPr>
          <w:b/>
        </w:rPr>
        <w:t>Storage</w:t>
      </w:r>
      <w:r>
        <w:t xml:space="preserve">, click on </w:t>
      </w:r>
      <w:r>
        <w:rPr>
          <w:b/>
        </w:rPr>
        <w:t>Classification and Pools.</w:t>
      </w:r>
    </w:p>
    <w:p w14:paraId="26374F0C" w14:textId="77777777" w:rsidR="003E3686" w:rsidRDefault="003E3686" w:rsidP="003E3686">
      <w:pPr>
        <w:pStyle w:val="00-ScreenShot"/>
      </w:pPr>
      <w:r>
        <w:drawing>
          <wp:inline distT="0" distB="0" distL="0" distR="0" wp14:anchorId="6356F64D" wp14:editId="435C5019">
            <wp:extent cx="1663700" cy="1112359"/>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1663700" cy="1112359"/>
                    </a:xfrm>
                    <a:prstGeom prst="rect">
                      <a:avLst/>
                    </a:prstGeom>
                  </pic:spPr>
                </pic:pic>
              </a:graphicData>
            </a:graphic>
          </wp:inline>
        </w:drawing>
      </w:r>
    </w:p>
    <w:p w14:paraId="32E046FE" w14:textId="77777777" w:rsidR="003E3686" w:rsidRDefault="003E3686" w:rsidP="00D149D9">
      <w:pPr>
        <w:pStyle w:val="ppBodyText"/>
        <w:numPr>
          <w:ilvl w:val="0"/>
          <w:numId w:val="32"/>
        </w:numPr>
      </w:pPr>
      <w:r>
        <w:t xml:space="preserve">From the navigation ribbon, click on </w:t>
      </w:r>
      <w:r w:rsidRPr="00972EB6">
        <w:rPr>
          <w:b/>
        </w:rPr>
        <w:t>Allocate Capacity</w:t>
      </w:r>
      <w:r>
        <w:t>.</w:t>
      </w:r>
    </w:p>
    <w:p w14:paraId="61104AA0" w14:textId="77777777" w:rsidR="003E3686" w:rsidRDefault="003E3686" w:rsidP="003E3686">
      <w:pPr>
        <w:pStyle w:val="00-ScreenShot"/>
      </w:pPr>
      <w:r>
        <w:drawing>
          <wp:inline distT="0" distB="0" distL="0" distR="0" wp14:anchorId="51ACF70F" wp14:editId="6B6074AF">
            <wp:extent cx="1727200" cy="1014034"/>
            <wp:effectExtent l="0" t="0" r="635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37240" cy="1019928"/>
                    </a:xfrm>
                    <a:prstGeom prst="rect">
                      <a:avLst/>
                    </a:prstGeom>
                  </pic:spPr>
                </pic:pic>
              </a:graphicData>
            </a:graphic>
          </wp:inline>
        </w:drawing>
      </w:r>
    </w:p>
    <w:p w14:paraId="490BB97C" w14:textId="77777777" w:rsidR="003E3686" w:rsidRDefault="003E3686" w:rsidP="00D149D9">
      <w:pPr>
        <w:pStyle w:val="ppBodyText"/>
        <w:numPr>
          <w:ilvl w:val="0"/>
          <w:numId w:val="32"/>
        </w:numPr>
      </w:pPr>
      <w:r>
        <w:t xml:space="preserve">In the </w:t>
      </w:r>
      <w:r>
        <w:rPr>
          <w:b/>
        </w:rPr>
        <w:t xml:space="preserve">Allocate Storage Capacity </w:t>
      </w:r>
      <w:r>
        <w:t xml:space="preserve">window, under </w:t>
      </w:r>
      <w:r w:rsidRPr="00972EB6">
        <w:rPr>
          <w:b/>
        </w:rPr>
        <w:t>Host groups:</w:t>
      </w:r>
      <w:r>
        <w:t xml:space="preserve"> choose </w:t>
      </w:r>
      <w:r w:rsidRPr="00972EB6">
        <w:rPr>
          <w:b/>
        </w:rPr>
        <w:t>PRODUCTION</w:t>
      </w:r>
      <w:r>
        <w:t xml:space="preserve"> from the drop down list.</w:t>
      </w:r>
    </w:p>
    <w:p w14:paraId="61D7B052" w14:textId="77777777" w:rsidR="003E3686" w:rsidRDefault="003E3686" w:rsidP="003E3686">
      <w:pPr>
        <w:pStyle w:val="00-ScreenShot"/>
      </w:pPr>
      <w:r>
        <w:drawing>
          <wp:inline distT="0" distB="0" distL="0" distR="0" wp14:anchorId="481FBBD1" wp14:editId="48CB773D">
            <wp:extent cx="7048835" cy="548640"/>
            <wp:effectExtent l="0" t="0" r="0" b="381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7099058" cy="552549"/>
                    </a:xfrm>
                    <a:prstGeom prst="rect">
                      <a:avLst/>
                    </a:prstGeom>
                  </pic:spPr>
                </pic:pic>
              </a:graphicData>
            </a:graphic>
          </wp:inline>
        </w:drawing>
      </w:r>
    </w:p>
    <w:p w14:paraId="61A78099" w14:textId="77777777" w:rsidR="00B01F93" w:rsidRDefault="00B01F93" w:rsidP="003E3686">
      <w:pPr>
        <w:pStyle w:val="00-ScreenShot"/>
      </w:pPr>
    </w:p>
    <w:p w14:paraId="40AA3002" w14:textId="77777777" w:rsidR="004B4A62" w:rsidRDefault="004B4A62" w:rsidP="003E3686">
      <w:pPr>
        <w:pStyle w:val="00-ScreenShot"/>
      </w:pPr>
    </w:p>
    <w:p w14:paraId="2A9437AC" w14:textId="77777777" w:rsidR="003E3686" w:rsidRPr="002D5BAD" w:rsidRDefault="003E3686" w:rsidP="00D149D9">
      <w:pPr>
        <w:pStyle w:val="ppBodyText"/>
        <w:numPr>
          <w:ilvl w:val="0"/>
          <w:numId w:val="32"/>
        </w:numPr>
      </w:pPr>
      <w:r>
        <w:lastRenderedPageBreak/>
        <w:t xml:space="preserve">Click </w:t>
      </w:r>
      <w:r w:rsidRPr="00972EB6">
        <w:rPr>
          <w:b/>
        </w:rPr>
        <w:t>Allocate Storage Pools…</w:t>
      </w:r>
    </w:p>
    <w:p w14:paraId="13287AF5" w14:textId="77777777" w:rsidR="003E3686" w:rsidRPr="00972EB6" w:rsidRDefault="003E3686" w:rsidP="003E3686">
      <w:pPr>
        <w:pStyle w:val="00-ScreenShot"/>
      </w:pPr>
      <w:r>
        <w:drawing>
          <wp:inline distT="0" distB="0" distL="0" distR="0" wp14:anchorId="19A2391F" wp14:editId="70D77D43">
            <wp:extent cx="5259589" cy="11430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80674" cy="1147582"/>
                    </a:xfrm>
                    <a:prstGeom prst="rect">
                      <a:avLst/>
                    </a:prstGeom>
                  </pic:spPr>
                </pic:pic>
              </a:graphicData>
            </a:graphic>
          </wp:inline>
        </w:drawing>
      </w:r>
    </w:p>
    <w:p w14:paraId="1301C8B2" w14:textId="7449E012" w:rsidR="003E3686" w:rsidRDefault="0003364A" w:rsidP="00D149D9">
      <w:pPr>
        <w:pStyle w:val="ppBodyText"/>
        <w:numPr>
          <w:ilvl w:val="0"/>
          <w:numId w:val="32"/>
        </w:numPr>
      </w:pPr>
      <w:r>
        <w:t xml:space="preserve">On </w:t>
      </w:r>
      <w:r w:rsidR="003E3686">
        <w:t xml:space="preserve">the </w:t>
      </w:r>
      <w:r w:rsidR="003E3686">
        <w:rPr>
          <w:b/>
        </w:rPr>
        <w:t xml:space="preserve">Allocate Storage </w:t>
      </w:r>
      <w:r w:rsidR="003E3686" w:rsidRPr="00E154D4">
        <w:rPr>
          <w:b/>
        </w:rPr>
        <w:t>Pools</w:t>
      </w:r>
      <w:r w:rsidR="003E3686">
        <w:t xml:space="preserve"> page, select the </w:t>
      </w:r>
      <w:r w:rsidR="003E3686" w:rsidRPr="00972EB6">
        <w:rPr>
          <w:b/>
        </w:rPr>
        <w:t>Display as available only storage arrays that are visible to any host in the host group</w:t>
      </w:r>
      <w:r w:rsidR="00DA4F9E">
        <w:t xml:space="preserve"> check box.</w:t>
      </w:r>
    </w:p>
    <w:p w14:paraId="467D1746" w14:textId="77777777" w:rsidR="003E3686" w:rsidRDefault="003E3686" w:rsidP="003E3686">
      <w:pPr>
        <w:pStyle w:val="00-ScreenShot"/>
      </w:pPr>
      <w:r>
        <w:drawing>
          <wp:inline distT="0" distB="0" distL="0" distR="0" wp14:anchorId="71A5FE8D" wp14:editId="4665586F">
            <wp:extent cx="5186008" cy="850900"/>
            <wp:effectExtent l="0" t="0" r="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40400" cy="859824"/>
                    </a:xfrm>
                    <a:prstGeom prst="rect">
                      <a:avLst/>
                    </a:prstGeom>
                  </pic:spPr>
                </pic:pic>
              </a:graphicData>
            </a:graphic>
          </wp:inline>
        </w:drawing>
      </w:r>
    </w:p>
    <w:p w14:paraId="47F2C4A0" w14:textId="77777777" w:rsidR="003E3686" w:rsidRDefault="003E3686" w:rsidP="00D149D9">
      <w:pPr>
        <w:pStyle w:val="ppBodyText"/>
        <w:numPr>
          <w:ilvl w:val="0"/>
          <w:numId w:val="32"/>
        </w:numPr>
      </w:pPr>
      <w:r>
        <w:t xml:space="preserve">Select the </w:t>
      </w:r>
      <w:proofErr w:type="spellStart"/>
      <w:r>
        <w:rPr>
          <w:b/>
        </w:rPr>
        <w:t>iSCSITarget</w:t>
      </w:r>
      <w:proofErr w:type="spellEnd"/>
      <w:r>
        <w:rPr>
          <w:b/>
        </w:rPr>
        <w:t xml:space="preserve">: VMM01 E: </w:t>
      </w:r>
      <w:r>
        <w:t xml:space="preserve">from the list of </w:t>
      </w:r>
      <w:r>
        <w:rPr>
          <w:b/>
        </w:rPr>
        <w:t xml:space="preserve">Available Storage </w:t>
      </w:r>
      <w:r w:rsidRPr="002B5C78">
        <w:t>Pools</w:t>
      </w:r>
      <w:r>
        <w:t xml:space="preserve"> and c</w:t>
      </w:r>
      <w:r w:rsidRPr="002B5C78">
        <w:t>lick</w:t>
      </w:r>
      <w:r>
        <w:t xml:space="preserve"> </w:t>
      </w:r>
      <w:r w:rsidRPr="00972EB6">
        <w:rPr>
          <w:b/>
        </w:rPr>
        <w:t>Add</w:t>
      </w:r>
      <w:r>
        <w:t xml:space="preserve">, then click </w:t>
      </w:r>
      <w:r>
        <w:rPr>
          <w:b/>
        </w:rPr>
        <w:t>OK.</w:t>
      </w:r>
    </w:p>
    <w:p w14:paraId="476E130E" w14:textId="77777777" w:rsidR="003E3686" w:rsidRPr="00972EB6" w:rsidRDefault="003E3686" w:rsidP="003E3686">
      <w:pPr>
        <w:pStyle w:val="00-ScreenShot"/>
      </w:pPr>
      <w:r>
        <w:drawing>
          <wp:inline distT="0" distB="0" distL="0" distR="0" wp14:anchorId="4DF0B8A0" wp14:editId="26E7AAB1">
            <wp:extent cx="4198924" cy="166222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12533" cy="1667612"/>
                    </a:xfrm>
                    <a:prstGeom prst="rect">
                      <a:avLst/>
                    </a:prstGeom>
                  </pic:spPr>
                </pic:pic>
              </a:graphicData>
            </a:graphic>
          </wp:inline>
        </w:drawing>
      </w:r>
    </w:p>
    <w:p w14:paraId="64DDCD43" w14:textId="77777777" w:rsidR="003E3686" w:rsidRDefault="003E3686" w:rsidP="00D149D9">
      <w:pPr>
        <w:pStyle w:val="ppBodyText"/>
        <w:numPr>
          <w:ilvl w:val="0"/>
          <w:numId w:val="32"/>
        </w:numPr>
      </w:pPr>
      <w:r>
        <w:t xml:space="preserve">On the </w:t>
      </w:r>
      <w:r>
        <w:rPr>
          <w:b/>
        </w:rPr>
        <w:t xml:space="preserve">Allocate Storage </w:t>
      </w:r>
      <w:r w:rsidRPr="002B5C78">
        <w:rPr>
          <w:b/>
        </w:rPr>
        <w:t>Capacity</w:t>
      </w:r>
      <w:r>
        <w:t xml:space="preserve"> page, c</w:t>
      </w:r>
      <w:r w:rsidRPr="002B5C78">
        <w:t>lick</w:t>
      </w:r>
      <w:r>
        <w:t xml:space="preserve"> </w:t>
      </w:r>
      <w:r w:rsidRPr="00972EB6">
        <w:rPr>
          <w:b/>
        </w:rPr>
        <w:t>Close</w:t>
      </w:r>
      <w:r>
        <w:t>.</w:t>
      </w:r>
    </w:p>
    <w:p w14:paraId="2C1860A1" w14:textId="77777777" w:rsidR="003E3686" w:rsidRDefault="003E3686" w:rsidP="003E3686">
      <w:pPr>
        <w:pStyle w:val="00-ScreenShot"/>
      </w:pPr>
      <w:r>
        <w:drawing>
          <wp:inline distT="0" distB="0" distL="0" distR="0" wp14:anchorId="208C169A" wp14:editId="394BE4AB">
            <wp:extent cx="3238334" cy="3401568"/>
            <wp:effectExtent l="0" t="0" r="635" b="889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54753" cy="3418815"/>
                    </a:xfrm>
                    <a:prstGeom prst="rect">
                      <a:avLst/>
                    </a:prstGeom>
                  </pic:spPr>
                </pic:pic>
              </a:graphicData>
            </a:graphic>
          </wp:inline>
        </w:drawing>
      </w:r>
    </w:p>
    <w:p w14:paraId="3E3FB96F" w14:textId="458741D4" w:rsidR="003E3686" w:rsidRDefault="005619E1" w:rsidP="00D149D9">
      <w:pPr>
        <w:pStyle w:val="ppBodyText"/>
        <w:numPr>
          <w:ilvl w:val="0"/>
          <w:numId w:val="32"/>
        </w:numPr>
      </w:pPr>
      <w:r>
        <w:lastRenderedPageBreak/>
        <w:t>Right-click</w:t>
      </w:r>
      <w:r w:rsidR="003E3686">
        <w:t xml:space="preserve"> on </w:t>
      </w:r>
      <w:r w:rsidR="003E3686" w:rsidRPr="00972EB6">
        <w:rPr>
          <w:b/>
        </w:rPr>
        <w:t>CLUSTER1</w:t>
      </w:r>
      <w:r w:rsidR="003E3686">
        <w:t xml:space="preserve"> and choose </w:t>
      </w:r>
      <w:r w:rsidR="003E3686" w:rsidRPr="00972EB6">
        <w:rPr>
          <w:b/>
        </w:rPr>
        <w:t>Properties</w:t>
      </w:r>
      <w:r w:rsidR="003E3686">
        <w:t>.</w:t>
      </w:r>
    </w:p>
    <w:p w14:paraId="2DB9B2F7" w14:textId="77777777" w:rsidR="003E3686" w:rsidRDefault="003E3686" w:rsidP="003E3686">
      <w:pPr>
        <w:pStyle w:val="00-ScreenShot"/>
      </w:pPr>
      <w:r>
        <w:drawing>
          <wp:inline distT="0" distB="0" distL="0" distR="0" wp14:anchorId="2F903BFB" wp14:editId="3B4AFEEF">
            <wp:extent cx="2895600" cy="2767617"/>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911621" cy="2782930"/>
                    </a:xfrm>
                    <a:prstGeom prst="rect">
                      <a:avLst/>
                    </a:prstGeom>
                  </pic:spPr>
                </pic:pic>
              </a:graphicData>
            </a:graphic>
          </wp:inline>
        </w:drawing>
      </w:r>
    </w:p>
    <w:p w14:paraId="481366D3" w14:textId="77777777" w:rsidR="003E3686" w:rsidRDefault="003E3686" w:rsidP="00D149D9">
      <w:pPr>
        <w:pStyle w:val="ppBodyText"/>
        <w:numPr>
          <w:ilvl w:val="0"/>
          <w:numId w:val="32"/>
        </w:numPr>
      </w:pPr>
      <w:r>
        <w:t xml:space="preserve">In the </w:t>
      </w:r>
      <w:r>
        <w:rPr>
          <w:b/>
        </w:rPr>
        <w:t xml:space="preserve">CLUSTER1.contoso.com Properties </w:t>
      </w:r>
      <w:r w:rsidRPr="002B5C78">
        <w:t>window, c</w:t>
      </w:r>
      <w:r>
        <w:t xml:space="preserve">lick </w:t>
      </w:r>
      <w:r w:rsidRPr="00972EB6">
        <w:rPr>
          <w:b/>
        </w:rPr>
        <w:t>Shared Volumes</w:t>
      </w:r>
      <w:r>
        <w:t xml:space="preserve">, and then click </w:t>
      </w:r>
      <w:r>
        <w:rPr>
          <w:b/>
        </w:rPr>
        <w:t>Add.</w:t>
      </w:r>
    </w:p>
    <w:p w14:paraId="2B5C963A" w14:textId="77777777" w:rsidR="003E3686" w:rsidRDefault="003E3686" w:rsidP="003E3686">
      <w:pPr>
        <w:pStyle w:val="00-ScreenShot"/>
      </w:pPr>
      <w:r>
        <w:drawing>
          <wp:inline distT="0" distB="0" distL="0" distR="0" wp14:anchorId="4E371B43" wp14:editId="331DC0BE">
            <wp:extent cx="4099560" cy="3061384"/>
            <wp:effectExtent l="0" t="0" r="0" b="571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07425" cy="3067257"/>
                    </a:xfrm>
                    <a:prstGeom prst="rect">
                      <a:avLst/>
                    </a:prstGeom>
                  </pic:spPr>
                </pic:pic>
              </a:graphicData>
            </a:graphic>
          </wp:inline>
        </w:drawing>
      </w:r>
    </w:p>
    <w:p w14:paraId="19FC064A" w14:textId="77777777" w:rsidR="003E3686" w:rsidRDefault="003E3686" w:rsidP="00D149D9">
      <w:pPr>
        <w:pStyle w:val="ppBodyText"/>
        <w:numPr>
          <w:ilvl w:val="0"/>
          <w:numId w:val="32"/>
        </w:numPr>
      </w:pPr>
      <w:r>
        <w:t xml:space="preserve">On the </w:t>
      </w:r>
      <w:r>
        <w:rPr>
          <w:b/>
        </w:rPr>
        <w:t xml:space="preserve">Add Cluster Shares </w:t>
      </w:r>
      <w:r w:rsidRPr="00C53171">
        <w:rPr>
          <w:b/>
        </w:rPr>
        <w:t>Volume</w:t>
      </w:r>
      <w:r>
        <w:t xml:space="preserve"> wizard, c</w:t>
      </w:r>
      <w:r w:rsidRPr="002B5C78">
        <w:t>lick</w:t>
      </w:r>
      <w:r>
        <w:t xml:space="preserve"> </w:t>
      </w:r>
      <w:r w:rsidRPr="00972EB6">
        <w:rPr>
          <w:b/>
        </w:rPr>
        <w:t>Create Logical Unit</w:t>
      </w:r>
      <w:r>
        <w:t>.</w:t>
      </w:r>
    </w:p>
    <w:p w14:paraId="748A08D7" w14:textId="77777777" w:rsidR="003E3686" w:rsidRDefault="003E3686" w:rsidP="003E3686">
      <w:pPr>
        <w:pStyle w:val="ppBodyText"/>
        <w:numPr>
          <w:ilvl w:val="0"/>
          <w:numId w:val="0"/>
        </w:numPr>
        <w:ind w:left="45"/>
        <w:jc w:val="center"/>
      </w:pPr>
      <w:r>
        <w:rPr>
          <w:noProof/>
          <w:lang w:bidi="ar-SA"/>
        </w:rPr>
        <w:drawing>
          <wp:inline distT="0" distB="0" distL="0" distR="0" wp14:anchorId="177805FA" wp14:editId="728A1033">
            <wp:extent cx="4162348" cy="1834313"/>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1" b="1317"/>
                    <a:stretch/>
                  </pic:blipFill>
                  <pic:spPr bwMode="auto">
                    <a:xfrm>
                      <a:off x="0" y="0"/>
                      <a:ext cx="4185183" cy="1844376"/>
                    </a:xfrm>
                    <a:prstGeom prst="rect">
                      <a:avLst/>
                    </a:prstGeom>
                    <a:ln>
                      <a:noFill/>
                    </a:ln>
                    <a:extLst>
                      <a:ext uri="{53640926-AAD7-44D8-BBD7-CCE9431645EC}">
                        <a14:shadowObscured xmlns:a14="http://schemas.microsoft.com/office/drawing/2010/main"/>
                      </a:ext>
                    </a:extLst>
                  </pic:spPr>
                </pic:pic>
              </a:graphicData>
            </a:graphic>
          </wp:inline>
        </w:drawing>
      </w:r>
    </w:p>
    <w:p w14:paraId="6E8216A4" w14:textId="77777777" w:rsidR="003E3686" w:rsidRDefault="003E3686" w:rsidP="00D149D9">
      <w:pPr>
        <w:pStyle w:val="ppBodyText"/>
        <w:numPr>
          <w:ilvl w:val="0"/>
          <w:numId w:val="32"/>
        </w:numPr>
      </w:pPr>
      <w:r>
        <w:lastRenderedPageBreak/>
        <w:t xml:space="preserve">In the </w:t>
      </w:r>
      <w:r>
        <w:rPr>
          <w:b/>
        </w:rPr>
        <w:t xml:space="preserve">Create Logical </w:t>
      </w:r>
      <w:r w:rsidRPr="00FC5F62">
        <w:rPr>
          <w:b/>
        </w:rPr>
        <w:t>Unit</w:t>
      </w:r>
      <w:r>
        <w:t xml:space="preserve"> window, i</w:t>
      </w:r>
      <w:r w:rsidRPr="002B5C78">
        <w:t>n</w:t>
      </w:r>
      <w:r>
        <w:t xml:space="preserve"> the </w:t>
      </w:r>
      <w:r w:rsidRPr="00972EB6">
        <w:rPr>
          <w:b/>
        </w:rPr>
        <w:t>Name:</w:t>
      </w:r>
      <w:r>
        <w:t xml:space="preserve"> box type </w:t>
      </w:r>
      <w:r w:rsidRPr="00972EB6">
        <w:rPr>
          <w:b/>
        </w:rPr>
        <w:t>CSV1</w:t>
      </w:r>
      <w:r>
        <w:t xml:space="preserve"> and click </w:t>
      </w:r>
      <w:r w:rsidRPr="002B5C78">
        <w:rPr>
          <w:b/>
        </w:rPr>
        <w:t>OK</w:t>
      </w:r>
      <w:r>
        <w:t>.</w:t>
      </w:r>
    </w:p>
    <w:p w14:paraId="0FAB7935" w14:textId="77777777" w:rsidR="003E3686" w:rsidRDefault="003E3686" w:rsidP="003E3686">
      <w:pPr>
        <w:pStyle w:val="00-ScreenShot"/>
      </w:pPr>
      <w:r>
        <w:drawing>
          <wp:inline distT="0" distB="0" distL="0" distR="0" wp14:anchorId="359C6033" wp14:editId="762E0183">
            <wp:extent cx="3225800" cy="2582087"/>
            <wp:effectExtent l="0" t="0" r="0" b="889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51464" cy="2602629"/>
                    </a:xfrm>
                    <a:prstGeom prst="rect">
                      <a:avLst/>
                    </a:prstGeom>
                  </pic:spPr>
                </pic:pic>
              </a:graphicData>
            </a:graphic>
          </wp:inline>
        </w:drawing>
      </w:r>
    </w:p>
    <w:p w14:paraId="4055A1D2" w14:textId="77777777" w:rsidR="003E3686" w:rsidRPr="002B5C78" w:rsidRDefault="003E3686" w:rsidP="00D149D9">
      <w:pPr>
        <w:pStyle w:val="ppBodyText"/>
        <w:numPr>
          <w:ilvl w:val="0"/>
          <w:numId w:val="32"/>
        </w:numPr>
      </w:pPr>
      <w:r>
        <w:t xml:space="preserve">From the </w:t>
      </w:r>
      <w:r>
        <w:rPr>
          <w:b/>
        </w:rPr>
        <w:t xml:space="preserve">Add Cluster Shared Volume </w:t>
      </w:r>
      <w:r>
        <w:t xml:space="preserve">window, in the white </w:t>
      </w:r>
      <w:r w:rsidRPr="006359C3">
        <w:rPr>
          <w:b/>
        </w:rPr>
        <w:t>Volume Label</w:t>
      </w:r>
      <w:r>
        <w:t xml:space="preserve"> box type </w:t>
      </w:r>
      <w:r w:rsidRPr="006359C3">
        <w:rPr>
          <w:b/>
        </w:rPr>
        <w:t>CSV1</w:t>
      </w:r>
      <w:r>
        <w:t xml:space="preserve"> and check mark </w:t>
      </w:r>
      <w:r w:rsidRPr="006359C3">
        <w:rPr>
          <w:b/>
        </w:rPr>
        <w:t>Quick Format</w:t>
      </w:r>
      <w:r>
        <w:t xml:space="preserve"> and </w:t>
      </w:r>
      <w:r w:rsidRPr="006359C3">
        <w:rPr>
          <w:b/>
        </w:rPr>
        <w:t>Force</w:t>
      </w:r>
      <w:r>
        <w:rPr>
          <w:b/>
        </w:rPr>
        <w:t xml:space="preserve"> Format</w:t>
      </w:r>
      <w:r>
        <w:t xml:space="preserve">, and then click </w:t>
      </w:r>
      <w:r>
        <w:rPr>
          <w:b/>
        </w:rPr>
        <w:t>OK.</w:t>
      </w:r>
    </w:p>
    <w:p w14:paraId="302DDEA4" w14:textId="77777777" w:rsidR="003E3686" w:rsidRDefault="003E3686" w:rsidP="003E3686">
      <w:pPr>
        <w:pStyle w:val="00-ScreenShot"/>
      </w:pPr>
      <w:r>
        <w:drawing>
          <wp:inline distT="0" distB="0" distL="0" distR="0" wp14:anchorId="2704CC87" wp14:editId="7E272D95">
            <wp:extent cx="6327648" cy="594096"/>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399000" cy="600795"/>
                    </a:xfrm>
                    <a:prstGeom prst="rect">
                      <a:avLst/>
                    </a:prstGeom>
                  </pic:spPr>
                </pic:pic>
              </a:graphicData>
            </a:graphic>
          </wp:inline>
        </w:drawing>
      </w:r>
    </w:p>
    <w:p w14:paraId="6AC2FBE3" w14:textId="77777777" w:rsidR="003E3686" w:rsidRDefault="003E3686" w:rsidP="00D149D9">
      <w:pPr>
        <w:pStyle w:val="ppBodyText"/>
        <w:numPr>
          <w:ilvl w:val="0"/>
          <w:numId w:val="32"/>
        </w:numPr>
      </w:pPr>
      <w:r>
        <w:t xml:space="preserve">From the </w:t>
      </w:r>
      <w:r>
        <w:rPr>
          <w:b/>
        </w:rPr>
        <w:t xml:space="preserve">Cluster Shared Volumes </w:t>
      </w:r>
      <w:r>
        <w:t xml:space="preserve">page, click </w:t>
      </w:r>
      <w:r w:rsidRPr="006359C3">
        <w:rPr>
          <w:b/>
        </w:rPr>
        <w:t>OK</w:t>
      </w:r>
      <w:r>
        <w:t xml:space="preserve">.  VMM will then provision a LUN from the </w:t>
      </w:r>
      <w:proofErr w:type="spellStart"/>
      <w:r>
        <w:t>iSCSI</w:t>
      </w:r>
      <w:proofErr w:type="spellEnd"/>
      <w:r>
        <w:t xml:space="preserve"> Target, </w:t>
      </w:r>
      <w:proofErr w:type="gramStart"/>
      <w:r>
        <w:t>then</w:t>
      </w:r>
      <w:proofErr w:type="gramEnd"/>
      <w:r>
        <w:t xml:space="preserve"> create a Cluster Shared Volume from this LUN.  This LUN </w:t>
      </w:r>
      <w:proofErr w:type="gramStart"/>
      <w:r>
        <w:t>will be presented</w:t>
      </w:r>
      <w:proofErr w:type="gramEnd"/>
      <w:r>
        <w:t xml:space="preserve"> to all nodes in the cluster.</w:t>
      </w:r>
    </w:p>
    <w:p w14:paraId="55462A26" w14:textId="77777777" w:rsidR="003E3686" w:rsidRDefault="003E3686" w:rsidP="003E3686">
      <w:pPr>
        <w:pStyle w:val="00-ScreenShot"/>
      </w:pPr>
      <w:r>
        <w:drawing>
          <wp:inline distT="0" distB="0" distL="0" distR="0" wp14:anchorId="400CA577" wp14:editId="40349548">
            <wp:extent cx="3599078" cy="3259898"/>
            <wp:effectExtent l="0" t="0" r="190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7547" cy="3267569"/>
                    </a:xfrm>
                    <a:prstGeom prst="rect">
                      <a:avLst/>
                    </a:prstGeom>
                  </pic:spPr>
                </pic:pic>
              </a:graphicData>
            </a:graphic>
          </wp:inline>
        </w:drawing>
      </w:r>
    </w:p>
    <w:p w14:paraId="7FCBE937" w14:textId="77777777" w:rsidR="003E3686" w:rsidRPr="002B5C78" w:rsidRDefault="003E3686" w:rsidP="003E3686">
      <w:pPr>
        <w:pStyle w:val="ppBodyText"/>
        <w:numPr>
          <w:ilvl w:val="0"/>
          <w:numId w:val="0"/>
        </w:numPr>
      </w:pPr>
    </w:p>
    <w:p w14:paraId="511B6C25" w14:textId="774CB861" w:rsidR="009017B1" w:rsidRDefault="00F41F02" w:rsidP="00B01F93">
      <w:pPr>
        <w:ind w:left="720" w:hanging="360"/>
        <w:jc w:val="center"/>
        <w:rPr>
          <w:rFonts w:asciiTheme="majorHAnsi" w:eastAsiaTheme="majorEastAsia" w:hAnsiTheme="majorHAnsi" w:cstheme="majorBidi"/>
          <w:color w:val="17365D" w:themeColor="text2" w:themeShade="BF"/>
          <w:spacing w:val="5"/>
          <w:kern w:val="28"/>
          <w:sz w:val="52"/>
          <w:szCs w:val="52"/>
        </w:rPr>
      </w:pPr>
      <w:r>
        <w:t>------------------------------------------------------------END OF LAB 8------------------------------------------------------------</w:t>
      </w:r>
      <w:bookmarkStart w:id="63" w:name="_Toc364410701"/>
      <w:r w:rsidR="009017B1">
        <w:br w:type="page"/>
      </w:r>
    </w:p>
    <w:bookmarkStart w:id="64" w:name="_Toc366171508" w:displacedByCustomXml="next"/>
    <w:sdt>
      <w:sdtPr>
        <w:rPr>
          <w:b/>
          <w:sz w:val="56"/>
          <w:szCs w:val="56"/>
        </w:rPr>
        <w:alias w:val="Topic"/>
        <w:tag w:val="9b28405c-4706-4849-b895-81eddc365c6a"/>
        <w:id w:val="219257396"/>
        <w:placeholder>
          <w:docPart w:val="6C79053A2D5C461E8C878EAA7FC22143"/>
        </w:placeholder>
        <w:text/>
      </w:sdtPr>
      <w:sdtEndPr/>
      <w:sdtContent>
        <w:p w14:paraId="0A687FE4" w14:textId="3454A8DB" w:rsidR="00D471F5" w:rsidRDefault="00D471F5" w:rsidP="00D471F5">
          <w:pPr>
            <w:pStyle w:val="ppTopic"/>
            <w:rPr>
              <w:rFonts w:asciiTheme="minorHAnsi" w:eastAsiaTheme="minorHAnsi" w:hAnsiTheme="minorHAnsi" w:cstheme="minorBidi"/>
              <w:b/>
              <w:color w:val="auto"/>
              <w:spacing w:val="0"/>
              <w:kern w:val="0"/>
              <w:sz w:val="56"/>
              <w:szCs w:val="56"/>
            </w:rPr>
          </w:pPr>
          <w:r>
            <w:rPr>
              <w:b/>
              <w:sz w:val="56"/>
              <w:szCs w:val="56"/>
            </w:rPr>
            <w:t>Lab 9</w:t>
          </w:r>
          <w:r w:rsidRPr="00AE24D6">
            <w:rPr>
              <w:b/>
              <w:sz w:val="56"/>
              <w:szCs w:val="56"/>
            </w:rPr>
            <w:t xml:space="preserve">: </w:t>
          </w:r>
          <w:r>
            <w:rPr>
              <w:b/>
              <w:sz w:val="56"/>
              <w:szCs w:val="56"/>
            </w:rPr>
            <w:t xml:space="preserve">Network Configuration </w:t>
          </w:r>
          <w:r w:rsidR="00FE368F">
            <w:rPr>
              <w:b/>
              <w:sz w:val="56"/>
              <w:szCs w:val="56"/>
            </w:rPr>
            <w:t>with</w:t>
          </w:r>
          <w:r>
            <w:rPr>
              <w:b/>
              <w:sz w:val="56"/>
              <w:szCs w:val="56"/>
            </w:rPr>
            <w:t xml:space="preserve"> VMM</w:t>
          </w:r>
        </w:p>
      </w:sdtContent>
    </w:sdt>
    <w:bookmarkEnd w:id="64" w:displacedByCustomXml="prev"/>
    <w:bookmarkStart w:id="65" w:name="_Toc366171509"/>
    <w:p w14:paraId="1A42CF92" w14:textId="47EB2BDA" w:rsidR="003E3686" w:rsidRDefault="00A670E4" w:rsidP="00D471F5">
      <w:pPr>
        <w:pStyle w:val="ppTopic"/>
      </w:pPr>
      <w:sdt>
        <w:sdtPr>
          <w:alias w:val="Topic"/>
          <w:tag w:val="9b28405c-4706-4849-b895-81eddc365c6a"/>
          <w:id w:val="667830183"/>
          <w:placeholder>
            <w:docPart w:val="AE6001EDDFFA4DA7A6FAA4FBFB12CD2F"/>
          </w:placeholder>
          <w:text/>
        </w:sdtPr>
        <w:sdtEndPr/>
        <w:sdtContent>
          <w:r w:rsidR="008319AB">
            <w:t>Exercise 9.1: Create</w:t>
          </w:r>
          <w:r w:rsidR="00DE07A4">
            <w:t xml:space="preserve"> Logical Networks</w:t>
          </w:r>
        </w:sdtContent>
      </w:sdt>
      <w:bookmarkEnd w:id="63"/>
      <w:bookmarkEnd w:id="65"/>
    </w:p>
    <w:p w14:paraId="1021D348" w14:textId="3DF02788" w:rsidR="003E3686" w:rsidRDefault="003E3686" w:rsidP="003E3686">
      <w:pPr>
        <w:pStyle w:val="ppBodyText"/>
        <w:numPr>
          <w:ilvl w:val="0"/>
          <w:numId w:val="1"/>
        </w:numPr>
        <w:rPr>
          <w:b/>
        </w:rPr>
      </w:pPr>
      <w:r>
        <w:rPr>
          <w:b/>
        </w:rPr>
        <w:t>In this exercise</w:t>
      </w:r>
      <w:r w:rsidR="00032E69">
        <w:rPr>
          <w:b/>
        </w:rPr>
        <w:t>,</w:t>
      </w:r>
      <w:r>
        <w:rPr>
          <w:b/>
        </w:rPr>
        <w:t xml:space="preserve"> a Logical Network and a group of IP Addresses </w:t>
      </w:r>
      <w:r w:rsidR="00E41F2E">
        <w:rPr>
          <w:b/>
        </w:rPr>
        <w:t xml:space="preserve">will be created </w:t>
      </w:r>
      <w:r>
        <w:rPr>
          <w:b/>
        </w:rPr>
        <w:t>that can be used on that network, known as an IP Pool.  A</w:t>
      </w:r>
      <w:r w:rsidRPr="00241B09">
        <w:rPr>
          <w:b/>
        </w:rPr>
        <w:t xml:space="preserve"> logical network in VMM is a container for network sites (also called logical network definitions) and IP subnet information, virtual local area network (VLAN) information, or b</w:t>
      </w:r>
      <w:r>
        <w:rPr>
          <w:b/>
        </w:rPr>
        <w:t>oth.  Creating the Logical Networks will form the foundation of the networking configuration used in future exercises.</w:t>
      </w:r>
    </w:p>
    <w:p w14:paraId="7CB33051" w14:textId="5B62044F" w:rsidR="003E3686" w:rsidRPr="00C32DAE" w:rsidRDefault="00EA038B" w:rsidP="003E3686">
      <w:pPr>
        <w:pStyle w:val="ppBodyText"/>
        <w:numPr>
          <w:ilvl w:val="0"/>
          <w:numId w:val="1"/>
        </w:numPr>
        <w:rPr>
          <w:b/>
        </w:rPr>
      </w:pPr>
      <w:r>
        <w:rPr>
          <w:b/>
        </w:rPr>
        <w:t>Estimated time to complete</w:t>
      </w:r>
      <w:r w:rsidR="003E3686">
        <w:rPr>
          <w:b/>
        </w:rPr>
        <w:t xml:space="preserve">: </w:t>
      </w:r>
      <w:r w:rsidR="00F12A37">
        <w:rPr>
          <w:b/>
        </w:rPr>
        <w:t>6</w:t>
      </w:r>
      <w:r w:rsidR="003E3686">
        <w:rPr>
          <w:b/>
        </w:rPr>
        <w:t xml:space="preserve"> minutes</w:t>
      </w:r>
    </w:p>
    <w:p w14:paraId="0151985A" w14:textId="77777777" w:rsidR="003E3686" w:rsidRPr="00C023CD" w:rsidRDefault="003E3686" w:rsidP="003E3686">
      <w:pPr>
        <w:rPr>
          <w:b/>
          <w:i/>
        </w:rPr>
      </w:pPr>
      <w:r>
        <w:rPr>
          <w:noProof/>
        </w:rPr>
        <w:drawing>
          <wp:inline distT="0" distB="0" distL="0" distR="0" wp14:anchorId="321F7DE6" wp14:editId="7D2DA26A">
            <wp:extent cx="612140" cy="771525"/>
            <wp:effectExtent l="0" t="0" r="0" b="0"/>
            <wp:docPr id="524" name="Picture 524"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0256BFD2" w14:textId="77777777" w:rsidR="0015531D" w:rsidRDefault="0015531D" w:rsidP="00D149D9">
      <w:pPr>
        <w:pStyle w:val="ListParagraph"/>
        <w:numPr>
          <w:ilvl w:val="0"/>
          <w:numId w:val="33"/>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0CDA78F2" w14:textId="36B4451B" w:rsidR="003E3686" w:rsidRDefault="0015531D" w:rsidP="0015531D">
      <w:pPr>
        <w:pStyle w:val="00-ScreenShot"/>
      </w:pPr>
      <w:r>
        <w:drawing>
          <wp:inline distT="0" distB="0" distL="0" distR="0" wp14:anchorId="68442311" wp14:editId="4B79CAF5">
            <wp:extent cx="635000" cy="1184701"/>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42362" cy="1198437"/>
                    </a:xfrm>
                    <a:prstGeom prst="rect">
                      <a:avLst/>
                    </a:prstGeom>
                  </pic:spPr>
                </pic:pic>
              </a:graphicData>
            </a:graphic>
          </wp:inline>
        </w:drawing>
      </w:r>
    </w:p>
    <w:p w14:paraId="345E8128" w14:textId="77777777" w:rsidR="003E3686" w:rsidRPr="00EA3628" w:rsidRDefault="003E3686" w:rsidP="00D149D9">
      <w:pPr>
        <w:pStyle w:val="ListParagraph"/>
        <w:numPr>
          <w:ilvl w:val="0"/>
          <w:numId w:val="33"/>
        </w:numPr>
        <w:spacing w:line="259" w:lineRule="auto"/>
      </w:pPr>
      <w:r>
        <w:t xml:space="preserve">Select the </w:t>
      </w:r>
      <w:r>
        <w:rPr>
          <w:b/>
        </w:rPr>
        <w:t xml:space="preserve">Fabric </w:t>
      </w:r>
      <w:r>
        <w:t>workspace.</w:t>
      </w:r>
    </w:p>
    <w:p w14:paraId="288D9993" w14:textId="77777777" w:rsidR="003E3686" w:rsidRDefault="003E3686" w:rsidP="003E3686">
      <w:pPr>
        <w:pStyle w:val="00-ScreenShot"/>
      </w:pPr>
      <w:r>
        <w:drawing>
          <wp:inline distT="0" distB="0" distL="0" distR="0" wp14:anchorId="31FEAEDB" wp14:editId="75A1A694">
            <wp:extent cx="1536700" cy="1483404"/>
            <wp:effectExtent l="0" t="0" r="6350" b="254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1537171" cy="1483859"/>
                    </a:xfrm>
                    <a:prstGeom prst="rect">
                      <a:avLst/>
                    </a:prstGeom>
                  </pic:spPr>
                </pic:pic>
              </a:graphicData>
            </a:graphic>
          </wp:inline>
        </w:drawing>
      </w:r>
    </w:p>
    <w:p w14:paraId="5B495F2A" w14:textId="77777777" w:rsidR="003E3686" w:rsidRDefault="003E3686" w:rsidP="00D149D9">
      <w:pPr>
        <w:pStyle w:val="ppBodyText"/>
        <w:numPr>
          <w:ilvl w:val="0"/>
          <w:numId w:val="33"/>
        </w:numPr>
      </w:pPr>
      <w:r>
        <w:t xml:space="preserve">On the left hand navigation, expand </w:t>
      </w:r>
      <w:r>
        <w:rPr>
          <w:b/>
        </w:rPr>
        <w:t>Networking</w:t>
      </w:r>
      <w:r>
        <w:t xml:space="preserve"> and click </w:t>
      </w:r>
      <w:r>
        <w:rPr>
          <w:b/>
        </w:rPr>
        <w:t>Logical Networks</w:t>
      </w:r>
      <w:r>
        <w:t>.</w:t>
      </w:r>
    </w:p>
    <w:p w14:paraId="28D4A208" w14:textId="77777777" w:rsidR="003E3686" w:rsidRDefault="003E3686" w:rsidP="003E3686">
      <w:pPr>
        <w:pStyle w:val="00-ScreenShot"/>
      </w:pPr>
      <w:r>
        <w:drawing>
          <wp:inline distT="0" distB="0" distL="0" distR="0" wp14:anchorId="57EA011C" wp14:editId="06E62DD3">
            <wp:extent cx="1244600" cy="1657012"/>
            <wp:effectExtent l="0" t="0" r="0" b="63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249510" cy="1663549"/>
                    </a:xfrm>
                    <a:prstGeom prst="rect">
                      <a:avLst/>
                    </a:prstGeom>
                  </pic:spPr>
                </pic:pic>
              </a:graphicData>
            </a:graphic>
          </wp:inline>
        </w:drawing>
      </w:r>
    </w:p>
    <w:p w14:paraId="0058C33C" w14:textId="4ECF5492" w:rsidR="003E3686" w:rsidRDefault="003E3686" w:rsidP="00D149D9">
      <w:pPr>
        <w:pStyle w:val="ppBodyText"/>
        <w:numPr>
          <w:ilvl w:val="0"/>
          <w:numId w:val="33"/>
        </w:numPr>
      </w:pPr>
      <w:r>
        <w:lastRenderedPageBreak/>
        <w:t>Then in the upper left hand corner, on the ribbon navigation, click</w:t>
      </w:r>
      <w:r w:rsidR="002646F9">
        <w:t xml:space="preserve"> </w:t>
      </w:r>
      <w:r w:rsidR="002646F9">
        <w:rPr>
          <w:b/>
        </w:rPr>
        <w:t>Create</w:t>
      </w:r>
      <w:r w:rsidR="002646F9">
        <w:t xml:space="preserve"> </w:t>
      </w:r>
      <w:r w:rsidR="002E096C">
        <w:t>|</w:t>
      </w:r>
      <w:r>
        <w:t xml:space="preserve"> </w:t>
      </w:r>
      <w:r w:rsidRPr="002E3C58">
        <w:rPr>
          <w:b/>
        </w:rPr>
        <w:t>Create Logical Network</w:t>
      </w:r>
      <w:r>
        <w:t>.</w:t>
      </w:r>
    </w:p>
    <w:p w14:paraId="68467C5B" w14:textId="77777777" w:rsidR="003E3686" w:rsidRDefault="003E3686" w:rsidP="003E3686">
      <w:pPr>
        <w:pStyle w:val="00-ScreenShot"/>
      </w:pPr>
      <w:r>
        <w:drawing>
          <wp:inline distT="0" distB="0" distL="0" distR="0" wp14:anchorId="029511B6" wp14:editId="4CD2E356">
            <wp:extent cx="3929380" cy="990600"/>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33353" cy="991602"/>
                    </a:xfrm>
                    <a:prstGeom prst="rect">
                      <a:avLst/>
                    </a:prstGeom>
                  </pic:spPr>
                </pic:pic>
              </a:graphicData>
            </a:graphic>
          </wp:inline>
        </w:drawing>
      </w:r>
    </w:p>
    <w:p w14:paraId="731DABAA" w14:textId="77777777" w:rsidR="003E3686" w:rsidRDefault="003E3686" w:rsidP="00D149D9">
      <w:pPr>
        <w:pStyle w:val="ppBodyText"/>
        <w:numPr>
          <w:ilvl w:val="0"/>
          <w:numId w:val="33"/>
        </w:numPr>
      </w:pPr>
      <w:r>
        <w:t xml:space="preserve">In the </w:t>
      </w:r>
      <w:r w:rsidRPr="00241B09">
        <w:rPr>
          <w:b/>
        </w:rPr>
        <w:t>Create Logical Network Wizard</w:t>
      </w:r>
      <w:r>
        <w:t xml:space="preserve"> window, for the </w:t>
      </w:r>
      <w:r w:rsidRPr="00241B09">
        <w:rPr>
          <w:b/>
        </w:rPr>
        <w:t>Name:</w:t>
      </w:r>
      <w:r>
        <w:t xml:space="preserve"> enter </w:t>
      </w:r>
      <w:r w:rsidRPr="00241B09">
        <w:rPr>
          <w:b/>
        </w:rPr>
        <w:t>BACKEND</w:t>
      </w:r>
      <w:r>
        <w:t xml:space="preserve">.  Select the box next to </w:t>
      </w:r>
      <w:r w:rsidRPr="00241B09">
        <w:rPr>
          <w:b/>
        </w:rPr>
        <w:t>Allow new VM networks created on this logical network virtualization</w:t>
      </w:r>
      <w:r>
        <w:t xml:space="preserve">, </w:t>
      </w:r>
      <w:r w:rsidRPr="00241B09">
        <w:t>then click</w:t>
      </w:r>
      <w:r>
        <w:rPr>
          <w:b/>
        </w:rPr>
        <w:t xml:space="preserve"> Next.</w:t>
      </w:r>
    </w:p>
    <w:p w14:paraId="544F839B" w14:textId="77777777" w:rsidR="003E3686" w:rsidRDefault="003E3686" w:rsidP="003E3686">
      <w:pPr>
        <w:pStyle w:val="00-ScreenShot"/>
      </w:pPr>
      <w:r>
        <w:drawing>
          <wp:inline distT="0" distB="0" distL="0" distR="0" wp14:anchorId="2B41E661" wp14:editId="1A2FD0C9">
            <wp:extent cx="5048250" cy="1218241"/>
            <wp:effectExtent l="0" t="0" r="0" b="127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060747" cy="1221257"/>
                    </a:xfrm>
                    <a:prstGeom prst="rect">
                      <a:avLst/>
                    </a:prstGeom>
                  </pic:spPr>
                </pic:pic>
              </a:graphicData>
            </a:graphic>
          </wp:inline>
        </w:drawing>
      </w:r>
    </w:p>
    <w:p w14:paraId="0978AC0D" w14:textId="77777777" w:rsidR="003E3686" w:rsidRDefault="003E3686" w:rsidP="00D149D9">
      <w:pPr>
        <w:pStyle w:val="ppBodyText"/>
        <w:numPr>
          <w:ilvl w:val="0"/>
          <w:numId w:val="33"/>
        </w:numPr>
      </w:pPr>
      <w:r>
        <w:t xml:space="preserve">On the </w:t>
      </w:r>
      <w:r>
        <w:rPr>
          <w:b/>
        </w:rPr>
        <w:t xml:space="preserve">Network </w:t>
      </w:r>
      <w:r w:rsidRPr="00241B09">
        <w:rPr>
          <w:b/>
        </w:rPr>
        <w:t>Site</w:t>
      </w:r>
      <w:r>
        <w:t xml:space="preserve"> page, u</w:t>
      </w:r>
      <w:r w:rsidRPr="00241B09">
        <w:t>nder</w:t>
      </w:r>
      <w:r>
        <w:t xml:space="preserve"> </w:t>
      </w:r>
      <w:r w:rsidRPr="002E3C58">
        <w:rPr>
          <w:b/>
        </w:rPr>
        <w:t>Network sites</w:t>
      </w:r>
      <w:r>
        <w:t xml:space="preserve"> click </w:t>
      </w:r>
      <w:r w:rsidRPr="002E3C58">
        <w:rPr>
          <w:b/>
        </w:rPr>
        <w:t>Add</w:t>
      </w:r>
      <w:r>
        <w:t>.</w:t>
      </w:r>
    </w:p>
    <w:p w14:paraId="756D20EC" w14:textId="77777777" w:rsidR="003E3686" w:rsidRDefault="003E3686" w:rsidP="003E3686">
      <w:pPr>
        <w:pStyle w:val="00-ScreenShot"/>
      </w:pPr>
      <w:r>
        <w:drawing>
          <wp:inline distT="0" distB="0" distL="0" distR="0" wp14:anchorId="376975AE" wp14:editId="63D452B3">
            <wp:extent cx="5372100" cy="11811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372100" cy="1181100"/>
                    </a:xfrm>
                    <a:prstGeom prst="rect">
                      <a:avLst/>
                    </a:prstGeom>
                  </pic:spPr>
                </pic:pic>
              </a:graphicData>
            </a:graphic>
          </wp:inline>
        </w:drawing>
      </w:r>
    </w:p>
    <w:p w14:paraId="7694F265" w14:textId="77777777" w:rsidR="003E3686" w:rsidRPr="00241B09" w:rsidRDefault="003E3686" w:rsidP="00D149D9">
      <w:pPr>
        <w:pStyle w:val="ppBodyText"/>
        <w:numPr>
          <w:ilvl w:val="0"/>
          <w:numId w:val="33"/>
        </w:numPr>
      </w:pPr>
      <w:r>
        <w:t xml:space="preserve">BACKEND_0 will appear in the window below.  Under </w:t>
      </w:r>
      <w:r w:rsidRPr="002E3C58">
        <w:rPr>
          <w:b/>
        </w:rPr>
        <w:t>Host groups that can use this network site:</w:t>
      </w:r>
      <w:r>
        <w:t xml:space="preserve"> select </w:t>
      </w:r>
      <w:r>
        <w:rPr>
          <w:b/>
        </w:rPr>
        <w:t>PRODUCTION.</w:t>
      </w:r>
    </w:p>
    <w:p w14:paraId="4B2405DA" w14:textId="77777777" w:rsidR="003E3686" w:rsidRDefault="003E3686" w:rsidP="003E3686">
      <w:pPr>
        <w:pStyle w:val="00-ScreenShot"/>
      </w:pPr>
      <w:r>
        <w:drawing>
          <wp:inline distT="0" distB="0" distL="0" distR="0" wp14:anchorId="63758999" wp14:editId="2F2C93FD">
            <wp:extent cx="5238750" cy="14573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38750" cy="1457325"/>
                    </a:xfrm>
                    <a:prstGeom prst="rect">
                      <a:avLst/>
                    </a:prstGeom>
                  </pic:spPr>
                </pic:pic>
              </a:graphicData>
            </a:graphic>
          </wp:inline>
        </w:drawing>
      </w:r>
    </w:p>
    <w:p w14:paraId="40014B18" w14:textId="77777777" w:rsidR="003E3686" w:rsidRDefault="003E3686" w:rsidP="00D149D9">
      <w:pPr>
        <w:pStyle w:val="ppBodyText"/>
        <w:numPr>
          <w:ilvl w:val="0"/>
          <w:numId w:val="33"/>
        </w:numPr>
      </w:pPr>
      <w:r>
        <w:t xml:space="preserve">Under </w:t>
      </w:r>
      <w:r w:rsidRPr="00241B09">
        <w:rPr>
          <w:b/>
        </w:rPr>
        <w:t>Associated VLANs and IP subnets:</w:t>
      </w:r>
      <w:r>
        <w:t xml:space="preserve"> click </w:t>
      </w:r>
      <w:r w:rsidRPr="00241B09">
        <w:rPr>
          <w:b/>
        </w:rPr>
        <w:t>Insert row</w:t>
      </w:r>
      <w:r>
        <w:t xml:space="preserve"> and Input </w:t>
      </w:r>
      <w:r w:rsidRPr="00241B09">
        <w:rPr>
          <w:b/>
        </w:rPr>
        <w:t>0</w:t>
      </w:r>
      <w:r>
        <w:t xml:space="preserve"> for </w:t>
      </w:r>
      <w:r w:rsidRPr="00241B09">
        <w:rPr>
          <w:b/>
        </w:rPr>
        <w:t>VLAN</w:t>
      </w:r>
      <w:r>
        <w:t xml:space="preserve"> and </w:t>
      </w:r>
      <w:r w:rsidRPr="00241B09">
        <w:rPr>
          <w:b/>
        </w:rPr>
        <w:t>192.168.5.0/24</w:t>
      </w:r>
      <w:r>
        <w:t xml:space="preserve"> for </w:t>
      </w:r>
      <w:r w:rsidRPr="00241B09">
        <w:rPr>
          <w:b/>
        </w:rPr>
        <w:t>IP subnet</w:t>
      </w:r>
      <w:r>
        <w:t xml:space="preserve">, then click </w:t>
      </w:r>
      <w:proofErr w:type="gramStart"/>
      <w:r w:rsidRPr="00241B09">
        <w:rPr>
          <w:b/>
        </w:rPr>
        <w:t>Next</w:t>
      </w:r>
      <w:proofErr w:type="gramEnd"/>
      <w:r>
        <w:t>.</w:t>
      </w:r>
    </w:p>
    <w:p w14:paraId="0CAABBD4" w14:textId="77777777" w:rsidR="003E3686" w:rsidRDefault="003E3686" w:rsidP="003E3686">
      <w:pPr>
        <w:pStyle w:val="00-ScreenShot"/>
      </w:pPr>
      <w:r>
        <w:drawing>
          <wp:inline distT="0" distB="0" distL="0" distR="0" wp14:anchorId="5C362FD8" wp14:editId="25D650A1">
            <wp:extent cx="3429000" cy="13716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429000" cy="1371600"/>
                    </a:xfrm>
                    <a:prstGeom prst="rect">
                      <a:avLst/>
                    </a:prstGeom>
                  </pic:spPr>
                </pic:pic>
              </a:graphicData>
            </a:graphic>
          </wp:inline>
        </w:drawing>
      </w:r>
    </w:p>
    <w:p w14:paraId="0CF45AE8" w14:textId="55B40D55" w:rsidR="003E3686" w:rsidRDefault="003E3686" w:rsidP="00D149D9">
      <w:pPr>
        <w:pStyle w:val="ppBodyText"/>
        <w:numPr>
          <w:ilvl w:val="0"/>
          <w:numId w:val="33"/>
        </w:numPr>
      </w:pPr>
      <w:r>
        <w:lastRenderedPageBreak/>
        <w:t xml:space="preserve">On the </w:t>
      </w:r>
      <w:r>
        <w:rPr>
          <w:b/>
        </w:rPr>
        <w:t xml:space="preserve">Summary </w:t>
      </w:r>
      <w:r w:rsidRPr="00241B09">
        <w:t xml:space="preserve">page, review </w:t>
      </w:r>
      <w:r w:rsidR="007E698A">
        <w:t>the settings</w:t>
      </w:r>
      <w:r w:rsidRPr="00241B09">
        <w:t xml:space="preserve"> and click</w:t>
      </w:r>
      <w:r>
        <w:t xml:space="preserve"> </w:t>
      </w:r>
      <w:r w:rsidRPr="002E3C58">
        <w:rPr>
          <w:b/>
        </w:rPr>
        <w:t>Finish</w:t>
      </w:r>
      <w:r>
        <w:t>.</w:t>
      </w:r>
    </w:p>
    <w:p w14:paraId="1550342D" w14:textId="77777777" w:rsidR="003E3686" w:rsidRDefault="003E3686" w:rsidP="003E3686">
      <w:pPr>
        <w:pStyle w:val="00-ScreenShot"/>
      </w:pPr>
      <w:r>
        <w:drawing>
          <wp:inline distT="0" distB="0" distL="0" distR="0" wp14:anchorId="29DFFE31" wp14:editId="11275F24">
            <wp:extent cx="2233673" cy="1123950"/>
            <wp:effectExtent l="95250" t="76200" r="90805" b="7620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39677" cy="1126971"/>
                    </a:xfrm>
                    <a:prstGeom prst="rect">
                      <a:avLst/>
                    </a:prstGeom>
                    <a:effectLst>
                      <a:outerShdw blurRad="63500" sx="102000" sy="102000" algn="ctr" rotWithShape="0">
                        <a:prstClr val="black">
                          <a:alpha val="40000"/>
                        </a:prstClr>
                      </a:outerShdw>
                    </a:effectLst>
                  </pic:spPr>
                </pic:pic>
              </a:graphicData>
            </a:graphic>
          </wp:inline>
        </w:drawing>
      </w:r>
    </w:p>
    <w:p w14:paraId="40EE572C" w14:textId="77777777" w:rsidR="003E3686" w:rsidRDefault="003E3686" w:rsidP="00D149D9">
      <w:pPr>
        <w:pStyle w:val="ppBodyText"/>
        <w:numPr>
          <w:ilvl w:val="0"/>
          <w:numId w:val="33"/>
        </w:numPr>
      </w:pPr>
      <w:r w:rsidRPr="00241B09">
        <w:rPr>
          <w:b/>
        </w:rPr>
        <w:t>Review</w:t>
      </w:r>
      <w:r>
        <w:t xml:space="preserve"> the completed jobs on the</w:t>
      </w:r>
      <w:r w:rsidRPr="00241B09">
        <w:rPr>
          <w:b/>
        </w:rPr>
        <w:t xml:space="preserve"> Jobs</w:t>
      </w:r>
      <w:r>
        <w:t xml:space="preserve"> screen, and then c</w:t>
      </w:r>
      <w:r w:rsidRPr="00241B09">
        <w:t>lose the window</w:t>
      </w:r>
      <w:r>
        <w:t>.</w:t>
      </w:r>
    </w:p>
    <w:p w14:paraId="12930F00" w14:textId="77777777" w:rsidR="003E3686" w:rsidRDefault="003E3686" w:rsidP="003E3686">
      <w:pPr>
        <w:pStyle w:val="00-ScreenShot"/>
      </w:pPr>
      <w:r>
        <w:drawing>
          <wp:inline distT="0" distB="0" distL="0" distR="0" wp14:anchorId="2E79AA8A" wp14:editId="0C904E65">
            <wp:extent cx="4000500" cy="11620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00500" cy="1162050"/>
                    </a:xfrm>
                    <a:prstGeom prst="rect">
                      <a:avLst/>
                    </a:prstGeom>
                  </pic:spPr>
                </pic:pic>
              </a:graphicData>
            </a:graphic>
          </wp:inline>
        </w:drawing>
      </w:r>
    </w:p>
    <w:p w14:paraId="2EB32893" w14:textId="08BE8C7D" w:rsidR="003E3686" w:rsidRDefault="003E3686" w:rsidP="00D149D9">
      <w:pPr>
        <w:pStyle w:val="ppBodyText"/>
        <w:numPr>
          <w:ilvl w:val="0"/>
          <w:numId w:val="33"/>
        </w:numPr>
      </w:pPr>
      <w:r>
        <w:rPr>
          <w:b/>
        </w:rPr>
        <w:t xml:space="preserve">In the Logical Networks and IP Pools </w:t>
      </w:r>
      <w:r>
        <w:t xml:space="preserve">window, </w:t>
      </w:r>
      <w:r w:rsidR="005619E1">
        <w:t>right-click</w:t>
      </w:r>
      <w:r>
        <w:t xml:space="preserve"> </w:t>
      </w:r>
      <w:r w:rsidRPr="00E569DF">
        <w:rPr>
          <w:b/>
        </w:rPr>
        <w:t>BACKEND</w:t>
      </w:r>
      <w:r>
        <w:t xml:space="preserve"> and </w:t>
      </w:r>
      <w:r w:rsidRPr="00E569DF">
        <w:rPr>
          <w:b/>
        </w:rPr>
        <w:t>Create IP Pool</w:t>
      </w:r>
      <w:r>
        <w:t>.</w:t>
      </w:r>
    </w:p>
    <w:p w14:paraId="2A28645F" w14:textId="77777777" w:rsidR="003E3686" w:rsidRDefault="003E3686" w:rsidP="003E3686">
      <w:pPr>
        <w:pStyle w:val="00-ScreenShot"/>
      </w:pPr>
      <w:r>
        <w:drawing>
          <wp:inline distT="0" distB="0" distL="0" distR="0" wp14:anchorId="171C3F80" wp14:editId="31BCDDEE">
            <wp:extent cx="3857625" cy="1181100"/>
            <wp:effectExtent l="0" t="0" r="952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857625" cy="1181100"/>
                    </a:xfrm>
                    <a:prstGeom prst="rect">
                      <a:avLst/>
                    </a:prstGeom>
                  </pic:spPr>
                </pic:pic>
              </a:graphicData>
            </a:graphic>
          </wp:inline>
        </w:drawing>
      </w:r>
    </w:p>
    <w:p w14:paraId="6A9F6999" w14:textId="77777777" w:rsidR="003E3686" w:rsidRPr="00241B09" w:rsidRDefault="003E3686" w:rsidP="00D149D9">
      <w:pPr>
        <w:pStyle w:val="ppBodyText"/>
        <w:numPr>
          <w:ilvl w:val="0"/>
          <w:numId w:val="33"/>
        </w:numPr>
      </w:pPr>
      <w:r>
        <w:t xml:space="preserve">In the </w:t>
      </w:r>
      <w:r>
        <w:rPr>
          <w:b/>
        </w:rPr>
        <w:t xml:space="preserve">Create Static IP Pool Wizard </w:t>
      </w:r>
      <w:r>
        <w:t xml:space="preserve">window, specify the </w:t>
      </w:r>
      <w:r w:rsidRPr="00E569DF">
        <w:rPr>
          <w:b/>
        </w:rPr>
        <w:t>Name:</w:t>
      </w:r>
      <w:r>
        <w:t xml:space="preserve"> as </w:t>
      </w:r>
      <w:r w:rsidRPr="00E569DF">
        <w:rPr>
          <w:b/>
        </w:rPr>
        <w:t>BACKEND IP Pool</w:t>
      </w:r>
      <w:r>
        <w:t xml:space="preserve">, ensure that the Logical Network that is selected is </w:t>
      </w:r>
      <w:r>
        <w:rPr>
          <w:b/>
        </w:rPr>
        <w:t xml:space="preserve">BACKEND </w:t>
      </w:r>
      <w:r w:rsidRPr="00241B09">
        <w:t>and then click</w:t>
      </w:r>
      <w:r>
        <w:rPr>
          <w:b/>
        </w:rPr>
        <w:t xml:space="preserve"> </w:t>
      </w:r>
      <w:proofErr w:type="gramStart"/>
      <w:r>
        <w:rPr>
          <w:b/>
        </w:rPr>
        <w:t>Next</w:t>
      </w:r>
      <w:proofErr w:type="gramEnd"/>
      <w:r>
        <w:rPr>
          <w:b/>
        </w:rPr>
        <w:t>.</w:t>
      </w:r>
    </w:p>
    <w:p w14:paraId="00A311AA" w14:textId="77777777" w:rsidR="003E3686" w:rsidRDefault="003E3686" w:rsidP="003E3686">
      <w:pPr>
        <w:pStyle w:val="00-ScreenShot"/>
      </w:pPr>
      <w:r>
        <w:drawing>
          <wp:inline distT="0" distB="0" distL="0" distR="0" wp14:anchorId="359AB16D" wp14:editId="0A9584C2">
            <wp:extent cx="4038600" cy="100012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38600" cy="1000125"/>
                    </a:xfrm>
                    <a:prstGeom prst="rect">
                      <a:avLst/>
                    </a:prstGeom>
                  </pic:spPr>
                </pic:pic>
              </a:graphicData>
            </a:graphic>
          </wp:inline>
        </w:drawing>
      </w:r>
    </w:p>
    <w:p w14:paraId="0AE95CA3" w14:textId="77777777" w:rsidR="003E3686" w:rsidRDefault="003E3686" w:rsidP="00D149D9">
      <w:pPr>
        <w:pStyle w:val="ppBodyText"/>
        <w:numPr>
          <w:ilvl w:val="0"/>
          <w:numId w:val="33"/>
        </w:numPr>
      </w:pPr>
      <w:r>
        <w:t xml:space="preserve">On the </w:t>
      </w:r>
      <w:r>
        <w:rPr>
          <w:b/>
        </w:rPr>
        <w:t xml:space="preserve">Network Site </w:t>
      </w:r>
      <w:r w:rsidRPr="00241B09">
        <w:t>page, ensure that the</w:t>
      </w:r>
      <w:r>
        <w:rPr>
          <w:b/>
        </w:rPr>
        <w:t xml:space="preserve"> Use an existing network site </w:t>
      </w:r>
      <w:r w:rsidRPr="00241B09">
        <w:t>radio button is selected, and click</w:t>
      </w:r>
      <w:r>
        <w:rPr>
          <w:b/>
        </w:rPr>
        <w:t xml:space="preserve"> </w:t>
      </w:r>
      <w:proofErr w:type="gramStart"/>
      <w:r w:rsidRPr="00E569DF">
        <w:rPr>
          <w:b/>
        </w:rPr>
        <w:t>Next</w:t>
      </w:r>
      <w:proofErr w:type="gramEnd"/>
      <w:r>
        <w:t>.</w:t>
      </w:r>
    </w:p>
    <w:p w14:paraId="35937D55" w14:textId="77777777" w:rsidR="003E3686" w:rsidRDefault="003E3686" w:rsidP="003E3686">
      <w:pPr>
        <w:pStyle w:val="00-ScreenShot"/>
      </w:pPr>
      <w:r>
        <w:drawing>
          <wp:inline distT="0" distB="0" distL="0" distR="0" wp14:anchorId="2512B802" wp14:editId="5A29DAAC">
            <wp:extent cx="5010150" cy="1789966"/>
            <wp:effectExtent l="0" t="0" r="0" b="127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16363" cy="1792186"/>
                    </a:xfrm>
                    <a:prstGeom prst="rect">
                      <a:avLst/>
                    </a:prstGeom>
                  </pic:spPr>
                </pic:pic>
              </a:graphicData>
            </a:graphic>
          </wp:inline>
        </w:drawing>
      </w:r>
    </w:p>
    <w:p w14:paraId="763BF9FC" w14:textId="77777777" w:rsidR="003E3686" w:rsidRDefault="003E3686" w:rsidP="00D149D9">
      <w:pPr>
        <w:pStyle w:val="ppBodyText"/>
        <w:numPr>
          <w:ilvl w:val="0"/>
          <w:numId w:val="33"/>
        </w:numPr>
      </w:pPr>
      <w:r>
        <w:lastRenderedPageBreak/>
        <w:t xml:space="preserve">On the </w:t>
      </w:r>
      <w:r>
        <w:rPr>
          <w:b/>
        </w:rPr>
        <w:t xml:space="preserve">IP Address Range </w:t>
      </w:r>
      <w:r w:rsidRPr="00241B09">
        <w:t>page,</w:t>
      </w:r>
      <w:r>
        <w:rPr>
          <w:b/>
        </w:rPr>
        <w:t xml:space="preserve"> </w:t>
      </w:r>
      <w:r>
        <w:t xml:space="preserve">change the </w:t>
      </w:r>
      <w:r w:rsidRPr="00E569DF">
        <w:rPr>
          <w:b/>
        </w:rPr>
        <w:t>Ending IP address:</w:t>
      </w:r>
      <w:r>
        <w:t xml:space="preserve"> to </w:t>
      </w:r>
      <w:r w:rsidRPr="00E569DF">
        <w:rPr>
          <w:b/>
        </w:rPr>
        <w:t>192.168.5.50</w:t>
      </w:r>
      <w:r>
        <w:t xml:space="preserve"> and click </w:t>
      </w:r>
      <w:r w:rsidRPr="00241B09">
        <w:rPr>
          <w:b/>
        </w:rPr>
        <w:t>Next</w:t>
      </w:r>
      <w:r>
        <w:t>.</w:t>
      </w:r>
    </w:p>
    <w:p w14:paraId="75F22172" w14:textId="77777777" w:rsidR="003E3686" w:rsidRDefault="003E3686" w:rsidP="003E3686">
      <w:pPr>
        <w:pStyle w:val="00-ScreenShot"/>
      </w:pPr>
      <w:r>
        <w:drawing>
          <wp:inline distT="0" distB="0" distL="0" distR="0" wp14:anchorId="12B6F04C" wp14:editId="61578AAA">
            <wp:extent cx="5234805" cy="2057400"/>
            <wp:effectExtent l="0" t="0" r="4445"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41766" cy="2060136"/>
                    </a:xfrm>
                    <a:prstGeom prst="rect">
                      <a:avLst/>
                    </a:prstGeom>
                  </pic:spPr>
                </pic:pic>
              </a:graphicData>
            </a:graphic>
          </wp:inline>
        </w:drawing>
      </w:r>
    </w:p>
    <w:p w14:paraId="64F9F7A4" w14:textId="34285E60" w:rsidR="003E3686" w:rsidRDefault="003E3686" w:rsidP="00D149D9">
      <w:pPr>
        <w:pStyle w:val="ppBodyText"/>
        <w:numPr>
          <w:ilvl w:val="0"/>
          <w:numId w:val="33"/>
        </w:numPr>
      </w:pPr>
      <w:r>
        <w:t xml:space="preserve">On the </w:t>
      </w:r>
      <w:r w:rsidRPr="00241B09">
        <w:rPr>
          <w:b/>
        </w:rPr>
        <w:t>Gateway</w:t>
      </w:r>
      <w:r>
        <w:t xml:space="preserve"> p</w:t>
      </w:r>
      <w:r w:rsidR="00F9282C">
        <w:t>age, leave the entry blank and c</w:t>
      </w:r>
      <w:r>
        <w:t xml:space="preserve">lick </w:t>
      </w:r>
      <w:proofErr w:type="gramStart"/>
      <w:r w:rsidRPr="00E569DF">
        <w:rPr>
          <w:b/>
        </w:rPr>
        <w:t>Next</w:t>
      </w:r>
      <w:proofErr w:type="gramEnd"/>
      <w:r>
        <w:t>.</w:t>
      </w:r>
    </w:p>
    <w:p w14:paraId="649E37B3" w14:textId="77777777" w:rsidR="003E3686" w:rsidRDefault="003E3686" w:rsidP="003E3686">
      <w:pPr>
        <w:pStyle w:val="00-ScreenShot"/>
      </w:pPr>
      <w:r>
        <w:drawing>
          <wp:inline distT="0" distB="0" distL="0" distR="0" wp14:anchorId="59996B4E" wp14:editId="2C9C1306">
            <wp:extent cx="5346700" cy="1187117"/>
            <wp:effectExtent l="0" t="0" r="63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78254" cy="1194123"/>
                    </a:xfrm>
                    <a:prstGeom prst="rect">
                      <a:avLst/>
                    </a:prstGeom>
                  </pic:spPr>
                </pic:pic>
              </a:graphicData>
            </a:graphic>
          </wp:inline>
        </w:drawing>
      </w:r>
    </w:p>
    <w:p w14:paraId="24CBC82A" w14:textId="0ABD6D32" w:rsidR="003E3686" w:rsidRDefault="003E3686" w:rsidP="00D149D9">
      <w:pPr>
        <w:pStyle w:val="ppBodyText"/>
        <w:numPr>
          <w:ilvl w:val="0"/>
          <w:numId w:val="33"/>
        </w:numPr>
      </w:pPr>
      <w:r>
        <w:t xml:space="preserve">On the </w:t>
      </w:r>
      <w:r>
        <w:rPr>
          <w:b/>
        </w:rPr>
        <w:t>DNS</w:t>
      </w:r>
      <w:r>
        <w:t xml:space="preserve"> p</w:t>
      </w:r>
      <w:r w:rsidR="00F9282C">
        <w:t>age, leave the entry blank and c</w:t>
      </w:r>
      <w:r>
        <w:t xml:space="preserve">lick </w:t>
      </w:r>
      <w:proofErr w:type="gramStart"/>
      <w:r w:rsidRPr="00E569DF">
        <w:rPr>
          <w:b/>
        </w:rPr>
        <w:t>Next</w:t>
      </w:r>
      <w:proofErr w:type="gramEnd"/>
      <w:r>
        <w:t>.</w:t>
      </w:r>
    </w:p>
    <w:p w14:paraId="38CAA995" w14:textId="77777777" w:rsidR="003E3686" w:rsidRDefault="003E3686" w:rsidP="003E3686">
      <w:pPr>
        <w:pStyle w:val="00-ScreenShot"/>
      </w:pPr>
      <w:r>
        <w:drawing>
          <wp:inline distT="0" distB="0" distL="0" distR="0" wp14:anchorId="0D65ED10" wp14:editId="1A442A80">
            <wp:extent cx="5429250" cy="11049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29250" cy="1104900"/>
                    </a:xfrm>
                    <a:prstGeom prst="rect">
                      <a:avLst/>
                    </a:prstGeom>
                  </pic:spPr>
                </pic:pic>
              </a:graphicData>
            </a:graphic>
          </wp:inline>
        </w:drawing>
      </w:r>
    </w:p>
    <w:p w14:paraId="51D8870E" w14:textId="5F83AE9F" w:rsidR="003E3686" w:rsidRDefault="003E3686" w:rsidP="00D149D9">
      <w:pPr>
        <w:pStyle w:val="ppBodyText"/>
        <w:numPr>
          <w:ilvl w:val="0"/>
          <w:numId w:val="33"/>
        </w:numPr>
      </w:pPr>
      <w:r>
        <w:t xml:space="preserve">On the </w:t>
      </w:r>
      <w:r>
        <w:rPr>
          <w:b/>
        </w:rPr>
        <w:t>WINS</w:t>
      </w:r>
      <w:r>
        <w:t xml:space="preserve"> p</w:t>
      </w:r>
      <w:r w:rsidR="00F9282C">
        <w:t>age, leave the entry blank and c</w:t>
      </w:r>
      <w:r>
        <w:t xml:space="preserve">lick </w:t>
      </w:r>
      <w:proofErr w:type="gramStart"/>
      <w:r w:rsidRPr="00E569DF">
        <w:rPr>
          <w:b/>
        </w:rPr>
        <w:t>Next</w:t>
      </w:r>
      <w:proofErr w:type="gramEnd"/>
      <w:r>
        <w:t>.</w:t>
      </w:r>
    </w:p>
    <w:p w14:paraId="7AC1FA53" w14:textId="77777777" w:rsidR="003E3686" w:rsidRDefault="003E3686" w:rsidP="003E3686">
      <w:pPr>
        <w:pStyle w:val="00-ScreenShot"/>
      </w:pPr>
      <w:r>
        <w:drawing>
          <wp:inline distT="0" distB="0" distL="0" distR="0" wp14:anchorId="441F2001" wp14:editId="791BA658">
            <wp:extent cx="5429250" cy="1133475"/>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29250" cy="1133475"/>
                    </a:xfrm>
                    <a:prstGeom prst="rect">
                      <a:avLst/>
                    </a:prstGeom>
                  </pic:spPr>
                </pic:pic>
              </a:graphicData>
            </a:graphic>
          </wp:inline>
        </w:drawing>
      </w:r>
    </w:p>
    <w:p w14:paraId="766F97B0" w14:textId="77777777" w:rsidR="00B01F93" w:rsidRDefault="00B01F93" w:rsidP="003E3686">
      <w:pPr>
        <w:pStyle w:val="00-ScreenShot"/>
      </w:pPr>
    </w:p>
    <w:p w14:paraId="2FFA7BB8" w14:textId="77777777" w:rsidR="00B01F93" w:rsidRDefault="00B01F93" w:rsidP="003E3686">
      <w:pPr>
        <w:pStyle w:val="00-ScreenShot"/>
      </w:pPr>
    </w:p>
    <w:p w14:paraId="37691264" w14:textId="77777777" w:rsidR="00B01F93" w:rsidRDefault="00B01F93" w:rsidP="003E3686">
      <w:pPr>
        <w:pStyle w:val="00-ScreenShot"/>
      </w:pPr>
    </w:p>
    <w:p w14:paraId="54F36A48" w14:textId="77777777" w:rsidR="00B01F93" w:rsidRDefault="00B01F93" w:rsidP="003E3686">
      <w:pPr>
        <w:pStyle w:val="00-ScreenShot"/>
      </w:pPr>
    </w:p>
    <w:p w14:paraId="194131D6" w14:textId="77777777" w:rsidR="00B01F93" w:rsidRDefault="00B01F93" w:rsidP="003E3686">
      <w:pPr>
        <w:pStyle w:val="00-ScreenShot"/>
      </w:pPr>
    </w:p>
    <w:p w14:paraId="7EAD44F9" w14:textId="2975C59D" w:rsidR="003E3686" w:rsidRDefault="003E3686" w:rsidP="00D149D9">
      <w:pPr>
        <w:pStyle w:val="ppBodyText"/>
        <w:numPr>
          <w:ilvl w:val="0"/>
          <w:numId w:val="33"/>
        </w:numPr>
      </w:pPr>
      <w:r>
        <w:lastRenderedPageBreak/>
        <w:t xml:space="preserve">On the </w:t>
      </w:r>
      <w:r>
        <w:rPr>
          <w:b/>
        </w:rPr>
        <w:t xml:space="preserve">Summary </w:t>
      </w:r>
      <w:r w:rsidRPr="00241B09">
        <w:t xml:space="preserve">screen, ensure </w:t>
      </w:r>
      <w:r w:rsidR="007E698A">
        <w:t>the settings</w:t>
      </w:r>
      <w:r w:rsidRPr="00241B09">
        <w:t xml:space="preserve"> match </w:t>
      </w:r>
      <w:r>
        <w:t>the screenshot</w:t>
      </w:r>
      <w:r w:rsidRPr="00241B09">
        <w:t xml:space="preserve"> below, and</w:t>
      </w:r>
      <w:r>
        <w:rPr>
          <w:b/>
        </w:rPr>
        <w:t xml:space="preserve"> </w:t>
      </w:r>
      <w:r>
        <w:t xml:space="preserve">Click </w:t>
      </w:r>
      <w:r w:rsidRPr="00E569DF">
        <w:rPr>
          <w:b/>
        </w:rPr>
        <w:t>Finish</w:t>
      </w:r>
      <w:r>
        <w:t>.</w:t>
      </w:r>
    </w:p>
    <w:p w14:paraId="583C0A5A" w14:textId="77777777" w:rsidR="003E3686" w:rsidRDefault="003E3686" w:rsidP="003E3686">
      <w:pPr>
        <w:pStyle w:val="00-ScreenShot"/>
      </w:pPr>
      <w:r>
        <w:drawing>
          <wp:inline distT="0" distB="0" distL="0" distR="0" wp14:anchorId="34C971F5" wp14:editId="2F25A4BD">
            <wp:extent cx="3456915" cy="2209800"/>
            <wp:effectExtent l="114300" t="95250" r="106045" b="952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459879" cy="2211694"/>
                    </a:xfrm>
                    <a:prstGeom prst="rect">
                      <a:avLst/>
                    </a:prstGeom>
                    <a:effectLst>
                      <a:outerShdw blurRad="63500" sx="102000" sy="102000" algn="ctr" rotWithShape="0">
                        <a:prstClr val="black">
                          <a:alpha val="40000"/>
                        </a:prstClr>
                      </a:outerShdw>
                    </a:effectLst>
                  </pic:spPr>
                </pic:pic>
              </a:graphicData>
            </a:graphic>
          </wp:inline>
        </w:drawing>
      </w:r>
    </w:p>
    <w:p w14:paraId="12660F51" w14:textId="77777777" w:rsidR="003E3686" w:rsidRDefault="003E3686" w:rsidP="00D149D9">
      <w:pPr>
        <w:pStyle w:val="ppBodyText"/>
        <w:numPr>
          <w:ilvl w:val="0"/>
          <w:numId w:val="33"/>
        </w:numPr>
      </w:pPr>
      <w:r w:rsidRPr="00241B09">
        <w:rPr>
          <w:b/>
        </w:rPr>
        <w:t>Review</w:t>
      </w:r>
      <w:r>
        <w:t xml:space="preserve"> the completed jobs on the</w:t>
      </w:r>
      <w:r w:rsidRPr="00241B09">
        <w:rPr>
          <w:b/>
        </w:rPr>
        <w:t xml:space="preserve"> Jobs</w:t>
      </w:r>
      <w:r>
        <w:t xml:space="preserve"> screen, and then c</w:t>
      </w:r>
      <w:r w:rsidRPr="00241B09">
        <w:t>lose the window</w:t>
      </w:r>
      <w:r>
        <w:t>.</w:t>
      </w:r>
    </w:p>
    <w:p w14:paraId="70664A20" w14:textId="77777777" w:rsidR="003E3686" w:rsidRDefault="003E3686" w:rsidP="003E3686">
      <w:pPr>
        <w:pStyle w:val="00-ScreenShot"/>
      </w:pPr>
      <w:r>
        <w:drawing>
          <wp:inline distT="0" distB="0" distL="0" distR="0" wp14:anchorId="522DAD3E" wp14:editId="3D5C0169">
            <wp:extent cx="4048125" cy="98107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048125" cy="981075"/>
                    </a:xfrm>
                    <a:prstGeom prst="rect">
                      <a:avLst/>
                    </a:prstGeom>
                  </pic:spPr>
                </pic:pic>
              </a:graphicData>
            </a:graphic>
          </wp:inline>
        </w:drawing>
      </w:r>
    </w:p>
    <w:p w14:paraId="1F369434" w14:textId="73E657D4" w:rsidR="003E3686" w:rsidRDefault="003E3686" w:rsidP="003E3686">
      <w:pPr>
        <w:pStyle w:val="ppTopic"/>
      </w:pPr>
      <w:r>
        <w:br w:type="page"/>
      </w:r>
      <w:bookmarkStart w:id="66" w:name="_Toc364410702"/>
      <w:bookmarkStart w:id="67" w:name="_Toc366171510"/>
      <w:sdt>
        <w:sdtPr>
          <w:alias w:val="Topic"/>
          <w:tag w:val="9b28405c-4706-4849-b895-81eddc365c6a"/>
          <w:id w:val="1963915006"/>
          <w:placeholder>
            <w:docPart w:val="E9F971D2A041420DB7B8FD5ADB193F6F"/>
          </w:placeholder>
          <w:text/>
        </w:sdtPr>
        <w:sdtEndPr/>
        <w:sdtContent>
          <w:r w:rsidR="008319AB">
            <w:t>Exercise 9.2: Create</w:t>
          </w:r>
          <w:r w:rsidR="00DE07A4">
            <w:t xml:space="preserve"> Native Port Profiles</w:t>
          </w:r>
        </w:sdtContent>
      </w:sdt>
      <w:bookmarkEnd w:id="66"/>
      <w:bookmarkEnd w:id="67"/>
    </w:p>
    <w:p w14:paraId="0BE05BFF" w14:textId="39655A54" w:rsidR="003E3686" w:rsidRDefault="003E3686" w:rsidP="003E3686">
      <w:pPr>
        <w:pStyle w:val="ppBodyText"/>
        <w:numPr>
          <w:ilvl w:val="0"/>
          <w:numId w:val="1"/>
        </w:numPr>
        <w:rPr>
          <w:b/>
        </w:rPr>
      </w:pPr>
      <w:r>
        <w:rPr>
          <w:b/>
        </w:rPr>
        <w:t xml:space="preserve">In this </w:t>
      </w:r>
      <w:r w:rsidR="00032E69">
        <w:rPr>
          <w:b/>
        </w:rPr>
        <w:t>exercise,</w:t>
      </w:r>
      <w:r>
        <w:rPr>
          <w:b/>
        </w:rPr>
        <w:t xml:space="preserve"> an Uplink Port Profile that binds to physical adapters</w:t>
      </w:r>
      <w:r w:rsidR="00E41F2E">
        <w:rPr>
          <w:b/>
        </w:rPr>
        <w:t xml:space="preserve"> </w:t>
      </w:r>
      <w:proofErr w:type="gramStart"/>
      <w:r w:rsidR="00E41F2E">
        <w:rPr>
          <w:b/>
        </w:rPr>
        <w:t>will be created</w:t>
      </w:r>
      <w:proofErr w:type="gramEnd"/>
      <w:r>
        <w:rPr>
          <w:b/>
        </w:rPr>
        <w:t xml:space="preserve">.  </w:t>
      </w:r>
      <w:r w:rsidR="00032E69">
        <w:rPr>
          <w:b/>
        </w:rPr>
        <w:t>Next,</w:t>
      </w:r>
      <w:r>
        <w:rPr>
          <w:b/>
        </w:rPr>
        <w:t xml:space="preserve"> a Virtual Network Adapter Port Profile</w:t>
      </w:r>
      <w:r w:rsidR="00E41F2E">
        <w:rPr>
          <w:b/>
        </w:rPr>
        <w:t xml:space="preserve"> </w:t>
      </w:r>
      <w:proofErr w:type="gramStart"/>
      <w:r w:rsidR="00E41F2E">
        <w:rPr>
          <w:b/>
        </w:rPr>
        <w:t>will be configured</w:t>
      </w:r>
      <w:proofErr w:type="gramEnd"/>
      <w:r w:rsidR="00E41F2E">
        <w:rPr>
          <w:b/>
        </w:rPr>
        <w:t>.</w:t>
      </w:r>
      <w:r>
        <w:rPr>
          <w:b/>
        </w:rPr>
        <w:t xml:space="preserve"> </w:t>
      </w:r>
      <w:r w:rsidR="00E41F2E">
        <w:rPr>
          <w:b/>
        </w:rPr>
        <w:t xml:space="preserve"> This </w:t>
      </w:r>
      <w:proofErr w:type="gramStart"/>
      <w:r w:rsidR="008319AB">
        <w:rPr>
          <w:b/>
        </w:rPr>
        <w:t>is usually used</w:t>
      </w:r>
      <w:proofErr w:type="gramEnd"/>
      <w:r w:rsidR="008319AB">
        <w:rPr>
          <w:b/>
        </w:rPr>
        <w:t xml:space="preserve"> by virtual </w:t>
      </w:r>
      <w:r w:rsidR="00E41F2E">
        <w:rPr>
          <w:b/>
        </w:rPr>
        <w:t>machines</w:t>
      </w:r>
      <w:r>
        <w:rPr>
          <w:b/>
        </w:rPr>
        <w:t>, but hosts can also utilize virtual port profiles too</w:t>
      </w:r>
      <w:r>
        <w:t xml:space="preserve">. </w:t>
      </w:r>
      <w:r w:rsidR="00E41F2E">
        <w:t xml:space="preserve"> </w:t>
      </w:r>
      <w:r>
        <w:t xml:space="preserve"> </w:t>
      </w:r>
      <w:r w:rsidRPr="00E330DD">
        <w:rPr>
          <w:b/>
        </w:rPr>
        <w:t>A native port profile for uplinks (also called an uplink port profile) specifies which logical networks can connect through a particular physical network adapter</w:t>
      </w:r>
      <w:r>
        <w:rPr>
          <w:b/>
        </w:rPr>
        <w:t xml:space="preserve">.  </w:t>
      </w:r>
      <w:r w:rsidRPr="00E330DD">
        <w:rPr>
          <w:b/>
        </w:rPr>
        <w:t xml:space="preserve">A virtual </w:t>
      </w:r>
      <w:proofErr w:type="gramStart"/>
      <w:r w:rsidRPr="00E330DD">
        <w:rPr>
          <w:b/>
        </w:rPr>
        <w:t>n</w:t>
      </w:r>
      <w:r>
        <w:rPr>
          <w:b/>
        </w:rPr>
        <w:t>etwork adapter port profile</w:t>
      </w:r>
      <w:proofErr w:type="gramEnd"/>
      <w:r w:rsidRPr="00E330DD">
        <w:rPr>
          <w:b/>
        </w:rPr>
        <w:t xml:space="preserve"> specifies capabilities for those adapters, and makes it possible to control how bandwidth is used on the adapters</w:t>
      </w:r>
      <w:r>
        <w:rPr>
          <w:b/>
        </w:rPr>
        <w:t>.</w:t>
      </w:r>
    </w:p>
    <w:p w14:paraId="3935F597" w14:textId="380B3DD2" w:rsidR="003E3686" w:rsidRPr="00C32DAE" w:rsidRDefault="00EA038B" w:rsidP="003E3686">
      <w:pPr>
        <w:pStyle w:val="ppBodyText"/>
        <w:numPr>
          <w:ilvl w:val="0"/>
          <w:numId w:val="1"/>
        </w:numPr>
        <w:rPr>
          <w:b/>
        </w:rPr>
      </w:pPr>
      <w:r>
        <w:rPr>
          <w:b/>
        </w:rPr>
        <w:t>Estimated time to complete</w:t>
      </w:r>
      <w:r w:rsidR="003E3686">
        <w:rPr>
          <w:b/>
        </w:rPr>
        <w:t xml:space="preserve">: </w:t>
      </w:r>
      <w:r w:rsidR="00F12A37">
        <w:rPr>
          <w:b/>
        </w:rPr>
        <w:t>5</w:t>
      </w:r>
      <w:r w:rsidR="003E3686">
        <w:rPr>
          <w:b/>
        </w:rPr>
        <w:t xml:space="preserve"> minutes</w:t>
      </w:r>
    </w:p>
    <w:p w14:paraId="661B8549" w14:textId="77777777" w:rsidR="003E3686" w:rsidRPr="00C023CD" w:rsidRDefault="003E3686" w:rsidP="003E3686">
      <w:pPr>
        <w:rPr>
          <w:b/>
          <w:i/>
        </w:rPr>
      </w:pPr>
      <w:r>
        <w:rPr>
          <w:noProof/>
        </w:rPr>
        <w:drawing>
          <wp:inline distT="0" distB="0" distL="0" distR="0" wp14:anchorId="0DAEE37A" wp14:editId="095979FE">
            <wp:extent cx="612140" cy="771525"/>
            <wp:effectExtent l="0" t="0" r="0" b="0"/>
            <wp:docPr id="545" name="Picture 545"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326DAD2F" w14:textId="77777777" w:rsidR="0015531D" w:rsidRDefault="0015531D" w:rsidP="00D149D9">
      <w:pPr>
        <w:pStyle w:val="ListParagraph"/>
        <w:numPr>
          <w:ilvl w:val="0"/>
          <w:numId w:val="34"/>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3499AA22" w14:textId="77777777" w:rsidR="0015531D" w:rsidRDefault="0015531D" w:rsidP="0015531D">
      <w:pPr>
        <w:pStyle w:val="00-ScreenShot"/>
      </w:pPr>
      <w:r>
        <w:drawing>
          <wp:inline distT="0" distB="0" distL="0" distR="0" wp14:anchorId="0620ADD3" wp14:editId="364834FE">
            <wp:extent cx="571500" cy="1066231"/>
            <wp:effectExtent l="0" t="0" r="0" b="63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71997" cy="1067159"/>
                    </a:xfrm>
                    <a:prstGeom prst="rect">
                      <a:avLst/>
                    </a:prstGeom>
                  </pic:spPr>
                </pic:pic>
              </a:graphicData>
            </a:graphic>
          </wp:inline>
        </w:drawing>
      </w:r>
    </w:p>
    <w:p w14:paraId="0BC1A4D2" w14:textId="77777777" w:rsidR="003E3686" w:rsidRPr="00EA3628" w:rsidRDefault="003E3686" w:rsidP="00D149D9">
      <w:pPr>
        <w:pStyle w:val="ListParagraph"/>
        <w:numPr>
          <w:ilvl w:val="0"/>
          <w:numId w:val="34"/>
        </w:numPr>
        <w:spacing w:line="259" w:lineRule="auto"/>
      </w:pPr>
      <w:r>
        <w:t xml:space="preserve">Select the </w:t>
      </w:r>
      <w:r>
        <w:rPr>
          <w:b/>
        </w:rPr>
        <w:t xml:space="preserve">Fabric </w:t>
      </w:r>
      <w:r>
        <w:t>workspace.</w:t>
      </w:r>
    </w:p>
    <w:p w14:paraId="1EDCD067" w14:textId="77777777" w:rsidR="003E3686" w:rsidRDefault="003E3686" w:rsidP="003E3686">
      <w:pPr>
        <w:pStyle w:val="00-ScreenShot"/>
      </w:pPr>
      <w:r>
        <w:drawing>
          <wp:inline distT="0" distB="0" distL="0" distR="0" wp14:anchorId="2E7A22E2" wp14:editId="72BFE4F2">
            <wp:extent cx="1397000" cy="1348549"/>
            <wp:effectExtent l="0" t="0" r="0" b="444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1399978" cy="1351424"/>
                    </a:xfrm>
                    <a:prstGeom prst="rect">
                      <a:avLst/>
                    </a:prstGeom>
                  </pic:spPr>
                </pic:pic>
              </a:graphicData>
            </a:graphic>
          </wp:inline>
        </w:drawing>
      </w:r>
    </w:p>
    <w:p w14:paraId="1306A57F" w14:textId="1DBAC597" w:rsidR="003E3686" w:rsidRDefault="003E3686" w:rsidP="00D149D9">
      <w:pPr>
        <w:pStyle w:val="ppBodyText"/>
        <w:numPr>
          <w:ilvl w:val="0"/>
          <w:numId w:val="34"/>
        </w:numPr>
      </w:pPr>
      <w:r>
        <w:t xml:space="preserve">On the left hand navigation, expand </w:t>
      </w:r>
      <w:r>
        <w:rPr>
          <w:b/>
        </w:rPr>
        <w:t>Networking</w:t>
      </w:r>
      <w:r>
        <w:t xml:space="preserve">, </w:t>
      </w:r>
      <w:r w:rsidR="005619E1">
        <w:t>right-click</w:t>
      </w:r>
      <w:r>
        <w:t xml:space="preserve"> </w:t>
      </w:r>
      <w:r>
        <w:rPr>
          <w:b/>
        </w:rPr>
        <w:t>Native Port Profiles</w:t>
      </w:r>
      <w:r>
        <w:t xml:space="preserve"> and select </w:t>
      </w:r>
      <w:r>
        <w:rPr>
          <w:b/>
        </w:rPr>
        <w:t>Create Native Port Profile</w:t>
      </w:r>
      <w:r>
        <w:t>.</w:t>
      </w:r>
    </w:p>
    <w:p w14:paraId="54393D67" w14:textId="279C0B73" w:rsidR="00B01F93" w:rsidRDefault="00B01F93" w:rsidP="00B01F93">
      <w:pPr>
        <w:pStyle w:val="ppBodyText"/>
        <w:numPr>
          <w:ilvl w:val="0"/>
          <w:numId w:val="0"/>
        </w:numPr>
        <w:jc w:val="center"/>
      </w:pPr>
      <w:r>
        <w:rPr>
          <w:noProof/>
          <w:lang w:bidi="ar-SA"/>
        </w:rPr>
        <w:drawing>
          <wp:inline distT="0" distB="0" distL="0" distR="0" wp14:anchorId="286FFFDD" wp14:editId="6BB786E4">
            <wp:extent cx="3086735" cy="1765300"/>
            <wp:effectExtent l="0" t="0" r="0"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extLst>
                        <a:ext uri="{28A0092B-C50C-407E-A947-70E740481C1C}">
                          <a14:useLocalDpi xmlns:a14="http://schemas.microsoft.com/office/drawing/2010/main" val="0"/>
                        </a:ext>
                      </a:extLst>
                    </a:blip>
                    <a:stretch>
                      <a:fillRect/>
                    </a:stretch>
                  </pic:blipFill>
                  <pic:spPr>
                    <a:xfrm>
                      <a:off x="0" y="0"/>
                      <a:ext cx="3086735" cy="1765300"/>
                    </a:xfrm>
                    <a:prstGeom prst="rect">
                      <a:avLst/>
                    </a:prstGeom>
                  </pic:spPr>
                </pic:pic>
              </a:graphicData>
            </a:graphic>
          </wp:inline>
        </w:drawing>
      </w:r>
    </w:p>
    <w:p w14:paraId="0107A772" w14:textId="77777777" w:rsidR="003E3686" w:rsidRDefault="003E3686" w:rsidP="00D149D9">
      <w:pPr>
        <w:pStyle w:val="ppBodyText"/>
        <w:numPr>
          <w:ilvl w:val="0"/>
          <w:numId w:val="34"/>
        </w:numPr>
      </w:pPr>
      <w:r>
        <w:lastRenderedPageBreak/>
        <w:t xml:space="preserve">In the </w:t>
      </w:r>
      <w:r w:rsidRPr="00E330DD">
        <w:rPr>
          <w:b/>
        </w:rPr>
        <w:t xml:space="preserve">Create Native Port Profile </w:t>
      </w:r>
      <w:r w:rsidRPr="00E330DD">
        <w:t>Wizard</w:t>
      </w:r>
      <w:r>
        <w:t xml:space="preserve">, on the </w:t>
      </w:r>
      <w:r w:rsidRPr="00E330DD">
        <w:rPr>
          <w:b/>
        </w:rPr>
        <w:t xml:space="preserve">General page, </w:t>
      </w:r>
      <w:r>
        <w:t xml:space="preserve">for </w:t>
      </w:r>
      <w:r w:rsidRPr="00E330DD">
        <w:rPr>
          <w:b/>
        </w:rPr>
        <w:t>Name:</w:t>
      </w:r>
      <w:r>
        <w:t xml:space="preserve"> enter </w:t>
      </w:r>
      <w:r w:rsidRPr="00E330DD">
        <w:rPr>
          <w:b/>
        </w:rPr>
        <w:t>BACKEND-UPLINK</w:t>
      </w:r>
      <w:r>
        <w:t>.</w:t>
      </w:r>
    </w:p>
    <w:p w14:paraId="1DAF7DA2" w14:textId="77777777" w:rsidR="003E3686" w:rsidRDefault="003E3686" w:rsidP="003E3686">
      <w:pPr>
        <w:pStyle w:val="ppBodyText"/>
        <w:numPr>
          <w:ilvl w:val="0"/>
          <w:numId w:val="0"/>
        </w:numPr>
        <w:ind w:left="45"/>
        <w:jc w:val="center"/>
      </w:pPr>
      <w:r>
        <w:rPr>
          <w:noProof/>
          <w:lang w:bidi="ar-SA"/>
        </w:rPr>
        <w:drawing>
          <wp:inline distT="0" distB="0" distL="0" distR="0" wp14:anchorId="41253000" wp14:editId="4AAF44F8">
            <wp:extent cx="4943475" cy="2264319"/>
            <wp:effectExtent l="0" t="0" r="0" b="317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49517" cy="2267087"/>
                    </a:xfrm>
                    <a:prstGeom prst="rect">
                      <a:avLst/>
                    </a:prstGeom>
                  </pic:spPr>
                </pic:pic>
              </a:graphicData>
            </a:graphic>
          </wp:inline>
        </w:drawing>
      </w:r>
    </w:p>
    <w:p w14:paraId="707372B0" w14:textId="77777777" w:rsidR="003E3686" w:rsidRDefault="003E3686" w:rsidP="00D149D9">
      <w:pPr>
        <w:pStyle w:val="ppBodyText"/>
        <w:numPr>
          <w:ilvl w:val="0"/>
          <w:numId w:val="34"/>
        </w:numPr>
      </w:pPr>
      <w:r>
        <w:t xml:space="preserve">Select the radio button for </w:t>
      </w:r>
      <w:r w:rsidRPr="00E330DD">
        <w:rPr>
          <w:b/>
        </w:rPr>
        <w:t>Uplink port profile</w:t>
      </w:r>
      <w:r>
        <w:t xml:space="preserve">, then from the </w:t>
      </w:r>
      <w:r w:rsidRPr="00182762">
        <w:rPr>
          <w:b/>
        </w:rPr>
        <w:t>Load balancing algorithm:</w:t>
      </w:r>
      <w:r>
        <w:t xml:space="preserve"> dropdown select </w:t>
      </w:r>
      <w:proofErr w:type="spellStart"/>
      <w:r w:rsidRPr="00182762">
        <w:rPr>
          <w:b/>
        </w:rPr>
        <w:t>TransportPorts</w:t>
      </w:r>
      <w:proofErr w:type="spellEnd"/>
      <w:r>
        <w:t xml:space="preserve">, </w:t>
      </w:r>
      <w:proofErr w:type="gramStart"/>
      <w:r>
        <w:t>then</w:t>
      </w:r>
      <w:proofErr w:type="gramEnd"/>
      <w:r>
        <w:t xml:space="preserve"> click </w:t>
      </w:r>
      <w:r w:rsidRPr="00182762">
        <w:rPr>
          <w:b/>
        </w:rPr>
        <w:t>Next.</w:t>
      </w:r>
    </w:p>
    <w:p w14:paraId="1803B02E" w14:textId="77777777" w:rsidR="003E3686" w:rsidRDefault="003E3686" w:rsidP="00D149D9">
      <w:pPr>
        <w:pStyle w:val="ppBodyText"/>
        <w:numPr>
          <w:ilvl w:val="0"/>
          <w:numId w:val="34"/>
        </w:numPr>
      </w:pPr>
      <w:r w:rsidRPr="00E330DD">
        <w:t>On the</w:t>
      </w:r>
      <w:r w:rsidRPr="00E330DD">
        <w:rPr>
          <w:b/>
        </w:rPr>
        <w:t xml:space="preserve"> Network Configuration </w:t>
      </w:r>
      <w:r w:rsidRPr="00E330DD">
        <w:t>page</w:t>
      </w:r>
      <w:r w:rsidRPr="00E330DD">
        <w:rPr>
          <w:b/>
        </w:rPr>
        <w:t xml:space="preserve">, </w:t>
      </w:r>
      <w:r>
        <w:t xml:space="preserve">under </w:t>
      </w:r>
      <w:r w:rsidRPr="00E330DD">
        <w:rPr>
          <w:b/>
        </w:rPr>
        <w:t>Network Site</w:t>
      </w:r>
      <w:r>
        <w:t xml:space="preserve"> select </w:t>
      </w:r>
      <w:r w:rsidRPr="00E330DD">
        <w:rPr>
          <w:b/>
        </w:rPr>
        <w:t>BACKEND_0</w:t>
      </w:r>
      <w:r>
        <w:t xml:space="preserve"> and also select the box for </w:t>
      </w:r>
      <w:r w:rsidRPr="00E330DD">
        <w:rPr>
          <w:b/>
        </w:rPr>
        <w:t>Enable Windows Network Virtualization</w:t>
      </w:r>
      <w:r>
        <w:t xml:space="preserve"> below, then click </w:t>
      </w:r>
      <w:proofErr w:type="gramStart"/>
      <w:r w:rsidRPr="00E330DD">
        <w:rPr>
          <w:b/>
        </w:rPr>
        <w:t>Next</w:t>
      </w:r>
      <w:proofErr w:type="gramEnd"/>
      <w:r>
        <w:t>.</w:t>
      </w:r>
    </w:p>
    <w:p w14:paraId="3F9CD3D5" w14:textId="11CAC487" w:rsidR="003E3686" w:rsidRDefault="003E3686" w:rsidP="00B01F93">
      <w:pPr>
        <w:pStyle w:val="00-ScreenShot"/>
      </w:pPr>
      <w:r>
        <w:drawing>
          <wp:inline distT="0" distB="0" distL="0" distR="0" wp14:anchorId="40F5B72F" wp14:editId="3B25F6E0">
            <wp:extent cx="4576873" cy="3407229"/>
            <wp:effectExtent l="0" t="0" r="0" b="317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05148" cy="3428278"/>
                    </a:xfrm>
                    <a:prstGeom prst="rect">
                      <a:avLst/>
                    </a:prstGeom>
                  </pic:spPr>
                </pic:pic>
              </a:graphicData>
            </a:graphic>
          </wp:inline>
        </w:drawing>
      </w:r>
    </w:p>
    <w:p w14:paraId="7E775EE1" w14:textId="16832B19" w:rsidR="003E3686" w:rsidRDefault="003E3686" w:rsidP="00D149D9">
      <w:pPr>
        <w:pStyle w:val="ppBodyText"/>
        <w:numPr>
          <w:ilvl w:val="0"/>
          <w:numId w:val="34"/>
        </w:numPr>
      </w:pPr>
      <w:r>
        <w:t xml:space="preserve">On the </w:t>
      </w:r>
      <w:r w:rsidRPr="00F451B6">
        <w:rPr>
          <w:b/>
        </w:rPr>
        <w:t>Summary</w:t>
      </w:r>
      <w:r>
        <w:t xml:space="preserve"> screen, ensure </w:t>
      </w:r>
      <w:r w:rsidR="007E698A">
        <w:t>the settings</w:t>
      </w:r>
      <w:r>
        <w:t xml:space="preserve"> match the screenshot below, and click </w:t>
      </w:r>
      <w:r w:rsidRPr="004B3633">
        <w:rPr>
          <w:b/>
        </w:rPr>
        <w:t>Finish</w:t>
      </w:r>
      <w:r>
        <w:t>.</w:t>
      </w:r>
    </w:p>
    <w:p w14:paraId="447FC909" w14:textId="7AC620FA" w:rsidR="003E3686" w:rsidRDefault="00B01F93" w:rsidP="00B01F93">
      <w:pPr>
        <w:pStyle w:val="ppBodyText"/>
        <w:numPr>
          <w:ilvl w:val="0"/>
          <w:numId w:val="0"/>
        </w:numPr>
        <w:jc w:val="center"/>
      </w:pPr>
      <w:r>
        <w:rPr>
          <w:noProof/>
          <w:lang w:bidi="ar-SA"/>
        </w:rPr>
        <w:drawing>
          <wp:inline distT="0" distB="0" distL="0" distR="0" wp14:anchorId="1DEC2350" wp14:editId="07137DB9">
            <wp:extent cx="3505200" cy="1209675"/>
            <wp:effectExtent l="114300" t="76200" r="114300" b="857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extLst>
                        <a:ext uri="{28A0092B-C50C-407E-A947-70E740481C1C}">
                          <a14:useLocalDpi xmlns:a14="http://schemas.microsoft.com/office/drawing/2010/main" val="0"/>
                        </a:ext>
                      </a:extLst>
                    </a:blip>
                    <a:stretch>
                      <a:fillRect/>
                    </a:stretch>
                  </pic:blipFill>
                  <pic:spPr>
                    <a:xfrm>
                      <a:off x="0" y="0"/>
                      <a:ext cx="3505200" cy="1209675"/>
                    </a:xfrm>
                    <a:prstGeom prst="rect">
                      <a:avLst/>
                    </a:prstGeom>
                    <a:effectLst>
                      <a:outerShdw blurRad="63500" sx="102000" sy="102000" algn="ctr" rotWithShape="0">
                        <a:prstClr val="black">
                          <a:alpha val="40000"/>
                        </a:prstClr>
                      </a:outerShdw>
                    </a:effectLst>
                  </pic:spPr>
                </pic:pic>
              </a:graphicData>
            </a:graphic>
          </wp:inline>
        </w:drawing>
      </w:r>
    </w:p>
    <w:p w14:paraId="75503C4D" w14:textId="77777777" w:rsidR="003E3686" w:rsidRDefault="003E3686" w:rsidP="00D149D9">
      <w:pPr>
        <w:pStyle w:val="ppBodyText"/>
        <w:numPr>
          <w:ilvl w:val="0"/>
          <w:numId w:val="34"/>
        </w:numPr>
      </w:pPr>
      <w:r w:rsidRPr="00241B09">
        <w:rPr>
          <w:b/>
        </w:rPr>
        <w:lastRenderedPageBreak/>
        <w:t>Review</w:t>
      </w:r>
      <w:r>
        <w:t xml:space="preserve"> the completed jobs on the</w:t>
      </w:r>
      <w:r w:rsidRPr="00241B09">
        <w:rPr>
          <w:b/>
        </w:rPr>
        <w:t xml:space="preserve"> Jobs</w:t>
      </w:r>
      <w:r>
        <w:t xml:space="preserve"> screen, and then c</w:t>
      </w:r>
      <w:r w:rsidRPr="00241B09">
        <w:t>lose the window</w:t>
      </w:r>
      <w:r>
        <w:t>.</w:t>
      </w:r>
    </w:p>
    <w:p w14:paraId="2226549B" w14:textId="77777777" w:rsidR="003E3686" w:rsidRDefault="003E3686" w:rsidP="003E3686">
      <w:pPr>
        <w:pStyle w:val="00-ScreenShot"/>
      </w:pPr>
      <w:r>
        <w:drawing>
          <wp:inline distT="0" distB="0" distL="0" distR="0" wp14:anchorId="21083822" wp14:editId="535E2433">
            <wp:extent cx="4010025" cy="962025"/>
            <wp:effectExtent l="0" t="0" r="9525"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010025" cy="962025"/>
                    </a:xfrm>
                    <a:prstGeom prst="rect">
                      <a:avLst/>
                    </a:prstGeom>
                  </pic:spPr>
                </pic:pic>
              </a:graphicData>
            </a:graphic>
          </wp:inline>
        </w:drawing>
      </w:r>
    </w:p>
    <w:p w14:paraId="338870E3" w14:textId="6C6874F2" w:rsidR="003E3686" w:rsidRDefault="003E3686" w:rsidP="00D149D9">
      <w:pPr>
        <w:pStyle w:val="ppBodyText"/>
        <w:numPr>
          <w:ilvl w:val="0"/>
          <w:numId w:val="34"/>
        </w:numPr>
      </w:pPr>
      <w:r>
        <w:t xml:space="preserve">On the left hand navigation, </w:t>
      </w:r>
      <w:r w:rsidR="005619E1">
        <w:t>right-click</w:t>
      </w:r>
      <w:r>
        <w:t xml:space="preserve"> </w:t>
      </w:r>
      <w:r>
        <w:rPr>
          <w:b/>
        </w:rPr>
        <w:t>Native Port Profiles</w:t>
      </w:r>
      <w:r>
        <w:t xml:space="preserve"> and select </w:t>
      </w:r>
      <w:r>
        <w:rPr>
          <w:b/>
        </w:rPr>
        <w:t>Create Native Port Profile</w:t>
      </w:r>
    </w:p>
    <w:p w14:paraId="145F7F3F" w14:textId="77777777" w:rsidR="003E3686" w:rsidRDefault="003E3686" w:rsidP="003E3686">
      <w:pPr>
        <w:pStyle w:val="00-ScreenShot"/>
      </w:pPr>
      <w:r>
        <w:drawing>
          <wp:inline distT="0" distB="0" distL="0" distR="0" wp14:anchorId="5D9FAD0A" wp14:editId="51BE43C8">
            <wp:extent cx="3448050" cy="19716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63817" cy="1980616"/>
                    </a:xfrm>
                    <a:prstGeom prst="rect">
                      <a:avLst/>
                    </a:prstGeom>
                  </pic:spPr>
                </pic:pic>
              </a:graphicData>
            </a:graphic>
          </wp:inline>
        </w:drawing>
      </w:r>
    </w:p>
    <w:p w14:paraId="2EA15201" w14:textId="77777777" w:rsidR="003E3686" w:rsidRPr="00E330DD" w:rsidRDefault="003E3686" w:rsidP="00D149D9">
      <w:pPr>
        <w:pStyle w:val="ppBodyText"/>
        <w:numPr>
          <w:ilvl w:val="0"/>
          <w:numId w:val="34"/>
        </w:numPr>
      </w:pPr>
      <w:r>
        <w:t xml:space="preserve">This time, in the </w:t>
      </w:r>
      <w:r w:rsidRPr="00E330DD">
        <w:rPr>
          <w:b/>
        </w:rPr>
        <w:t xml:space="preserve">Create Native Port Profile </w:t>
      </w:r>
      <w:r w:rsidRPr="00E330DD">
        <w:t>Wizard</w:t>
      </w:r>
      <w:r>
        <w:t xml:space="preserve">, on the </w:t>
      </w:r>
      <w:r w:rsidRPr="00E330DD">
        <w:rPr>
          <w:b/>
        </w:rPr>
        <w:t xml:space="preserve">General page, </w:t>
      </w:r>
      <w:r>
        <w:t xml:space="preserve">for </w:t>
      </w:r>
      <w:r w:rsidRPr="00E330DD">
        <w:rPr>
          <w:b/>
        </w:rPr>
        <w:t>Name:</w:t>
      </w:r>
      <w:r>
        <w:t xml:space="preserve"> type </w:t>
      </w:r>
      <w:r w:rsidRPr="00E330DD">
        <w:rPr>
          <w:b/>
        </w:rPr>
        <w:t>BACKEND-</w:t>
      </w:r>
      <w:proofErr w:type="spellStart"/>
      <w:r>
        <w:rPr>
          <w:b/>
        </w:rPr>
        <w:t>vNIC</w:t>
      </w:r>
      <w:proofErr w:type="spellEnd"/>
      <w:r>
        <w:t xml:space="preserve">, select the radio button for </w:t>
      </w:r>
      <w:r>
        <w:rPr>
          <w:b/>
        </w:rPr>
        <w:t>Virtual network adapter port profile</w:t>
      </w:r>
      <w:r>
        <w:t xml:space="preserve"> and then click </w:t>
      </w:r>
      <w:proofErr w:type="gramStart"/>
      <w:r>
        <w:rPr>
          <w:b/>
        </w:rPr>
        <w:t>Next</w:t>
      </w:r>
      <w:proofErr w:type="gramEnd"/>
      <w:r>
        <w:rPr>
          <w:b/>
        </w:rPr>
        <w:t>.</w:t>
      </w:r>
    </w:p>
    <w:p w14:paraId="7DD3BA17" w14:textId="77777777" w:rsidR="003E3686" w:rsidRDefault="003E3686" w:rsidP="003E3686">
      <w:pPr>
        <w:pStyle w:val="00-ScreenShot"/>
      </w:pPr>
      <w:r>
        <w:drawing>
          <wp:inline distT="0" distB="0" distL="0" distR="0" wp14:anchorId="0B3B1FC2" wp14:editId="0F421972">
            <wp:extent cx="4089400" cy="1888507"/>
            <wp:effectExtent l="0" t="0" r="635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07109" cy="1896685"/>
                    </a:xfrm>
                    <a:prstGeom prst="rect">
                      <a:avLst/>
                    </a:prstGeom>
                  </pic:spPr>
                </pic:pic>
              </a:graphicData>
            </a:graphic>
          </wp:inline>
        </w:drawing>
      </w:r>
    </w:p>
    <w:p w14:paraId="3E96FA5E" w14:textId="77777777" w:rsidR="003E3686" w:rsidRDefault="003E3686" w:rsidP="00D149D9">
      <w:pPr>
        <w:pStyle w:val="ppBodyText"/>
        <w:numPr>
          <w:ilvl w:val="0"/>
          <w:numId w:val="34"/>
        </w:numPr>
      </w:pPr>
      <w:r>
        <w:t xml:space="preserve">On the </w:t>
      </w:r>
      <w:r>
        <w:rPr>
          <w:b/>
        </w:rPr>
        <w:t xml:space="preserve">Offload </w:t>
      </w:r>
      <w:r w:rsidRPr="00F451B6">
        <w:rPr>
          <w:b/>
        </w:rPr>
        <w:t>Settings</w:t>
      </w:r>
      <w:r>
        <w:t xml:space="preserve"> page, review the choices that can be enabled for this particular </w:t>
      </w:r>
      <w:proofErr w:type="spellStart"/>
      <w:r>
        <w:t>vNIC</w:t>
      </w:r>
      <w:proofErr w:type="spellEnd"/>
      <w:r>
        <w:t xml:space="preserve"> port profile, but leave them all unselected, then c</w:t>
      </w:r>
      <w:r w:rsidRPr="00F451B6">
        <w:t>lick</w:t>
      </w:r>
      <w:r>
        <w:t xml:space="preserve"> </w:t>
      </w:r>
      <w:proofErr w:type="gramStart"/>
      <w:r w:rsidRPr="004B3633">
        <w:rPr>
          <w:b/>
        </w:rPr>
        <w:t>Next</w:t>
      </w:r>
      <w:proofErr w:type="gramEnd"/>
      <w:r>
        <w:t>.</w:t>
      </w:r>
    </w:p>
    <w:p w14:paraId="410FC549" w14:textId="77777777" w:rsidR="003E3686" w:rsidRDefault="003E3686" w:rsidP="003E3686">
      <w:pPr>
        <w:pStyle w:val="00-ScreenShot"/>
      </w:pPr>
      <w:r>
        <w:drawing>
          <wp:inline distT="0" distB="0" distL="0" distR="0" wp14:anchorId="45EA1ECD" wp14:editId="2F8C8C2A">
            <wp:extent cx="4676046" cy="2032000"/>
            <wp:effectExtent l="0" t="0" r="0" b="635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691563" cy="2038743"/>
                    </a:xfrm>
                    <a:prstGeom prst="rect">
                      <a:avLst/>
                    </a:prstGeom>
                  </pic:spPr>
                </pic:pic>
              </a:graphicData>
            </a:graphic>
          </wp:inline>
        </w:drawing>
      </w:r>
    </w:p>
    <w:p w14:paraId="151052E5" w14:textId="77777777" w:rsidR="003E3686" w:rsidRDefault="003E3686" w:rsidP="00D149D9">
      <w:pPr>
        <w:pStyle w:val="ppBodyText"/>
        <w:numPr>
          <w:ilvl w:val="0"/>
          <w:numId w:val="34"/>
        </w:numPr>
      </w:pPr>
      <w:r>
        <w:lastRenderedPageBreak/>
        <w:t xml:space="preserve">On the </w:t>
      </w:r>
      <w:r w:rsidRPr="00F451B6">
        <w:rPr>
          <w:b/>
        </w:rPr>
        <w:t xml:space="preserve">Security Settings </w:t>
      </w:r>
      <w:r w:rsidRPr="00F451B6">
        <w:t xml:space="preserve">page, </w:t>
      </w:r>
      <w:r>
        <w:t xml:space="preserve">select </w:t>
      </w:r>
      <w:r w:rsidRPr="00F451B6">
        <w:rPr>
          <w:b/>
        </w:rPr>
        <w:t>Enable DHCP guard</w:t>
      </w:r>
      <w:r>
        <w:t xml:space="preserve"> and </w:t>
      </w:r>
      <w:r w:rsidRPr="00F451B6">
        <w:rPr>
          <w:b/>
        </w:rPr>
        <w:t>Allow router guard</w:t>
      </w:r>
      <w:r>
        <w:t xml:space="preserve">, and then click </w:t>
      </w:r>
      <w:proofErr w:type="gramStart"/>
      <w:r w:rsidRPr="00F451B6">
        <w:rPr>
          <w:b/>
        </w:rPr>
        <w:t>Next</w:t>
      </w:r>
      <w:proofErr w:type="gramEnd"/>
      <w:r>
        <w:t>.</w:t>
      </w:r>
    </w:p>
    <w:p w14:paraId="2E48D8B5" w14:textId="77777777" w:rsidR="003E3686" w:rsidRDefault="003E3686" w:rsidP="003E3686">
      <w:pPr>
        <w:pStyle w:val="ppBodyText"/>
        <w:numPr>
          <w:ilvl w:val="0"/>
          <w:numId w:val="0"/>
        </w:numPr>
        <w:ind w:left="45"/>
        <w:jc w:val="center"/>
      </w:pPr>
      <w:r>
        <w:rPr>
          <w:noProof/>
          <w:lang w:bidi="ar-SA"/>
        </w:rPr>
        <w:drawing>
          <wp:inline distT="0" distB="0" distL="0" distR="0" wp14:anchorId="1308CA49" wp14:editId="1EAC1028">
            <wp:extent cx="4140200" cy="246252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153936" cy="2470690"/>
                    </a:xfrm>
                    <a:prstGeom prst="rect">
                      <a:avLst/>
                    </a:prstGeom>
                  </pic:spPr>
                </pic:pic>
              </a:graphicData>
            </a:graphic>
          </wp:inline>
        </w:drawing>
      </w:r>
    </w:p>
    <w:p w14:paraId="3BAE7677" w14:textId="7DE2F907" w:rsidR="003E3686" w:rsidRDefault="003E3686" w:rsidP="00D149D9">
      <w:pPr>
        <w:pStyle w:val="ppBodyText"/>
        <w:numPr>
          <w:ilvl w:val="0"/>
          <w:numId w:val="34"/>
        </w:numPr>
      </w:pPr>
      <w:r>
        <w:t xml:space="preserve">On the </w:t>
      </w:r>
      <w:r w:rsidRPr="00F451B6">
        <w:rPr>
          <w:b/>
        </w:rPr>
        <w:t xml:space="preserve">Bandwidth Settings </w:t>
      </w:r>
      <w:r w:rsidRPr="00F451B6">
        <w:t>page,</w:t>
      </w:r>
      <w:r w:rsidRPr="00F451B6">
        <w:rPr>
          <w:b/>
        </w:rPr>
        <w:t xml:space="preserve"> </w:t>
      </w:r>
      <w:r w:rsidR="002646F9">
        <w:t>c</w:t>
      </w:r>
      <w:r>
        <w:t xml:space="preserve">hange the </w:t>
      </w:r>
      <w:r w:rsidRPr="00F451B6">
        <w:rPr>
          <w:b/>
        </w:rPr>
        <w:t>Maximum bandwidth (Mbps):</w:t>
      </w:r>
      <w:r>
        <w:t xml:space="preserve"> to </w:t>
      </w:r>
      <w:r w:rsidRPr="00F451B6">
        <w:rPr>
          <w:b/>
        </w:rPr>
        <w:t>100</w:t>
      </w:r>
      <w:r>
        <w:t xml:space="preserve">, then click </w:t>
      </w:r>
      <w:proofErr w:type="gramStart"/>
      <w:r w:rsidRPr="00F451B6">
        <w:rPr>
          <w:b/>
        </w:rPr>
        <w:t>Next</w:t>
      </w:r>
      <w:proofErr w:type="gramEnd"/>
      <w:r>
        <w:t>.</w:t>
      </w:r>
    </w:p>
    <w:p w14:paraId="2F037D7C" w14:textId="77777777" w:rsidR="003E3686" w:rsidRDefault="003E3686" w:rsidP="003E3686">
      <w:pPr>
        <w:pStyle w:val="00-ScreenShot"/>
      </w:pPr>
      <w:r>
        <w:drawing>
          <wp:inline distT="0" distB="0" distL="0" distR="0" wp14:anchorId="1C0F01C6" wp14:editId="06C3CD31">
            <wp:extent cx="2828925" cy="1133475"/>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828925" cy="1133475"/>
                    </a:xfrm>
                    <a:prstGeom prst="rect">
                      <a:avLst/>
                    </a:prstGeom>
                  </pic:spPr>
                </pic:pic>
              </a:graphicData>
            </a:graphic>
          </wp:inline>
        </w:drawing>
      </w:r>
    </w:p>
    <w:p w14:paraId="33F1D81D" w14:textId="01B2B5C1" w:rsidR="003E3686" w:rsidRDefault="003E3686" w:rsidP="00D149D9">
      <w:pPr>
        <w:pStyle w:val="ppBodyText"/>
        <w:numPr>
          <w:ilvl w:val="0"/>
          <w:numId w:val="34"/>
        </w:numPr>
      </w:pPr>
      <w:r>
        <w:t xml:space="preserve">On the </w:t>
      </w:r>
      <w:r w:rsidRPr="00F451B6">
        <w:rPr>
          <w:b/>
        </w:rPr>
        <w:t>Summary</w:t>
      </w:r>
      <w:r>
        <w:t xml:space="preserve"> screen, ensure </w:t>
      </w:r>
      <w:r w:rsidR="007E698A">
        <w:t>the settings</w:t>
      </w:r>
      <w:r>
        <w:t xml:space="preserve"> match the screenshot below, and click </w:t>
      </w:r>
      <w:r w:rsidRPr="004B3633">
        <w:rPr>
          <w:b/>
        </w:rPr>
        <w:t>Finish</w:t>
      </w:r>
      <w:r>
        <w:t>.</w:t>
      </w:r>
    </w:p>
    <w:p w14:paraId="5FFC90BF" w14:textId="77777777" w:rsidR="003E3686" w:rsidRDefault="003E3686" w:rsidP="003E3686">
      <w:pPr>
        <w:pStyle w:val="00-ScreenShot"/>
      </w:pPr>
      <w:r>
        <w:drawing>
          <wp:inline distT="0" distB="0" distL="0" distR="0" wp14:anchorId="20A3967D" wp14:editId="3ED0EA0A">
            <wp:extent cx="2369375" cy="2600325"/>
            <wp:effectExtent l="95250" t="95250" r="88265" b="857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372731" cy="2604008"/>
                    </a:xfrm>
                    <a:prstGeom prst="rect">
                      <a:avLst/>
                    </a:prstGeom>
                    <a:effectLst>
                      <a:outerShdw blurRad="63500" sx="102000" sy="102000" algn="ctr" rotWithShape="0">
                        <a:prstClr val="black">
                          <a:alpha val="40000"/>
                        </a:prstClr>
                      </a:outerShdw>
                    </a:effectLst>
                  </pic:spPr>
                </pic:pic>
              </a:graphicData>
            </a:graphic>
          </wp:inline>
        </w:drawing>
      </w:r>
    </w:p>
    <w:p w14:paraId="7749E2C6" w14:textId="77777777" w:rsidR="003E3686" w:rsidRDefault="003E3686" w:rsidP="00D149D9">
      <w:pPr>
        <w:pStyle w:val="ppBodyText"/>
        <w:numPr>
          <w:ilvl w:val="0"/>
          <w:numId w:val="34"/>
        </w:numPr>
      </w:pPr>
      <w:r w:rsidRPr="00241B09">
        <w:rPr>
          <w:b/>
        </w:rPr>
        <w:t>Review</w:t>
      </w:r>
      <w:r>
        <w:t xml:space="preserve"> the completed jobs on the</w:t>
      </w:r>
      <w:r w:rsidRPr="00241B09">
        <w:rPr>
          <w:b/>
        </w:rPr>
        <w:t xml:space="preserve"> Jobs</w:t>
      </w:r>
      <w:r>
        <w:t xml:space="preserve"> screen, and then c</w:t>
      </w:r>
      <w:r w:rsidRPr="00241B09">
        <w:t>lose the window</w:t>
      </w:r>
      <w:r>
        <w:t>.</w:t>
      </w:r>
    </w:p>
    <w:p w14:paraId="474B2EBF" w14:textId="48F7C12D" w:rsidR="003E3686" w:rsidRDefault="003E3686" w:rsidP="00B01F93">
      <w:pPr>
        <w:pStyle w:val="00-ScreenShot"/>
        <w:rPr>
          <w:rFonts w:eastAsiaTheme="minorEastAsia"/>
          <w:lang w:bidi="en-US"/>
        </w:rPr>
      </w:pPr>
      <w:r>
        <w:drawing>
          <wp:inline distT="0" distB="0" distL="0" distR="0" wp14:anchorId="6FAF570C" wp14:editId="51772269">
            <wp:extent cx="3416300" cy="82770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30417" cy="831122"/>
                    </a:xfrm>
                    <a:prstGeom prst="rect">
                      <a:avLst/>
                    </a:prstGeom>
                  </pic:spPr>
                </pic:pic>
              </a:graphicData>
            </a:graphic>
          </wp:inline>
        </w:drawing>
      </w:r>
      <w:r>
        <w:br w:type="page"/>
      </w:r>
    </w:p>
    <w:bookmarkStart w:id="68" w:name="_Toc364410703"/>
    <w:bookmarkStart w:id="69" w:name="_Toc366171511"/>
    <w:p w14:paraId="2A4D37C5" w14:textId="36643ED1" w:rsidR="003E3686" w:rsidRDefault="00A670E4" w:rsidP="003E3686">
      <w:pPr>
        <w:pStyle w:val="ppTopic"/>
      </w:pPr>
      <w:sdt>
        <w:sdtPr>
          <w:alias w:val="Topic"/>
          <w:tag w:val="9b28405c-4706-4849-b895-81eddc365c6a"/>
          <w:id w:val="-91173215"/>
          <w:placeholder>
            <w:docPart w:val="6880BFCBC42846CE8651D0DF4FC91FFD"/>
          </w:placeholder>
          <w:text/>
        </w:sdtPr>
        <w:sdtEndPr/>
        <w:sdtContent>
          <w:r w:rsidR="008319AB">
            <w:t>Exercise 9.3: Create</w:t>
          </w:r>
          <w:r w:rsidR="00DE07A4">
            <w:t xml:space="preserve"> Port Classifications</w:t>
          </w:r>
        </w:sdtContent>
      </w:sdt>
      <w:bookmarkEnd w:id="68"/>
      <w:bookmarkEnd w:id="69"/>
    </w:p>
    <w:p w14:paraId="6F6146FF" w14:textId="00472BE0" w:rsidR="003E3686" w:rsidRDefault="00E41F2E" w:rsidP="003E3686">
      <w:pPr>
        <w:pStyle w:val="ppBodyText"/>
        <w:numPr>
          <w:ilvl w:val="0"/>
          <w:numId w:val="1"/>
        </w:numPr>
        <w:rPr>
          <w:b/>
        </w:rPr>
      </w:pPr>
      <w:r>
        <w:rPr>
          <w:b/>
        </w:rPr>
        <w:t xml:space="preserve">In this </w:t>
      </w:r>
      <w:r w:rsidR="00A030CB">
        <w:rPr>
          <w:b/>
        </w:rPr>
        <w:t>exercise,</w:t>
      </w:r>
      <w:r>
        <w:rPr>
          <w:b/>
        </w:rPr>
        <w:t xml:space="preserve"> </w:t>
      </w:r>
      <w:r w:rsidR="003E3686">
        <w:rPr>
          <w:b/>
        </w:rPr>
        <w:t>a Port Classification</w:t>
      </w:r>
      <w:r>
        <w:rPr>
          <w:b/>
        </w:rPr>
        <w:t xml:space="preserve"> </w:t>
      </w:r>
      <w:proofErr w:type="gramStart"/>
      <w:r>
        <w:rPr>
          <w:b/>
        </w:rPr>
        <w:t>will be created</w:t>
      </w:r>
      <w:proofErr w:type="gramEnd"/>
      <w:r w:rsidR="003E3686">
        <w:rPr>
          <w:b/>
        </w:rPr>
        <w:t xml:space="preserve">.  </w:t>
      </w:r>
      <w:r w:rsidR="003E3686" w:rsidRPr="00F451B6">
        <w:rPr>
          <w:b/>
        </w:rPr>
        <w:t xml:space="preserve">A port classification provides a global name for identifying different types of virtual </w:t>
      </w:r>
      <w:proofErr w:type="gramStart"/>
      <w:r w:rsidR="003E3686" w:rsidRPr="00F451B6">
        <w:rPr>
          <w:b/>
        </w:rPr>
        <w:t>network adapter port profiles</w:t>
      </w:r>
      <w:proofErr w:type="gramEnd"/>
      <w:r w:rsidR="003E3686" w:rsidRPr="00F451B6">
        <w:rPr>
          <w:b/>
        </w:rPr>
        <w:t>.</w:t>
      </w:r>
      <w:r w:rsidR="003E3686">
        <w:rPr>
          <w:b/>
        </w:rPr>
        <w:t xml:space="preserve"> </w:t>
      </w:r>
      <w:r>
        <w:rPr>
          <w:b/>
        </w:rPr>
        <w:t xml:space="preserve"> As a </w:t>
      </w:r>
      <w:proofErr w:type="gramStart"/>
      <w:r>
        <w:rPr>
          <w:b/>
        </w:rPr>
        <w:t>result</w:t>
      </w:r>
      <w:proofErr w:type="gramEnd"/>
      <w:r w:rsidR="003E3686" w:rsidRPr="00F451B6">
        <w:rPr>
          <w:b/>
        </w:rPr>
        <w:t xml:space="preserve"> a classification can be used across multiple logical switches while the settings for the classification remain specific to each logical switch. </w:t>
      </w:r>
      <w:r w:rsidR="003E3686">
        <w:rPr>
          <w:b/>
        </w:rPr>
        <w:t xml:space="preserve"> </w:t>
      </w:r>
      <w:r w:rsidR="003E3686" w:rsidRPr="00F451B6">
        <w:rPr>
          <w:b/>
        </w:rPr>
        <w:t>For example, one port classification named FAST</w:t>
      </w:r>
      <w:r w:rsidR="008631DF">
        <w:rPr>
          <w:b/>
        </w:rPr>
        <w:t xml:space="preserve"> </w:t>
      </w:r>
      <w:proofErr w:type="gramStart"/>
      <w:r w:rsidR="008631DF">
        <w:rPr>
          <w:b/>
        </w:rPr>
        <w:t>may be created</w:t>
      </w:r>
      <w:proofErr w:type="gramEnd"/>
      <w:r w:rsidR="003E3686" w:rsidRPr="00F451B6">
        <w:rPr>
          <w:b/>
        </w:rPr>
        <w:t xml:space="preserve"> to identify ports that are configured to have more bandwidth, and one port classification named SLOW to identify ports that are con</w:t>
      </w:r>
      <w:r w:rsidR="003E3686">
        <w:rPr>
          <w:b/>
        </w:rPr>
        <w:t>figured to have less bandwidth.</w:t>
      </w:r>
    </w:p>
    <w:p w14:paraId="01ED9AF4" w14:textId="5D5A3CC0" w:rsidR="003E3686" w:rsidRPr="00C32DAE" w:rsidRDefault="00EA038B" w:rsidP="003E3686">
      <w:pPr>
        <w:pStyle w:val="ppBodyText"/>
        <w:numPr>
          <w:ilvl w:val="0"/>
          <w:numId w:val="1"/>
        </w:numPr>
        <w:rPr>
          <w:b/>
        </w:rPr>
      </w:pPr>
      <w:r>
        <w:rPr>
          <w:b/>
        </w:rPr>
        <w:t>Estimated time to complete</w:t>
      </w:r>
      <w:r w:rsidR="003E3686">
        <w:rPr>
          <w:b/>
        </w:rPr>
        <w:t>: 2 minutes</w:t>
      </w:r>
    </w:p>
    <w:p w14:paraId="135E2EED" w14:textId="77777777" w:rsidR="003E3686" w:rsidRPr="00C023CD" w:rsidRDefault="003E3686" w:rsidP="003E3686">
      <w:pPr>
        <w:rPr>
          <w:b/>
          <w:i/>
        </w:rPr>
      </w:pPr>
      <w:r>
        <w:rPr>
          <w:noProof/>
        </w:rPr>
        <w:drawing>
          <wp:inline distT="0" distB="0" distL="0" distR="0" wp14:anchorId="2F184C68" wp14:editId="5237F0DF">
            <wp:extent cx="612140" cy="771525"/>
            <wp:effectExtent l="0" t="0" r="0" b="0"/>
            <wp:docPr id="561" name="Picture 561"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22FDA3E7" w14:textId="77777777" w:rsidR="0015531D" w:rsidRDefault="0015531D" w:rsidP="00D149D9">
      <w:pPr>
        <w:pStyle w:val="ListParagraph"/>
        <w:numPr>
          <w:ilvl w:val="0"/>
          <w:numId w:val="35"/>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3CE4C833" w14:textId="7D4A11B1" w:rsidR="003E3686" w:rsidRDefault="0015531D" w:rsidP="0015531D">
      <w:pPr>
        <w:pStyle w:val="00-ScreenShot"/>
      </w:pPr>
      <w:r>
        <w:drawing>
          <wp:inline distT="0" distB="0" distL="0" distR="0" wp14:anchorId="5DD6226C" wp14:editId="3395CAB2">
            <wp:extent cx="347167" cy="64770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51274" cy="655363"/>
                    </a:xfrm>
                    <a:prstGeom prst="rect">
                      <a:avLst/>
                    </a:prstGeom>
                  </pic:spPr>
                </pic:pic>
              </a:graphicData>
            </a:graphic>
          </wp:inline>
        </w:drawing>
      </w:r>
    </w:p>
    <w:p w14:paraId="2FE12E03" w14:textId="77777777" w:rsidR="003E3686" w:rsidRPr="00EA3628" w:rsidRDefault="003E3686" w:rsidP="00D149D9">
      <w:pPr>
        <w:pStyle w:val="ListParagraph"/>
        <w:numPr>
          <w:ilvl w:val="0"/>
          <w:numId w:val="35"/>
        </w:numPr>
        <w:spacing w:line="259" w:lineRule="auto"/>
      </w:pPr>
      <w:r>
        <w:t xml:space="preserve">Select the </w:t>
      </w:r>
      <w:r>
        <w:rPr>
          <w:b/>
        </w:rPr>
        <w:t xml:space="preserve">Fabric </w:t>
      </w:r>
      <w:r>
        <w:t>workspace.</w:t>
      </w:r>
    </w:p>
    <w:p w14:paraId="6CAEE8A0" w14:textId="77777777" w:rsidR="003E3686" w:rsidRDefault="003E3686" w:rsidP="003E3686">
      <w:pPr>
        <w:pStyle w:val="00-ScreenShot"/>
      </w:pPr>
      <w:r>
        <w:drawing>
          <wp:inline distT="0" distB="0" distL="0" distR="0" wp14:anchorId="723E2D9A" wp14:editId="710FF51D">
            <wp:extent cx="1092200" cy="105432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1099081" cy="1060962"/>
                    </a:xfrm>
                    <a:prstGeom prst="rect">
                      <a:avLst/>
                    </a:prstGeom>
                  </pic:spPr>
                </pic:pic>
              </a:graphicData>
            </a:graphic>
          </wp:inline>
        </w:drawing>
      </w:r>
    </w:p>
    <w:p w14:paraId="0D1F4388" w14:textId="0EFECEF7" w:rsidR="003E3686" w:rsidRDefault="003E3686" w:rsidP="00D149D9">
      <w:pPr>
        <w:pStyle w:val="ppBodyText"/>
        <w:numPr>
          <w:ilvl w:val="0"/>
          <w:numId w:val="35"/>
        </w:numPr>
      </w:pPr>
      <w:r>
        <w:t xml:space="preserve">On the left hand navigation, expand </w:t>
      </w:r>
      <w:r>
        <w:rPr>
          <w:b/>
        </w:rPr>
        <w:t>Networking</w:t>
      </w:r>
      <w:r>
        <w:t xml:space="preserve">, </w:t>
      </w:r>
      <w:r w:rsidR="005619E1">
        <w:t>right-click</w:t>
      </w:r>
      <w:r>
        <w:t xml:space="preserve"> </w:t>
      </w:r>
      <w:r>
        <w:rPr>
          <w:b/>
        </w:rPr>
        <w:t>Port Classifications</w:t>
      </w:r>
      <w:r>
        <w:t xml:space="preserve"> and select </w:t>
      </w:r>
      <w:r>
        <w:rPr>
          <w:b/>
        </w:rPr>
        <w:t>Create Port Classification.</w:t>
      </w:r>
    </w:p>
    <w:p w14:paraId="036E6032" w14:textId="77777777" w:rsidR="003E3686" w:rsidRDefault="003E3686" w:rsidP="003E3686">
      <w:pPr>
        <w:pStyle w:val="00-ScreenShot"/>
      </w:pPr>
      <w:r>
        <w:drawing>
          <wp:inline distT="0" distB="0" distL="0" distR="0" wp14:anchorId="7DC30CE6" wp14:editId="5A4EC19C">
            <wp:extent cx="2397356" cy="1384300"/>
            <wp:effectExtent l="0" t="0" r="3175" b="63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t="900"/>
                    <a:stretch/>
                  </pic:blipFill>
                  <pic:spPr bwMode="auto">
                    <a:xfrm>
                      <a:off x="0" y="0"/>
                      <a:ext cx="2409600" cy="1391370"/>
                    </a:xfrm>
                    <a:prstGeom prst="rect">
                      <a:avLst/>
                    </a:prstGeom>
                    <a:ln>
                      <a:noFill/>
                    </a:ln>
                    <a:extLst>
                      <a:ext uri="{53640926-AAD7-44D8-BBD7-CCE9431645EC}">
                        <a14:shadowObscured xmlns:a14="http://schemas.microsoft.com/office/drawing/2010/main"/>
                      </a:ext>
                    </a:extLst>
                  </pic:spPr>
                </pic:pic>
              </a:graphicData>
            </a:graphic>
          </wp:inline>
        </w:drawing>
      </w:r>
    </w:p>
    <w:p w14:paraId="3C6D22F3" w14:textId="77777777" w:rsidR="003E3686" w:rsidRDefault="003E3686" w:rsidP="00D149D9">
      <w:pPr>
        <w:pStyle w:val="ppBodyText"/>
        <w:numPr>
          <w:ilvl w:val="0"/>
          <w:numId w:val="35"/>
        </w:numPr>
      </w:pPr>
      <w:r>
        <w:t xml:space="preserve">In the </w:t>
      </w:r>
      <w:r>
        <w:rPr>
          <w:b/>
        </w:rPr>
        <w:t>Create Port Classification Wizard</w:t>
      </w:r>
      <w:r>
        <w:t xml:space="preserve">, under </w:t>
      </w:r>
      <w:r w:rsidRPr="001D55B2">
        <w:rPr>
          <w:b/>
        </w:rPr>
        <w:t>Name:</w:t>
      </w:r>
      <w:r>
        <w:t xml:space="preserve"> type </w:t>
      </w:r>
      <w:r w:rsidRPr="001D55B2">
        <w:rPr>
          <w:b/>
        </w:rPr>
        <w:t>BACKEND PORT</w:t>
      </w:r>
      <w:r>
        <w:t xml:space="preserve"> and click </w:t>
      </w:r>
      <w:r w:rsidRPr="001D55B2">
        <w:rPr>
          <w:b/>
        </w:rPr>
        <w:t>OK</w:t>
      </w:r>
      <w:r>
        <w:t>.</w:t>
      </w:r>
    </w:p>
    <w:p w14:paraId="2C630762" w14:textId="1A665DBC" w:rsidR="003E3686" w:rsidRDefault="003E42B0" w:rsidP="003E42B0">
      <w:pPr>
        <w:pStyle w:val="00-ScreenShot"/>
        <w:rPr>
          <w:rFonts w:eastAsiaTheme="minorEastAsia"/>
          <w:lang w:bidi="en-US"/>
        </w:rPr>
      </w:pPr>
      <w:r>
        <w:drawing>
          <wp:inline distT="0" distB="0" distL="0" distR="0" wp14:anchorId="6CBB9745" wp14:editId="3C1D4A9C">
            <wp:extent cx="4419600" cy="801694"/>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453391" cy="807823"/>
                    </a:xfrm>
                    <a:prstGeom prst="rect">
                      <a:avLst/>
                    </a:prstGeom>
                    <a:noFill/>
                    <a:ln>
                      <a:noFill/>
                    </a:ln>
                  </pic:spPr>
                </pic:pic>
              </a:graphicData>
            </a:graphic>
          </wp:inline>
        </w:drawing>
      </w:r>
      <w:r w:rsidR="003E3686">
        <w:br w:type="page"/>
      </w:r>
    </w:p>
    <w:bookmarkStart w:id="70" w:name="_Toc364410704"/>
    <w:bookmarkStart w:id="71" w:name="_Toc366171512"/>
    <w:p w14:paraId="6E1F12A4" w14:textId="1EE34FD5" w:rsidR="003E3686" w:rsidRDefault="00A670E4" w:rsidP="003E3686">
      <w:pPr>
        <w:pStyle w:val="ppTopic"/>
      </w:pPr>
      <w:sdt>
        <w:sdtPr>
          <w:alias w:val="Topic"/>
          <w:tag w:val="9b28405c-4706-4849-b895-81eddc365c6a"/>
          <w:id w:val="1372346419"/>
          <w:placeholder>
            <w:docPart w:val="3E4F2F0CD2564B5AB90EF9DEBEEB93AE"/>
          </w:placeholder>
          <w:text/>
        </w:sdtPr>
        <w:sdtEndPr/>
        <w:sdtContent>
          <w:r w:rsidR="008319AB">
            <w:t>Exercise 9.4: Create</w:t>
          </w:r>
          <w:r w:rsidR="00DE07A4">
            <w:t xml:space="preserve"> a Logical Switch</w:t>
          </w:r>
        </w:sdtContent>
      </w:sdt>
      <w:bookmarkEnd w:id="70"/>
      <w:bookmarkEnd w:id="71"/>
    </w:p>
    <w:p w14:paraId="391B07D4" w14:textId="456ADE4E" w:rsidR="003E3686" w:rsidRPr="001D55B2" w:rsidRDefault="003E3686" w:rsidP="003E3686">
      <w:pPr>
        <w:pStyle w:val="ppBodyText"/>
        <w:numPr>
          <w:ilvl w:val="0"/>
          <w:numId w:val="1"/>
        </w:numPr>
        <w:rPr>
          <w:b/>
        </w:rPr>
      </w:pPr>
      <w:r>
        <w:rPr>
          <w:b/>
        </w:rPr>
        <w:t xml:space="preserve">In this </w:t>
      </w:r>
      <w:r w:rsidR="00A030CB">
        <w:rPr>
          <w:b/>
        </w:rPr>
        <w:t>exercise,</w:t>
      </w:r>
      <w:r w:rsidR="008631DF">
        <w:rPr>
          <w:b/>
        </w:rPr>
        <w:t xml:space="preserve"> a</w:t>
      </w:r>
      <w:r>
        <w:rPr>
          <w:b/>
        </w:rPr>
        <w:t xml:space="preserve"> Logical Switch</w:t>
      </w:r>
      <w:r w:rsidR="008631DF">
        <w:rPr>
          <w:b/>
        </w:rPr>
        <w:t xml:space="preserve"> </w:t>
      </w:r>
      <w:proofErr w:type="gramStart"/>
      <w:r w:rsidR="008631DF">
        <w:rPr>
          <w:b/>
        </w:rPr>
        <w:t>will be created</w:t>
      </w:r>
      <w:proofErr w:type="gramEnd"/>
      <w:r w:rsidR="008631DF">
        <w:rPr>
          <w:b/>
        </w:rPr>
        <w:t>.</w:t>
      </w:r>
      <w:r>
        <w:rPr>
          <w:b/>
        </w:rPr>
        <w:t xml:space="preserve">   </w:t>
      </w:r>
      <w:r w:rsidRPr="001D55B2">
        <w:rPr>
          <w:b/>
        </w:rPr>
        <w:t>A logical switch</w:t>
      </w:r>
      <w:r>
        <w:rPr>
          <w:b/>
        </w:rPr>
        <w:t xml:space="preserve"> </w:t>
      </w:r>
      <w:r w:rsidRPr="001D55B2">
        <w:rPr>
          <w:b/>
        </w:rPr>
        <w:t>brings together all of the different Uplink Port Profiles, Native Port Profiles, Port Classifications and Switch Extensions</w:t>
      </w:r>
      <w:r>
        <w:rPr>
          <w:b/>
        </w:rPr>
        <w:t xml:space="preserve">.  </w:t>
      </w:r>
      <w:r w:rsidRPr="001D55B2">
        <w:rPr>
          <w:b/>
        </w:rPr>
        <w:t xml:space="preserve">It is essentially a </w:t>
      </w:r>
      <w:r w:rsidRPr="00340A66">
        <w:rPr>
          <w:b/>
        </w:rPr>
        <w:t>template</w:t>
      </w:r>
      <w:r w:rsidRPr="001D55B2">
        <w:rPr>
          <w:b/>
        </w:rPr>
        <w:t xml:space="preserve"> that contains an administrator defined set of parameters (port profiles, classifications, etc</w:t>
      </w:r>
      <w:r>
        <w:rPr>
          <w:b/>
        </w:rPr>
        <w:t>.</w:t>
      </w:r>
      <w:r w:rsidRPr="001D55B2">
        <w:rPr>
          <w:b/>
        </w:rPr>
        <w:t>)</w:t>
      </w:r>
      <w:r>
        <w:rPr>
          <w:b/>
        </w:rPr>
        <w:t>,</w:t>
      </w:r>
      <w:r w:rsidRPr="001D55B2">
        <w:rPr>
          <w:b/>
        </w:rPr>
        <w:t xml:space="preserve"> which </w:t>
      </w:r>
      <w:r w:rsidR="008631DF">
        <w:rPr>
          <w:b/>
        </w:rPr>
        <w:t>can be used</w:t>
      </w:r>
      <w:r w:rsidRPr="001D55B2">
        <w:rPr>
          <w:b/>
        </w:rPr>
        <w:t xml:space="preserve"> to create Hyper-V Virtual Switches on any of the Windows Server 2012 host computer</w:t>
      </w:r>
      <w:r>
        <w:rPr>
          <w:b/>
        </w:rPr>
        <w:t>s that connect to that network.</w:t>
      </w:r>
    </w:p>
    <w:p w14:paraId="5D08195E" w14:textId="266FE02F" w:rsidR="003E3686" w:rsidRDefault="008631DF" w:rsidP="003E3686">
      <w:pPr>
        <w:pStyle w:val="ppBodyText"/>
        <w:numPr>
          <w:ilvl w:val="0"/>
          <w:numId w:val="1"/>
        </w:numPr>
        <w:rPr>
          <w:b/>
        </w:rPr>
      </w:pPr>
      <w:r>
        <w:rPr>
          <w:b/>
        </w:rPr>
        <w:t xml:space="preserve">When a </w:t>
      </w:r>
      <w:r w:rsidR="003E3686" w:rsidRPr="001D55B2">
        <w:rPr>
          <w:b/>
        </w:rPr>
        <w:t xml:space="preserve">Logical Switch </w:t>
      </w:r>
      <w:proofErr w:type="gramStart"/>
      <w:r>
        <w:rPr>
          <w:b/>
        </w:rPr>
        <w:t>is used</w:t>
      </w:r>
      <w:proofErr w:type="gramEnd"/>
      <w:r>
        <w:rPr>
          <w:b/>
        </w:rPr>
        <w:t xml:space="preserve"> </w:t>
      </w:r>
      <w:r w:rsidR="003E3686" w:rsidRPr="001D55B2">
        <w:rPr>
          <w:b/>
        </w:rPr>
        <w:t xml:space="preserve">to create a Hyper-V Switch on a host computer, </w:t>
      </w:r>
      <w:r>
        <w:rPr>
          <w:b/>
        </w:rPr>
        <w:t>it is possible to</w:t>
      </w:r>
      <w:r w:rsidR="003E3686" w:rsidRPr="001D55B2">
        <w:rPr>
          <w:b/>
        </w:rPr>
        <w:t xml:space="preserve"> select the most appropriate combination of Port Profiles, Classifications and Switch Extensions from the list of those defined in the Logical Switch</w:t>
      </w:r>
      <w:r w:rsidR="003E3686">
        <w:rPr>
          <w:b/>
        </w:rPr>
        <w:t>.</w:t>
      </w:r>
    </w:p>
    <w:p w14:paraId="1AC224AF" w14:textId="5CA104C4" w:rsidR="003E3686" w:rsidRPr="00C32DAE" w:rsidRDefault="00EA038B" w:rsidP="003E3686">
      <w:pPr>
        <w:pStyle w:val="ppBodyText"/>
        <w:numPr>
          <w:ilvl w:val="0"/>
          <w:numId w:val="1"/>
        </w:numPr>
        <w:rPr>
          <w:b/>
        </w:rPr>
      </w:pPr>
      <w:r>
        <w:rPr>
          <w:b/>
        </w:rPr>
        <w:t>Estimated time to complete</w:t>
      </w:r>
      <w:r w:rsidR="003E3686">
        <w:rPr>
          <w:b/>
        </w:rPr>
        <w:t xml:space="preserve">: </w:t>
      </w:r>
      <w:r w:rsidR="00F12A37">
        <w:rPr>
          <w:b/>
        </w:rPr>
        <w:t>5</w:t>
      </w:r>
      <w:r w:rsidR="003E3686">
        <w:rPr>
          <w:b/>
        </w:rPr>
        <w:t xml:space="preserve"> minutes</w:t>
      </w:r>
    </w:p>
    <w:p w14:paraId="250618E1" w14:textId="77777777" w:rsidR="003E3686" w:rsidRPr="00C023CD" w:rsidRDefault="003E3686" w:rsidP="003E3686">
      <w:pPr>
        <w:rPr>
          <w:b/>
          <w:i/>
        </w:rPr>
      </w:pPr>
      <w:r>
        <w:rPr>
          <w:noProof/>
        </w:rPr>
        <w:drawing>
          <wp:inline distT="0" distB="0" distL="0" distR="0" wp14:anchorId="53D68BD9" wp14:editId="68BFDDBE">
            <wp:extent cx="612140" cy="771525"/>
            <wp:effectExtent l="0" t="0" r="0" b="0"/>
            <wp:docPr id="567" name="Picture 567"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3F4E07EB" w14:textId="77777777" w:rsidR="00230368" w:rsidRDefault="00230368" w:rsidP="00D149D9">
      <w:pPr>
        <w:pStyle w:val="ListParagraph"/>
        <w:numPr>
          <w:ilvl w:val="0"/>
          <w:numId w:val="36"/>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6095CC85" w14:textId="20539B16" w:rsidR="003E3686" w:rsidRDefault="00230368" w:rsidP="00230368">
      <w:pPr>
        <w:pStyle w:val="00-ScreenShot"/>
      </w:pPr>
      <w:r>
        <w:drawing>
          <wp:inline distT="0" distB="0" distL="0" distR="0" wp14:anchorId="2620B98F" wp14:editId="35DA37CC">
            <wp:extent cx="496926" cy="927100"/>
            <wp:effectExtent l="0" t="0" r="0" b="635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97972" cy="929051"/>
                    </a:xfrm>
                    <a:prstGeom prst="rect">
                      <a:avLst/>
                    </a:prstGeom>
                  </pic:spPr>
                </pic:pic>
              </a:graphicData>
            </a:graphic>
          </wp:inline>
        </w:drawing>
      </w:r>
    </w:p>
    <w:p w14:paraId="6DD4002D" w14:textId="77777777" w:rsidR="003E3686" w:rsidRPr="00EA3628" w:rsidRDefault="003E3686" w:rsidP="00D149D9">
      <w:pPr>
        <w:pStyle w:val="ListParagraph"/>
        <w:numPr>
          <w:ilvl w:val="0"/>
          <w:numId w:val="36"/>
        </w:numPr>
        <w:spacing w:line="259" w:lineRule="auto"/>
      </w:pPr>
      <w:r>
        <w:t xml:space="preserve">Select the </w:t>
      </w:r>
      <w:r>
        <w:rPr>
          <w:b/>
        </w:rPr>
        <w:t xml:space="preserve">Fabric </w:t>
      </w:r>
      <w:r>
        <w:t>workspace.</w:t>
      </w:r>
    </w:p>
    <w:p w14:paraId="7917B3D5" w14:textId="77777777" w:rsidR="003E3686" w:rsidRDefault="003E3686" w:rsidP="003E3686">
      <w:pPr>
        <w:pStyle w:val="00-ScreenShot"/>
      </w:pPr>
      <w:r>
        <w:drawing>
          <wp:inline distT="0" distB="0" distL="0" distR="0" wp14:anchorId="5D14C025" wp14:editId="143D5757">
            <wp:extent cx="1181100" cy="1140137"/>
            <wp:effectExtent l="0" t="0" r="0" b="317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1182673" cy="1141655"/>
                    </a:xfrm>
                    <a:prstGeom prst="rect">
                      <a:avLst/>
                    </a:prstGeom>
                  </pic:spPr>
                </pic:pic>
              </a:graphicData>
            </a:graphic>
          </wp:inline>
        </w:drawing>
      </w:r>
    </w:p>
    <w:p w14:paraId="1D5AEB64" w14:textId="751D68C8" w:rsidR="003E3686" w:rsidRDefault="003E3686" w:rsidP="00D149D9">
      <w:pPr>
        <w:pStyle w:val="ppBodyText"/>
        <w:numPr>
          <w:ilvl w:val="0"/>
          <w:numId w:val="36"/>
        </w:numPr>
        <w:rPr>
          <w:b/>
        </w:rPr>
      </w:pPr>
      <w:r>
        <w:t xml:space="preserve">On the left hand navigation, expand </w:t>
      </w:r>
      <w:r>
        <w:rPr>
          <w:b/>
        </w:rPr>
        <w:t>Networking</w:t>
      </w:r>
      <w:r>
        <w:t xml:space="preserve">, </w:t>
      </w:r>
      <w:r w:rsidR="005619E1">
        <w:t>right-click</w:t>
      </w:r>
      <w:r>
        <w:t xml:space="preserve"> </w:t>
      </w:r>
      <w:r w:rsidRPr="00C1441D">
        <w:rPr>
          <w:b/>
        </w:rPr>
        <w:t>Logical Switches</w:t>
      </w:r>
      <w:r>
        <w:t xml:space="preserve">, and click </w:t>
      </w:r>
      <w:r>
        <w:rPr>
          <w:b/>
        </w:rPr>
        <w:t>Create Logical Switch.</w:t>
      </w:r>
    </w:p>
    <w:p w14:paraId="44051C4B" w14:textId="77777777" w:rsidR="003E3686" w:rsidRDefault="003E3686" w:rsidP="003E3686">
      <w:pPr>
        <w:pStyle w:val="00-ScreenShot"/>
      </w:pPr>
      <w:r>
        <w:drawing>
          <wp:inline distT="0" distB="0" distL="0" distR="0" wp14:anchorId="54251D70" wp14:editId="1B7D102E">
            <wp:extent cx="3295907" cy="200660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309751" cy="2015028"/>
                    </a:xfrm>
                    <a:prstGeom prst="rect">
                      <a:avLst/>
                    </a:prstGeom>
                  </pic:spPr>
                </pic:pic>
              </a:graphicData>
            </a:graphic>
          </wp:inline>
        </w:drawing>
      </w:r>
    </w:p>
    <w:p w14:paraId="131B2F3B" w14:textId="77777777" w:rsidR="003E3686" w:rsidRDefault="003E3686" w:rsidP="00D149D9">
      <w:pPr>
        <w:pStyle w:val="ppBodyText"/>
        <w:numPr>
          <w:ilvl w:val="0"/>
          <w:numId w:val="36"/>
        </w:numPr>
      </w:pPr>
      <w:r>
        <w:lastRenderedPageBreak/>
        <w:t xml:space="preserve">Read the </w:t>
      </w:r>
      <w:r>
        <w:rPr>
          <w:b/>
        </w:rPr>
        <w:t xml:space="preserve">Getting Started </w:t>
      </w:r>
      <w:r>
        <w:t xml:space="preserve">information, and then click </w:t>
      </w:r>
      <w:proofErr w:type="gramStart"/>
      <w:r w:rsidRPr="001D55B2">
        <w:rPr>
          <w:b/>
        </w:rPr>
        <w:t>Next</w:t>
      </w:r>
      <w:proofErr w:type="gramEnd"/>
      <w:r>
        <w:t>.</w:t>
      </w:r>
    </w:p>
    <w:p w14:paraId="14EFB6F0" w14:textId="77777777" w:rsidR="003E3686" w:rsidRDefault="003E3686" w:rsidP="003E3686">
      <w:pPr>
        <w:pStyle w:val="00-ScreenShot"/>
      </w:pPr>
      <w:r>
        <w:drawing>
          <wp:inline distT="0" distB="0" distL="0" distR="0" wp14:anchorId="76AB8C85" wp14:editId="1283E1C6">
            <wp:extent cx="5329423" cy="2159000"/>
            <wp:effectExtent l="0" t="0" r="508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345463" cy="2165498"/>
                    </a:xfrm>
                    <a:prstGeom prst="rect">
                      <a:avLst/>
                    </a:prstGeom>
                  </pic:spPr>
                </pic:pic>
              </a:graphicData>
            </a:graphic>
          </wp:inline>
        </w:drawing>
      </w:r>
    </w:p>
    <w:p w14:paraId="4B49DA1F" w14:textId="77777777" w:rsidR="003E3686" w:rsidRDefault="003E3686" w:rsidP="00D149D9">
      <w:pPr>
        <w:pStyle w:val="ppBodyText"/>
        <w:numPr>
          <w:ilvl w:val="0"/>
          <w:numId w:val="36"/>
        </w:numPr>
      </w:pPr>
      <w:r>
        <w:t xml:space="preserve">On the </w:t>
      </w:r>
      <w:r w:rsidRPr="001D55B2">
        <w:rPr>
          <w:b/>
        </w:rPr>
        <w:t>General page, i</w:t>
      </w:r>
      <w:r>
        <w:t xml:space="preserve">n the </w:t>
      </w:r>
      <w:r w:rsidRPr="001D55B2">
        <w:rPr>
          <w:b/>
        </w:rPr>
        <w:t>Name:</w:t>
      </w:r>
      <w:r>
        <w:t xml:space="preserve"> field type </w:t>
      </w:r>
      <w:r w:rsidRPr="001D55B2">
        <w:rPr>
          <w:b/>
        </w:rPr>
        <w:t>BACKEND SWITCH</w:t>
      </w:r>
      <w:r>
        <w:t xml:space="preserve"> and click </w:t>
      </w:r>
      <w:proofErr w:type="gramStart"/>
      <w:r w:rsidRPr="001D55B2">
        <w:rPr>
          <w:b/>
        </w:rPr>
        <w:t>Next</w:t>
      </w:r>
      <w:proofErr w:type="gramEnd"/>
      <w:r>
        <w:t>.</w:t>
      </w:r>
    </w:p>
    <w:p w14:paraId="6B41B54B" w14:textId="77777777" w:rsidR="003E3686" w:rsidRDefault="003E3686" w:rsidP="003E3686">
      <w:pPr>
        <w:pStyle w:val="00-ScreenShot"/>
      </w:pPr>
      <w:r>
        <w:drawing>
          <wp:inline distT="0" distB="0" distL="0" distR="0" wp14:anchorId="1E13DDB0" wp14:editId="69F358B3">
            <wp:extent cx="5407024" cy="1663700"/>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26587" cy="1669719"/>
                    </a:xfrm>
                    <a:prstGeom prst="rect">
                      <a:avLst/>
                    </a:prstGeom>
                  </pic:spPr>
                </pic:pic>
              </a:graphicData>
            </a:graphic>
          </wp:inline>
        </w:drawing>
      </w:r>
    </w:p>
    <w:p w14:paraId="52D4FCE0" w14:textId="77777777" w:rsidR="003E3686" w:rsidRDefault="003E3686" w:rsidP="00D149D9">
      <w:pPr>
        <w:pStyle w:val="ppBodyText"/>
        <w:numPr>
          <w:ilvl w:val="0"/>
          <w:numId w:val="36"/>
        </w:numPr>
      </w:pPr>
      <w:r>
        <w:t xml:space="preserve">On the </w:t>
      </w:r>
      <w:r>
        <w:rPr>
          <w:b/>
        </w:rPr>
        <w:t xml:space="preserve">Extensions </w:t>
      </w:r>
      <w:r>
        <w:t>page</w:t>
      </w:r>
      <w:r>
        <w:rPr>
          <w:b/>
        </w:rPr>
        <w:t xml:space="preserve"> review </w:t>
      </w:r>
      <w:r w:rsidRPr="00F606C9">
        <w:t>the currently installed</w:t>
      </w:r>
      <w:r>
        <w:rPr>
          <w:b/>
        </w:rPr>
        <w:t xml:space="preserve"> Extensions</w:t>
      </w:r>
      <w:r>
        <w:t xml:space="preserve"> and notice that one of them is already enabled</w:t>
      </w:r>
      <w:r w:rsidRPr="00F606C9">
        <w:t>, then click</w:t>
      </w:r>
      <w:r>
        <w:t xml:space="preserve"> </w:t>
      </w:r>
      <w:proofErr w:type="gramStart"/>
      <w:r w:rsidRPr="00C1441D">
        <w:rPr>
          <w:b/>
        </w:rPr>
        <w:t>Next</w:t>
      </w:r>
      <w:proofErr w:type="gramEnd"/>
      <w:r>
        <w:t>.</w:t>
      </w:r>
    </w:p>
    <w:p w14:paraId="4FF5F650" w14:textId="77777777" w:rsidR="003E3686" w:rsidRDefault="003E3686" w:rsidP="003E3686">
      <w:pPr>
        <w:pStyle w:val="00-ScreenShot"/>
      </w:pPr>
      <w:r>
        <w:drawing>
          <wp:inline distT="0" distB="0" distL="0" distR="0" wp14:anchorId="713830CA" wp14:editId="13B4972B">
            <wp:extent cx="5457825" cy="172402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57825" cy="1724025"/>
                    </a:xfrm>
                    <a:prstGeom prst="rect">
                      <a:avLst/>
                    </a:prstGeom>
                  </pic:spPr>
                </pic:pic>
              </a:graphicData>
            </a:graphic>
          </wp:inline>
        </w:drawing>
      </w:r>
    </w:p>
    <w:p w14:paraId="29F74C35" w14:textId="77777777" w:rsidR="003E3686" w:rsidRPr="00F606C9" w:rsidRDefault="003E3686" w:rsidP="00D149D9">
      <w:pPr>
        <w:pStyle w:val="ppBodyText"/>
        <w:numPr>
          <w:ilvl w:val="0"/>
          <w:numId w:val="36"/>
        </w:numPr>
      </w:pPr>
      <w:r>
        <w:t xml:space="preserve">On the </w:t>
      </w:r>
      <w:r>
        <w:rPr>
          <w:b/>
        </w:rPr>
        <w:t xml:space="preserve">Uplink page, </w:t>
      </w:r>
      <w:r>
        <w:t xml:space="preserve">ensure </w:t>
      </w:r>
      <w:r>
        <w:rPr>
          <w:b/>
        </w:rPr>
        <w:t xml:space="preserve">No Uplink </w:t>
      </w:r>
      <w:r w:rsidRPr="00A40515">
        <w:rPr>
          <w:b/>
        </w:rPr>
        <w:t>Team</w:t>
      </w:r>
      <w:r>
        <w:t xml:space="preserve"> </w:t>
      </w:r>
      <w:proofErr w:type="gramStart"/>
      <w:r>
        <w:t>is selected</w:t>
      </w:r>
      <w:proofErr w:type="gramEnd"/>
      <w:r>
        <w:t xml:space="preserve">, and </w:t>
      </w:r>
      <w:r w:rsidRPr="00F606C9">
        <w:t>Click</w:t>
      </w:r>
      <w:r>
        <w:t xml:space="preserve"> </w:t>
      </w:r>
      <w:r w:rsidRPr="00C1441D">
        <w:rPr>
          <w:b/>
        </w:rPr>
        <w:t>Add…</w:t>
      </w:r>
    </w:p>
    <w:p w14:paraId="0F334B5F" w14:textId="77777777" w:rsidR="003E3686" w:rsidRDefault="003E3686" w:rsidP="003E3686">
      <w:pPr>
        <w:pStyle w:val="00-ScreenShot"/>
      </w:pPr>
      <w:r>
        <w:drawing>
          <wp:inline distT="0" distB="0" distL="0" distR="0" wp14:anchorId="121801C0" wp14:editId="6EEAEB9E">
            <wp:extent cx="5562600" cy="847542"/>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570145" cy="848692"/>
                    </a:xfrm>
                    <a:prstGeom prst="rect">
                      <a:avLst/>
                    </a:prstGeom>
                  </pic:spPr>
                </pic:pic>
              </a:graphicData>
            </a:graphic>
          </wp:inline>
        </w:drawing>
      </w:r>
    </w:p>
    <w:p w14:paraId="3DDF453E" w14:textId="43229A73" w:rsidR="003E3686" w:rsidRDefault="003E3686" w:rsidP="00D149D9">
      <w:pPr>
        <w:pStyle w:val="ppBodyText"/>
        <w:numPr>
          <w:ilvl w:val="0"/>
          <w:numId w:val="36"/>
        </w:numPr>
      </w:pPr>
      <w:r>
        <w:lastRenderedPageBreak/>
        <w:t xml:space="preserve">The </w:t>
      </w:r>
      <w:r>
        <w:rPr>
          <w:b/>
        </w:rPr>
        <w:t>Add Uplink Port Profile</w:t>
      </w:r>
      <w:r>
        <w:t xml:space="preserve"> window opens.  Select the </w:t>
      </w:r>
      <w:r>
        <w:rPr>
          <w:b/>
        </w:rPr>
        <w:t>BACKEND-UPLINK</w:t>
      </w:r>
      <w:r>
        <w:t xml:space="preserve"> that </w:t>
      </w:r>
      <w:proofErr w:type="gramStart"/>
      <w:r w:rsidR="000B65FB">
        <w:t>was</w:t>
      </w:r>
      <w:r>
        <w:t xml:space="preserve"> created</w:t>
      </w:r>
      <w:proofErr w:type="gramEnd"/>
      <w:r>
        <w:t xml:space="preserve"> earlier.  </w:t>
      </w:r>
      <w:r w:rsidR="00F9282C">
        <w:t>Note</w:t>
      </w:r>
      <w:r>
        <w:t xml:space="preserve"> </w:t>
      </w:r>
      <w:r w:rsidR="00A030CB">
        <w:t xml:space="preserve">that </w:t>
      </w:r>
      <w:r>
        <w:t xml:space="preserve">it already has the information about the Network sites it will support, and that Network Virtualization support </w:t>
      </w:r>
      <w:proofErr w:type="gramStart"/>
      <w:r>
        <w:t>is enabled</w:t>
      </w:r>
      <w:proofErr w:type="gramEnd"/>
      <w:r>
        <w:t xml:space="preserve">.  Click </w:t>
      </w:r>
      <w:r w:rsidRPr="00F606C9">
        <w:rPr>
          <w:b/>
        </w:rPr>
        <w:t>OK</w:t>
      </w:r>
      <w:r>
        <w:t>.</w:t>
      </w:r>
    </w:p>
    <w:p w14:paraId="39702B2C" w14:textId="77777777" w:rsidR="003E3686" w:rsidRPr="00C1441D" w:rsidRDefault="003E3686" w:rsidP="003E3686">
      <w:pPr>
        <w:pStyle w:val="00-ScreenShot"/>
      </w:pPr>
      <w:r>
        <w:drawing>
          <wp:inline distT="0" distB="0" distL="0" distR="0" wp14:anchorId="4C732F19" wp14:editId="0A8650D6">
            <wp:extent cx="3670300" cy="2263482"/>
            <wp:effectExtent l="0" t="0" r="6350" b="381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81544" cy="2270416"/>
                    </a:xfrm>
                    <a:prstGeom prst="rect">
                      <a:avLst/>
                    </a:prstGeom>
                  </pic:spPr>
                </pic:pic>
              </a:graphicData>
            </a:graphic>
          </wp:inline>
        </w:drawing>
      </w:r>
    </w:p>
    <w:p w14:paraId="1F35140C" w14:textId="77777777" w:rsidR="003E3686" w:rsidRDefault="003E3686" w:rsidP="00D149D9">
      <w:pPr>
        <w:pStyle w:val="ppBodyText"/>
        <w:numPr>
          <w:ilvl w:val="0"/>
          <w:numId w:val="36"/>
        </w:numPr>
      </w:pPr>
      <w:r>
        <w:t xml:space="preserve">Back on the </w:t>
      </w:r>
      <w:r w:rsidRPr="00F606C9">
        <w:rPr>
          <w:b/>
        </w:rPr>
        <w:t>Uplink</w:t>
      </w:r>
      <w:r>
        <w:t xml:space="preserve"> page, review the selection and click </w:t>
      </w:r>
      <w:proofErr w:type="gramStart"/>
      <w:r w:rsidRPr="00F606C9">
        <w:rPr>
          <w:b/>
        </w:rPr>
        <w:t>Next</w:t>
      </w:r>
      <w:proofErr w:type="gramEnd"/>
      <w:r>
        <w:t>.</w:t>
      </w:r>
    </w:p>
    <w:p w14:paraId="524EDAC3" w14:textId="77777777" w:rsidR="003E3686" w:rsidRDefault="003E3686" w:rsidP="003E3686">
      <w:pPr>
        <w:pStyle w:val="00-ScreenShot"/>
      </w:pPr>
      <w:r>
        <w:drawing>
          <wp:inline distT="0" distB="0" distL="0" distR="0" wp14:anchorId="0768F43B" wp14:editId="2E03DAE4">
            <wp:extent cx="3581400" cy="2852772"/>
            <wp:effectExtent l="0" t="0" r="0" b="508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11414" cy="2876680"/>
                    </a:xfrm>
                    <a:prstGeom prst="rect">
                      <a:avLst/>
                    </a:prstGeom>
                  </pic:spPr>
                </pic:pic>
              </a:graphicData>
            </a:graphic>
          </wp:inline>
        </w:drawing>
      </w:r>
    </w:p>
    <w:p w14:paraId="362B52D7" w14:textId="2244D784" w:rsidR="003E3686" w:rsidRPr="00F606C9" w:rsidRDefault="00A030CB" w:rsidP="00D149D9">
      <w:pPr>
        <w:pStyle w:val="ppBodyText"/>
        <w:numPr>
          <w:ilvl w:val="0"/>
          <w:numId w:val="36"/>
        </w:numPr>
      </w:pPr>
      <w:r>
        <w:t>T</w:t>
      </w:r>
      <w:r w:rsidR="003E3686">
        <w:t xml:space="preserve">he </w:t>
      </w:r>
      <w:r w:rsidR="003E3686">
        <w:rPr>
          <w:b/>
        </w:rPr>
        <w:t xml:space="preserve">Virtual </w:t>
      </w:r>
      <w:r w:rsidR="003E3686" w:rsidRPr="00F606C9">
        <w:rPr>
          <w:b/>
        </w:rPr>
        <w:t>Port</w:t>
      </w:r>
      <w:r w:rsidR="003E3686">
        <w:t xml:space="preserve"> page allows us to specify which </w:t>
      </w:r>
      <w:proofErr w:type="spellStart"/>
      <w:r w:rsidR="003E3686">
        <w:t>vNIC</w:t>
      </w:r>
      <w:proofErr w:type="spellEnd"/>
      <w:r w:rsidR="003E3686">
        <w:t xml:space="preserve"> configurations </w:t>
      </w:r>
      <w:proofErr w:type="gramStart"/>
      <w:r w:rsidR="003E3686" w:rsidRPr="00F606C9">
        <w:rPr>
          <w:i/>
        </w:rPr>
        <w:t>can</w:t>
      </w:r>
      <w:r w:rsidR="003E3686">
        <w:t xml:space="preserve"> be used</w:t>
      </w:r>
      <w:proofErr w:type="gramEnd"/>
      <w:r w:rsidR="003E3686">
        <w:t xml:space="preserve"> with this particular logical switch.  Click </w:t>
      </w:r>
      <w:r w:rsidR="003E3686">
        <w:rPr>
          <w:b/>
        </w:rPr>
        <w:t>Add.</w:t>
      </w:r>
    </w:p>
    <w:p w14:paraId="3715E071" w14:textId="77777777" w:rsidR="003E3686" w:rsidRDefault="003E3686" w:rsidP="003E3686">
      <w:pPr>
        <w:pStyle w:val="00-ScreenShot"/>
      </w:pPr>
      <w:r>
        <w:drawing>
          <wp:inline distT="0" distB="0" distL="0" distR="0" wp14:anchorId="7D07BDF4" wp14:editId="67B229C8">
            <wp:extent cx="5219700" cy="479453"/>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43772" cy="481664"/>
                    </a:xfrm>
                    <a:prstGeom prst="rect">
                      <a:avLst/>
                    </a:prstGeom>
                  </pic:spPr>
                </pic:pic>
              </a:graphicData>
            </a:graphic>
          </wp:inline>
        </w:drawing>
      </w:r>
    </w:p>
    <w:p w14:paraId="5D501CD3" w14:textId="77777777" w:rsidR="003E3686" w:rsidRDefault="003E3686" w:rsidP="00D149D9">
      <w:pPr>
        <w:pStyle w:val="ppBodyText"/>
        <w:numPr>
          <w:ilvl w:val="0"/>
          <w:numId w:val="36"/>
        </w:numPr>
      </w:pPr>
      <w:r>
        <w:t xml:space="preserve">The </w:t>
      </w:r>
      <w:r>
        <w:rPr>
          <w:b/>
        </w:rPr>
        <w:t xml:space="preserve">Add Virtual Port </w:t>
      </w:r>
      <w:r>
        <w:t xml:space="preserve">window will open.  Next to </w:t>
      </w:r>
      <w:r>
        <w:rPr>
          <w:b/>
        </w:rPr>
        <w:t xml:space="preserve">Port </w:t>
      </w:r>
      <w:r w:rsidRPr="00A40515">
        <w:rPr>
          <w:b/>
        </w:rPr>
        <w:t>Classification</w:t>
      </w:r>
      <w:r>
        <w:t xml:space="preserve">, click </w:t>
      </w:r>
      <w:r w:rsidRPr="00C1441D">
        <w:rPr>
          <w:b/>
        </w:rPr>
        <w:t>Browse</w:t>
      </w:r>
      <w:r>
        <w:t>.</w:t>
      </w:r>
    </w:p>
    <w:p w14:paraId="656EB952" w14:textId="77777777" w:rsidR="003E3686" w:rsidRDefault="003E3686" w:rsidP="003E3686">
      <w:pPr>
        <w:pStyle w:val="00-ScreenShot"/>
      </w:pPr>
      <w:r>
        <w:drawing>
          <wp:inline distT="0" distB="0" distL="0" distR="0" wp14:anchorId="3A30FBFA" wp14:editId="2832E43B">
            <wp:extent cx="4445000" cy="1057971"/>
            <wp:effectExtent l="0" t="0" r="0" b="889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468634" cy="1063596"/>
                    </a:xfrm>
                    <a:prstGeom prst="rect">
                      <a:avLst/>
                    </a:prstGeom>
                  </pic:spPr>
                </pic:pic>
              </a:graphicData>
            </a:graphic>
          </wp:inline>
        </w:drawing>
      </w:r>
    </w:p>
    <w:p w14:paraId="63C8637E" w14:textId="77777777" w:rsidR="003E3686" w:rsidRPr="00F606C9" w:rsidRDefault="003E3686" w:rsidP="00D149D9">
      <w:pPr>
        <w:pStyle w:val="ppBodyText"/>
        <w:numPr>
          <w:ilvl w:val="0"/>
          <w:numId w:val="36"/>
        </w:numPr>
      </w:pPr>
      <w:r>
        <w:lastRenderedPageBreak/>
        <w:t xml:space="preserve">On the </w:t>
      </w:r>
      <w:r>
        <w:rPr>
          <w:b/>
        </w:rPr>
        <w:t xml:space="preserve">Select a Port Profile </w:t>
      </w:r>
      <w:r w:rsidRPr="00F606C9">
        <w:rPr>
          <w:b/>
        </w:rPr>
        <w:t>Classification</w:t>
      </w:r>
      <w:r>
        <w:t xml:space="preserve"> window, select </w:t>
      </w:r>
      <w:r w:rsidRPr="00C1441D">
        <w:rPr>
          <w:b/>
        </w:rPr>
        <w:t>BACKEND PORT</w:t>
      </w:r>
      <w:r>
        <w:t xml:space="preserve"> and click </w:t>
      </w:r>
      <w:r>
        <w:rPr>
          <w:b/>
        </w:rPr>
        <w:t>OK.</w:t>
      </w:r>
    </w:p>
    <w:p w14:paraId="199DB769" w14:textId="77777777" w:rsidR="003E3686" w:rsidRDefault="003E3686" w:rsidP="003E3686">
      <w:pPr>
        <w:pStyle w:val="00-ScreenShot"/>
      </w:pPr>
      <w:r>
        <w:drawing>
          <wp:inline distT="0" distB="0" distL="0" distR="0" wp14:anchorId="13816307" wp14:editId="65C0AF4D">
            <wp:extent cx="5029200" cy="1332523"/>
            <wp:effectExtent l="0" t="0" r="0" b="127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041103" cy="1335677"/>
                    </a:xfrm>
                    <a:prstGeom prst="rect">
                      <a:avLst/>
                    </a:prstGeom>
                  </pic:spPr>
                </pic:pic>
              </a:graphicData>
            </a:graphic>
          </wp:inline>
        </w:drawing>
      </w:r>
    </w:p>
    <w:p w14:paraId="5291FA6E" w14:textId="77777777" w:rsidR="003E3686" w:rsidRPr="006E4071" w:rsidRDefault="003E3686" w:rsidP="00D149D9">
      <w:pPr>
        <w:pStyle w:val="ppBodyText"/>
        <w:numPr>
          <w:ilvl w:val="0"/>
          <w:numId w:val="36"/>
        </w:numPr>
      </w:pPr>
      <w:r>
        <w:t xml:space="preserve">Back in the </w:t>
      </w:r>
      <w:r>
        <w:rPr>
          <w:b/>
        </w:rPr>
        <w:t xml:space="preserve">Add Virtual Port </w:t>
      </w:r>
      <w:r w:rsidRPr="006E4071">
        <w:t xml:space="preserve">window, at the bottom, </w:t>
      </w:r>
      <w:r>
        <w:t>select</w:t>
      </w:r>
      <w:r w:rsidRPr="006E4071">
        <w:t xml:space="preserve"> the</w:t>
      </w:r>
      <w:r>
        <w:rPr>
          <w:b/>
        </w:rPr>
        <w:t xml:space="preserve"> </w:t>
      </w:r>
      <w:r w:rsidRPr="00C1441D">
        <w:rPr>
          <w:b/>
        </w:rPr>
        <w:t>Include a virtual network adapter port profile in this virtual port</w:t>
      </w:r>
      <w:r>
        <w:t xml:space="preserve"> box, and select </w:t>
      </w:r>
      <w:r>
        <w:rPr>
          <w:b/>
        </w:rPr>
        <w:t>BACKEND-</w:t>
      </w:r>
      <w:proofErr w:type="spellStart"/>
      <w:r>
        <w:rPr>
          <w:b/>
        </w:rPr>
        <w:t>vNIC</w:t>
      </w:r>
      <w:proofErr w:type="spellEnd"/>
      <w:r>
        <w:t xml:space="preserve"> from the drop-down list, then </w:t>
      </w:r>
      <w:r w:rsidRPr="00F606C9">
        <w:t>click</w:t>
      </w:r>
      <w:r>
        <w:rPr>
          <w:b/>
        </w:rPr>
        <w:t xml:space="preserve"> OK.</w:t>
      </w:r>
    </w:p>
    <w:p w14:paraId="45412C25" w14:textId="77777777" w:rsidR="003E3686" w:rsidRDefault="003E3686" w:rsidP="003E3686">
      <w:pPr>
        <w:pStyle w:val="00-ScreenShot"/>
      </w:pPr>
      <w:r>
        <w:drawing>
          <wp:inline distT="0" distB="0" distL="0" distR="0" wp14:anchorId="2C11F9CF" wp14:editId="48A95610">
            <wp:extent cx="5629275" cy="676275"/>
            <wp:effectExtent l="0" t="0" r="9525"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29275" cy="676275"/>
                    </a:xfrm>
                    <a:prstGeom prst="rect">
                      <a:avLst/>
                    </a:prstGeom>
                  </pic:spPr>
                </pic:pic>
              </a:graphicData>
            </a:graphic>
          </wp:inline>
        </w:drawing>
      </w:r>
    </w:p>
    <w:p w14:paraId="70476DA4" w14:textId="77777777" w:rsidR="003E3686" w:rsidRDefault="003E3686" w:rsidP="00D149D9">
      <w:pPr>
        <w:pStyle w:val="ppBodyText"/>
        <w:numPr>
          <w:ilvl w:val="0"/>
          <w:numId w:val="36"/>
        </w:numPr>
      </w:pPr>
      <w:r>
        <w:t xml:space="preserve">Back on the </w:t>
      </w:r>
      <w:r w:rsidRPr="006E4071">
        <w:rPr>
          <w:b/>
        </w:rPr>
        <w:t xml:space="preserve">Create Logical Switch Wizard </w:t>
      </w:r>
      <w:r>
        <w:t xml:space="preserve">page, select the </w:t>
      </w:r>
      <w:r w:rsidRPr="006E4071">
        <w:rPr>
          <w:b/>
        </w:rPr>
        <w:t xml:space="preserve">BACKEND PORT </w:t>
      </w:r>
      <w:r w:rsidRPr="006E4071">
        <w:t>and click</w:t>
      </w:r>
      <w:r w:rsidRPr="006E4071">
        <w:rPr>
          <w:b/>
        </w:rPr>
        <w:t xml:space="preserve"> Set Default, </w:t>
      </w:r>
      <w:r w:rsidRPr="006E4071">
        <w:t>then click</w:t>
      </w:r>
      <w:r>
        <w:t xml:space="preserve"> </w:t>
      </w:r>
      <w:proofErr w:type="gramStart"/>
      <w:r w:rsidRPr="00C1441D">
        <w:rPr>
          <w:b/>
        </w:rPr>
        <w:t>Next</w:t>
      </w:r>
      <w:proofErr w:type="gramEnd"/>
      <w:r>
        <w:t>.</w:t>
      </w:r>
    </w:p>
    <w:p w14:paraId="7F46237C" w14:textId="77777777" w:rsidR="003E3686" w:rsidRDefault="003E3686" w:rsidP="003E3686">
      <w:pPr>
        <w:pStyle w:val="00-ScreenShot"/>
      </w:pPr>
      <w:r>
        <w:drawing>
          <wp:inline distT="0" distB="0" distL="0" distR="0" wp14:anchorId="235771D1" wp14:editId="3E369182">
            <wp:extent cx="4762500" cy="1358319"/>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66616" cy="1359493"/>
                    </a:xfrm>
                    <a:prstGeom prst="rect">
                      <a:avLst/>
                    </a:prstGeom>
                  </pic:spPr>
                </pic:pic>
              </a:graphicData>
            </a:graphic>
          </wp:inline>
        </w:drawing>
      </w:r>
    </w:p>
    <w:p w14:paraId="40CC5671" w14:textId="757A38C8" w:rsidR="003E3686" w:rsidRDefault="003E3686" w:rsidP="00D149D9">
      <w:pPr>
        <w:pStyle w:val="ppBodyText"/>
        <w:numPr>
          <w:ilvl w:val="0"/>
          <w:numId w:val="36"/>
        </w:numPr>
      </w:pPr>
      <w:r>
        <w:t xml:space="preserve">On the </w:t>
      </w:r>
      <w:r w:rsidRPr="00F451B6">
        <w:rPr>
          <w:b/>
        </w:rPr>
        <w:t>Summary</w:t>
      </w:r>
      <w:r>
        <w:t xml:space="preserve"> screen, ensure </w:t>
      </w:r>
      <w:r w:rsidR="007E698A">
        <w:t>the settings</w:t>
      </w:r>
      <w:r>
        <w:t xml:space="preserve"> match the screenshot below, and click </w:t>
      </w:r>
      <w:r w:rsidRPr="004B3633">
        <w:rPr>
          <w:b/>
        </w:rPr>
        <w:t>Finish</w:t>
      </w:r>
      <w:r>
        <w:t>.</w:t>
      </w:r>
    </w:p>
    <w:p w14:paraId="7A1CF368" w14:textId="77777777" w:rsidR="003E3686" w:rsidRDefault="003E3686" w:rsidP="003E3686">
      <w:pPr>
        <w:pStyle w:val="00-ScreenShot"/>
      </w:pPr>
      <w:r>
        <w:drawing>
          <wp:inline distT="0" distB="0" distL="0" distR="0" wp14:anchorId="206E2546" wp14:editId="0B77A45E">
            <wp:extent cx="3683000" cy="1639031"/>
            <wp:effectExtent l="95250" t="95250" r="88900" b="9461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688937" cy="1641673"/>
                    </a:xfrm>
                    <a:prstGeom prst="rect">
                      <a:avLst/>
                    </a:prstGeom>
                    <a:effectLst>
                      <a:outerShdw blurRad="63500" sx="102000" sy="102000" algn="ctr" rotWithShape="0">
                        <a:prstClr val="black">
                          <a:alpha val="40000"/>
                        </a:prstClr>
                      </a:outerShdw>
                    </a:effectLst>
                  </pic:spPr>
                </pic:pic>
              </a:graphicData>
            </a:graphic>
          </wp:inline>
        </w:drawing>
      </w:r>
    </w:p>
    <w:p w14:paraId="43B2CC20" w14:textId="77777777" w:rsidR="003E3686" w:rsidRDefault="003E3686" w:rsidP="00D149D9">
      <w:pPr>
        <w:pStyle w:val="ppBodyText"/>
        <w:numPr>
          <w:ilvl w:val="0"/>
          <w:numId w:val="36"/>
        </w:numPr>
      </w:pPr>
      <w:r w:rsidRPr="00241B09">
        <w:rPr>
          <w:b/>
        </w:rPr>
        <w:t>Review</w:t>
      </w:r>
      <w:r>
        <w:t xml:space="preserve"> the completed jobs on the</w:t>
      </w:r>
      <w:r w:rsidRPr="00241B09">
        <w:rPr>
          <w:b/>
        </w:rPr>
        <w:t xml:space="preserve"> Jobs</w:t>
      </w:r>
      <w:r>
        <w:t xml:space="preserve"> screen, and then c</w:t>
      </w:r>
      <w:r w:rsidRPr="00241B09">
        <w:t>lose the window</w:t>
      </w:r>
      <w:r>
        <w:t>.</w:t>
      </w:r>
    </w:p>
    <w:p w14:paraId="6A90C913" w14:textId="4E78FD45" w:rsidR="003E3686" w:rsidRDefault="003E3686" w:rsidP="003E42B0">
      <w:pPr>
        <w:pStyle w:val="00-ScreenShot"/>
        <w:rPr>
          <w:rFonts w:eastAsiaTheme="minorEastAsia"/>
          <w:b/>
          <w:lang w:bidi="en-US"/>
        </w:rPr>
      </w:pPr>
      <w:r>
        <w:drawing>
          <wp:inline distT="0" distB="0" distL="0" distR="0" wp14:anchorId="476E089B" wp14:editId="634D0B48">
            <wp:extent cx="4010025" cy="1381125"/>
            <wp:effectExtent l="0" t="0" r="9525"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10025" cy="1381125"/>
                    </a:xfrm>
                    <a:prstGeom prst="rect">
                      <a:avLst/>
                    </a:prstGeom>
                  </pic:spPr>
                </pic:pic>
              </a:graphicData>
            </a:graphic>
          </wp:inline>
        </w:drawing>
      </w:r>
      <w:r>
        <w:rPr>
          <w:b/>
        </w:rPr>
        <w:br w:type="page"/>
      </w:r>
    </w:p>
    <w:bookmarkStart w:id="72" w:name="_Toc364410705"/>
    <w:bookmarkStart w:id="73" w:name="_Toc366171513"/>
    <w:p w14:paraId="4F7EC2AE" w14:textId="7BBD1F38" w:rsidR="003E3686" w:rsidRDefault="00A670E4" w:rsidP="003E3686">
      <w:pPr>
        <w:pStyle w:val="ppTopic"/>
      </w:pPr>
      <w:sdt>
        <w:sdtPr>
          <w:alias w:val="Topic"/>
          <w:tag w:val="9b28405c-4706-4849-b895-81eddc365c6a"/>
          <w:id w:val="-1867364096"/>
          <w:placeholder>
            <w:docPart w:val="C4F8C53F44684866B05D9717C12C34FD"/>
          </w:placeholder>
          <w:text/>
        </w:sdtPr>
        <w:sdtEndPr/>
        <w:sdtContent>
          <w:r w:rsidR="00DE07A4">
            <w:t xml:space="preserve">Exercise 9.5: </w:t>
          </w:r>
          <w:r w:rsidR="00230368">
            <w:t>Apply</w:t>
          </w:r>
          <w:r w:rsidR="00DE07A4">
            <w:t xml:space="preserve"> a Logical Switch</w:t>
          </w:r>
        </w:sdtContent>
      </w:sdt>
      <w:bookmarkEnd w:id="72"/>
      <w:bookmarkEnd w:id="73"/>
    </w:p>
    <w:p w14:paraId="4CFF72D0" w14:textId="460CB706" w:rsidR="003E3686" w:rsidRPr="006E4071" w:rsidRDefault="003E3686" w:rsidP="003E3686">
      <w:pPr>
        <w:pStyle w:val="ppBodyText"/>
        <w:numPr>
          <w:ilvl w:val="0"/>
          <w:numId w:val="1"/>
        </w:numPr>
        <w:rPr>
          <w:b/>
        </w:rPr>
      </w:pPr>
      <w:r>
        <w:rPr>
          <w:b/>
        </w:rPr>
        <w:t xml:space="preserve">In this </w:t>
      </w:r>
      <w:r w:rsidR="00601129">
        <w:rPr>
          <w:b/>
        </w:rPr>
        <w:t>exercise,</w:t>
      </w:r>
      <w:r>
        <w:rPr>
          <w:b/>
        </w:rPr>
        <w:t xml:space="preserve"> the Logical Switch template</w:t>
      </w:r>
      <w:r w:rsidR="008631DF">
        <w:rPr>
          <w:b/>
        </w:rPr>
        <w:t xml:space="preserve"> that </w:t>
      </w:r>
      <w:proofErr w:type="gramStart"/>
      <w:r w:rsidR="008631DF">
        <w:rPr>
          <w:b/>
        </w:rPr>
        <w:t>was just</w:t>
      </w:r>
      <w:r>
        <w:rPr>
          <w:b/>
        </w:rPr>
        <w:t xml:space="preserve"> created</w:t>
      </w:r>
      <w:proofErr w:type="gramEnd"/>
      <w:r>
        <w:rPr>
          <w:b/>
        </w:rPr>
        <w:t xml:space="preserve"> </w:t>
      </w:r>
      <w:r w:rsidR="008631DF">
        <w:rPr>
          <w:b/>
        </w:rPr>
        <w:t xml:space="preserve">will be applied </w:t>
      </w:r>
      <w:r>
        <w:rPr>
          <w:b/>
        </w:rPr>
        <w:t xml:space="preserve">to an unused network adapter on each of the Hyper-V hosts.  This will automatically configure the appropriate settings and configuration options based on the Logical Switch </w:t>
      </w:r>
      <w:r w:rsidR="008631DF">
        <w:rPr>
          <w:b/>
        </w:rPr>
        <w:t xml:space="preserve">that </w:t>
      </w:r>
      <w:proofErr w:type="gramStart"/>
      <w:r w:rsidR="008631DF">
        <w:rPr>
          <w:b/>
        </w:rPr>
        <w:t>was</w:t>
      </w:r>
      <w:r>
        <w:rPr>
          <w:b/>
        </w:rPr>
        <w:t xml:space="preserve"> created</w:t>
      </w:r>
      <w:proofErr w:type="gramEnd"/>
      <w:r>
        <w:rPr>
          <w:b/>
        </w:rPr>
        <w:t xml:space="preserve"> in the previous exercise.</w:t>
      </w:r>
    </w:p>
    <w:p w14:paraId="7EE47B16" w14:textId="54638EDB" w:rsidR="003E3686" w:rsidRPr="00C32DAE" w:rsidRDefault="00EA038B" w:rsidP="003E3686">
      <w:pPr>
        <w:pStyle w:val="ppBodyText"/>
        <w:numPr>
          <w:ilvl w:val="0"/>
          <w:numId w:val="1"/>
        </w:numPr>
        <w:rPr>
          <w:b/>
        </w:rPr>
      </w:pPr>
      <w:r>
        <w:rPr>
          <w:b/>
        </w:rPr>
        <w:t>Estimated time to complete</w:t>
      </w:r>
      <w:r w:rsidR="003E3686">
        <w:rPr>
          <w:b/>
        </w:rPr>
        <w:t xml:space="preserve">: </w:t>
      </w:r>
      <w:r w:rsidR="00F12A37">
        <w:rPr>
          <w:b/>
        </w:rPr>
        <w:t>7</w:t>
      </w:r>
      <w:r w:rsidR="003E3686">
        <w:rPr>
          <w:b/>
        </w:rPr>
        <w:t xml:space="preserve"> minutes</w:t>
      </w:r>
    </w:p>
    <w:p w14:paraId="1E52FFEB" w14:textId="77777777" w:rsidR="003E3686" w:rsidRPr="00C023CD" w:rsidRDefault="003E3686" w:rsidP="003E3686">
      <w:pPr>
        <w:rPr>
          <w:b/>
          <w:i/>
        </w:rPr>
      </w:pPr>
      <w:r>
        <w:rPr>
          <w:noProof/>
        </w:rPr>
        <w:drawing>
          <wp:inline distT="0" distB="0" distL="0" distR="0" wp14:anchorId="1DB6B55B" wp14:editId="055822A1">
            <wp:extent cx="612140" cy="771525"/>
            <wp:effectExtent l="0" t="0" r="0" b="0"/>
            <wp:docPr id="585" name="Picture 585"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038D60BC" w14:textId="77777777" w:rsidR="00230368" w:rsidRDefault="00230368" w:rsidP="00D149D9">
      <w:pPr>
        <w:pStyle w:val="ListParagraph"/>
        <w:numPr>
          <w:ilvl w:val="0"/>
          <w:numId w:val="37"/>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1C97E0FD" w14:textId="476D127F" w:rsidR="003E3686" w:rsidRDefault="00230368" w:rsidP="00230368">
      <w:pPr>
        <w:pStyle w:val="00-ScreenShot"/>
      </w:pPr>
      <w:r>
        <w:drawing>
          <wp:inline distT="0" distB="0" distL="0" distR="0" wp14:anchorId="55E3AABF" wp14:editId="262D6806">
            <wp:extent cx="393700" cy="734515"/>
            <wp:effectExtent l="0" t="0" r="6350" b="889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95153" cy="737227"/>
                    </a:xfrm>
                    <a:prstGeom prst="rect">
                      <a:avLst/>
                    </a:prstGeom>
                  </pic:spPr>
                </pic:pic>
              </a:graphicData>
            </a:graphic>
          </wp:inline>
        </w:drawing>
      </w:r>
    </w:p>
    <w:p w14:paraId="099F13CB" w14:textId="77777777" w:rsidR="003E3686" w:rsidRPr="00EA3628" w:rsidRDefault="003E3686" w:rsidP="00D149D9">
      <w:pPr>
        <w:pStyle w:val="ListParagraph"/>
        <w:numPr>
          <w:ilvl w:val="0"/>
          <w:numId w:val="37"/>
        </w:numPr>
        <w:spacing w:line="259" w:lineRule="auto"/>
      </w:pPr>
      <w:r>
        <w:t xml:space="preserve">Select the </w:t>
      </w:r>
      <w:r>
        <w:rPr>
          <w:b/>
        </w:rPr>
        <w:t xml:space="preserve">Fabric </w:t>
      </w:r>
      <w:r>
        <w:t>workspace.</w:t>
      </w:r>
    </w:p>
    <w:p w14:paraId="36C709F8" w14:textId="77777777" w:rsidR="003E3686" w:rsidRDefault="003E3686" w:rsidP="003E3686">
      <w:pPr>
        <w:pStyle w:val="00-ScreenShot"/>
      </w:pPr>
      <w:r>
        <w:drawing>
          <wp:inline distT="0" distB="0" distL="0" distR="0" wp14:anchorId="246F0911" wp14:editId="19110EA5">
            <wp:extent cx="901700" cy="870427"/>
            <wp:effectExtent l="0" t="0" r="0" b="635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904373" cy="873007"/>
                    </a:xfrm>
                    <a:prstGeom prst="rect">
                      <a:avLst/>
                    </a:prstGeom>
                  </pic:spPr>
                </pic:pic>
              </a:graphicData>
            </a:graphic>
          </wp:inline>
        </w:drawing>
      </w:r>
    </w:p>
    <w:p w14:paraId="0CD643EB" w14:textId="1CFCC3B9" w:rsidR="003E3686" w:rsidRDefault="003E3686" w:rsidP="00D149D9">
      <w:pPr>
        <w:pStyle w:val="ppBodyText"/>
        <w:numPr>
          <w:ilvl w:val="0"/>
          <w:numId w:val="37"/>
        </w:numPr>
      </w:pPr>
      <w:r>
        <w:t xml:space="preserve">Expand </w:t>
      </w:r>
      <w:r w:rsidRPr="00F60179">
        <w:rPr>
          <w:b/>
        </w:rPr>
        <w:t>Servers</w:t>
      </w:r>
      <w:r>
        <w:t xml:space="preserve">, </w:t>
      </w:r>
      <w:r w:rsidRPr="00F60179">
        <w:rPr>
          <w:b/>
        </w:rPr>
        <w:t>All Hosts</w:t>
      </w:r>
      <w:r>
        <w:t xml:space="preserve">, </w:t>
      </w:r>
      <w:r w:rsidRPr="006E4071">
        <w:rPr>
          <w:b/>
        </w:rPr>
        <w:t>PRODUCTION</w:t>
      </w:r>
      <w:r>
        <w:t>,</w:t>
      </w:r>
      <w:r w:rsidRPr="006E4071">
        <w:rPr>
          <w:b/>
        </w:rPr>
        <w:t xml:space="preserve"> </w:t>
      </w:r>
      <w:proofErr w:type="gramStart"/>
      <w:r w:rsidRPr="006E4071">
        <w:rPr>
          <w:b/>
        </w:rPr>
        <w:t>CLUSTER1</w:t>
      </w:r>
      <w:proofErr w:type="gramEnd"/>
      <w:r>
        <w:t xml:space="preserve">.  </w:t>
      </w:r>
      <w:r w:rsidR="005619E1">
        <w:t>Right-click</w:t>
      </w:r>
      <w:r>
        <w:t xml:space="preserve"> on </w:t>
      </w:r>
      <w:r w:rsidRPr="006A0317">
        <w:rPr>
          <w:b/>
        </w:rPr>
        <w:t>HYPER-V01</w:t>
      </w:r>
      <w:r>
        <w:t xml:space="preserve"> and choose </w:t>
      </w:r>
      <w:r w:rsidRPr="006A0317">
        <w:rPr>
          <w:b/>
        </w:rPr>
        <w:t>Properties</w:t>
      </w:r>
      <w:r>
        <w:t>.</w:t>
      </w:r>
    </w:p>
    <w:p w14:paraId="12F8332A" w14:textId="77777777" w:rsidR="003E3686" w:rsidRDefault="003E3686" w:rsidP="003E3686">
      <w:pPr>
        <w:pStyle w:val="00-ScreenShot"/>
      </w:pPr>
      <w:r>
        <w:drawing>
          <wp:inline distT="0" distB="0" distL="0" distR="0" wp14:anchorId="0243C528" wp14:editId="78B9EAFD">
            <wp:extent cx="2209800" cy="3225594"/>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21950" cy="3243328"/>
                    </a:xfrm>
                    <a:prstGeom prst="rect">
                      <a:avLst/>
                    </a:prstGeom>
                  </pic:spPr>
                </pic:pic>
              </a:graphicData>
            </a:graphic>
          </wp:inline>
        </w:drawing>
      </w:r>
    </w:p>
    <w:p w14:paraId="56CF8CDA" w14:textId="77777777" w:rsidR="003E3686" w:rsidRPr="00F60179" w:rsidRDefault="003E3686" w:rsidP="00D149D9">
      <w:pPr>
        <w:pStyle w:val="ppBodyText"/>
        <w:numPr>
          <w:ilvl w:val="0"/>
          <w:numId w:val="37"/>
        </w:numPr>
      </w:pPr>
      <w:r>
        <w:lastRenderedPageBreak/>
        <w:t xml:space="preserve">In the </w:t>
      </w:r>
      <w:r w:rsidRPr="00F60179">
        <w:rPr>
          <w:b/>
        </w:rPr>
        <w:t>HYPER-01.contoso.com Properties</w:t>
      </w:r>
      <w:r>
        <w:t xml:space="preserve"> window, on the left hand navigation, click on </w:t>
      </w:r>
      <w:r>
        <w:rPr>
          <w:b/>
        </w:rPr>
        <w:t>Hardware.</w:t>
      </w:r>
    </w:p>
    <w:p w14:paraId="735B62AE" w14:textId="77777777" w:rsidR="003E3686" w:rsidRDefault="003E3686" w:rsidP="003E3686">
      <w:pPr>
        <w:pStyle w:val="00-ScreenShot"/>
      </w:pPr>
      <w:r>
        <w:drawing>
          <wp:inline distT="0" distB="0" distL="0" distR="0" wp14:anchorId="0471384E" wp14:editId="180728AE">
            <wp:extent cx="4471130" cy="3340100"/>
            <wp:effectExtent l="0" t="0" r="571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7366" cy="3359699"/>
                    </a:xfrm>
                    <a:prstGeom prst="rect">
                      <a:avLst/>
                    </a:prstGeom>
                  </pic:spPr>
                </pic:pic>
              </a:graphicData>
            </a:graphic>
          </wp:inline>
        </w:drawing>
      </w:r>
    </w:p>
    <w:p w14:paraId="13E5A519" w14:textId="652F8D3D" w:rsidR="003E3686" w:rsidRPr="00F60179" w:rsidRDefault="003E3686" w:rsidP="00D149D9">
      <w:pPr>
        <w:pStyle w:val="ppBodyText"/>
        <w:numPr>
          <w:ilvl w:val="0"/>
          <w:numId w:val="37"/>
        </w:numPr>
      </w:pPr>
      <w:r>
        <w:t xml:space="preserve">On the </w:t>
      </w:r>
      <w:r w:rsidRPr="00F60179">
        <w:rPr>
          <w:b/>
        </w:rPr>
        <w:t>Hardware</w:t>
      </w:r>
      <w:r>
        <w:t xml:space="preserve"> page, </w:t>
      </w:r>
      <w:r w:rsidR="002646F9">
        <w:t>s</w:t>
      </w:r>
      <w:r w:rsidRPr="00F60179">
        <w:t>croll</w:t>
      </w:r>
      <w:r>
        <w:t xml:space="preserve"> down to </w:t>
      </w:r>
      <w:r>
        <w:rPr>
          <w:b/>
        </w:rPr>
        <w:t>Network Adapters</w:t>
      </w:r>
      <w:r>
        <w:t xml:space="preserve"> and click on </w:t>
      </w:r>
      <w:r>
        <w:rPr>
          <w:b/>
        </w:rPr>
        <w:t>VMNIC3.</w:t>
      </w:r>
    </w:p>
    <w:p w14:paraId="6BFB7B88" w14:textId="77777777" w:rsidR="003E3686" w:rsidRDefault="003E3686" w:rsidP="003E3686">
      <w:pPr>
        <w:pStyle w:val="00-ScreenShot"/>
      </w:pPr>
      <w:r>
        <w:drawing>
          <wp:inline distT="0" distB="0" distL="0" distR="0" wp14:anchorId="6F5E108E" wp14:editId="01717543">
            <wp:extent cx="4518573" cy="3365500"/>
            <wp:effectExtent l="0" t="0" r="0" b="6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542474" cy="3383302"/>
                    </a:xfrm>
                    <a:prstGeom prst="rect">
                      <a:avLst/>
                    </a:prstGeom>
                  </pic:spPr>
                </pic:pic>
              </a:graphicData>
            </a:graphic>
          </wp:inline>
        </w:drawing>
      </w:r>
    </w:p>
    <w:p w14:paraId="78AC2BC8" w14:textId="77777777" w:rsidR="003E42B0" w:rsidRDefault="003E42B0" w:rsidP="003E3686">
      <w:pPr>
        <w:pStyle w:val="00-ScreenShot"/>
      </w:pPr>
    </w:p>
    <w:p w14:paraId="00188A74" w14:textId="77777777" w:rsidR="003E42B0" w:rsidRDefault="003E42B0" w:rsidP="003E3686">
      <w:pPr>
        <w:pStyle w:val="00-ScreenShot"/>
      </w:pPr>
    </w:p>
    <w:p w14:paraId="48842748" w14:textId="77777777" w:rsidR="003E42B0" w:rsidRDefault="003E42B0" w:rsidP="003E3686">
      <w:pPr>
        <w:pStyle w:val="00-ScreenShot"/>
      </w:pPr>
    </w:p>
    <w:p w14:paraId="10E3D645" w14:textId="77777777" w:rsidR="003E42B0" w:rsidRDefault="003E42B0" w:rsidP="003E3686">
      <w:pPr>
        <w:pStyle w:val="00-ScreenShot"/>
      </w:pPr>
    </w:p>
    <w:p w14:paraId="29BF0D3D" w14:textId="15FAA5B7" w:rsidR="003E3686" w:rsidRPr="00F60179" w:rsidRDefault="003E3686" w:rsidP="00D149D9">
      <w:pPr>
        <w:pStyle w:val="ppBodyText"/>
        <w:numPr>
          <w:ilvl w:val="0"/>
          <w:numId w:val="37"/>
        </w:numPr>
      </w:pPr>
      <w:r>
        <w:lastRenderedPageBreak/>
        <w:t xml:space="preserve">Under </w:t>
      </w:r>
      <w:r>
        <w:rPr>
          <w:b/>
        </w:rPr>
        <w:t>Network adapter details</w:t>
      </w:r>
      <w:r w:rsidRPr="00F60179">
        <w:t>, make a note of the</w:t>
      </w:r>
      <w:r>
        <w:rPr>
          <w:b/>
        </w:rPr>
        <w:t xml:space="preserve"> Device name.</w:t>
      </w:r>
      <w:r w:rsidR="008631DF">
        <w:rPr>
          <w:b/>
        </w:rPr>
        <w:t xml:space="preserve">  </w:t>
      </w:r>
      <w:r w:rsidR="00DC1716">
        <w:t xml:space="preserve">This </w:t>
      </w:r>
      <w:proofErr w:type="gramStart"/>
      <w:r w:rsidR="00DC1716">
        <w:t>will be used</w:t>
      </w:r>
      <w:proofErr w:type="gramEnd"/>
      <w:r w:rsidR="00DC1716">
        <w:t xml:space="preserve"> in Step 10.  In the example </w:t>
      </w:r>
      <w:proofErr w:type="gramStart"/>
      <w:r w:rsidR="00DC1716">
        <w:t>below</w:t>
      </w:r>
      <w:proofErr w:type="gramEnd"/>
      <w:r w:rsidR="00DC1716">
        <w:t xml:space="preserve"> it is #4.</w:t>
      </w:r>
    </w:p>
    <w:p w14:paraId="209F361D" w14:textId="6172BC4E" w:rsidR="003E42B0" w:rsidRDefault="008631DF" w:rsidP="003E42B0">
      <w:pPr>
        <w:pStyle w:val="00-ScreenShot"/>
      </w:pPr>
      <w:r>
        <w:drawing>
          <wp:inline distT="0" distB="0" distL="0" distR="0" wp14:anchorId="197715CA" wp14:editId="709D6684">
            <wp:extent cx="4437928" cy="3314700"/>
            <wp:effectExtent l="0" t="0" r="127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463446" cy="3333760"/>
                    </a:xfrm>
                    <a:prstGeom prst="rect">
                      <a:avLst/>
                    </a:prstGeom>
                    <a:noFill/>
                    <a:ln>
                      <a:noFill/>
                    </a:ln>
                  </pic:spPr>
                </pic:pic>
              </a:graphicData>
            </a:graphic>
          </wp:inline>
        </w:drawing>
      </w:r>
    </w:p>
    <w:p w14:paraId="3A24E605" w14:textId="77777777" w:rsidR="003E3686" w:rsidRDefault="003E3686" w:rsidP="00D149D9">
      <w:pPr>
        <w:pStyle w:val="ppBodyText"/>
        <w:numPr>
          <w:ilvl w:val="0"/>
          <w:numId w:val="37"/>
        </w:numPr>
      </w:pPr>
      <w:r>
        <w:t xml:space="preserve">On the left hand navigation, click on </w:t>
      </w:r>
      <w:r w:rsidRPr="006A0317">
        <w:rPr>
          <w:b/>
        </w:rPr>
        <w:t>Virtual Switches</w:t>
      </w:r>
      <w:r>
        <w:t>.</w:t>
      </w:r>
    </w:p>
    <w:p w14:paraId="3499294E" w14:textId="77777777" w:rsidR="003E3686" w:rsidRDefault="003E3686" w:rsidP="003E3686">
      <w:pPr>
        <w:pStyle w:val="00-ScreenShot"/>
      </w:pPr>
      <w:r>
        <w:drawing>
          <wp:inline distT="0" distB="0" distL="0" distR="0" wp14:anchorId="7BEDEC6F" wp14:editId="2D57140F">
            <wp:extent cx="4472794" cy="3340100"/>
            <wp:effectExtent l="0" t="0" r="444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495467" cy="3357032"/>
                    </a:xfrm>
                    <a:prstGeom prst="rect">
                      <a:avLst/>
                    </a:prstGeom>
                  </pic:spPr>
                </pic:pic>
              </a:graphicData>
            </a:graphic>
          </wp:inline>
        </w:drawing>
      </w:r>
    </w:p>
    <w:p w14:paraId="00A95D38" w14:textId="77777777" w:rsidR="003E42B0" w:rsidRDefault="003E42B0" w:rsidP="003E3686">
      <w:pPr>
        <w:pStyle w:val="00-ScreenShot"/>
      </w:pPr>
    </w:p>
    <w:p w14:paraId="7C69D1AE" w14:textId="77777777" w:rsidR="003E42B0" w:rsidRDefault="003E42B0" w:rsidP="003E3686">
      <w:pPr>
        <w:pStyle w:val="00-ScreenShot"/>
      </w:pPr>
    </w:p>
    <w:p w14:paraId="029E0417" w14:textId="77777777" w:rsidR="003E42B0" w:rsidRDefault="003E42B0" w:rsidP="003E3686">
      <w:pPr>
        <w:pStyle w:val="00-ScreenShot"/>
      </w:pPr>
    </w:p>
    <w:p w14:paraId="030F9963" w14:textId="77777777" w:rsidR="003E42B0" w:rsidRDefault="003E42B0" w:rsidP="003E3686">
      <w:pPr>
        <w:pStyle w:val="00-ScreenShot"/>
      </w:pPr>
    </w:p>
    <w:p w14:paraId="72D266DB" w14:textId="77777777" w:rsidR="003E3686" w:rsidRDefault="003E3686" w:rsidP="00D149D9">
      <w:pPr>
        <w:pStyle w:val="ppBodyText"/>
        <w:numPr>
          <w:ilvl w:val="0"/>
          <w:numId w:val="37"/>
        </w:numPr>
      </w:pPr>
      <w:r>
        <w:t xml:space="preserve">On the </w:t>
      </w:r>
      <w:r w:rsidRPr="00F60179">
        <w:rPr>
          <w:b/>
        </w:rPr>
        <w:t>Virtual Switches</w:t>
      </w:r>
      <w:r>
        <w:t xml:space="preserve"> page, click on the </w:t>
      </w:r>
      <w:r w:rsidRPr="006A0317">
        <w:rPr>
          <w:b/>
        </w:rPr>
        <w:t>New Virtual Switch</w:t>
      </w:r>
      <w:r>
        <w:t xml:space="preserve"> tab and choose </w:t>
      </w:r>
      <w:r w:rsidRPr="006A0317">
        <w:rPr>
          <w:b/>
        </w:rPr>
        <w:t>New Logical Switch</w:t>
      </w:r>
      <w:r>
        <w:t>.</w:t>
      </w:r>
    </w:p>
    <w:p w14:paraId="0CC0D161" w14:textId="77777777" w:rsidR="003E3686" w:rsidRDefault="003E3686" w:rsidP="003E3686">
      <w:pPr>
        <w:pStyle w:val="00-ScreenShot"/>
      </w:pPr>
      <w:r>
        <w:drawing>
          <wp:inline distT="0" distB="0" distL="0" distR="0" wp14:anchorId="61ED2A61" wp14:editId="68D47F26">
            <wp:extent cx="4472793" cy="3340100"/>
            <wp:effectExtent l="0" t="0" r="444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493164" cy="3355312"/>
                    </a:xfrm>
                    <a:prstGeom prst="rect">
                      <a:avLst/>
                    </a:prstGeom>
                  </pic:spPr>
                </pic:pic>
              </a:graphicData>
            </a:graphic>
          </wp:inline>
        </w:drawing>
      </w:r>
    </w:p>
    <w:p w14:paraId="5C2D266A" w14:textId="77777777" w:rsidR="003E3686" w:rsidRDefault="003E3686" w:rsidP="00D149D9">
      <w:pPr>
        <w:pStyle w:val="ppBodyText"/>
        <w:numPr>
          <w:ilvl w:val="0"/>
          <w:numId w:val="37"/>
        </w:numPr>
      </w:pPr>
      <w:r>
        <w:t xml:space="preserve">Ensure that the </w:t>
      </w:r>
      <w:r>
        <w:rPr>
          <w:b/>
        </w:rPr>
        <w:t xml:space="preserve">Logical Switch </w:t>
      </w:r>
      <w:r w:rsidRPr="00F60179">
        <w:t>is</w:t>
      </w:r>
      <w:r>
        <w:rPr>
          <w:b/>
        </w:rPr>
        <w:t xml:space="preserve"> </w:t>
      </w:r>
      <w:r w:rsidRPr="00F60179">
        <w:rPr>
          <w:b/>
        </w:rPr>
        <w:t>BACKEND SWITCH</w:t>
      </w:r>
      <w:r>
        <w:t>.</w:t>
      </w:r>
    </w:p>
    <w:p w14:paraId="4B27A8D8" w14:textId="77777777" w:rsidR="003E3686" w:rsidRDefault="003E3686" w:rsidP="003E3686">
      <w:pPr>
        <w:pStyle w:val="00-ScreenShot"/>
      </w:pPr>
      <w:r>
        <w:drawing>
          <wp:inline distT="0" distB="0" distL="0" distR="0" wp14:anchorId="59A71700" wp14:editId="6F730140">
            <wp:extent cx="4459522" cy="33401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83536" cy="3358086"/>
                    </a:xfrm>
                    <a:prstGeom prst="rect">
                      <a:avLst/>
                    </a:prstGeom>
                  </pic:spPr>
                </pic:pic>
              </a:graphicData>
            </a:graphic>
          </wp:inline>
        </w:drawing>
      </w:r>
    </w:p>
    <w:p w14:paraId="2A03F4D4" w14:textId="77777777" w:rsidR="003E42B0" w:rsidRDefault="003E42B0" w:rsidP="003E3686">
      <w:pPr>
        <w:pStyle w:val="00-ScreenShot"/>
      </w:pPr>
    </w:p>
    <w:p w14:paraId="74D4372A" w14:textId="77777777" w:rsidR="003E42B0" w:rsidRDefault="003E42B0" w:rsidP="003E3686">
      <w:pPr>
        <w:pStyle w:val="00-ScreenShot"/>
      </w:pPr>
    </w:p>
    <w:p w14:paraId="0C553169" w14:textId="77777777" w:rsidR="003E42B0" w:rsidRDefault="003E42B0" w:rsidP="003E3686">
      <w:pPr>
        <w:pStyle w:val="00-ScreenShot"/>
      </w:pPr>
    </w:p>
    <w:p w14:paraId="4B85355E" w14:textId="7C5638A6" w:rsidR="003E3686" w:rsidRPr="00F60179" w:rsidRDefault="003E3686" w:rsidP="00D149D9">
      <w:pPr>
        <w:pStyle w:val="ppBodyText"/>
        <w:numPr>
          <w:ilvl w:val="0"/>
          <w:numId w:val="37"/>
        </w:numPr>
      </w:pPr>
      <w:r>
        <w:lastRenderedPageBreak/>
        <w:t xml:space="preserve">Under </w:t>
      </w:r>
      <w:r w:rsidRPr="00F60179">
        <w:rPr>
          <w:b/>
        </w:rPr>
        <w:t>Physical adapters:</w:t>
      </w:r>
      <w:r>
        <w:t xml:space="preserve"> pull down the drop down for </w:t>
      </w:r>
      <w:r w:rsidRPr="00F60179">
        <w:rPr>
          <w:b/>
        </w:rPr>
        <w:t>Adapter</w:t>
      </w:r>
      <w:r>
        <w:t xml:space="preserve">, and select the adapter </w:t>
      </w:r>
      <w:proofErr w:type="gramStart"/>
      <w:r w:rsidR="008631DF">
        <w:t>was noted</w:t>
      </w:r>
      <w:proofErr w:type="gramEnd"/>
      <w:r>
        <w:t xml:space="preserve"> in </w:t>
      </w:r>
      <w:r w:rsidR="008631DF">
        <w:rPr>
          <w:b/>
        </w:rPr>
        <w:t>Step 6</w:t>
      </w:r>
      <w:r>
        <w:t xml:space="preserve">.  In this example, this would be the </w:t>
      </w:r>
      <w:r w:rsidRPr="00F60179">
        <w:rPr>
          <w:b/>
        </w:rPr>
        <w:t>Intel 21140-Based PCI Fas</w:t>
      </w:r>
      <w:r>
        <w:rPr>
          <w:b/>
        </w:rPr>
        <w:t>t Ethernet Adapter (Emulated) #4</w:t>
      </w:r>
      <w:r>
        <w:t xml:space="preserve">.  Ensure that the </w:t>
      </w:r>
      <w:r>
        <w:rPr>
          <w:b/>
        </w:rPr>
        <w:t xml:space="preserve">Uplink Port Profile </w:t>
      </w:r>
      <w:r w:rsidRPr="00F60179">
        <w:t>is</w:t>
      </w:r>
      <w:r>
        <w:rPr>
          <w:b/>
        </w:rPr>
        <w:t xml:space="preserve"> BACKEND-UPLINK </w:t>
      </w:r>
      <w:r w:rsidRPr="00F60179">
        <w:t>and then click</w:t>
      </w:r>
      <w:r>
        <w:rPr>
          <w:b/>
        </w:rPr>
        <w:t xml:space="preserve"> OK.</w:t>
      </w:r>
    </w:p>
    <w:p w14:paraId="505D3B41" w14:textId="77777777" w:rsidR="003E3686" w:rsidRDefault="003E3686" w:rsidP="003E3686">
      <w:pPr>
        <w:pStyle w:val="00-ScreenShot"/>
      </w:pPr>
      <w:r>
        <w:drawing>
          <wp:inline distT="0" distB="0" distL="0" distR="0" wp14:anchorId="4217184F" wp14:editId="5BE8E417">
            <wp:extent cx="3917827" cy="1765300"/>
            <wp:effectExtent l="0" t="0" r="6985" b="635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922623" cy="1767461"/>
                    </a:xfrm>
                    <a:prstGeom prst="rect">
                      <a:avLst/>
                    </a:prstGeom>
                  </pic:spPr>
                </pic:pic>
              </a:graphicData>
            </a:graphic>
          </wp:inline>
        </w:drawing>
      </w:r>
    </w:p>
    <w:p w14:paraId="23B6F9DE" w14:textId="77777777" w:rsidR="003E3686" w:rsidRPr="00F60179" w:rsidRDefault="003E3686" w:rsidP="00D149D9">
      <w:pPr>
        <w:pStyle w:val="ppBodyText"/>
        <w:numPr>
          <w:ilvl w:val="0"/>
          <w:numId w:val="37"/>
        </w:numPr>
      </w:pPr>
      <w:r>
        <w:t xml:space="preserve">A warning message will pop up stating that the host may lose network connectivity whilst the Logical Switch </w:t>
      </w:r>
      <w:proofErr w:type="gramStart"/>
      <w:r>
        <w:t>is being applied</w:t>
      </w:r>
      <w:proofErr w:type="gramEnd"/>
      <w:r>
        <w:t xml:space="preserve">.  Click </w:t>
      </w:r>
      <w:r>
        <w:rPr>
          <w:b/>
        </w:rPr>
        <w:t xml:space="preserve">OK </w:t>
      </w:r>
      <w:r w:rsidRPr="00F60179">
        <w:t>to close this window</w:t>
      </w:r>
      <w:r>
        <w:rPr>
          <w:b/>
        </w:rPr>
        <w:t>.</w:t>
      </w:r>
    </w:p>
    <w:p w14:paraId="3D9C778A" w14:textId="77777777" w:rsidR="003E3686" w:rsidRDefault="003E3686" w:rsidP="003E3686">
      <w:pPr>
        <w:pStyle w:val="00-ScreenShot"/>
      </w:pPr>
      <w:r>
        <w:drawing>
          <wp:inline distT="0" distB="0" distL="0" distR="0" wp14:anchorId="76F93D75" wp14:editId="52B79A7A">
            <wp:extent cx="4029075" cy="1724411"/>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38442" cy="1728420"/>
                    </a:xfrm>
                    <a:prstGeom prst="rect">
                      <a:avLst/>
                    </a:prstGeom>
                  </pic:spPr>
                </pic:pic>
              </a:graphicData>
            </a:graphic>
          </wp:inline>
        </w:drawing>
      </w:r>
    </w:p>
    <w:p w14:paraId="36A2C452" w14:textId="77777777" w:rsidR="003E3686" w:rsidRPr="00F60179" w:rsidRDefault="003E3686" w:rsidP="00D149D9">
      <w:pPr>
        <w:pStyle w:val="ppBodyText"/>
        <w:numPr>
          <w:ilvl w:val="0"/>
          <w:numId w:val="37"/>
        </w:numPr>
      </w:pPr>
      <w:r>
        <w:t xml:space="preserve">From the bottom left navigation, click </w:t>
      </w:r>
      <w:r>
        <w:rPr>
          <w:b/>
        </w:rPr>
        <w:t>Jobs.</w:t>
      </w:r>
    </w:p>
    <w:p w14:paraId="1D5259CE" w14:textId="77777777" w:rsidR="003E3686" w:rsidRDefault="003E3686" w:rsidP="00D149D9">
      <w:pPr>
        <w:pStyle w:val="ppBodyText"/>
        <w:numPr>
          <w:ilvl w:val="0"/>
          <w:numId w:val="37"/>
        </w:numPr>
      </w:pPr>
      <w:r>
        <w:t>Click on the</w:t>
      </w:r>
      <w:r w:rsidRPr="00DC1716">
        <w:t xml:space="preserve"> currently executing job.</w:t>
      </w:r>
    </w:p>
    <w:p w14:paraId="7B4BE968" w14:textId="77777777" w:rsidR="003E3686" w:rsidRDefault="003E3686" w:rsidP="003E3686">
      <w:pPr>
        <w:pStyle w:val="00-ScreenShot"/>
      </w:pPr>
      <w:r>
        <w:drawing>
          <wp:inline distT="0" distB="0" distL="0" distR="0" wp14:anchorId="68AE2697" wp14:editId="7C0B5AC0">
            <wp:extent cx="6267450" cy="486878"/>
            <wp:effectExtent l="0" t="0" r="0" b="889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344799" cy="492887"/>
                    </a:xfrm>
                    <a:prstGeom prst="rect">
                      <a:avLst/>
                    </a:prstGeom>
                  </pic:spPr>
                </pic:pic>
              </a:graphicData>
            </a:graphic>
          </wp:inline>
        </w:drawing>
      </w:r>
    </w:p>
    <w:p w14:paraId="2A46361D" w14:textId="78C0A5B7" w:rsidR="003E3686" w:rsidRDefault="003E3686" w:rsidP="00D149D9">
      <w:pPr>
        <w:pStyle w:val="ppBodyText"/>
        <w:numPr>
          <w:ilvl w:val="0"/>
          <w:numId w:val="37"/>
        </w:numPr>
      </w:pPr>
      <w:r w:rsidRPr="002B2F2A">
        <w:rPr>
          <w:b/>
        </w:rPr>
        <w:t>Review</w:t>
      </w:r>
      <w:r>
        <w:t xml:space="preserve"> the details at the bottom of the window to see the individual </w:t>
      </w:r>
      <w:r w:rsidR="00C56360">
        <w:t>tasks</w:t>
      </w:r>
      <w:r>
        <w:t xml:space="preserve"> </w:t>
      </w:r>
      <w:proofErr w:type="gramStart"/>
      <w:r>
        <w:t>being performed</w:t>
      </w:r>
      <w:proofErr w:type="gramEnd"/>
      <w:r>
        <w:t>.</w:t>
      </w:r>
    </w:p>
    <w:p w14:paraId="6296CFC6" w14:textId="77777777" w:rsidR="003E3686" w:rsidRDefault="003E3686" w:rsidP="003E3686">
      <w:pPr>
        <w:pStyle w:val="00-ScreenShot"/>
      </w:pPr>
      <w:r>
        <w:drawing>
          <wp:inline distT="0" distB="0" distL="0" distR="0" wp14:anchorId="5AA5672B" wp14:editId="2A6A5892">
            <wp:extent cx="3810000" cy="1705028"/>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814677" cy="1707121"/>
                    </a:xfrm>
                    <a:prstGeom prst="rect">
                      <a:avLst/>
                    </a:prstGeom>
                  </pic:spPr>
                </pic:pic>
              </a:graphicData>
            </a:graphic>
          </wp:inline>
        </w:drawing>
      </w:r>
    </w:p>
    <w:p w14:paraId="4CD4A8C3" w14:textId="77777777" w:rsidR="003E42B0" w:rsidRPr="00F60179" w:rsidRDefault="003E42B0" w:rsidP="003E3686">
      <w:pPr>
        <w:pStyle w:val="00-ScreenShot"/>
      </w:pPr>
    </w:p>
    <w:p w14:paraId="4EADC595" w14:textId="77777777" w:rsidR="003E3686" w:rsidRDefault="003E3686" w:rsidP="00D149D9">
      <w:pPr>
        <w:pStyle w:val="ppBodyText"/>
        <w:numPr>
          <w:ilvl w:val="0"/>
          <w:numId w:val="37"/>
        </w:numPr>
      </w:pPr>
      <w:r>
        <w:lastRenderedPageBreak/>
        <w:t xml:space="preserve">The status will change to </w:t>
      </w:r>
      <w:r>
        <w:rPr>
          <w:b/>
        </w:rPr>
        <w:t xml:space="preserve">Completed w/ Info </w:t>
      </w:r>
      <w:r>
        <w:t>once the change is complete</w:t>
      </w:r>
      <w:r>
        <w:rPr>
          <w:b/>
        </w:rPr>
        <w:t xml:space="preserve">.  </w:t>
      </w:r>
      <w:r w:rsidRPr="002B2F2A">
        <w:t xml:space="preserve">More details </w:t>
      </w:r>
      <w:proofErr w:type="gramStart"/>
      <w:r w:rsidRPr="002B2F2A">
        <w:t>are provided</w:t>
      </w:r>
      <w:proofErr w:type="gramEnd"/>
      <w:r w:rsidRPr="002B2F2A">
        <w:t xml:space="preserve"> at the bottom of the screen.</w:t>
      </w:r>
    </w:p>
    <w:p w14:paraId="7B81B91F" w14:textId="77777777" w:rsidR="003E3686" w:rsidRPr="002B2F2A" w:rsidRDefault="003E3686" w:rsidP="003E3686">
      <w:pPr>
        <w:pStyle w:val="00-ScreenShot"/>
      </w:pPr>
      <w:r>
        <w:drawing>
          <wp:inline distT="0" distB="0" distL="0" distR="0" wp14:anchorId="70C117D0" wp14:editId="3ABB6FD6">
            <wp:extent cx="6477000" cy="603788"/>
            <wp:effectExtent l="0" t="0" r="0" b="635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493825" cy="605356"/>
                    </a:xfrm>
                    <a:prstGeom prst="rect">
                      <a:avLst/>
                    </a:prstGeom>
                  </pic:spPr>
                </pic:pic>
              </a:graphicData>
            </a:graphic>
          </wp:inline>
        </w:drawing>
      </w:r>
    </w:p>
    <w:p w14:paraId="3AA7CBDB" w14:textId="77777777" w:rsidR="003E3686" w:rsidRPr="00EA3628" w:rsidRDefault="003E3686" w:rsidP="00D149D9">
      <w:pPr>
        <w:pStyle w:val="ListParagraph"/>
        <w:numPr>
          <w:ilvl w:val="0"/>
          <w:numId w:val="37"/>
        </w:numPr>
        <w:spacing w:line="259" w:lineRule="auto"/>
      </w:pPr>
      <w:r>
        <w:t xml:space="preserve">Select the </w:t>
      </w:r>
      <w:r>
        <w:rPr>
          <w:b/>
        </w:rPr>
        <w:t xml:space="preserve">Fabric </w:t>
      </w:r>
      <w:r>
        <w:t>workspace.</w:t>
      </w:r>
    </w:p>
    <w:p w14:paraId="5244521F" w14:textId="77777777" w:rsidR="003E3686" w:rsidRDefault="003E3686" w:rsidP="003E3686">
      <w:pPr>
        <w:pStyle w:val="00-ScreenShot"/>
      </w:pPr>
      <w:r>
        <w:drawing>
          <wp:inline distT="0" distB="0" distL="0" distR="0" wp14:anchorId="43BE4686" wp14:editId="75A45E17">
            <wp:extent cx="1647825" cy="1590675"/>
            <wp:effectExtent l="0" t="0" r="9525"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1647825" cy="1590675"/>
                    </a:xfrm>
                    <a:prstGeom prst="rect">
                      <a:avLst/>
                    </a:prstGeom>
                  </pic:spPr>
                </pic:pic>
              </a:graphicData>
            </a:graphic>
          </wp:inline>
        </w:drawing>
      </w:r>
    </w:p>
    <w:p w14:paraId="220F46A1" w14:textId="41B5BA3D" w:rsidR="003E3686" w:rsidRPr="00DC1716" w:rsidRDefault="00C56360" w:rsidP="00D149D9">
      <w:pPr>
        <w:pStyle w:val="ppBodyText"/>
        <w:numPr>
          <w:ilvl w:val="0"/>
          <w:numId w:val="37"/>
        </w:numPr>
      </w:pPr>
      <w:r>
        <w:rPr>
          <w:b/>
        </w:rPr>
        <w:t xml:space="preserve">Repeat Steps 3 through 11 </w:t>
      </w:r>
      <w:r w:rsidR="003E3686">
        <w:t xml:space="preserve">for </w:t>
      </w:r>
      <w:r w:rsidR="003E3686" w:rsidRPr="002B2F2A">
        <w:rPr>
          <w:b/>
        </w:rPr>
        <w:t>HYPER-V02.</w:t>
      </w:r>
      <w:r w:rsidR="003E3686">
        <w:rPr>
          <w:b/>
        </w:rPr>
        <w:t xml:space="preserve">  </w:t>
      </w:r>
      <w:r w:rsidR="003E3686">
        <w:t xml:space="preserve">Once complete the </w:t>
      </w:r>
      <w:r w:rsidR="003E3686" w:rsidRPr="002B2F2A">
        <w:t xml:space="preserve">cluster nodes </w:t>
      </w:r>
      <w:r w:rsidR="003E3686">
        <w:t>will start utilizing</w:t>
      </w:r>
      <w:r w:rsidR="003E3686" w:rsidRPr="002B2F2A">
        <w:t xml:space="preserve"> the Logical Switch</w:t>
      </w:r>
      <w:r w:rsidR="003E3686">
        <w:rPr>
          <w:b/>
        </w:rPr>
        <w:t>.</w:t>
      </w:r>
    </w:p>
    <w:p w14:paraId="4BB42BC8" w14:textId="77777777" w:rsidR="00DC1716" w:rsidRPr="002B2F2A" w:rsidRDefault="00DC1716" w:rsidP="00DC1716">
      <w:pPr>
        <w:pStyle w:val="ppBodyText"/>
        <w:numPr>
          <w:ilvl w:val="0"/>
          <w:numId w:val="0"/>
        </w:numPr>
      </w:pPr>
    </w:p>
    <w:p w14:paraId="2FBDAF05" w14:textId="3F895567" w:rsidR="00F41F02" w:rsidRDefault="00F41F02" w:rsidP="00F41F02">
      <w:pPr>
        <w:ind w:left="45"/>
        <w:jc w:val="center"/>
      </w:pPr>
      <w:r>
        <w:t>------------------------------------------------------------END OF LAB 9------------------------------------------------------------</w:t>
      </w:r>
    </w:p>
    <w:p w14:paraId="112984B4" w14:textId="77777777" w:rsidR="00230368" w:rsidRDefault="00230368">
      <w:pPr>
        <w:rPr>
          <w:rFonts w:asciiTheme="majorHAnsi" w:eastAsiaTheme="majorEastAsia" w:hAnsiTheme="majorHAnsi" w:cstheme="majorBidi"/>
          <w:b/>
          <w:color w:val="17365D" w:themeColor="text2" w:themeShade="BF"/>
          <w:spacing w:val="5"/>
          <w:kern w:val="28"/>
          <w:sz w:val="54"/>
          <w:szCs w:val="56"/>
        </w:rPr>
      </w:pPr>
      <w:bookmarkStart w:id="74" w:name="_Toc364413582"/>
      <w:r>
        <w:rPr>
          <w:b/>
          <w:sz w:val="54"/>
          <w:szCs w:val="56"/>
        </w:rPr>
        <w:br w:type="page"/>
      </w:r>
    </w:p>
    <w:bookmarkStart w:id="75" w:name="_Toc366171514" w:displacedByCustomXml="next"/>
    <w:sdt>
      <w:sdtPr>
        <w:rPr>
          <w:b/>
          <w:sz w:val="54"/>
          <w:szCs w:val="56"/>
        </w:rPr>
        <w:alias w:val="Topic"/>
        <w:tag w:val="9b28405c-4706-4849-b895-81eddc365c6a"/>
        <w:id w:val="2008712612"/>
        <w:placeholder>
          <w:docPart w:val="F9A46EE883CD4D8CBF6AE812F80FCBF8"/>
        </w:placeholder>
        <w:text/>
      </w:sdtPr>
      <w:sdtEndPr/>
      <w:sdtContent>
        <w:p w14:paraId="1B38BD79" w14:textId="27C023C8" w:rsidR="00D471F5" w:rsidRPr="00FE368F" w:rsidRDefault="00D471F5" w:rsidP="00D471F5">
          <w:pPr>
            <w:pStyle w:val="ppTopic"/>
            <w:rPr>
              <w:rFonts w:asciiTheme="minorHAnsi" w:eastAsiaTheme="minorHAnsi" w:hAnsiTheme="minorHAnsi" w:cstheme="minorBidi"/>
              <w:b/>
              <w:color w:val="auto"/>
              <w:spacing w:val="0"/>
              <w:kern w:val="0"/>
              <w:sz w:val="54"/>
              <w:szCs w:val="56"/>
            </w:rPr>
          </w:pPr>
          <w:r w:rsidRPr="00FE368F">
            <w:rPr>
              <w:b/>
              <w:sz w:val="54"/>
              <w:szCs w:val="56"/>
            </w:rPr>
            <w:t xml:space="preserve">Lab 10: Network Virtualization </w:t>
          </w:r>
          <w:r w:rsidR="00FE368F" w:rsidRPr="00FE368F">
            <w:rPr>
              <w:b/>
              <w:sz w:val="54"/>
              <w:szCs w:val="56"/>
            </w:rPr>
            <w:t>with</w:t>
          </w:r>
          <w:r w:rsidRPr="00FE368F">
            <w:rPr>
              <w:b/>
              <w:sz w:val="54"/>
              <w:szCs w:val="56"/>
            </w:rPr>
            <w:t xml:space="preserve"> VMM</w:t>
          </w:r>
        </w:p>
      </w:sdtContent>
    </w:sdt>
    <w:bookmarkEnd w:id="75" w:displacedByCustomXml="prev"/>
    <w:bookmarkStart w:id="76" w:name="_Toc366171515"/>
    <w:p w14:paraId="051E1DB0" w14:textId="3D874EFA" w:rsidR="003E3686" w:rsidRDefault="00A670E4" w:rsidP="00D471F5">
      <w:pPr>
        <w:pStyle w:val="ppTopic"/>
      </w:pPr>
      <w:sdt>
        <w:sdtPr>
          <w:alias w:val="Topic"/>
          <w:tag w:val="9b28405c-4706-4849-b895-81eddc365c6a"/>
          <w:id w:val="-340859705"/>
          <w:placeholder>
            <w:docPart w:val="010766A9385B4028859BD17C085E4F21"/>
          </w:placeholder>
          <w:text/>
        </w:sdtPr>
        <w:sdtEndPr/>
        <w:sdtContent>
          <w:r w:rsidR="00DE07A4">
            <w:t xml:space="preserve">Exercise 10.1: </w:t>
          </w:r>
          <w:r w:rsidR="008319AB">
            <w:t>Create a VM Network</w:t>
          </w:r>
        </w:sdtContent>
      </w:sdt>
      <w:bookmarkEnd w:id="74"/>
      <w:bookmarkEnd w:id="76"/>
    </w:p>
    <w:p w14:paraId="6F65A2B4" w14:textId="14FD4270" w:rsidR="003E3686" w:rsidRDefault="001C0D58" w:rsidP="003E3686">
      <w:pPr>
        <w:pStyle w:val="ppBodyText"/>
        <w:numPr>
          <w:ilvl w:val="0"/>
          <w:numId w:val="1"/>
        </w:numPr>
        <w:rPr>
          <w:b/>
        </w:rPr>
      </w:pPr>
      <w:r>
        <w:rPr>
          <w:b/>
        </w:rPr>
        <w:t>In this exercise</w:t>
      </w:r>
      <w:r w:rsidR="00601129">
        <w:rPr>
          <w:b/>
        </w:rPr>
        <w:t>,</w:t>
      </w:r>
      <w:r w:rsidR="003E3686">
        <w:rPr>
          <w:b/>
        </w:rPr>
        <w:t xml:space="preserve"> a Virtual Network, or VM Network, </w:t>
      </w:r>
      <w:proofErr w:type="gramStart"/>
      <w:r w:rsidR="002B6CA6">
        <w:rPr>
          <w:b/>
        </w:rPr>
        <w:t>will be created</w:t>
      </w:r>
      <w:proofErr w:type="gramEnd"/>
      <w:r w:rsidR="002B6CA6">
        <w:rPr>
          <w:b/>
        </w:rPr>
        <w:t xml:space="preserve"> </w:t>
      </w:r>
      <w:r w:rsidR="003E3686">
        <w:rPr>
          <w:b/>
        </w:rPr>
        <w:t xml:space="preserve">which will utilize Hyper-V Network Virtualization to provide isolation between VMs.  It will utilize the Logical Switch and Logical Networks that </w:t>
      </w:r>
      <w:proofErr w:type="gramStart"/>
      <w:r w:rsidR="003E3686">
        <w:rPr>
          <w:b/>
        </w:rPr>
        <w:t>were created</w:t>
      </w:r>
      <w:proofErr w:type="gramEnd"/>
      <w:r w:rsidR="003E3686">
        <w:rPr>
          <w:b/>
        </w:rPr>
        <w:t xml:space="preserve"> in the previous lab.</w:t>
      </w:r>
    </w:p>
    <w:p w14:paraId="291FD551" w14:textId="1557C492" w:rsidR="003E3686" w:rsidRPr="000D3A3C" w:rsidRDefault="00EA038B" w:rsidP="003E3686">
      <w:pPr>
        <w:pStyle w:val="ppBodyText"/>
        <w:numPr>
          <w:ilvl w:val="0"/>
          <w:numId w:val="1"/>
        </w:numPr>
        <w:rPr>
          <w:b/>
        </w:rPr>
      </w:pPr>
      <w:r>
        <w:rPr>
          <w:b/>
        </w:rPr>
        <w:t>Estimated time to complete</w:t>
      </w:r>
      <w:r w:rsidR="003E3686">
        <w:rPr>
          <w:b/>
        </w:rPr>
        <w:t xml:space="preserve">: </w:t>
      </w:r>
      <w:r w:rsidR="0003364A">
        <w:rPr>
          <w:b/>
        </w:rPr>
        <w:t>8</w:t>
      </w:r>
      <w:r w:rsidR="003E3686">
        <w:rPr>
          <w:b/>
        </w:rPr>
        <w:t xml:space="preserve"> minutes</w:t>
      </w:r>
    </w:p>
    <w:p w14:paraId="45475D11" w14:textId="77777777" w:rsidR="003E3686" w:rsidRPr="00C023CD" w:rsidRDefault="003E3686" w:rsidP="003E3686">
      <w:pPr>
        <w:rPr>
          <w:b/>
          <w:i/>
        </w:rPr>
      </w:pPr>
      <w:r>
        <w:rPr>
          <w:noProof/>
        </w:rPr>
        <w:drawing>
          <wp:inline distT="0" distB="0" distL="0" distR="0" wp14:anchorId="3301FFBC" wp14:editId="6EBC8D09">
            <wp:extent cx="612140" cy="771525"/>
            <wp:effectExtent l="0" t="0" r="0" b="0"/>
            <wp:docPr id="602" name="Picture 602"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791ACB95" w14:textId="77777777" w:rsidR="00230368" w:rsidRDefault="00230368" w:rsidP="00D149D9">
      <w:pPr>
        <w:pStyle w:val="ListParagraph"/>
        <w:numPr>
          <w:ilvl w:val="0"/>
          <w:numId w:val="38"/>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46F82A4F" w14:textId="58DC810F" w:rsidR="003E3686" w:rsidRDefault="00230368" w:rsidP="00230368">
      <w:pPr>
        <w:pStyle w:val="00-ScreenShot"/>
      </w:pPr>
      <w:r>
        <w:drawing>
          <wp:inline distT="0" distB="0" distL="0" distR="0" wp14:anchorId="08B9DC4F" wp14:editId="4FC45D34">
            <wp:extent cx="456082" cy="850900"/>
            <wp:effectExtent l="0" t="0" r="1270" b="635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57165" cy="852921"/>
                    </a:xfrm>
                    <a:prstGeom prst="rect">
                      <a:avLst/>
                    </a:prstGeom>
                  </pic:spPr>
                </pic:pic>
              </a:graphicData>
            </a:graphic>
          </wp:inline>
        </w:drawing>
      </w:r>
    </w:p>
    <w:p w14:paraId="397BFB75" w14:textId="07D43046" w:rsidR="003E3686" w:rsidRDefault="003E3686" w:rsidP="00D149D9">
      <w:pPr>
        <w:pStyle w:val="ListParagraph"/>
        <w:numPr>
          <w:ilvl w:val="0"/>
          <w:numId w:val="38"/>
        </w:numPr>
        <w:spacing w:line="259" w:lineRule="auto"/>
      </w:pPr>
      <w:r w:rsidRPr="00B0588B">
        <w:t>Select the</w:t>
      </w:r>
      <w:r w:rsidRPr="00230368">
        <w:rPr>
          <w:b/>
        </w:rPr>
        <w:t xml:space="preserve"> VMs and Services</w:t>
      </w:r>
      <w:r>
        <w:t xml:space="preserve"> workspace.</w:t>
      </w:r>
    </w:p>
    <w:p w14:paraId="646A7A6A" w14:textId="77777777" w:rsidR="003E3686" w:rsidRDefault="003E3686" w:rsidP="00DC6C55">
      <w:pPr>
        <w:pStyle w:val="ListParagraph"/>
        <w:numPr>
          <w:ilvl w:val="0"/>
          <w:numId w:val="0"/>
        </w:numPr>
        <w:spacing w:line="259" w:lineRule="auto"/>
        <w:jc w:val="center"/>
      </w:pPr>
      <w:r>
        <w:rPr>
          <w:noProof/>
        </w:rPr>
        <w:drawing>
          <wp:inline distT="0" distB="0" distL="0" distR="0" wp14:anchorId="3C848CB2" wp14:editId="279F2680">
            <wp:extent cx="1079500" cy="1034252"/>
            <wp:effectExtent l="0" t="0" r="635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083376" cy="1037966"/>
                    </a:xfrm>
                    <a:prstGeom prst="rect">
                      <a:avLst/>
                    </a:prstGeom>
                  </pic:spPr>
                </pic:pic>
              </a:graphicData>
            </a:graphic>
          </wp:inline>
        </w:drawing>
      </w:r>
    </w:p>
    <w:p w14:paraId="63E71636" w14:textId="559AB31D" w:rsidR="003E3686" w:rsidRDefault="003E3686" w:rsidP="00D149D9">
      <w:pPr>
        <w:pStyle w:val="ppBodyText"/>
        <w:numPr>
          <w:ilvl w:val="0"/>
          <w:numId w:val="38"/>
        </w:numPr>
      </w:pPr>
      <w:r>
        <w:t xml:space="preserve">On the left hand navigation, </w:t>
      </w:r>
      <w:r w:rsidR="005619E1">
        <w:t>right-click</w:t>
      </w:r>
      <w:r>
        <w:t xml:space="preserve"> </w:t>
      </w:r>
      <w:r w:rsidRPr="00706515">
        <w:rPr>
          <w:b/>
        </w:rPr>
        <w:t>VM Networks</w:t>
      </w:r>
      <w:r>
        <w:t xml:space="preserve"> and select </w:t>
      </w:r>
      <w:r>
        <w:rPr>
          <w:b/>
        </w:rPr>
        <w:t>Create VM Network.</w:t>
      </w:r>
    </w:p>
    <w:p w14:paraId="334C106D" w14:textId="77777777" w:rsidR="003E3686" w:rsidRDefault="003E3686" w:rsidP="003E3686">
      <w:pPr>
        <w:pStyle w:val="ppBodyText"/>
        <w:numPr>
          <w:ilvl w:val="0"/>
          <w:numId w:val="0"/>
        </w:numPr>
        <w:ind w:left="360"/>
        <w:jc w:val="center"/>
      </w:pPr>
      <w:r>
        <w:rPr>
          <w:noProof/>
          <w:lang w:bidi="ar-SA"/>
        </w:rPr>
        <w:drawing>
          <wp:inline distT="0" distB="0" distL="0" distR="0" wp14:anchorId="288BCF05" wp14:editId="1691CD68">
            <wp:extent cx="2457907" cy="1091578"/>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467785" cy="1095965"/>
                    </a:xfrm>
                    <a:prstGeom prst="rect">
                      <a:avLst/>
                    </a:prstGeom>
                  </pic:spPr>
                </pic:pic>
              </a:graphicData>
            </a:graphic>
          </wp:inline>
        </w:drawing>
      </w:r>
    </w:p>
    <w:p w14:paraId="081EF447" w14:textId="77777777" w:rsidR="003E3686" w:rsidRPr="000D3A3C" w:rsidRDefault="003E3686" w:rsidP="00D149D9">
      <w:pPr>
        <w:pStyle w:val="ppBodyText"/>
        <w:numPr>
          <w:ilvl w:val="0"/>
          <w:numId w:val="38"/>
        </w:numPr>
      </w:pPr>
      <w:r>
        <w:t xml:space="preserve">In the </w:t>
      </w:r>
      <w:r>
        <w:rPr>
          <w:b/>
        </w:rPr>
        <w:t>Create VM Network Wizard</w:t>
      </w:r>
      <w:r w:rsidRPr="000D3A3C">
        <w:t>,</w:t>
      </w:r>
      <w:r>
        <w:rPr>
          <w:b/>
        </w:rPr>
        <w:t xml:space="preserve"> </w:t>
      </w:r>
      <w:r>
        <w:t xml:space="preserve">for the </w:t>
      </w:r>
      <w:r w:rsidRPr="00706515">
        <w:rPr>
          <w:b/>
        </w:rPr>
        <w:t>Name:</w:t>
      </w:r>
      <w:r>
        <w:t xml:space="preserve"> type </w:t>
      </w:r>
      <w:r w:rsidRPr="00706515">
        <w:rPr>
          <w:b/>
        </w:rPr>
        <w:t>DEV VM NETWORK</w:t>
      </w:r>
      <w:r>
        <w:rPr>
          <w:b/>
        </w:rPr>
        <w:t xml:space="preserve"> </w:t>
      </w:r>
      <w:r w:rsidRPr="000D3A3C">
        <w:t>and ensure that the</w:t>
      </w:r>
      <w:r>
        <w:rPr>
          <w:b/>
        </w:rPr>
        <w:t xml:space="preserve"> Logical Network </w:t>
      </w:r>
      <w:r w:rsidRPr="000D3A3C">
        <w:t xml:space="preserve">selected is </w:t>
      </w:r>
      <w:r>
        <w:rPr>
          <w:b/>
        </w:rPr>
        <w:t xml:space="preserve">BACKEND, </w:t>
      </w:r>
      <w:r w:rsidRPr="000D3A3C">
        <w:t>then click</w:t>
      </w:r>
      <w:r>
        <w:rPr>
          <w:b/>
        </w:rPr>
        <w:t xml:space="preserve"> Next.</w:t>
      </w:r>
    </w:p>
    <w:p w14:paraId="268DF0A1" w14:textId="77777777" w:rsidR="003E3686" w:rsidRPr="00706515" w:rsidRDefault="003E3686" w:rsidP="003E3686">
      <w:pPr>
        <w:pStyle w:val="ppBodyText"/>
        <w:numPr>
          <w:ilvl w:val="0"/>
          <w:numId w:val="0"/>
        </w:numPr>
        <w:jc w:val="center"/>
      </w:pPr>
      <w:r>
        <w:rPr>
          <w:noProof/>
          <w:lang w:bidi="ar-SA"/>
        </w:rPr>
        <w:drawing>
          <wp:inline distT="0" distB="0" distL="0" distR="0" wp14:anchorId="7281D968" wp14:editId="7A7E67AF">
            <wp:extent cx="4433011" cy="1046683"/>
            <wp:effectExtent l="0" t="0" r="5715" b="127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462774" cy="1053710"/>
                    </a:xfrm>
                    <a:prstGeom prst="rect">
                      <a:avLst/>
                    </a:prstGeom>
                  </pic:spPr>
                </pic:pic>
              </a:graphicData>
            </a:graphic>
          </wp:inline>
        </w:drawing>
      </w:r>
    </w:p>
    <w:p w14:paraId="2E552A1B" w14:textId="77777777" w:rsidR="003E3686" w:rsidRPr="000D3A3C" w:rsidRDefault="003E3686" w:rsidP="00D149D9">
      <w:pPr>
        <w:pStyle w:val="ppBodyText"/>
        <w:numPr>
          <w:ilvl w:val="0"/>
          <w:numId w:val="38"/>
        </w:numPr>
      </w:pPr>
      <w:r>
        <w:lastRenderedPageBreak/>
        <w:t xml:space="preserve">On the </w:t>
      </w:r>
      <w:r>
        <w:rPr>
          <w:b/>
        </w:rPr>
        <w:t xml:space="preserve">Isolation </w:t>
      </w:r>
      <w:r w:rsidRPr="000D3A3C">
        <w:t>page, select</w:t>
      </w:r>
      <w:r>
        <w:rPr>
          <w:b/>
        </w:rPr>
        <w:t xml:space="preserve"> Isolate using Hyper-V network virtualization </w:t>
      </w:r>
      <w:r w:rsidRPr="000D3A3C">
        <w:t>and click</w:t>
      </w:r>
      <w:r>
        <w:rPr>
          <w:b/>
        </w:rPr>
        <w:t xml:space="preserve"> </w:t>
      </w:r>
      <w:proofErr w:type="gramStart"/>
      <w:r>
        <w:rPr>
          <w:b/>
        </w:rPr>
        <w:t>Next</w:t>
      </w:r>
      <w:proofErr w:type="gramEnd"/>
      <w:r>
        <w:rPr>
          <w:b/>
        </w:rPr>
        <w:t>.</w:t>
      </w:r>
    </w:p>
    <w:p w14:paraId="143D0A94" w14:textId="77777777" w:rsidR="003E3686" w:rsidRPr="00706515" w:rsidRDefault="003E3686" w:rsidP="003E3686">
      <w:pPr>
        <w:pStyle w:val="ppBodyText"/>
        <w:numPr>
          <w:ilvl w:val="0"/>
          <w:numId w:val="0"/>
        </w:numPr>
        <w:jc w:val="center"/>
      </w:pPr>
      <w:r>
        <w:rPr>
          <w:noProof/>
          <w:lang w:bidi="ar-SA"/>
        </w:rPr>
        <w:drawing>
          <wp:inline distT="0" distB="0" distL="0" distR="0" wp14:anchorId="5E5C9CFC" wp14:editId="188D5C55">
            <wp:extent cx="3517900" cy="1032836"/>
            <wp:effectExtent l="0" t="0" r="635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555607" cy="1043906"/>
                    </a:xfrm>
                    <a:prstGeom prst="rect">
                      <a:avLst/>
                    </a:prstGeom>
                  </pic:spPr>
                </pic:pic>
              </a:graphicData>
            </a:graphic>
          </wp:inline>
        </w:drawing>
      </w:r>
    </w:p>
    <w:p w14:paraId="04CB8F29" w14:textId="2596B619" w:rsidR="003E3686" w:rsidRPr="000D3A3C" w:rsidRDefault="003E3686" w:rsidP="00D149D9">
      <w:pPr>
        <w:pStyle w:val="ppBodyText"/>
        <w:numPr>
          <w:ilvl w:val="0"/>
          <w:numId w:val="38"/>
        </w:numPr>
      </w:pPr>
      <w:r>
        <w:t xml:space="preserve">On the </w:t>
      </w:r>
      <w:r w:rsidRPr="000D3A3C">
        <w:rPr>
          <w:b/>
        </w:rPr>
        <w:t>VM Subnets</w:t>
      </w:r>
      <w:r>
        <w:t xml:space="preserve"> page, click the </w:t>
      </w:r>
      <w:r w:rsidRPr="000D3A3C">
        <w:rPr>
          <w:b/>
        </w:rPr>
        <w:t>Add</w:t>
      </w:r>
      <w:r>
        <w:t xml:space="preserve"> button and under </w:t>
      </w:r>
      <w:r w:rsidRPr="000D3A3C">
        <w:rPr>
          <w:b/>
        </w:rPr>
        <w:t>VM subnet</w:t>
      </w:r>
      <w:r>
        <w:t xml:space="preserve"> enter the </w:t>
      </w:r>
      <w:r w:rsidRPr="000D3A3C">
        <w:rPr>
          <w:b/>
        </w:rPr>
        <w:t>Name:</w:t>
      </w:r>
      <w:r>
        <w:t xml:space="preserve"> as </w:t>
      </w:r>
      <w:r w:rsidRPr="000D3A3C">
        <w:rPr>
          <w:b/>
        </w:rPr>
        <w:t xml:space="preserve">DEV LAN </w:t>
      </w:r>
      <w:r w:rsidRPr="00EA5787">
        <w:t>and the</w:t>
      </w:r>
      <w:r w:rsidRPr="000D3A3C">
        <w:rPr>
          <w:b/>
        </w:rPr>
        <w:t xml:space="preserve"> Subnet: </w:t>
      </w:r>
      <w:r w:rsidRPr="00EA5787">
        <w:t>at</w:t>
      </w:r>
      <w:r>
        <w:rPr>
          <w:b/>
        </w:rPr>
        <w:t xml:space="preserve"> 1</w:t>
      </w:r>
      <w:r w:rsidR="002646F9">
        <w:rPr>
          <w:b/>
        </w:rPr>
        <w:t>9</w:t>
      </w:r>
      <w:r>
        <w:rPr>
          <w:b/>
        </w:rPr>
        <w:t xml:space="preserve">2.168.6.0/24, </w:t>
      </w:r>
      <w:r w:rsidRPr="000D3A3C">
        <w:t>and then click</w:t>
      </w:r>
      <w:r>
        <w:rPr>
          <w:b/>
        </w:rPr>
        <w:t xml:space="preserve"> Next.</w:t>
      </w:r>
    </w:p>
    <w:p w14:paraId="103FBEA3" w14:textId="77777777" w:rsidR="003E3686" w:rsidRPr="00EA5787" w:rsidRDefault="003E3686" w:rsidP="003E3686">
      <w:pPr>
        <w:pStyle w:val="ppBodyText"/>
        <w:numPr>
          <w:ilvl w:val="0"/>
          <w:numId w:val="0"/>
        </w:numPr>
        <w:jc w:val="center"/>
      </w:pPr>
      <w:r>
        <w:rPr>
          <w:noProof/>
          <w:lang w:bidi="ar-SA"/>
        </w:rPr>
        <w:drawing>
          <wp:inline distT="0" distB="0" distL="0" distR="0" wp14:anchorId="5919B35C" wp14:editId="10765140">
            <wp:extent cx="3695700" cy="1610075"/>
            <wp:effectExtent l="0" t="0" r="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42471" cy="1630451"/>
                    </a:xfrm>
                    <a:prstGeom prst="rect">
                      <a:avLst/>
                    </a:prstGeom>
                  </pic:spPr>
                </pic:pic>
              </a:graphicData>
            </a:graphic>
          </wp:inline>
        </w:drawing>
      </w:r>
    </w:p>
    <w:p w14:paraId="7881232A" w14:textId="77777777" w:rsidR="003E3686" w:rsidRDefault="003E3686" w:rsidP="00D149D9">
      <w:pPr>
        <w:pStyle w:val="ppBodyText"/>
        <w:numPr>
          <w:ilvl w:val="0"/>
          <w:numId w:val="38"/>
        </w:numPr>
      </w:pPr>
      <w:r>
        <w:t xml:space="preserve">On the </w:t>
      </w:r>
      <w:r w:rsidRPr="000D3A3C">
        <w:rPr>
          <w:b/>
        </w:rPr>
        <w:t xml:space="preserve">Gateway page, </w:t>
      </w:r>
      <w:r w:rsidRPr="000D3A3C">
        <w:t>leave the default as</w:t>
      </w:r>
      <w:r>
        <w:t xml:space="preserve"> </w:t>
      </w:r>
      <w:r w:rsidRPr="000D3A3C">
        <w:rPr>
          <w:b/>
        </w:rPr>
        <w:t>No connectivity</w:t>
      </w:r>
      <w:r>
        <w:t xml:space="preserve"> and Click </w:t>
      </w:r>
      <w:r w:rsidRPr="000D3A3C">
        <w:rPr>
          <w:b/>
        </w:rPr>
        <w:t>Next</w:t>
      </w:r>
      <w:r>
        <w:t>.</w:t>
      </w:r>
    </w:p>
    <w:p w14:paraId="0D2F0C0E" w14:textId="77777777" w:rsidR="003E3686" w:rsidRDefault="003E3686" w:rsidP="003E3686">
      <w:pPr>
        <w:pStyle w:val="ppBodyText"/>
        <w:numPr>
          <w:ilvl w:val="0"/>
          <w:numId w:val="0"/>
        </w:numPr>
        <w:jc w:val="center"/>
      </w:pPr>
      <w:r>
        <w:rPr>
          <w:noProof/>
          <w:lang w:bidi="ar-SA"/>
        </w:rPr>
        <w:drawing>
          <wp:inline distT="0" distB="0" distL="0" distR="0" wp14:anchorId="6697B7FD" wp14:editId="657A4E55">
            <wp:extent cx="4842662" cy="532439"/>
            <wp:effectExtent l="0" t="0" r="0" b="127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99331" cy="538670"/>
                    </a:xfrm>
                    <a:prstGeom prst="rect">
                      <a:avLst/>
                    </a:prstGeom>
                  </pic:spPr>
                </pic:pic>
              </a:graphicData>
            </a:graphic>
          </wp:inline>
        </w:drawing>
      </w:r>
    </w:p>
    <w:p w14:paraId="60EE2A0F" w14:textId="77777777" w:rsidR="003E3686" w:rsidRDefault="003E3686" w:rsidP="00D149D9">
      <w:pPr>
        <w:pStyle w:val="ppBodyText"/>
        <w:numPr>
          <w:ilvl w:val="0"/>
          <w:numId w:val="38"/>
        </w:numPr>
      </w:pPr>
      <w:r>
        <w:t xml:space="preserve">On the Summary page, ensure the details match the screenshot below, and click </w:t>
      </w:r>
      <w:r w:rsidRPr="00EA5787">
        <w:rPr>
          <w:b/>
        </w:rPr>
        <w:t>Finish</w:t>
      </w:r>
      <w:r>
        <w:t>.</w:t>
      </w:r>
    </w:p>
    <w:p w14:paraId="2BD06B66" w14:textId="77777777" w:rsidR="003E3686" w:rsidRDefault="003E3686" w:rsidP="003E3686">
      <w:pPr>
        <w:pStyle w:val="ppBodyText"/>
        <w:numPr>
          <w:ilvl w:val="0"/>
          <w:numId w:val="0"/>
        </w:numPr>
        <w:jc w:val="center"/>
      </w:pPr>
      <w:r>
        <w:rPr>
          <w:noProof/>
          <w:lang w:bidi="ar-SA"/>
        </w:rPr>
        <w:drawing>
          <wp:inline distT="0" distB="0" distL="0" distR="0" wp14:anchorId="201C0286" wp14:editId="036FB177">
            <wp:extent cx="2006600" cy="552839"/>
            <wp:effectExtent l="95250" t="76200" r="88900" b="7620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029239" cy="559076"/>
                    </a:xfrm>
                    <a:prstGeom prst="rect">
                      <a:avLst/>
                    </a:prstGeom>
                    <a:effectLst>
                      <a:outerShdw blurRad="63500" sx="102000" sy="102000" algn="ctr" rotWithShape="0">
                        <a:prstClr val="black">
                          <a:alpha val="40000"/>
                        </a:prstClr>
                      </a:outerShdw>
                    </a:effectLst>
                  </pic:spPr>
                </pic:pic>
              </a:graphicData>
            </a:graphic>
          </wp:inline>
        </w:drawing>
      </w:r>
    </w:p>
    <w:p w14:paraId="75B4FBBF" w14:textId="77777777" w:rsidR="003E3686" w:rsidRDefault="003E3686" w:rsidP="00D149D9">
      <w:pPr>
        <w:pStyle w:val="ppBodyText"/>
        <w:numPr>
          <w:ilvl w:val="0"/>
          <w:numId w:val="38"/>
        </w:numPr>
      </w:pPr>
      <w:r w:rsidRPr="00241B09">
        <w:rPr>
          <w:b/>
        </w:rPr>
        <w:t>Review</w:t>
      </w:r>
      <w:r>
        <w:t xml:space="preserve"> the completed jobs on the</w:t>
      </w:r>
      <w:r w:rsidRPr="00241B09">
        <w:rPr>
          <w:b/>
        </w:rPr>
        <w:t xml:space="preserve"> Jobs</w:t>
      </w:r>
      <w:r>
        <w:t xml:space="preserve"> screen, and then c</w:t>
      </w:r>
      <w:r w:rsidRPr="00241B09">
        <w:t>lose the window</w:t>
      </w:r>
      <w:r>
        <w:rPr>
          <w:noProof/>
        </w:rPr>
        <w:t>.</w:t>
      </w:r>
    </w:p>
    <w:p w14:paraId="3B2ACA78" w14:textId="77777777" w:rsidR="003E3686" w:rsidRDefault="003E3686" w:rsidP="003E3686">
      <w:pPr>
        <w:pStyle w:val="ppBodyText"/>
        <w:numPr>
          <w:ilvl w:val="0"/>
          <w:numId w:val="0"/>
        </w:numPr>
        <w:jc w:val="center"/>
      </w:pPr>
      <w:r>
        <w:rPr>
          <w:noProof/>
          <w:lang w:bidi="ar-SA"/>
        </w:rPr>
        <w:drawing>
          <wp:inline distT="0" distB="0" distL="0" distR="0" wp14:anchorId="38D79F87" wp14:editId="430FC633">
            <wp:extent cx="3379622" cy="997793"/>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399739" cy="1003732"/>
                    </a:xfrm>
                    <a:prstGeom prst="rect">
                      <a:avLst/>
                    </a:prstGeom>
                  </pic:spPr>
                </pic:pic>
              </a:graphicData>
            </a:graphic>
          </wp:inline>
        </w:drawing>
      </w:r>
    </w:p>
    <w:p w14:paraId="73A62FA3" w14:textId="4B9219A5" w:rsidR="003E3686" w:rsidRDefault="00C56360" w:rsidP="00D149D9">
      <w:pPr>
        <w:pStyle w:val="ppBodyText"/>
        <w:numPr>
          <w:ilvl w:val="0"/>
          <w:numId w:val="38"/>
        </w:numPr>
      </w:pPr>
      <w:r>
        <w:rPr>
          <w:b/>
        </w:rPr>
        <w:t>Repeat Steps 3 through 9</w:t>
      </w:r>
      <w:r w:rsidR="003E3686">
        <w:t xml:space="preserve"> with the following details:</w:t>
      </w:r>
    </w:p>
    <w:p w14:paraId="497E7C72" w14:textId="77777777" w:rsidR="003E3686" w:rsidRDefault="003E3686" w:rsidP="00D149D9">
      <w:pPr>
        <w:pStyle w:val="ppBodyText"/>
        <w:numPr>
          <w:ilvl w:val="0"/>
          <w:numId w:val="22"/>
        </w:numPr>
      </w:pPr>
      <w:r w:rsidRPr="00706515">
        <w:rPr>
          <w:b/>
        </w:rPr>
        <w:t>Name:</w:t>
      </w:r>
      <w:r>
        <w:t xml:space="preserve"> </w:t>
      </w:r>
      <w:r>
        <w:rPr>
          <w:b/>
        </w:rPr>
        <w:t>TEST</w:t>
      </w:r>
      <w:r w:rsidRPr="00706515">
        <w:rPr>
          <w:b/>
        </w:rPr>
        <w:t xml:space="preserve"> VM NETWORK</w:t>
      </w:r>
    </w:p>
    <w:p w14:paraId="1479018D" w14:textId="77777777" w:rsidR="003E3686" w:rsidRDefault="003E3686" w:rsidP="00D149D9">
      <w:pPr>
        <w:pStyle w:val="ppBodyText"/>
        <w:numPr>
          <w:ilvl w:val="0"/>
          <w:numId w:val="22"/>
        </w:numPr>
        <w:rPr>
          <w:b/>
        </w:rPr>
      </w:pPr>
      <w:r w:rsidRPr="000D3A3C">
        <w:rPr>
          <w:b/>
        </w:rPr>
        <w:t>Logical Network: BACKEND</w:t>
      </w:r>
    </w:p>
    <w:p w14:paraId="013D336D" w14:textId="77777777" w:rsidR="003E3686" w:rsidRDefault="003E3686" w:rsidP="00D149D9">
      <w:pPr>
        <w:pStyle w:val="ppBodyText"/>
        <w:numPr>
          <w:ilvl w:val="0"/>
          <w:numId w:val="22"/>
        </w:numPr>
        <w:rPr>
          <w:b/>
        </w:rPr>
      </w:pPr>
      <w:r>
        <w:rPr>
          <w:b/>
        </w:rPr>
        <w:t>Isolation: Isolate using Hyper-V network virtualization</w:t>
      </w:r>
    </w:p>
    <w:p w14:paraId="23EA8EBA" w14:textId="77777777" w:rsidR="003E3686" w:rsidRDefault="003E3686" w:rsidP="00D149D9">
      <w:pPr>
        <w:pStyle w:val="ppBodyText"/>
        <w:numPr>
          <w:ilvl w:val="0"/>
          <w:numId w:val="22"/>
        </w:numPr>
        <w:rPr>
          <w:b/>
        </w:rPr>
      </w:pPr>
      <w:r>
        <w:rPr>
          <w:b/>
        </w:rPr>
        <w:t>VM Subnets: Name: TEST LAN</w:t>
      </w:r>
    </w:p>
    <w:p w14:paraId="78723CE6" w14:textId="77777777" w:rsidR="003E3686" w:rsidRDefault="003E3686" w:rsidP="00D149D9">
      <w:pPr>
        <w:pStyle w:val="ppBodyText"/>
        <w:numPr>
          <w:ilvl w:val="0"/>
          <w:numId w:val="22"/>
        </w:numPr>
        <w:rPr>
          <w:b/>
        </w:rPr>
      </w:pPr>
      <w:r>
        <w:rPr>
          <w:b/>
        </w:rPr>
        <w:t>VM Subnets: Subnet: 192.168.6.0/24</w:t>
      </w:r>
    </w:p>
    <w:p w14:paraId="51974C43" w14:textId="77777777" w:rsidR="003E3686" w:rsidRPr="000D3A3C" w:rsidRDefault="003E3686" w:rsidP="00D149D9">
      <w:pPr>
        <w:pStyle w:val="ppBodyText"/>
        <w:numPr>
          <w:ilvl w:val="0"/>
          <w:numId w:val="22"/>
        </w:numPr>
        <w:rPr>
          <w:b/>
        </w:rPr>
      </w:pPr>
      <w:r>
        <w:rPr>
          <w:b/>
        </w:rPr>
        <w:t>Gateway: No connectivity</w:t>
      </w:r>
    </w:p>
    <w:p w14:paraId="34557C95" w14:textId="79CDEDBD" w:rsidR="003E3686" w:rsidRDefault="003E3686" w:rsidP="00D149D9">
      <w:pPr>
        <w:pStyle w:val="ppBodyText"/>
        <w:numPr>
          <w:ilvl w:val="0"/>
          <w:numId w:val="38"/>
        </w:numPr>
      </w:pPr>
      <w:r>
        <w:lastRenderedPageBreak/>
        <w:t xml:space="preserve">Under the </w:t>
      </w:r>
      <w:r w:rsidRPr="0099061E">
        <w:rPr>
          <w:b/>
        </w:rPr>
        <w:t>VM Networks and IP Pools</w:t>
      </w:r>
      <w:r>
        <w:t xml:space="preserve"> </w:t>
      </w:r>
      <w:r w:rsidR="005619E1">
        <w:t>right-click</w:t>
      </w:r>
      <w:r>
        <w:t xml:space="preserve"> </w:t>
      </w:r>
      <w:r w:rsidRPr="0099061E">
        <w:rPr>
          <w:b/>
        </w:rPr>
        <w:t>DEV VM NETWORK</w:t>
      </w:r>
      <w:r>
        <w:t xml:space="preserve"> and choose </w:t>
      </w:r>
      <w:r w:rsidRPr="0099061E">
        <w:rPr>
          <w:b/>
        </w:rPr>
        <w:t>Create IP Pool</w:t>
      </w:r>
      <w:r>
        <w:t>.</w:t>
      </w:r>
    </w:p>
    <w:p w14:paraId="4E993C97" w14:textId="77777777" w:rsidR="003E3686" w:rsidRDefault="003E3686" w:rsidP="003E3686">
      <w:pPr>
        <w:pStyle w:val="ppBodyText"/>
        <w:numPr>
          <w:ilvl w:val="0"/>
          <w:numId w:val="0"/>
        </w:numPr>
        <w:jc w:val="center"/>
      </w:pPr>
      <w:r>
        <w:rPr>
          <w:noProof/>
          <w:lang w:bidi="ar-SA"/>
        </w:rPr>
        <w:drawing>
          <wp:inline distT="0" distB="0" distL="0" distR="0" wp14:anchorId="4F33694B" wp14:editId="6B9956D3">
            <wp:extent cx="3420534" cy="1600200"/>
            <wp:effectExtent l="0" t="0" r="889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432062" cy="1605593"/>
                    </a:xfrm>
                    <a:prstGeom prst="rect">
                      <a:avLst/>
                    </a:prstGeom>
                  </pic:spPr>
                </pic:pic>
              </a:graphicData>
            </a:graphic>
          </wp:inline>
        </w:drawing>
      </w:r>
    </w:p>
    <w:p w14:paraId="67B64C3D" w14:textId="77777777" w:rsidR="003E3686" w:rsidRPr="009E2707" w:rsidRDefault="003E3686" w:rsidP="00D149D9">
      <w:pPr>
        <w:pStyle w:val="ppBodyText"/>
        <w:numPr>
          <w:ilvl w:val="0"/>
          <w:numId w:val="38"/>
        </w:numPr>
      </w:pPr>
      <w:r>
        <w:t xml:space="preserve">In the </w:t>
      </w:r>
      <w:r>
        <w:rPr>
          <w:b/>
        </w:rPr>
        <w:t>Create Static IP Pool</w:t>
      </w:r>
      <w:r>
        <w:t xml:space="preserve"> </w:t>
      </w:r>
      <w:r w:rsidRPr="009E2707">
        <w:rPr>
          <w:b/>
        </w:rPr>
        <w:t>Wizard</w:t>
      </w:r>
      <w:r>
        <w:t xml:space="preserve"> under </w:t>
      </w:r>
      <w:r w:rsidRPr="0099061E">
        <w:rPr>
          <w:b/>
        </w:rPr>
        <w:t>Name:</w:t>
      </w:r>
      <w:r>
        <w:t xml:space="preserve"> type </w:t>
      </w:r>
      <w:r w:rsidRPr="0099061E">
        <w:rPr>
          <w:b/>
        </w:rPr>
        <w:t>DEV IP POOL</w:t>
      </w:r>
      <w:r>
        <w:t xml:space="preserve">.  Ensure the </w:t>
      </w:r>
      <w:r>
        <w:rPr>
          <w:b/>
        </w:rPr>
        <w:t xml:space="preserve">VM Network </w:t>
      </w:r>
      <w:r w:rsidRPr="00A40515">
        <w:t>is</w:t>
      </w:r>
      <w:r>
        <w:rPr>
          <w:b/>
        </w:rPr>
        <w:t xml:space="preserve"> DEV VM NETWORK </w:t>
      </w:r>
      <w:r w:rsidRPr="009E2707">
        <w:t>and the</w:t>
      </w:r>
      <w:r>
        <w:rPr>
          <w:b/>
        </w:rPr>
        <w:t xml:space="preserve"> VM Subnet </w:t>
      </w:r>
      <w:r w:rsidRPr="009E2707">
        <w:t>is</w:t>
      </w:r>
      <w:r>
        <w:rPr>
          <w:b/>
        </w:rPr>
        <w:t xml:space="preserve"> DEV LAN (192.168.6.0/24).  </w:t>
      </w:r>
      <w:r w:rsidRPr="00456510">
        <w:t>Then click</w:t>
      </w:r>
      <w:r>
        <w:rPr>
          <w:b/>
        </w:rPr>
        <w:t xml:space="preserve"> </w:t>
      </w:r>
      <w:proofErr w:type="gramStart"/>
      <w:r>
        <w:rPr>
          <w:b/>
        </w:rPr>
        <w:t>Next</w:t>
      </w:r>
      <w:proofErr w:type="gramEnd"/>
      <w:r>
        <w:rPr>
          <w:b/>
        </w:rPr>
        <w:t>.</w:t>
      </w:r>
    </w:p>
    <w:p w14:paraId="5797A2C4" w14:textId="77777777" w:rsidR="003E3686" w:rsidRDefault="003E3686" w:rsidP="003E3686">
      <w:pPr>
        <w:pStyle w:val="ppBodyText"/>
        <w:numPr>
          <w:ilvl w:val="0"/>
          <w:numId w:val="0"/>
        </w:numPr>
        <w:jc w:val="center"/>
      </w:pPr>
      <w:r>
        <w:rPr>
          <w:noProof/>
          <w:lang w:bidi="ar-SA"/>
        </w:rPr>
        <w:drawing>
          <wp:inline distT="0" distB="0" distL="0" distR="0" wp14:anchorId="0311132A" wp14:editId="20546C56">
            <wp:extent cx="3467100" cy="1321678"/>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483393" cy="1327889"/>
                    </a:xfrm>
                    <a:prstGeom prst="rect">
                      <a:avLst/>
                    </a:prstGeom>
                  </pic:spPr>
                </pic:pic>
              </a:graphicData>
            </a:graphic>
          </wp:inline>
        </w:drawing>
      </w:r>
    </w:p>
    <w:p w14:paraId="6F4C148A" w14:textId="77777777" w:rsidR="003E3686" w:rsidRDefault="003E3686" w:rsidP="00D149D9">
      <w:pPr>
        <w:pStyle w:val="ppBodyText"/>
        <w:numPr>
          <w:ilvl w:val="0"/>
          <w:numId w:val="38"/>
        </w:numPr>
      </w:pPr>
      <w:r>
        <w:t xml:space="preserve">On the </w:t>
      </w:r>
      <w:r>
        <w:rPr>
          <w:b/>
        </w:rPr>
        <w:t xml:space="preserve">IP Address Range </w:t>
      </w:r>
      <w:r w:rsidRPr="00241B09">
        <w:t>page,</w:t>
      </w:r>
      <w:r>
        <w:rPr>
          <w:b/>
        </w:rPr>
        <w:t xml:space="preserve"> </w:t>
      </w:r>
      <w:r>
        <w:t xml:space="preserve">change the </w:t>
      </w:r>
      <w:r w:rsidRPr="00E569DF">
        <w:rPr>
          <w:b/>
        </w:rPr>
        <w:t>Ending IP address:</w:t>
      </w:r>
      <w:r>
        <w:t xml:space="preserve"> to </w:t>
      </w:r>
      <w:r>
        <w:rPr>
          <w:b/>
        </w:rPr>
        <w:t>192.168.6</w:t>
      </w:r>
      <w:r w:rsidRPr="00E569DF">
        <w:rPr>
          <w:b/>
        </w:rPr>
        <w:t>.50</w:t>
      </w:r>
      <w:r>
        <w:t xml:space="preserve"> and click </w:t>
      </w:r>
      <w:r w:rsidRPr="00241B09">
        <w:rPr>
          <w:b/>
        </w:rPr>
        <w:t>Next</w:t>
      </w:r>
      <w:r>
        <w:t>.</w:t>
      </w:r>
    </w:p>
    <w:p w14:paraId="54BCDC15" w14:textId="77777777" w:rsidR="003E3686" w:rsidRDefault="003E3686" w:rsidP="003E3686">
      <w:pPr>
        <w:pStyle w:val="ppBodyText"/>
        <w:numPr>
          <w:ilvl w:val="0"/>
          <w:numId w:val="0"/>
        </w:numPr>
        <w:jc w:val="center"/>
      </w:pPr>
      <w:r>
        <w:rPr>
          <w:noProof/>
          <w:lang w:bidi="ar-SA"/>
        </w:rPr>
        <w:drawing>
          <wp:inline distT="0" distB="0" distL="0" distR="0" wp14:anchorId="74E7324E" wp14:editId="026CAC12">
            <wp:extent cx="3605433" cy="1397000"/>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619261" cy="1402358"/>
                    </a:xfrm>
                    <a:prstGeom prst="rect">
                      <a:avLst/>
                    </a:prstGeom>
                  </pic:spPr>
                </pic:pic>
              </a:graphicData>
            </a:graphic>
          </wp:inline>
        </w:drawing>
      </w:r>
    </w:p>
    <w:p w14:paraId="6C53E579" w14:textId="77777777" w:rsidR="003E3686" w:rsidRDefault="003E3686" w:rsidP="00D149D9">
      <w:pPr>
        <w:pStyle w:val="ppBodyText"/>
        <w:numPr>
          <w:ilvl w:val="0"/>
          <w:numId w:val="38"/>
        </w:numPr>
      </w:pPr>
      <w:r>
        <w:t xml:space="preserve">On the </w:t>
      </w:r>
      <w:r w:rsidRPr="00241B09">
        <w:rPr>
          <w:b/>
        </w:rPr>
        <w:t>Gateway</w:t>
      </w:r>
      <w:r>
        <w:t xml:space="preserve"> page, leave the entry blank and Click </w:t>
      </w:r>
      <w:r w:rsidRPr="00E569DF">
        <w:rPr>
          <w:b/>
        </w:rPr>
        <w:t>Next</w:t>
      </w:r>
      <w:r>
        <w:t>.</w:t>
      </w:r>
    </w:p>
    <w:p w14:paraId="6997369C" w14:textId="77777777" w:rsidR="003E3686" w:rsidRDefault="003E3686" w:rsidP="003E3686">
      <w:pPr>
        <w:pStyle w:val="ppBodyText"/>
        <w:numPr>
          <w:ilvl w:val="0"/>
          <w:numId w:val="0"/>
        </w:numPr>
        <w:jc w:val="center"/>
      </w:pPr>
      <w:r>
        <w:rPr>
          <w:noProof/>
          <w:lang w:bidi="ar-SA"/>
        </w:rPr>
        <w:drawing>
          <wp:inline distT="0" distB="0" distL="0" distR="0" wp14:anchorId="65F44314" wp14:editId="2A2C1728">
            <wp:extent cx="5457978" cy="120650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504076" cy="1216690"/>
                    </a:xfrm>
                    <a:prstGeom prst="rect">
                      <a:avLst/>
                    </a:prstGeom>
                  </pic:spPr>
                </pic:pic>
              </a:graphicData>
            </a:graphic>
          </wp:inline>
        </w:drawing>
      </w:r>
    </w:p>
    <w:p w14:paraId="6916EEFD" w14:textId="77777777" w:rsidR="003E3686" w:rsidRDefault="003E3686" w:rsidP="00D149D9">
      <w:pPr>
        <w:pStyle w:val="ppBodyText"/>
        <w:numPr>
          <w:ilvl w:val="0"/>
          <w:numId w:val="38"/>
        </w:numPr>
      </w:pPr>
      <w:r>
        <w:t xml:space="preserve">On the </w:t>
      </w:r>
      <w:r>
        <w:rPr>
          <w:b/>
        </w:rPr>
        <w:t>DNS</w:t>
      </w:r>
      <w:r>
        <w:t xml:space="preserve"> page, leave the entry blank and Click </w:t>
      </w:r>
      <w:r w:rsidRPr="00E569DF">
        <w:rPr>
          <w:b/>
        </w:rPr>
        <w:t>Next</w:t>
      </w:r>
      <w:r>
        <w:t>.</w:t>
      </w:r>
    </w:p>
    <w:p w14:paraId="2FDB4477" w14:textId="77777777" w:rsidR="003E3686" w:rsidRDefault="003E3686" w:rsidP="003E3686">
      <w:pPr>
        <w:pStyle w:val="ppBodyText"/>
        <w:numPr>
          <w:ilvl w:val="0"/>
          <w:numId w:val="0"/>
        </w:numPr>
        <w:jc w:val="center"/>
      </w:pPr>
      <w:r>
        <w:rPr>
          <w:noProof/>
          <w:lang w:bidi="ar-SA"/>
        </w:rPr>
        <w:drawing>
          <wp:inline distT="0" distB="0" distL="0" distR="0" wp14:anchorId="2F052B65" wp14:editId="0F721692">
            <wp:extent cx="5450344" cy="11303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538126" cy="1148504"/>
                    </a:xfrm>
                    <a:prstGeom prst="rect">
                      <a:avLst/>
                    </a:prstGeom>
                  </pic:spPr>
                </pic:pic>
              </a:graphicData>
            </a:graphic>
          </wp:inline>
        </w:drawing>
      </w:r>
    </w:p>
    <w:p w14:paraId="09DE59EF" w14:textId="77777777" w:rsidR="003E3686" w:rsidRDefault="003E3686" w:rsidP="00D149D9">
      <w:pPr>
        <w:pStyle w:val="ppBodyText"/>
        <w:numPr>
          <w:ilvl w:val="0"/>
          <w:numId w:val="38"/>
        </w:numPr>
      </w:pPr>
      <w:r>
        <w:lastRenderedPageBreak/>
        <w:t xml:space="preserve">On the </w:t>
      </w:r>
      <w:r>
        <w:rPr>
          <w:b/>
        </w:rPr>
        <w:t>WINS</w:t>
      </w:r>
      <w:r>
        <w:t xml:space="preserve"> page, leave the entry blank and Click </w:t>
      </w:r>
      <w:r w:rsidRPr="00E569DF">
        <w:rPr>
          <w:b/>
        </w:rPr>
        <w:t>Next</w:t>
      </w:r>
      <w:r>
        <w:t>.</w:t>
      </w:r>
    </w:p>
    <w:p w14:paraId="322CCAFD" w14:textId="77777777" w:rsidR="003E3686" w:rsidRDefault="003E3686" w:rsidP="003E3686">
      <w:pPr>
        <w:pStyle w:val="ppBodyText"/>
        <w:numPr>
          <w:ilvl w:val="0"/>
          <w:numId w:val="0"/>
        </w:numPr>
        <w:jc w:val="center"/>
      </w:pPr>
      <w:r>
        <w:rPr>
          <w:noProof/>
          <w:lang w:bidi="ar-SA"/>
        </w:rPr>
        <w:drawing>
          <wp:inline distT="0" distB="0" distL="0" distR="0" wp14:anchorId="6D0E5BBD" wp14:editId="63AE21EB">
            <wp:extent cx="4948168" cy="1054100"/>
            <wp:effectExtent l="0" t="0" r="508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97985" cy="1064713"/>
                    </a:xfrm>
                    <a:prstGeom prst="rect">
                      <a:avLst/>
                    </a:prstGeom>
                  </pic:spPr>
                </pic:pic>
              </a:graphicData>
            </a:graphic>
          </wp:inline>
        </w:drawing>
      </w:r>
    </w:p>
    <w:p w14:paraId="7B742958" w14:textId="74F7377D" w:rsidR="003E3686" w:rsidRDefault="003E3686" w:rsidP="00D149D9">
      <w:pPr>
        <w:pStyle w:val="ppBodyText"/>
        <w:numPr>
          <w:ilvl w:val="0"/>
          <w:numId w:val="38"/>
        </w:numPr>
      </w:pPr>
      <w:r>
        <w:t xml:space="preserve">On the </w:t>
      </w:r>
      <w:r>
        <w:rPr>
          <w:b/>
        </w:rPr>
        <w:t xml:space="preserve">Summary </w:t>
      </w:r>
      <w:r w:rsidRPr="00241B09">
        <w:t xml:space="preserve">screen, ensure </w:t>
      </w:r>
      <w:r w:rsidR="007E698A">
        <w:t>the settings</w:t>
      </w:r>
      <w:r w:rsidRPr="00241B09">
        <w:t xml:space="preserve"> match</w:t>
      </w:r>
      <w:r>
        <w:t xml:space="preserve"> the screenshot below</w:t>
      </w:r>
      <w:r w:rsidRPr="00241B09">
        <w:t>, and</w:t>
      </w:r>
      <w:r>
        <w:rPr>
          <w:b/>
        </w:rPr>
        <w:t xml:space="preserve"> </w:t>
      </w:r>
      <w:r>
        <w:t xml:space="preserve">Click </w:t>
      </w:r>
      <w:r w:rsidRPr="00E569DF">
        <w:rPr>
          <w:b/>
        </w:rPr>
        <w:t>Finish</w:t>
      </w:r>
      <w:r>
        <w:t>.</w:t>
      </w:r>
    </w:p>
    <w:p w14:paraId="32630237" w14:textId="77777777" w:rsidR="003E3686" w:rsidRDefault="003E3686" w:rsidP="003E3686">
      <w:pPr>
        <w:pStyle w:val="ppBodyText"/>
        <w:numPr>
          <w:ilvl w:val="0"/>
          <w:numId w:val="0"/>
        </w:numPr>
        <w:jc w:val="center"/>
      </w:pPr>
      <w:r>
        <w:rPr>
          <w:noProof/>
          <w:lang w:bidi="ar-SA"/>
        </w:rPr>
        <w:drawing>
          <wp:inline distT="0" distB="0" distL="0" distR="0" wp14:anchorId="383EBF23" wp14:editId="5A378392">
            <wp:extent cx="2990850" cy="1933575"/>
            <wp:effectExtent l="95250" t="95250" r="95250" b="10477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009565" cy="1945674"/>
                    </a:xfrm>
                    <a:prstGeom prst="rect">
                      <a:avLst/>
                    </a:prstGeom>
                    <a:effectLst>
                      <a:outerShdw blurRad="63500" sx="102000" sy="102000" algn="ctr" rotWithShape="0">
                        <a:prstClr val="black">
                          <a:alpha val="40000"/>
                        </a:prstClr>
                      </a:outerShdw>
                    </a:effectLst>
                  </pic:spPr>
                </pic:pic>
              </a:graphicData>
            </a:graphic>
          </wp:inline>
        </w:drawing>
      </w:r>
    </w:p>
    <w:p w14:paraId="1B58CB87" w14:textId="77777777" w:rsidR="003E3686" w:rsidRDefault="003E3686" w:rsidP="00D149D9">
      <w:pPr>
        <w:pStyle w:val="ppBodyText"/>
        <w:numPr>
          <w:ilvl w:val="0"/>
          <w:numId w:val="38"/>
        </w:numPr>
      </w:pPr>
      <w:r w:rsidRPr="00241B09">
        <w:rPr>
          <w:b/>
        </w:rPr>
        <w:t>Review</w:t>
      </w:r>
      <w:r>
        <w:t xml:space="preserve"> the completed jobs on the</w:t>
      </w:r>
      <w:r w:rsidRPr="00241B09">
        <w:rPr>
          <w:b/>
        </w:rPr>
        <w:t xml:space="preserve"> Jobs</w:t>
      </w:r>
      <w:r>
        <w:t xml:space="preserve"> screen, and then c</w:t>
      </w:r>
      <w:r w:rsidRPr="00241B09">
        <w:t>lose the window</w:t>
      </w:r>
      <w:r>
        <w:t>.</w:t>
      </w:r>
    </w:p>
    <w:p w14:paraId="3884C1D3" w14:textId="77777777" w:rsidR="003E3686" w:rsidRDefault="003E3686" w:rsidP="003E3686">
      <w:pPr>
        <w:pStyle w:val="ppBodyText"/>
        <w:numPr>
          <w:ilvl w:val="0"/>
          <w:numId w:val="0"/>
        </w:numPr>
        <w:jc w:val="center"/>
      </w:pPr>
      <w:r>
        <w:rPr>
          <w:noProof/>
          <w:lang w:bidi="ar-SA"/>
        </w:rPr>
        <w:drawing>
          <wp:inline distT="0" distB="0" distL="0" distR="0" wp14:anchorId="1EBF5A6C" wp14:editId="457ACC85">
            <wp:extent cx="3925901" cy="133350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943893" cy="1339611"/>
                    </a:xfrm>
                    <a:prstGeom prst="rect">
                      <a:avLst/>
                    </a:prstGeom>
                  </pic:spPr>
                </pic:pic>
              </a:graphicData>
            </a:graphic>
          </wp:inline>
        </w:drawing>
      </w:r>
    </w:p>
    <w:p w14:paraId="56BC6E25" w14:textId="66D33B0C" w:rsidR="003E3686" w:rsidRDefault="00DC6C55" w:rsidP="00D149D9">
      <w:pPr>
        <w:pStyle w:val="ppBodyText"/>
        <w:numPr>
          <w:ilvl w:val="0"/>
          <w:numId w:val="38"/>
        </w:numPr>
      </w:pPr>
      <w:r w:rsidRPr="00C56360">
        <w:rPr>
          <w:b/>
        </w:rPr>
        <w:t>Repeat</w:t>
      </w:r>
      <w:r>
        <w:t xml:space="preserve"> </w:t>
      </w:r>
      <w:r w:rsidRPr="00DC6C55">
        <w:rPr>
          <w:b/>
        </w:rPr>
        <w:t>Steps 1</w:t>
      </w:r>
      <w:r w:rsidR="00C56360">
        <w:rPr>
          <w:b/>
        </w:rPr>
        <w:t>1</w:t>
      </w:r>
      <w:r w:rsidRPr="00DC6C55">
        <w:rPr>
          <w:b/>
        </w:rPr>
        <w:t xml:space="preserve"> through 18</w:t>
      </w:r>
      <w:r w:rsidR="003E3686">
        <w:t xml:space="preserve"> for the </w:t>
      </w:r>
      <w:r w:rsidR="003E3686">
        <w:rPr>
          <w:b/>
        </w:rPr>
        <w:t>TEST VM NETWORK</w:t>
      </w:r>
      <w:r w:rsidR="003E3686">
        <w:t>, with the following settings:</w:t>
      </w:r>
    </w:p>
    <w:p w14:paraId="15DA785B" w14:textId="77777777" w:rsidR="003E3686" w:rsidRDefault="003E3686" w:rsidP="00D149D9">
      <w:pPr>
        <w:pStyle w:val="ppBodyText"/>
        <w:numPr>
          <w:ilvl w:val="0"/>
          <w:numId w:val="21"/>
        </w:numPr>
      </w:pPr>
      <w:r w:rsidRPr="00706515">
        <w:rPr>
          <w:b/>
        </w:rPr>
        <w:t>Name:</w:t>
      </w:r>
      <w:r>
        <w:t xml:space="preserve"> </w:t>
      </w:r>
      <w:r>
        <w:rPr>
          <w:b/>
        </w:rPr>
        <w:t>TEST</w:t>
      </w:r>
      <w:r w:rsidRPr="00706515">
        <w:rPr>
          <w:b/>
        </w:rPr>
        <w:t xml:space="preserve"> </w:t>
      </w:r>
      <w:r>
        <w:rPr>
          <w:b/>
        </w:rPr>
        <w:t>IP POOL</w:t>
      </w:r>
    </w:p>
    <w:p w14:paraId="7947F8A5" w14:textId="77777777" w:rsidR="003E3686" w:rsidRDefault="003E3686" w:rsidP="00D149D9">
      <w:pPr>
        <w:pStyle w:val="ppBodyText"/>
        <w:numPr>
          <w:ilvl w:val="0"/>
          <w:numId w:val="21"/>
        </w:numPr>
        <w:rPr>
          <w:b/>
        </w:rPr>
      </w:pPr>
      <w:r>
        <w:rPr>
          <w:b/>
        </w:rPr>
        <w:t>VM</w:t>
      </w:r>
      <w:r w:rsidRPr="000D3A3C">
        <w:rPr>
          <w:b/>
        </w:rPr>
        <w:t xml:space="preserve"> Network: </w:t>
      </w:r>
      <w:r>
        <w:rPr>
          <w:b/>
        </w:rPr>
        <w:t>TEST VM NETWORK</w:t>
      </w:r>
    </w:p>
    <w:p w14:paraId="591ADDFB" w14:textId="77777777" w:rsidR="003E3686" w:rsidRDefault="003E3686" w:rsidP="00D149D9">
      <w:pPr>
        <w:pStyle w:val="ppBodyText"/>
        <w:numPr>
          <w:ilvl w:val="0"/>
          <w:numId w:val="21"/>
        </w:numPr>
        <w:rPr>
          <w:b/>
        </w:rPr>
      </w:pPr>
      <w:r>
        <w:rPr>
          <w:b/>
        </w:rPr>
        <w:t>VM Subnet: TEST LAN (192.168.6.0/24)</w:t>
      </w:r>
    </w:p>
    <w:p w14:paraId="76C2D2C0" w14:textId="77777777" w:rsidR="003E3686" w:rsidRDefault="003E3686" w:rsidP="00D149D9">
      <w:pPr>
        <w:pStyle w:val="ppBodyText"/>
        <w:numPr>
          <w:ilvl w:val="0"/>
          <w:numId w:val="21"/>
        </w:numPr>
        <w:rPr>
          <w:b/>
        </w:rPr>
      </w:pPr>
      <w:r>
        <w:rPr>
          <w:b/>
        </w:rPr>
        <w:t xml:space="preserve">IP Address Range: Ending IP Address: </w:t>
      </w:r>
      <w:r w:rsidRPr="00456510">
        <w:rPr>
          <w:b/>
        </w:rPr>
        <w:t>192.168.6.50</w:t>
      </w:r>
    </w:p>
    <w:p w14:paraId="2B1C1786" w14:textId="77777777" w:rsidR="003E3686" w:rsidRPr="000D3A3C" w:rsidRDefault="003E3686" w:rsidP="00D149D9">
      <w:pPr>
        <w:pStyle w:val="ppBodyText"/>
        <w:numPr>
          <w:ilvl w:val="0"/>
          <w:numId w:val="21"/>
        </w:numPr>
        <w:rPr>
          <w:b/>
        </w:rPr>
      </w:pPr>
      <w:r>
        <w:rPr>
          <w:b/>
        </w:rPr>
        <w:t>Gateway, DNS, WINS – Leave Default</w:t>
      </w:r>
    </w:p>
    <w:p w14:paraId="6FBF283F" w14:textId="77777777" w:rsidR="003E3686" w:rsidRDefault="003E3686" w:rsidP="003E3686">
      <w:pPr>
        <w:rPr>
          <w:rFonts w:eastAsiaTheme="minorEastAsia"/>
          <w:lang w:bidi="en-US"/>
        </w:rPr>
      </w:pPr>
      <w:r>
        <w:br w:type="page"/>
      </w:r>
    </w:p>
    <w:bookmarkStart w:id="77" w:name="_Toc366171516" w:displacedByCustomXml="next"/>
    <w:bookmarkStart w:id="78" w:name="_Toc364413583" w:displacedByCustomXml="next"/>
    <w:sdt>
      <w:sdtPr>
        <w:alias w:val="Topic"/>
        <w:tag w:val="9b28405c-4706-4849-b895-81eddc365c6a"/>
        <w:id w:val="-1829501654"/>
        <w:placeholder>
          <w:docPart w:val="1AFA93042E8B4C06B01B50CEAA76ABBB"/>
        </w:placeholder>
        <w:text/>
      </w:sdtPr>
      <w:sdtEndPr/>
      <w:sdtContent>
        <w:p w14:paraId="1377FE69" w14:textId="12543BA9" w:rsidR="003E3686" w:rsidRDefault="008319AB" w:rsidP="003E3686">
          <w:pPr>
            <w:pStyle w:val="ppTopic"/>
          </w:pPr>
          <w:r>
            <w:t>Exercise 10.2: Assign a VM Network</w:t>
          </w:r>
        </w:p>
      </w:sdtContent>
    </w:sdt>
    <w:bookmarkEnd w:id="77" w:displacedByCustomXml="prev"/>
    <w:bookmarkEnd w:id="78" w:displacedByCustomXml="prev"/>
    <w:p w14:paraId="7D67CFFE" w14:textId="70D63360" w:rsidR="003E3686" w:rsidRDefault="001C0D58" w:rsidP="003E3686">
      <w:pPr>
        <w:pStyle w:val="ppBodyText"/>
        <w:numPr>
          <w:ilvl w:val="0"/>
          <w:numId w:val="1"/>
        </w:numPr>
        <w:rPr>
          <w:b/>
        </w:rPr>
      </w:pPr>
      <w:r>
        <w:rPr>
          <w:b/>
        </w:rPr>
        <w:t xml:space="preserve">In this </w:t>
      </w:r>
      <w:r w:rsidR="006A49D6">
        <w:rPr>
          <w:b/>
        </w:rPr>
        <w:t>exercise,</w:t>
      </w:r>
      <w:r w:rsidR="002B6CA6">
        <w:rPr>
          <w:b/>
        </w:rPr>
        <w:t xml:space="preserve"> the newly</w:t>
      </w:r>
      <w:r w:rsidR="003E3686">
        <w:rPr>
          <w:b/>
        </w:rPr>
        <w:t xml:space="preserve"> created VM Networks</w:t>
      </w:r>
      <w:r w:rsidR="002B6CA6">
        <w:rPr>
          <w:b/>
        </w:rPr>
        <w:t xml:space="preserve"> </w:t>
      </w:r>
      <w:proofErr w:type="gramStart"/>
      <w:r w:rsidR="002B6CA6">
        <w:rPr>
          <w:b/>
        </w:rPr>
        <w:t>will be assigned</w:t>
      </w:r>
      <w:proofErr w:type="gramEnd"/>
      <w:r w:rsidR="003E3686">
        <w:rPr>
          <w:b/>
        </w:rPr>
        <w:t xml:space="preserve"> to </w:t>
      </w:r>
      <w:r w:rsidR="000B65FB">
        <w:rPr>
          <w:b/>
        </w:rPr>
        <w:t>the</w:t>
      </w:r>
      <w:r w:rsidR="003E3686">
        <w:rPr>
          <w:b/>
        </w:rPr>
        <w:t xml:space="preserve"> existing virtual machines.</w:t>
      </w:r>
    </w:p>
    <w:p w14:paraId="12A338EA" w14:textId="6370342C" w:rsidR="003E3686" w:rsidRPr="000D3A3C" w:rsidRDefault="00EA038B" w:rsidP="003E3686">
      <w:pPr>
        <w:pStyle w:val="ppBodyText"/>
        <w:numPr>
          <w:ilvl w:val="0"/>
          <w:numId w:val="1"/>
        </w:numPr>
        <w:rPr>
          <w:b/>
        </w:rPr>
      </w:pPr>
      <w:r>
        <w:rPr>
          <w:b/>
        </w:rPr>
        <w:t>Estimated time to complete</w:t>
      </w:r>
      <w:r w:rsidR="0003364A">
        <w:rPr>
          <w:b/>
        </w:rPr>
        <w:t>: 7</w:t>
      </w:r>
      <w:r w:rsidR="003E3686">
        <w:rPr>
          <w:b/>
        </w:rPr>
        <w:t xml:space="preserve"> minutes</w:t>
      </w:r>
    </w:p>
    <w:p w14:paraId="1ACB2361" w14:textId="77777777" w:rsidR="003E3686" w:rsidRPr="00C023CD" w:rsidRDefault="003E3686" w:rsidP="003E3686">
      <w:pPr>
        <w:tabs>
          <w:tab w:val="center" w:pos="5400"/>
        </w:tabs>
        <w:rPr>
          <w:b/>
          <w:i/>
        </w:rPr>
      </w:pPr>
      <w:r>
        <w:rPr>
          <w:noProof/>
        </w:rPr>
        <w:drawing>
          <wp:inline distT="0" distB="0" distL="0" distR="0" wp14:anchorId="6CB79674" wp14:editId="5A13C9A3">
            <wp:extent cx="612140" cy="771525"/>
            <wp:effectExtent l="0" t="0" r="0" b="0"/>
            <wp:docPr id="622" name="Picture 622"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r>
        <w:rPr>
          <w:b/>
          <w:i/>
        </w:rPr>
        <w:tab/>
      </w:r>
    </w:p>
    <w:p w14:paraId="0AB66F29" w14:textId="77777777" w:rsidR="00230368" w:rsidRDefault="00230368" w:rsidP="00D149D9">
      <w:pPr>
        <w:pStyle w:val="ListParagraph"/>
        <w:numPr>
          <w:ilvl w:val="0"/>
          <w:numId w:val="39"/>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07ECB9C1" w14:textId="7E6379B4" w:rsidR="003E3686" w:rsidRDefault="00230368" w:rsidP="00230368">
      <w:pPr>
        <w:pStyle w:val="00-ScreenShot"/>
      </w:pPr>
      <w:r>
        <w:drawing>
          <wp:inline distT="0" distB="0" distL="0" distR="0" wp14:anchorId="2908381B" wp14:editId="3B5D29A4">
            <wp:extent cx="638175" cy="1190625"/>
            <wp:effectExtent l="0" t="0" r="9525" b="9525"/>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1F9ED916" w14:textId="77777777" w:rsidR="003E3686" w:rsidRDefault="003E3686" w:rsidP="00D149D9">
      <w:pPr>
        <w:pStyle w:val="ListParagraph"/>
        <w:numPr>
          <w:ilvl w:val="0"/>
          <w:numId w:val="39"/>
        </w:numPr>
        <w:spacing w:line="259" w:lineRule="auto"/>
      </w:pPr>
      <w:r>
        <w:t xml:space="preserve">Select the </w:t>
      </w:r>
      <w:r w:rsidRPr="000D3A3C">
        <w:rPr>
          <w:b/>
        </w:rPr>
        <w:t>VMs and Services</w:t>
      </w:r>
      <w:r>
        <w:t xml:space="preserve"> workspace.</w:t>
      </w:r>
    </w:p>
    <w:p w14:paraId="54A6C3DF" w14:textId="67430C0B" w:rsidR="003E3686" w:rsidRDefault="003E3686" w:rsidP="00DC6C55">
      <w:pPr>
        <w:spacing w:line="259" w:lineRule="auto"/>
        <w:ind w:left="360"/>
        <w:jc w:val="center"/>
      </w:pPr>
      <w:r>
        <w:rPr>
          <w:noProof/>
        </w:rPr>
        <w:drawing>
          <wp:inline distT="0" distB="0" distL="0" distR="0" wp14:anchorId="7D4A15D2" wp14:editId="46EC4227">
            <wp:extent cx="1625600" cy="1557461"/>
            <wp:effectExtent l="0" t="0" r="0" b="508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634484" cy="1565972"/>
                    </a:xfrm>
                    <a:prstGeom prst="rect">
                      <a:avLst/>
                    </a:prstGeom>
                  </pic:spPr>
                </pic:pic>
              </a:graphicData>
            </a:graphic>
          </wp:inline>
        </w:drawing>
      </w:r>
    </w:p>
    <w:p w14:paraId="109820FB" w14:textId="1AAE8222" w:rsidR="00DC1716" w:rsidRDefault="00DC1716" w:rsidP="00D149D9">
      <w:pPr>
        <w:pStyle w:val="ppBodyText"/>
        <w:numPr>
          <w:ilvl w:val="0"/>
          <w:numId w:val="39"/>
        </w:numPr>
      </w:pPr>
      <w:r>
        <w:t xml:space="preserve">In the left navigation pane, select </w:t>
      </w:r>
      <w:r>
        <w:rPr>
          <w:b/>
        </w:rPr>
        <w:t>All Hosts</w:t>
      </w:r>
      <w:r>
        <w:t>.</w:t>
      </w:r>
    </w:p>
    <w:p w14:paraId="1CB526B8" w14:textId="77777777" w:rsidR="003E3686" w:rsidRDefault="003E3686" w:rsidP="00D149D9">
      <w:pPr>
        <w:pStyle w:val="ppBodyText"/>
        <w:numPr>
          <w:ilvl w:val="0"/>
          <w:numId w:val="39"/>
        </w:numPr>
      </w:pPr>
      <w:r>
        <w:t xml:space="preserve">From the ribbon navigation, click </w:t>
      </w:r>
      <w:r>
        <w:rPr>
          <w:b/>
        </w:rPr>
        <w:t xml:space="preserve">Home </w:t>
      </w:r>
      <w:r w:rsidRPr="00456510">
        <w:t>and</w:t>
      </w:r>
      <w:r>
        <w:rPr>
          <w:b/>
        </w:rPr>
        <w:t xml:space="preserve"> </w:t>
      </w:r>
      <w:r>
        <w:t xml:space="preserve">then click </w:t>
      </w:r>
      <w:r w:rsidRPr="00CC2C53">
        <w:rPr>
          <w:b/>
        </w:rPr>
        <w:t>VMs</w:t>
      </w:r>
      <w:r>
        <w:t>.</w:t>
      </w:r>
    </w:p>
    <w:p w14:paraId="6C9B191D" w14:textId="77777777" w:rsidR="003E3686" w:rsidRDefault="003E3686" w:rsidP="003E3686">
      <w:pPr>
        <w:pStyle w:val="ppBodyText"/>
        <w:numPr>
          <w:ilvl w:val="0"/>
          <w:numId w:val="0"/>
        </w:numPr>
        <w:jc w:val="center"/>
      </w:pPr>
      <w:r>
        <w:rPr>
          <w:noProof/>
          <w:lang w:bidi="ar-SA"/>
        </w:rPr>
        <w:drawing>
          <wp:inline distT="0" distB="0" distL="0" distR="0" wp14:anchorId="4C3F1113" wp14:editId="0F687F00">
            <wp:extent cx="6792399" cy="1295400"/>
            <wp:effectExtent l="0" t="0" r="889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823756" cy="1301380"/>
                    </a:xfrm>
                    <a:prstGeom prst="rect">
                      <a:avLst/>
                    </a:prstGeom>
                  </pic:spPr>
                </pic:pic>
              </a:graphicData>
            </a:graphic>
          </wp:inline>
        </w:drawing>
      </w:r>
    </w:p>
    <w:p w14:paraId="70B2A02A" w14:textId="77777777" w:rsidR="00A11976" w:rsidRDefault="00A11976" w:rsidP="003E3686">
      <w:pPr>
        <w:pStyle w:val="ppBodyText"/>
        <w:numPr>
          <w:ilvl w:val="0"/>
          <w:numId w:val="0"/>
        </w:numPr>
        <w:jc w:val="center"/>
      </w:pPr>
    </w:p>
    <w:p w14:paraId="0FB76ED6" w14:textId="77777777" w:rsidR="00A11976" w:rsidRDefault="00A11976" w:rsidP="003E3686">
      <w:pPr>
        <w:pStyle w:val="ppBodyText"/>
        <w:numPr>
          <w:ilvl w:val="0"/>
          <w:numId w:val="0"/>
        </w:numPr>
        <w:jc w:val="center"/>
      </w:pPr>
    </w:p>
    <w:p w14:paraId="0B23B9B9" w14:textId="77777777" w:rsidR="00A11976" w:rsidRDefault="00A11976" w:rsidP="003E3686">
      <w:pPr>
        <w:pStyle w:val="ppBodyText"/>
        <w:numPr>
          <w:ilvl w:val="0"/>
          <w:numId w:val="0"/>
        </w:numPr>
        <w:jc w:val="center"/>
      </w:pPr>
    </w:p>
    <w:p w14:paraId="7498A799" w14:textId="77777777" w:rsidR="00A11976" w:rsidRDefault="00A11976" w:rsidP="003E3686">
      <w:pPr>
        <w:pStyle w:val="ppBodyText"/>
        <w:numPr>
          <w:ilvl w:val="0"/>
          <w:numId w:val="0"/>
        </w:numPr>
        <w:jc w:val="center"/>
      </w:pPr>
    </w:p>
    <w:p w14:paraId="151F5730" w14:textId="1866B613" w:rsidR="003E3686" w:rsidRDefault="005619E1" w:rsidP="00D149D9">
      <w:pPr>
        <w:pStyle w:val="ppBodyText"/>
        <w:numPr>
          <w:ilvl w:val="0"/>
          <w:numId w:val="39"/>
        </w:numPr>
      </w:pPr>
      <w:r>
        <w:t>Right-click</w:t>
      </w:r>
      <w:r w:rsidR="003E3686">
        <w:t xml:space="preserve"> on </w:t>
      </w:r>
      <w:r w:rsidR="003E3686" w:rsidRPr="009D7A84">
        <w:rPr>
          <w:b/>
        </w:rPr>
        <w:t>VM01</w:t>
      </w:r>
      <w:r w:rsidR="003E3686">
        <w:t xml:space="preserve"> and choose </w:t>
      </w:r>
      <w:r w:rsidR="003E3686" w:rsidRPr="009D7A84">
        <w:rPr>
          <w:b/>
        </w:rPr>
        <w:t>Properties</w:t>
      </w:r>
      <w:r w:rsidR="003E3686">
        <w:t>.</w:t>
      </w:r>
    </w:p>
    <w:p w14:paraId="6E608468" w14:textId="77777777" w:rsidR="003E3686" w:rsidRDefault="003E3686" w:rsidP="003E3686">
      <w:pPr>
        <w:pStyle w:val="ppBodyText"/>
        <w:numPr>
          <w:ilvl w:val="0"/>
          <w:numId w:val="0"/>
        </w:numPr>
        <w:jc w:val="center"/>
      </w:pPr>
      <w:r>
        <w:rPr>
          <w:noProof/>
          <w:lang w:bidi="ar-SA"/>
        </w:rPr>
        <w:drawing>
          <wp:inline distT="0" distB="0" distL="0" distR="0" wp14:anchorId="6034EF60" wp14:editId="369376BF">
            <wp:extent cx="2374900" cy="3832691"/>
            <wp:effectExtent l="0" t="0" r="635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389909" cy="3856913"/>
                    </a:xfrm>
                    <a:prstGeom prst="rect">
                      <a:avLst/>
                    </a:prstGeom>
                  </pic:spPr>
                </pic:pic>
              </a:graphicData>
            </a:graphic>
          </wp:inline>
        </w:drawing>
      </w:r>
    </w:p>
    <w:p w14:paraId="07C47DED" w14:textId="77777777" w:rsidR="003E3686" w:rsidRDefault="003E3686" w:rsidP="00D149D9">
      <w:pPr>
        <w:pStyle w:val="ppBodyText"/>
        <w:numPr>
          <w:ilvl w:val="0"/>
          <w:numId w:val="39"/>
        </w:numPr>
      </w:pPr>
      <w:r>
        <w:t xml:space="preserve">In the </w:t>
      </w:r>
      <w:r w:rsidRPr="00B70F72">
        <w:rPr>
          <w:b/>
        </w:rPr>
        <w:t>VM01 Properties</w:t>
      </w:r>
      <w:r>
        <w:t xml:space="preserve"> window, select the </w:t>
      </w:r>
      <w:r w:rsidRPr="009D7A84">
        <w:rPr>
          <w:b/>
        </w:rPr>
        <w:t>Hardware Configuration</w:t>
      </w:r>
      <w:r>
        <w:t xml:space="preserve"> tab.</w:t>
      </w:r>
    </w:p>
    <w:p w14:paraId="181F8F31" w14:textId="77777777" w:rsidR="003E3686" w:rsidRDefault="003E3686" w:rsidP="003E3686">
      <w:pPr>
        <w:pStyle w:val="ppBodyText"/>
        <w:numPr>
          <w:ilvl w:val="0"/>
          <w:numId w:val="0"/>
        </w:numPr>
        <w:jc w:val="center"/>
      </w:pPr>
      <w:r>
        <w:rPr>
          <w:noProof/>
          <w:lang w:bidi="ar-SA"/>
        </w:rPr>
        <w:drawing>
          <wp:inline distT="0" distB="0" distL="0" distR="0" wp14:anchorId="702DF7AC" wp14:editId="656EFACF">
            <wp:extent cx="4521199" cy="339090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524111" cy="3393084"/>
                    </a:xfrm>
                    <a:prstGeom prst="rect">
                      <a:avLst/>
                    </a:prstGeom>
                  </pic:spPr>
                </pic:pic>
              </a:graphicData>
            </a:graphic>
          </wp:inline>
        </w:drawing>
      </w:r>
    </w:p>
    <w:p w14:paraId="523F5414" w14:textId="77777777" w:rsidR="00A11976" w:rsidRDefault="00A11976" w:rsidP="003E3686">
      <w:pPr>
        <w:pStyle w:val="ppBodyText"/>
        <w:numPr>
          <w:ilvl w:val="0"/>
          <w:numId w:val="0"/>
        </w:numPr>
        <w:jc w:val="center"/>
      </w:pPr>
    </w:p>
    <w:p w14:paraId="4BAE7C01" w14:textId="77777777" w:rsidR="00A11976" w:rsidRDefault="00A11976" w:rsidP="003E3686">
      <w:pPr>
        <w:pStyle w:val="ppBodyText"/>
        <w:numPr>
          <w:ilvl w:val="0"/>
          <w:numId w:val="0"/>
        </w:numPr>
        <w:jc w:val="center"/>
      </w:pPr>
    </w:p>
    <w:p w14:paraId="0DC51715" w14:textId="77777777" w:rsidR="003E3686" w:rsidRDefault="003E3686" w:rsidP="00D149D9">
      <w:pPr>
        <w:pStyle w:val="ppBodyText"/>
        <w:numPr>
          <w:ilvl w:val="0"/>
          <w:numId w:val="39"/>
        </w:numPr>
      </w:pPr>
      <w:r>
        <w:lastRenderedPageBreak/>
        <w:t xml:space="preserve">In the </w:t>
      </w:r>
      <w:r w:rsidRPr="001850F0">
        <w:rPr>
          <w:b/>
        </w:rPr>
        <w:t>Hardware Configuration</w:t>
      </w:r>
      <w:r>
        <w:t xml:space="preserve"> window, from the tabs above click on </w:t>
      </w:r>
      <w:r w:rsidRPr="009D7A84">
        <w:rPr>
          <w:b/>
        </w:rPr>
        <w:t>Network Adapter</w:t>
      </w:r>
      <w:r>
        <w:t xml:space="preserve"> and choose </w:t>
      </w:r>
      <w:r w:rsidRPr="009D7A84">
        <w:rPr>
          <w:b/>
        </w:rPr>
        <w:t>Network Adapter</w:t>
      </w:r>
      <w:r>
        <w:t>.</w:t>
      </w:r>
    </w:p>
    <w:p w14:paraId="5D1330A8" w14:textId="00BBC2E0" w:rsidR="003E3686" w:rsidRDefault="00A11976" w:rsidP="003E3686">
      <w:pPr>
        <w:pStyle w:val="ppBodyText"/>
        <w:numPr>
          <w:ilvl w:val="0"/>
          <w:numId w:val="0"/>
        </w:numPr>
        <w:jc w:val="center"/>
      </w:pPr>
      <w:r>
        <w:rPr>
          <w:noProof/>
          <w:lang w:bidi="ar-SA"/>
        </w:rPr>
        <w:drawing>
          <wp:inline distT="0" distB="0" distL="0" distR="0" wp14:anchorId="02D1D4D5" wp14:editId="5C99D772">
            <wp:extent cx="5041900" cy="3754606"/>
            <wp:effectExtent l="0" t="0" r="635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044673" cy="3756671"/>
                    </a:xfrm>
                    <a:prstGeom prst="rect">
                      <a:avLst/>
                    </a:prstGeom>
                    <a:noFill/>
                    <a:ln>
                      <a:noFill/>
                    </a:ln>
                  </pic:spPr>
                </pic:pic>
              </a:graphicData>
            </a:graphic>
          </wp:inline>
        </w:drawing>
      </w:r>
    </w:p>
    <w:p w14:paraId="443E876E" w14:textId="77777777" w:rsidR="003E3686" w:rsidRPr="001850F0" w:rsidRDefault="003E3686" w:rsidP="00D149D9">
      <w:pPr>
        <w:pStyle w:val="ppBodyText"/>
        <w:numPr>
          <w:ilvl w:val="0"/>
          <w:numId w:val="39"/>
        </w:numPr>
      </w:pPr>
      <w:r>
        <w:t xml:space="preserve">Under </w:t>
      </w:r>
      <w:proofErr w:type="gramStart"/>
      <w:r w:rsidRPr="009D7A84">
        <w:rPr>
          <w:b/>
        </w:rPr>
        <w:t>Connectivity</w:t>
      </w:r>
      <w:proofErr w:type="gramEnd"/>
      <w:r>
        <w:t xml:space="preserve"> choose </w:t>
      </w:r>
      <w:r w:rsidRPr="009D7A84">
        <w:rPr>
          <w:b/>
        </w:rPr>
        <w:t>Connected to a VM network:</w:t>
      </w:r>
      <w:r>
        <w:rPr>
          <w:b/>
        </w:rPr>
        <w:t xml:space="preserve"> </w:t>
      </w:r>
      <w:r w:rsidRPr="009D7A84">
        <w:t>then</w:t>
      </w:r>
      <w:r>
        <w:rPr>
          <w:b/>
        </w:rPr>
        <w:t xml:space="preserve"> Browse…</w:t>
      </w:r>
    </w:p>
    <w:p w14:paraId="2DDE5E1B" w14:textId="45DD7D34" w:rsidR="003E3686" w:rsidRDefault="00A11976" w:rsidP="003E3686">
      <w:pPr>
        <w:pStyle w:val="ppBodyText"/>
        <w:numPr>
          <w:ilvl w:val="0"/>
          <w:numId w:val="0"/>
        </w:numPr>
        <w:jc w:val="center"/>
      </w:pPr>
      <w:r>
        <w:rPr>
          <w:noProof/>
          <w:lang w:bidi="ar-SA"/>
        </w:rPr>
        <w:drawing>
          <wp:inline distT="0" distB="0" distL="0" distR="0" wp14:anchorId="01856549" wp14:editId="0BFDA60D">
            <wp:extent cx="5018227" cy="373380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024330" cy="3738341"/>
                    </a:xfrm>
                    <a:prstGeom prst="rect">
                      <a:avLst/>
                    </a:prstGeom>
                    <a:noFill/>
                    <a:ln>
                      <a:noFill/>
                    </a:ln>
                  </pic:spPr>
                </pic:pic>
              </a:graphicData>
            </a:graphic>
          </wp:inline>
        </w:drawing>
      </w:r>
    </w:p>
    <w:p w14:paraId="14EB1E09" w14:textId="77777777" w:rsidR="00A11976" w:rsidRPr="009D7A84" w:rsidRDefault="00A11976" w:rsidP="003E3686">
      <w:pPr>
        <w:pStyle w:val="ppBodyText"/>
        <w:numPr>
          <w:ilvl w:val="0"/>
          <w:numId w:val="0"/>
        </w:numPr>
        <w:jc w:val="center"/>
      </w:pPr>
    </w:p>
    <w:p w14:paraId="46CCEECD" w14:textId="77777777" w:rsidR="003E3686" w:rsidRPr="001850F0" w:rsidRDefault="003E3686" w:rsidP="00D149D9">
      <w:pPr>
        <w:pStyle w:val="ppBodyText"/>
        <w:numPr>
          <w:ilvl w:val="0"/>
          <w:numId w:val="39"/>
        </w:numPr>
      </w:pPr>
      <w:r w:rsidRPr="009D7A84">
        <w:lastRenderedPageBreak/>
        <w:t>In the</w:t>
      </w:r>
      <w:r>
        <w:rPr>
          <w:b/>
        </w:rPr>
        <w:t xml:space="preserve"> Select a VM Network </w:t>
      </w:r>
      <w:r w:rsidRPr="001850F0">
        <w:t>window,</w:t>
      </w:r>
      <w:r>
        <w:rPr>
          <w:b/>
        </w:rPr>
        <w:t xml:space="preserve"> </w:t>
      </w:r>
      <w:r>
        <w:t xml:space="preserve">select </w:t>
      </w:r>
      <w:r>
        <w:rPr>
          <w:b/>
        </w:rPr>
        <w:t xml:space="preserve">DEV VM NETWORK </w:t>
      </w:r>
      <w:r w:rsidRPr="001850F0">
        <w:t>and click</w:t>
      </w:r>
      <w:r>
        <w:rPr>
          <w:b/>
        </w:rPr>
        <w:t xml:space="preserve"> OK.</w:t>
      </w:r>
    </w:p>
    <w:p w14:paraId="3EF202C4" w14:textId="77777777" w:rsidR="003E3686" w:rsidRPr="009D7A84" w:rsidRDefault="003E3686" w:rsidP="003E3686">
      <w:pPr>
        <w:pStyle w:val="ppBodyText"/>
        <w:numPr>
          <w:ilvl w:val="0"/>
          <w:numId w:val="0"/>
        </w:numPr>
        <w:ind w:left="360"/>
        <w:jc w:val="center"/>
      </w:pPr>
      <w:r>
        <w:rPr>
          <w:noProof/>
          <w:lang w:bidi="ar-SA"/>
        </w:rPr>
        <w:drawing>
          <wp:inline distT="0" distB="0" distL="0" distR="0" wp14:anchorId="37ACB102" wp14:editId="0D55EAD0">
            <wp:extent cx="3757131" cy="17780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766959" cy="1782651"/>
                    </a:xfrm>
                    <a:prstGeom prst="rect">
                      <a:avLst/>
                    </a:prstGeom>
                  </pic:spPr>
                </pic:pic>
              </a:graphicData>
            </a:graphic>
          </wp:inline>
        </w:drawing>
      </w:r>
    </w:p>
    <w:p w14:paraId="6561004D" w14:textId="77777777" w:rsidR="003E3686" w:rsidRDefault="003E3686" w:rsidP="00D149D9">
      <w:pPr>
        <w:pStyle w:val="ppBodyText"/>
        <w:numPr>
          <w:ilvl w:val="0"/>
          <w:numId w:val="39"/>
        </w:numPr>
      </w:pPr>
      <w:r>
        <w:t xml:space="preserve">Back in the VM01 Properties window, under </w:t>
      </w:r>
      <w:r w:rsidRPr="009D7A84">
        <w:rPr>
          <w:b/>
        </w:rPr>
        <w:t>Virtual Switch</w:t>
      </w:r>
      <w:r>
        <w:rPr>
          <w:b/>
        </w:rPr>
        <w:t>,</w:t>
      </w:r>
      <w:r>
        <w:t xml:space="preserve"> where </w:t>
      </w:r>
      <w:r w:rsidRPr="009D7A84">
        <w:rPr>
          <w:b/>
        </w:rPr>
        <w:t>Logical switch</w:t>
      </w:r>
      <w:r>
        <w:t xml:space="preserve"> </w:t>
      </w:r>
      <w:proofErr w:type="gramStart"/>
      <w:r>
        <w:t>is selected</w:t>
      </w:r>
      <w:proofErr w:type="gramEnd"/>
      <w:r>
        <w:t xml:space="preserve">, use the pull down for </w:t>
      </w:r>
      <w:r w:rsidRPr="009D7A84">
        <w:rPr>
          <w:b/>
        </w:rPr>
        <w:t>Classification:</w:t>
      </w:r>
      <w:r>
        <w:t xml:space="preserve"> and choose </w:t>
      </w:r>
      <w:r w:rsidRPr="009D7A84">
        <w:rPr>
          <w:b/>
        </w:rPr>
        <w:t>BACKEND PORT</w:t>
      </w:r>
      <w:r>
        <w:t xml:space="preserve"> and </w:t>
      </w:r>
      <w:r w:rsidRPr="001850F0">
        <w:t xml:space="preserve">click </w:t>
      </w:r>
      <w:r w:rsidRPr="001850F0">
        <w:rPr>
          <w:b/>
        </w:rPr>
        <w:t>OK</w:t>
      </w:r>
      <w:r>
        <w:t>.</w:t>
      </w:r>
    </w:p>
    <w:p w14:paraId="555587C7" w14:textId="77777777" w:rsidR="003E3686" w:rsidRDefault="003E3686" w:rsidP="003E3686">
      <w:pPr>
        <w:pStyle w:val="ppBodyText"/>
        <w:numPr>
          <w:ilvl w:val="0"/>
          <w:numId w:val="0"/>
        </w:numPr>
        <w:jc w:val="center"/>
      </w:pPr>
      <w:r>
        <w:rPr>
          <w:noProof/>
          <w:lang w:bidi="ar-SA"/>
        </w:rPr>
        <w:drawing>
          <wp:inline distT="0" distB="0" distL="0" distR="0" wp14:anchorId="257582FF" wp14:editId="5D718D0C">
            <wp:extent cx="3767868" cy="1079500"/>
            <wp:effectExtent l="0" t="0" r="4445" b="635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784388" cy="1084233"/>
                    </a:xfrm>
                    <a:prstGeom prst="rect">
                      <a:avLst/>
                    </a:prstGeom>
                  </pic:spPr>
                </pic:pic>
              </a:graphicData>
            </a:graphic>
          </wp:inline>
        </w:drawing>
      </w:r>
    </w:p>
    <w:p w14:paraId="6A590FFD" w14:textId="6D2C0065" w:rsidR="003E3686" w:rsidRDefault="003E3686" w:rsidP="00D149D9">
      <w:pPr>
        <w:pStyle w:val="ppBodyText"/>
        <w:numPr>
          <w:ilvl w:val="0"/>
          <w:numId w:val="39"/>
        </w:numPr>
      </w:pPr>
      <w:r w:rsidRPr="00C56360">
        <w:rPr>
          <w:b/>
        </w:rPr>
        <w:t xml:space="preserve">Repeat </w:t>
      </w:r>
      <w:r w:rsidR="00C56360" w:rsidRPr="00C56360">
        <w:rPr>
          <w:b/>
        </w:rPr>
        <w:t xml:space="preserve">Steps 4 through </w:t>
      </w:r>
      <w:proofErr w:type="gramStart"/>
      <w:r w:rsidR="00C56360" w:rsidRPr="00C56360">
        <w:rPr>
          <w:b/>
        </w:rPr>
        <w:t>9</w:t>
      </w:r>
      <w:proofErr w:type="gramEnd"/>
      <w:r>
        <w:t xml:space="preserve"> for </w:t>
      </w:r>
      <w:r w:rsidRPr="001850F0">
        <w:rPr>
          <w:b/>
        </w:rPr>
        <w:t>VM02</w:t>
      </w:r>
      <w:r>
        <w:t xml:space="preserve">, with the following information, then click </w:t>
      </w:r>
      <w:r w:rsidRPr="002D3815">
        <w:rPr>
          <w:b/>
        </w:rPr>
        <w:t>OK</w:t>
      </w:r>
      <w:r>
        <w:t>.</w:t>
      </w:r>
    </w:p>
    <w:p w14:paraId="75C74CA0" w14:textId="77777777" w:rsidR="003E3686" w:rsidRDefault="003E3686" w:rsidP="00D149D9">
      <w:pPr>
        <w:pStyle w:val="ppBodyText"/>
        <w:numPr>
          <w:ilvl w:val="0"/>
          <w:numId w:val="23"/>
        </w:numPr>
        <w:rPr>
          <w:b/>
        </w:rPr>
      </w:pPr>
      <w:r>
        <w:rPr>
          <w:b/>
        </w:rPr>
        <w:t>Connected to VM</w:t>
      </w:r>
      <w:r w:rsidRPr="000D3A3C">
        <w:rPr>
          <w:b/>
        </w:rPr>
        <w:t xml:space="preserve"> Network: </w:t>
      </w:r>
      <w:r>
        <w:rPr>
          <w:b/>
        </w:rPr>
        <w:t>TEST VM NETWORK</w:t>
      </w:r>
    </w:p>
    <w:p w14:paraId="79D38FA8" w14:textId="77777777" w:rsidR="003E3686" w:rsidRDefault="003E3686" w:rsidP="00D149D9">
      <w:pPr>
        <w:pStyle w:val="ppBodyText"/>
        <w:numPr>
          <w:ilvl w:val="0"/>
          <w:numId w:val="23"/>
        </w:numPr>
        <w:rPr>
          <w:b/>
        </w:rPr>
      </w:pPr>
      <w:r>
        <w:rPr>
          <w:b/>
        </w:rPr>
        <w:t>VM Subnet: TEST LAN</w:t>
      </w:r>
    </w:p>
    <w:p w14:paraId="443B11D9" w14:textId="77777777" w:rsidR="003E3686" w:rsidRDefault="003E3686" w:rsidP="00D149D9">
      <w:pPr>
        <w:pStyle w:val="ppBodyText"/>
        <w:numPr>
          <w:ilvl w:val="0"/>
          <w:numId w:val="23"/>
        </w:numPr>
        <w:rPr>
          <w:b/>
        </w:rPr>
      </w:pPr>
      <w:r>
        <w:rPr>
          <w:b/>
        </w:rPr>
        <w:t>Logical Switch: BACKEND SWITCH</w:t>
      </w:r>
    </w:p>
    <w:p w14:paraId="29288860" w14:textId="77777777" w:rsidR="003E3686" w:rsidRPr="002D3815" w:rsidRDefault="003E3686" w:rsidP="00D149D9">
      <w:pPr>
        <w:pStyle w:val="ppBodyText"/>
        <w:numPr>
          <w:ilvl w:val="0"/>
          <w:numId w:val="23"/>
        </w:numPr>
        <w:rPr>
          <w:b/>
        </w:rPr>
      </w:pPr>
      <w:r>
        <w:rPr>
          <w:b/>
        </w:rPr>
        <w:t>Classification: BACKEND PORT</w:t>
      </w:r>
    </w:p>
    <w:p w14:paraId="196894F5" w14:textId="77777777" w:rsidR="003E3686" w:rsidRDefault="003E3686" w:rsidP="003E3686">
      <w:pPr>
        <w:ind w:left="720" w:hanging="360"/>
      </w:pPr>
    </w:p>
    <w:p w14:paraId="66DB2C0E" w14:textId="0136008A" w:rsidR="00F41F02" w:rsidRDefault="00F41F02" w:rsidP="00F41F02">
      <w:pPr>
        <w:ind w:left="720" w:hanging="360"/>
        <w:jc w:val="center"/>
      </w:pPr>
      <w:r>
        <w:t>------------------------------------------------------------END OF LAB 10------------------------------------------------------------</w:t>
      </w:r>
    </w:p>
    <w:p w14:paraId="35D319EA" w14:textId="77777777" w:rsidR="00F41F02" w:rsidRPr="003E3686" w:rsidRDefault="00F41F02" w:rsidP="003E3686">
      <w:pPr>
        <w:ind w:left="720" w:hanging="360"/>
      </w:pPr>
    </w:p>
    <w:p w14:paraId="2D3EB65F" w14:textId="77777777" w:rsidR="009017B1" w:rsidRDefault="009017B1">
      <w:pPr>
        <w:rPr>
          <w:rFonts w:asciiTheme="majorHAnsi" w:eastAsiaTheme="majorEastAsia" w:hAnsiTheme="majorHAnsi" w:cstheme="majorBidi"/>
          <w:color w:val="17365D" w:themeColor="text2" w:themeShade="BF"/>
          <w:spacing w:val="5"/>
          <w:kern w:val="28"/>
          <w:sz w:val="48"/>
          <w:szCs w:val="48"/>
        </w:rPr>
      </w:pPr>
      <w:bookmarkStart w:id="79" w:name="_Toc364437116"/>
      <w:r>
        <w:rPr>
          <w:sz w:val="48"/>
          <w:szCs w:val="48"/>
        </w:rPr>
        <w:br w:type="page"/>
      </w:r>
    </w:p>
    <w:bookmarkStart w:id="80" w:name="_Toc366171517" w:displacedByCustomXml="next"/>
    <w:sdt>
      <w:sdtPr>
        <w:rPr>
          <w:b/>
          <w:sz w:val="54"/>
          <w:szCs w:val="56"/>
        </w:rPr>
        <w:alias w:val="Topic"/>
        <w:tag w:val="9b28405c-4706-4849-b895-81eddc365c6a"/>
        <w:id w:val="1993215397"/>
        <w:placeholder>
          <w:docPart w:val="A760B7A5947147148A38655792989334"/>
        </w:placeholder>
        <w:text/>
      </w:sdtPr>
      <w:sdtEndPr/>
      <w:sdtContent>
        <w:p w14:paraId="5A5D48F8" w14:textId="7F44FF19" w:rsidR="00D471F5" w:rsidRPr="00FE368F" w:rsidRDefault="00D471F5" w:rsidP="00D471F5">
          <w:pPr>
            <w:pStyle w:val="ppTopic"/>
            <w:rPr>
              <w:rFonts w:asciiTheme="minorHAnsi" w:eastAsiaTheme="minorHAnsi" w:hAnsiTheme="minorHAnsi" w:cstheme="minorBidi"/>
              <w:b/>
              <w:color w:val="auto"/>
              <w:spacing w:val="0"/>
              <w:kern w:val="0"/>
              <w:sz w:val="54"/>
              <w:szCs w:val="56"/>
            </w:rPr>
          </w:pPr>
          <w:r w:rsidRPr="00FE368F">
            <w:rPr>
              <w:b/>
              <w:sz w:val="54"/>
              <w:szCs w:val="56"/>
            </w:rPr>
            <w:t xml:space="preserve">Lab 11: Create VMs &amp; Templates </w:t>
          </w:r>
          <w:r w:rsidR="00FE368F" w:rsidRPr="00FE368F">
            <w:rPr>
              <w:b/>
              <w:sz w:val="54"/>
              <w:szCs w:val="56"/>
            </w:rPr>
            <w:t>with</w:t>
          </w:r>
          <w:r w:rsidRPr="00FE368F">
            <w:rPr>
              <w:b/>
              <w:sz w:val="54"/>
              <w:szCs w:val="56"/>
            </w:rPr>
            <w:t xml:space="preserve"> VMM</w:t>
          </w:r>
        </w:p>
      </w:sdtContent>
    </w:sdt>
    <w:bookmarkEnd w:id="80" w:displacedByCustomXml="prev"/>
    <w:bookmarkStart w:id="81" w:name="_Toc366171518"/>
    <w:p w14:paraId="6177C0E3" w14:textId="3AE74738" w:rsidR="000827DF" w:rsidRPr="00987C60" w:rsidRDefault="00A670E4" w:rsidP="00D471F5">
      <w:pPr>
        <w:pStyle w:val="ppTopic"/>
        <w:rPr>
          <w:sz w:val="48"/>
          <w:szCs w:val="48"/>
        </w:rPr>
      </w:pPr>
      <w:sdt>
        <w:sdtPr>
          <w:rPr>
            <w:sz w:val="48"/>
            <w:szCs w:val="48"/>
          </w:rPr>
          <w:alias w:val="Topic"/>
          <w:tag w:val="9b28405c-4706-4849-b895-81eddc365c6a"/>
          <w:id w:val="1490372590"/>
          <w:placeholder>
            <w:docPart w:val="EEA216540E3940E095A8648FD2BEB1E2"/>
          </w:placeholder>
          <w:text/>
        </w:sdtPr>
        <w:sdtEndPr/>
        <w:sdtContent>
          <w:r w:rsidR="008319AB">
            <w:rPr>
              <w:sz w:val="48"/>
              <w:szCs w:val="48"/>
            </w:rPr>
            <w:t>Exercise 11.1: Create</w:t>
          </w:r>
          <w:r w:rsidR="00DE07A4">
            <w:rPr>
              <w:sz w:val="48"/>
              <w:szCs w:val="48"/>
            </w:rPr>
            <w:t xml:space="preserve"> a Virtual Machine</w:t>
          </w:r>
        </w:sdtContent>
      </w:sdt>
      <w:bookmarkEnd w:id="79"/>
      <w:bookmarkEnd w:id="81"/>
    </w:p>
    <w:p w14:paraId="4A2FBE00" w14:textId="647DCDAD" w:rsidR="000827DF" w:rsidRDefault="001C0D58" w:rsidP="000827DF">
      <w:pPr>
        <w:pStyle w:val="ppBodyText"/>
        <w:numPr>
          <w:ilvl w:val="0"/>
          <w:numId w:val="1"/>
        </w:numPr>
        <w:rPr>
          <w:b/>
        </w:rPr>
      </w:pPr>
      <w:r>
        <w:rPr>
          <w:b/>
        </w:rPr>
        <w:t xml:space="preserve">In this </w:t>
      </w:r>
      <w:r w:rsidR="006A49D6">
        <w:rPr>
          <w:b/>
        </w:rPr>
        <w:t>exercise,</w:t>
      </w:r>
      <w:r w:rsidR="002B6CA6">
        <w:rPr>
          <w:b/>
        </w:rPr>
        <w:t xml:space="preserve"> a virtual machine </w:t>
      </w:r>
      <w:proofErr w:type="gramStart"/>
      <w:r w:rsidR="002B6CA6">
        <w:rPr>
          <w:b/>
        </w:rPr>
        <w:t>will be created</w:t>
      </w:r>
      <w:proofErr w:type="gramEnd"/>
      <w:r w:rsidR="000827DF">
        <w:rPr>
          <w:b/>
        </w:rPr>
        <w:t xml:space="preserve">.  It will utilize the Logical Switch and Logical Networks that </w:t>
      </w:r>
      <w:proofErr w:type="gramStart"/>
      <w:r w:rsidR="000827DF">
        <w:rPr>
          <w:b/>
        </w:rPr>
        <w:t>were created</w:t>
      </w:r>
      <w:proofErr w:type="gramEnd"/>
      <w:r w:rsidR="000827DF">
        <w:rPr>
          <w:b/>
        </w:rPr>
        <w:t xml:space="preserve"> in the previous exercises.</w:t>
      </w:r>
    </w:p>
    <w:p w14:paraId="2498D14E" w14:textId="5892A020" w:rsidR="000827DF" w:rsidRPr="000D3A3C" w:rsidRDefault="00EA038B" w:rsidP="000827DF">
      <w:pPr>
        <w:pStyle w:val="ppBodyText"/>
        <w:numPr>
          <w:ilvl w:val="0"/>
          <w:numId w:val="1"/>
        </w:numPr>
        <w:rPr>
          <w:b/>
        </w:rPr>
      </w:pPr>
      <w:r>
        <w:rPr>
          <w:b/>
        </w:rPr>
        <w:t>Estimated time to complete</w:t>
      </w:r>
      <w:r w:rsidR="000827DF">
        <w:rPr>
          <w:b/>
        </w:rPr>
        <w:t xml:space="preserve">: </w:t>
      </w:r>
      <w:r w:rsidR="00051DC7">
        <w:rPr>
          <w:b/>
        </w:rPr>
        <w:t xml:space="preserve">7 </w:t>
      </w:r>
      <w:r w:rsidR="000827DF">
        <w:rPr>
          <w:b/>
        </w:rPr>
        <w:t>minutes</w:t>
      </w:r>
    </w:p>
    <w:p w14:paraId="15A265DF" w14:textId="77777777" w:rsidR="000827DF" w:rsidRPr="00C023CD" w:rsidRDefault="000827DF" w:rsidP="000827DF">
      <w:pPr>
        <w:rPr>
          <w:b/>
          <w:i/>
        </w:rPr>
      </w:pPr>
      <w:r>
        <w:rPr>
          <w:noProof/>
        </w:rPr>
        <w:drawing>
          <wp:inline distT="0" distB="0" distL="0" distR="0" wp14:anchorId="50CBA064" wp14:editId="2ED4FB7D">
            <wp:extent cx="612140" cy="771525"/>
            <wp:effectExtent l="0" t="0" r="0" b="0"/>
            <wp:docPr id="634" name="Picture 634"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46996E55" w14:textId="77777777" w:rsidR="00230368" w:rsidRDefault="00230368" w:rsidP="00D149D9">
      <w:pPr>
        <w:pStyle w:val="ListParagraph"/>
        <w:numPr>
          <w:ilvl w:val="0"/>
          <w:numId w:val="40"/>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60E85F32" w14:textId="056AC74C" w:rsidR="000827DF" w:rsidRDefault="00230368" w:rsidP="00230368">
      <w:pPr>
        <w:pStyle w:val="00-ScreenShot"/>
      </w:pPr>
      <w:r>
        <w:drawing>
          <wp:inline distT="0" distB="0" distL="0" distR="0" wp14:anchorId="0514EFA7" wp14:editId="0F3A7C23">
            <wp:extent cx="638175" cy="1190625"/>
            <wp:effectExtent l="0" t="0" r="9525" b="952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4D98F647" w14:textId="711B0827" w:rsidR="000827DF" w:rsidRDefault="000827DF" w:rsidP="00D149D9">
      <w:pPr>
        <w:pStyle w:val="ListParagraph"/>
        <w:numPr>
          <w:ilvl w:val="0"/>
          <w:numId w:val="40"/>
        </w:numPr>
        <w:spacing w:line="259" w:lineRule="auto"/>
      </w:pPr>
      <w:r>
        <w:t xml:space="preserve">Select the </w:t>
      </w:r>
      <w:r w:rsidRPr="00230368">
        <w:rPr>
          <w:b/>
        </w:rPr>
        <w:t>VMs and Services</w:t>
      </w:r>
      <w:r>
        <w:t xml:space="preserve"> workspace.</w:t>
      </w:r>
    </w:p>
    <w:p w14:paraId="002CD7F7" w14:textId="77777777" w:rsidR="000827DF" w:rsidRDefault="000827DF" w:rsidP="00230368">
      <w:pPr>
        <w:spacing w:line="259" w:lineRule="auto"/>
        <w:ind w:left="360"/>
        <w:jc w:val="center"/>
      </w:pPr>
      <w:r>
        <w:rPr>
          <w:noProof/>
        </w:rPr>
        <w:drawing>
          <wp:inline distT="0" distB="0" distL="0" distR="0" wp14:anchorId="6DE4DD1D" wp14:editId="54F55DB4">
            <wp:extent cx="1638300" cy="1569629"/>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648700" cy="1579593"/>
                    </a:xfrm>
                    <a:prstGeom prst="rect">
                      <a:avLst/>
                    </a:prstGeom>
                  </pic:spPr>
                </pic:pic>
              </a:graphicData>
            </a:graphic>
          </wp:inline>
        </w:drawing>
      </w:r>
    </w:p>
    <w:p w14:paraId="5365CDDC" w14:textId="77777777" w:rsidR="000827DF" w:rsidRDefault="000827DF" w:rsidP="00D149D9">
      <w:pPr>
        <w:pStyle w:val="ListParagraph"/>
        <w:numPr>
          <w:ilvl w:val="0"/>
          <w:numId w:val="40"/>
        </w:numPr>
        <w:spacing w:after="200"/>
      </w:pPr>
      <w:r>
        <w:t xml:space="preserve">On the navigation ribbon, click </w:t>
      </w:r>
      <w:r w:rsidRPr="00895323">
        <w:rPr>
          <w:b/>
        </w:rPr>
        <w:t>Create Virtual Machine</w:t>
      </w:r>
      <w:r>
        <w:t xml:space="preserve"> from the ribbon menu and then click </w:t>
      </w:r>
      <w:r w:rsidRPr="00895323">
        <w:rPr>
          <w:b/>
        </w:rPr>
        <w:t>Create Virtual Machine</w:t>
      </w:r>
      <w:r>
        <w:t>.</w:t>
      </w:r>
    </w:p>
    <w:p w14:paraId="0397546F" w14:textId="77777777" w:rsidR="000827DF" w:rsidRDefault="000827DF" w:rsidP="000827DF">
      <w:pPr>
        <w:pStyle w:val="00-ScreenShot"/>
      </w:pPr>
      <w:r>
        <w:t xml:space="preserve"> </w:t>
      </w:r>
      <w:r>
        <w:drawing>
          <wp:inline distT="0" distB="0" distL="0" distR="0" wp14:anchorId="24CB53B8" wp14:editId="56B16771">
            <wp:extent cx="2262908" cy="1320800"/>
            <wp:effectExtent l="0" t="0" r="444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2278451" cy="1329872"/>
                    </a:xfrm>
                    <a:prstGeom prst="rect">
                      <a:avLst/>
                    </a:prstGeom>
                  </pic:spPr>
                </pic:pic>
              </a:graphicData>
            </a:graphic>
          </wp:inline>
        </w:drawing>
      </w:r>
    </w:p>
    <w:p w14:paraId="6418A226" w14:textId="77777777" w:rsidR="00A11976" w:rsidRDefault="00A11976" w:rsidP="000827DF">
      <w:pPr>
        <w:pStyle w:val="00-ScreenShot"/>
      </w:pPr>
    </w:p>
    <w:p w14:paraId="5F8ECA37" w14:textId="77777777" w:rsidR="000827DF" w:rsidRDefault="000827DF" w:rsidP="00D149D9">
      <w:pPr>
        <w:numPr>
          <w:ilvl w:val="0"/>
          <w:numId w:val="40"/>
        </w:numPr>
      </w:pPr>
      <w:r>
        <w:lastRenderedPageBreak/>
        <w:t xml:space="preserve">On the </w:t>
      </w:r>
      <w:r>
        <w:rPr>
          <w:b/>
        </w:rPr>
        <w:t>Select Source</w:t>
      </w:r>
      <w:r>
        <w:t xml:space="preserve"> page, select </w:t>
      </w:r>
      <w:proofErr w:type="gramStart"/>
      <w:r>
        <w:rPr>
          <w:b/>
        </w:rPr>
        <w:t>Create</w:t>
      </w:r>
      <w:proofErr w:type="gramEnd"/>
      <w:r>
        <w:rPr>
          <w:b/>
        </w:rPr>
        <w:t xml:space="preserve"> the new virtual machine with a blank virtual hard disk</w:t>
      </w:r>
      <w:r>
        <w:t xml:space="preserve"> and click </w:t>
      </w:r>
      <w:r>
        <w:rPr>
          <w:b/>
        </w:rPr>
        <w:t>Next</w:t>
      </w:r>
      <w:r>
        <w:t>.</w:t>
      </w:r>
    </w:p>
    <w:p w14:paraId="03F07A0C" w14:textId="77777777" w:rsidR="000827DF" w:rsidRDefault="000827DF" w:rsidP="000827DF">
      <w:pPr>
        <w:pStyle w:val="00-ScreenShot"/>
      </w:pPr>
      <w:r>
        <w:drawing>
          <wp:inline distT="0" distB="0" distL="0" distR="0" wp14:anchorId="62E6C14E" wp14:editId="217DD54A">
            <wp:extent cx="4292600" cy="3709522"/>
            <wp:effectExtent l="0" t="0" r="0" b="571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296111" cy="3712556"/>
                    </a:xfrm>
                    <a:prstGeom prst="rect">
                      <a:avLst/>
                    </a:prstGeom>
                  </pic:spPr>
                </pic:pic>
              </a:graphicData>
            </a:graphic>
          </wp:inline>
        </w:drawing>
      </w:r>
    </w:p>
    <w:p w14:paraId="3B86DE93" w14:textId="77777777" w:rsidR="000827DF" w:rsidRDefault="000827DF" w:rsidP="00D149D9">
      <w:pPr>
        <w:numPr>
          <w:ilvl w:val="0"/>
          <w:numId w:val="40"/>
        </w:numPr>
      </w:pPr>
      <w:r>
        <w:t xml:space="preserve">On the </w:t>
      </w:r>
      <w:r>
        <w:rPr>
          <w:b/>
        </w:rPr>
        <w:t>Specify Virtual Machine Identity</w:t>
      </w:r>
      <w:r>
        <w:t xml:space="preserve"> page, Type </w:t>
      </w:r>
      <w:r>
        <w:rPr>
          <w:b/>
        </w:rPr>
        <w:t>VM04</w:t>
      </w:r>
      <w:r>
        <w:t xml:space="preserve"> in the </w:t>
      </w:r>
      <w:r>
        <w:rPr>
          <w:b/>
        </w:rPr>
        <w:t>Virtual Machine Name</w:t>
      </w:r>
      <w:r>
        <w:t xml:space="preserve"> field and click </w:t>
      </w:r>
      <w:proofErr w:type="gramStart"/>
      <w:r>
        <w:rPr>
          <w:b/>
        </w:rPr>
        <w:t>Next</w:t>
      </w:r>
      <w:proofErr w:type="gramEnd"/>
      <w:r>
        <w:t xml:space="preserve">. </w:t>
      </w:r>
    </w:p>
    <w:p w14:paraId="40157A6E" w14:textId="77777777" w:rsidR="000827DF" w:rsidRDefault="000827DF" w:rsidP="000827DF">
      <w:pPr>
        <w:pStyle w:val="00-ScreenShot"/>
      </w:pPr>
      <w:r>
        <w:drawing>
          <wp:inline distT="0" distB="0" distL="0" distR="0" wp14:anchorId="1DA3A2C6" wp14:editId="29A85116">
            <wp:extent cx="5208422" cy="531997"/>
            <wp:effectExtent l="0" t="0" r="0" b="190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extLst>
                        <a:ext uri="{28A0092B-C50C-407E-A947-70E740481C1C}">
                          <a14:useLocalDpi xmlns:a14="http://schemas.microsoft.com/office/drawing/2010/main" val="0"/>
                        </a:ext>
                      </a:extLst>
                    </a:blip>
                    <a:stretch>
                      <a:fillRect/>
                    </a:stretch>
                  </pic:blipFill>
                  <pic:spPr>
                    <a:xfrm>
                      <a:off x="0" y="0"/>
                      <a:ext cx="5242750" cy="535503"/>
                    </a:xfrm>
                    <a:prstGeom prst="rect">
                      <a:avLst/>
                    </a:prstGeom>
                  </pic:spPr>
                </pic:pic>
              </a:graphicData>
            </a:graphic>
          </wp:inline>
        </w:drawing>
      </w:r>
      <w:r>
        <w:t xml:space="preserve"> </w:t>
      </w:r>
    </w:p>
    <w:p w14:paraId="13069D50" w14:textId="77777777" w:rsidR="000827DF" w:rsidRPr="00AC20CC" w:rsidRDefault="000827DF" w:rsidP="00D149D9">
      <w:pPr>
        <w:numPr>
          <w:ilvl w:val="0"/>
          <w:numId w:val="40"/>
        </w:numPr>
      </w:pPr>
      <w:r>
        <w:t xml:space="preserve">On the </w:t>
      </w:r>
      <w:r>
        <w:rPr>
          <w:b/>
        </w:rPr>
        <w:t>Configure Hardware</w:t>
      </w:r>
      <w:r>
        <w:t xml:space="preserve"> page, select </w:t>
      </w:r>
      <w:r>
        <w:rPr>
          <w:b/>
        </w:rPr>
        <w:t xml:space="preserve">Memory </w:t>
      </w:r>
      <w:r w:rsidRPr="00BA4B3E">
        <w:t>under</w:t>
      </w:r>
      <w:r>
        <w:rPr>
          <w:b/>
        </w:rPr>
        <w:t xml:space="preserve"> </w:t>
      </w:r>
      <w:r w:rsidRPr="00BA4B3E">
        <w:rPr>
          <w:b/>
        </w:rPr>
        <w:t>General</w:t>
      </w:r>
      <w:r>
        <w:rPr>
          <w:b/>
        </w:rPr>
        <w:t xml:space="preserve"> </w:t>
      </w:r>
      <w:r w:rsidRPr="00BA4B3E">
        <w:t>in</w:t>
      </w:r>
      <w:r>
        <w:rPr>
          <w:b/>
        </w:rPr>
        <w:t xml:space="preserve"> </w:t>
      </w:r>
      <w:r w:rsidRPr="00BA4B3E">
        <w:t>the</w:t>
      </w:r>
      <w:r>
        <w:rPr>
          <w:b/>
        </w:rPr>
        <w:t xml:space="preserve"> </w:t>
      </w:r>
      <w:r w:rsidRPr="00BA4B3E">
        <w:t>navigation</w:t>
      </w:r>
      <w:r>
        <w:rPr>
          <w:b/>
        </w:rPr>
        <w:t xml:space="preserve"> </w:t>
      </w:r>
      <w:r w:rsidRPr="00BA4B3E">
        <w:t>tree</w:t>
      </w:r>
      <w:r>
        <w:rPr>
          <w:b/>
        </w:rPr>
        <w:t xml:space="preserve">. </w:t>
      </w:r>
      <w:r w:rsidRPr="00BA4B3E">
        <w:t>In</w:t>
      </w:r>
      <w:r>
        <w:rPr>
          <w:b/>
        </w:rPr>
        <w:t xml:space="preserve"> </w:t>
      </w:r>
      <w:r w:rsidRPr="00BA4B3E">
        <w:t>the</w:t>
      </w:r>
      <w:r>
        <w:rPr>
          <w:b/>
        </w:rPr>
        <w:t xml:space="preserve"> </w:t>
      </w:r>
      <w:r w:rsidRPr="00BA4B3E">
        <w:t>details</w:t>
      </w:r>
      <w:r>
        <w:t xml:space="preserve"> pane, select the </w:t>
      </w:r>
      <w:r>
        <w:rPr>
          <w:b/>
        </w:rPr>
        <w:t>Dynamic</w:t>
      </w:r>
      <w:r>
        <w:t xml:space="preserve"> radio button and type </w:t>
      </w:r>
      <w:r w:rsidRPr="00AC20CC">
        <w:rPr>
          <w:b/>
        </w:rPr>
        <w:t>128</w:t>
      </w:r>
      <w:r>
        <w:t xml:space="preserve"> for </w:t>
      </w:r>
      <w:r>
        <w:rPr>
          <w:b/>
        </w:rPr>
        <w:t>Startup Memory,</w:t>
      </w:r>
      <w:r>
        <w:t xml:space="preserve"> </w:t>
      </w:r>
      <w:r>
        <w:rPr>
          <w:b/>
        </w:rPr>
        <w:t>64</w:t>
      </w:r>
      <w:r>
        <w:t xml:space="preserve"> in the </w:t>
      </w:r>
      <w:r>
        <w:rPr>
          <w:b/>
        </w:rPr>
        <w:t>Minimum memory</w:t>
      </w:r>
      <w:r>
        <w:t xml:space="preserve"> field and </w:t>
      </w:r>
      <w:r w:rsidRPr="00AC20CC">
        <w:rPr>
          <w:b/>
        </w:rPr>
        <w:t>192</w:t>
      </w:r>
      <w:r>
        <w:t xml:space="preserve"> for </w:t>
      </w:r>
      <w:r>
        <w:rPr>
          <w:b/>
        </w:rPr>
        <w:t>Maximum memory.</w:t>
      </w:r>
    </w:p>
    <w:p w14:paraId="7FCDC73F" w14:textId="77777777" w:rsidR="000827DF" w:rsidRDefault="000827DF" w:rsidP="000827DF">
      <w:pPr>
        <w:pStyle w:val="00-ScreenShot"/>
      </w:pPr>
      <w:r>
        <w:drawing>
          <wp:inline distT="0" distB="0" distL="0" distR="0" wp14:anchorId="393B7396" wp14:editId="38CE1CFB">
            <wp:extent cx="3511130" cy="2057400"/>
            <wp:effectExtent l="95250" t="95250" r="108585" b="9525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extLst>
                        <a:ext uri="{28A0092B-C50C-407E-A947-70E740481C1C}">
                          <a14:useLocalDpi xmlns:a14="http://schemas.microsoft.com/office/drawing/2010/main" val="0"/>
                        </a:ext>
                      </a:extLst>
                    </a:blip>
                    <a:stretch>
                      <a:fillRect/>
                    </a:stretch>
                  </pic:blipFill>
                  <pic:spPr>
                    <a:xfrm>
                      <a:off x="0" y="0"/>
                      <a:ext cx="3557216" cy="2084405"/>
                    </a:xfrm>
                    <a:prstGeom prst="rect">
                      <a:avLst/>
                    </a:prstGeom>
                    <a:effectLst>
                      <a:outerShdw blurRad="63500" sx="102000" sy="102000" algn="ctr" rotWithShape="0">
                        <a:prstClr val="black">
                          <a:alpha val="40000"/>
                        </a:prstClr>
                      </a:outerShdw>
                    </a:effectLst>
                  </pic:spPr>
                </pic:pic>
              </a:graphicData>
            </a:graphic>
          </wp:inline>
        </w:drawing>
      </w:r>
    </w:p>
    <w:p w14:paraId="736C2BBB" w14:textId="77777777" w:rsidR="009C50E9" w:rsidRDefault="009C50E9" w:rsidP="000827DF">
      <w:pPr>
        <w:pStyle w:val="00-ScreenShot"/>
      </w:pPr>
    </w:p>
    <w:p w14:paraId="1461BD24" w14:textId="77777777" w:rsidR="000827DF" w:rsidRDefault="000827DF" w:rsidP="00D149D9">
      <w:pPr>
        <w:numPr>
          <w:ilvl w:val="0"/>
          <w:numId w:val="40"/>
        </w:numPr>
      </w:pPr>
      <w:r>
        <w:lastRenderedPageBreak/>
        <w:t xml:space="preserve">On the </w:t>
      </w:r>
      <w:r>
        <w:rPr>
          <w:b/>
        </w:rPr>
        <w:t>Configure Hardware</w:t>
      </w:r>
      <w:r>
        <w:t xml:space="preserve"> page, select </w:t>
      </w:r>
      <w:r>
        <w:rPr>
          <w:b/>
        </w:rPr>
        <w:t xml:space="preserve">VM04_dsk_1 </w:t>
      </w:r>
      <w:r w:rsidRPr="00BA4B3E">
        <w:t>under</w:t>
      </w:r>
      <w:r>
        <w:rPr>
          <w:b/>
        </w:rPr>
        <w:t xml:space="preserve"> Bus Configuration, IDE Devices </w:t>
      </w:r>
      <w:r w:rsidRPr="00BA4B3E">
        <w:t>in</w:t>
      </w:r>
      <w:r>
        <w:rPr>
          <w:b/>
        </w:rPr>
        <w:t xml:space="preserve"> </w:t>
      </w:r>
      <w:r w:rsidRPr="00BA4B3E">
        <w:t>the</w:t>
      </w:r>
      <w:r>
        <w:rPr>
          <w:b/>
        </w:rPr>
        <w:t xml:space="preserve"> </w:t>
      </w:r>
      <w:r w:rsidRPr="00BA4B3E">
        <w:t>navigation</w:t>
      </w:r>
      <w:r>
        <w:rPr>
          <w:b/>
        </w:rPr>
        <w:t xml:space="preserve"> </w:t>
      </w:r>
      <w:r w:rsidRPr="00BA4B3E">
        <w:t>tree</w:t>
      </w:r>
      <w:r>
        <w:rPr>
          <w:b/>
        </w:rPr>
        <w:t xml:space="preserve">.  </w:t>
      </w:r>
      <w:r>
        <w:t>Set</w:t>
      </w:r>
      <w:r>
        <w:rPr>
          <w:b/>
        </w:rPr>
        <w:t xml:space="preserve"> </w:t>
      </w:r>
      <w:r w:rsidRPr="001A66FC">
        <w:t>the</w:t>
      </w:r>
      <w:r>
        <w:rPr>
          <w:b/>
        </w:rPr>
        <w:t xml:space="preserve"> </w:t>
      </w:r>
      <w:r>
        <w:t>virtual hard disk s</w:t>
      </w:r>
      <w:r w:rsidRPr="001A66FC">
        <w:t>ize</w:t>
      </w:r>
      <w:r>
        <w:rPr>
          <w:b/>
        </w:rPr>
        <w:t xml:space="preserve"> </w:t>
      </w:r>
      <w:r>
        <w:t>to</w:t>
      </w:r>
      <w:r>
        <w:rPr>
          <w:b/>
        </w:rPr>
        <w:t xml:space="preserve"> 5 GB</w:t>
      </w:r>
      <w:r>
        <w:t>.  Leave all other default settings.</w:t>
      </w:r>
    </w:p>
    <w:p w14:paraId="04A1CE4C" w14:textId="77777777" w:rsidR="000827DF" w:rsidRDefault="000827DF" w:rsidP="000827DF">
      <w:pPr>
        <w:pStyle w:val="00-ScreenShot"/>
      </w:pPr>
      <w:r w:rsidRPr="001C5972">
        <w:drawing>
          <wp:inline distT="0" distB="0" distL="0" distR="0" wp14:anchorId="563A9AB4" wp14:editId="3BDB62E2">
            <wp:extent cx="6141720" cy="3054362"/>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srcRect t="30602"/>
                    <a:stretch/>
                  </pic:blipFill>
                  <pic:spPr bwMode="auto">
                    <a:xfrm>
                      <a:off x="0" y="0"/>
                      <a:ext cx="6145532" cy="3056258"/>
                    </a:xfrm>
                    <a:prstGeom prst="rect">
                      <a:avLst/>
                    </a:prstGeom>
                    <a:ln>
                      <a:noFill/>
                    </a:ln>
                    <a:extLst>
                      <a:ext uri="{53640926-AAD7-44D8-BBD7-CCE9431645EC}">
                        <a14:shadowObscured xmlns:a14="http://schemas.microsoft.com/office/drawing/2010/main"/>
                      </a:ext>
                    </a:extLst>
                  </pic:spPr>
                </pic:pic>
              </a:graphicData>
            </a:graphic>
          </wp:inline>
        </w:drawing>
      </w:r>
    </w:p>
    <w:p w14:paraId="4E73E046" w14:textId="77777777" w:rsidR="000827DF" w:rsidRDefault="000827DF" w:rsidP="00D149D9">
      <w:pPr>
        <w:numPr>
          <w:ilvl w:val="0"/>
          <w:numId w:val="40"/>
        </w:numPr>
      </w:pPr>
      <w:r>
        <w:t xml:space="preserve">On the </w:t>
      </w:r>
      <w:r w:rsidRPr="0046062F">
        <w:rPr>
          <w:b/>
        </w:rPr>
        <w:t>Configure Hardware</w:t>
      </w:r>
      <w:r>
        <w:t xml:space="preserve"> page, scroll down in the navigation pane and select </w:t>
      </w:r>
      <w:r w:rsidRPr="0046062F">
        <w:rPr>
          <w:b/>
        </w:rPr>
        <w:t xml:space="preserve">Network </w:t>
      </w:r>
      <w:r w:rsidRPr="00026624">
        <w:rPr>
          <w:b/>
        </w:rPr>
        <w:t>Adapter 1</w:t>
      </w:r>
      <w:r>
        <w:t xml:space="preserve"> under </w:t>
      </w:r>
      <w:r w:rsidRPr="0046062F">
        <w:rPr>
          <w:b/>
        </w:rPr>
        <w:t xml:space="preserve">Network </w:t>
      </w:r>
      <w:r w:rsidRPr="00453971">
        <w:t>Adapters</w:t>
      </w:r>
      <w:r>
        <w:t xml:space="preserve">. Under </w:t>
      </w:r>
      <w:r w:rsidRPr="0046062F">
        <w:rPr>
          <w:b/>
        </w:rPr>
        <w:t>Connectivity</w:t>
      </w:r>
      <w:r>
        <w:t xml:space="preserve">, select the </w:t>
      </w:r>
      <w:r w:rsidRPr="0046062F">
        <w:rPr>
          <w:b/>
        </w:rPr>
        <w:t>Connect to a VM network</w:t>
      </w:r>
      <w:r>
        <w:t xml:space="preserve"> radio button, and click </w:t>
      </w:r>
      <w:r w:rsidRPr="0046062F">
        <w:rPr>
          <w:b/>
        </w:rPr>
        <w:t>Browse</w:t>
      </w:r>
      <w:r>
        <w:t>.</w:t>
      </w:r>
    </w:p>
    <w:p w14:paraId="4E6FACC7" w14:textId="77777777" w:rsidR="000827DF" w:rsidRDefault="000827DF" w:rsidP="000827DF">
      <w:pPr>
        <w:pStyle w:val="00-ScreenShot"/>
      </w:pPr>
      <w:r>
        <w:drawing>
          <wp:inline distT="0" distB="0" distL="0" distR="0" wp14:anchorId="432C10B9" wp14:editId="08EE3BB4">
            <wp:extent cx="5105048" cy="1584960"/>
            <wp:effectExtent l="0" t="0" r="63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extLst>
                        <a:ext uri="{28A0092B-C50C-407E-A947-70E740481C1C}">
                          <a14:useLocalDpi xmlns:a14="http://schemas.microsoft.com/office/drawing/2010/main" val="0"/>
                        </a:ext>
                      </a:extLst>
                    </a:blip>
                    <a:stretch>
                      <a:fillRect/>
                    </a:stretch>
                  </pic:blipFill>
                  <pic:spPr>
                    <a:xfrm>
                      <a:off x="0" y="0"/>
                      <a:ext cx="5117564" cy="1588846"/>
                    </a:xfrm>
                    <a:prstGeom prst="rect">
                      <a:avLst/>
                    </a:prstGeom>
                  </pic:spPr>
                </pic:pic>
              </a:graphicData>
            </a:graphic>
          </wp:inline>
        </w:drawing>
      </w:r>
    </w:p>
    <w:p w14:paraId="2D4435D8" w14:textId="77777777" w:rsidR="000827DF" w:rsidRDefault="000827DF" w:rsidP="00D149D9">
      <w:pPr>
        <w:numPr>
          <w:ilvl w:val="0"/>
          <w:numId w:val="40"/>
        </w:numPr>
      </w:pPr>
      <w:r>
        <w:t xml:space="preserve">In the </w:t>
      </w:r>
      <w:proofErr w:type="gramStart"/>
      <w:r>
        <w:rPr>
          <w:b/>
        </w:rPr>
        <w:t>Select</w:t>
      </w:r>
      <w:proofErr w:type="gramEnd"/>
      <w:r>
        <w:rPr>
          <w:b/>
        </w:rPr>
        <w:t xml:space="preserve"> a VM Network</w:t>
      </w:r>
      <w:r>
        <w:t xml:space="preserve"> dialog select </w:t>
      </w:r>
      <w:r>
        <w:rPr>
          <w:b/>
        </w:rPr>
        <w:t>DEV VM NETWORK</w:t>
      </w:r>
      <w:r>
        <w:t>.</w:t>
      </w:r>
    </w:p>
    <w:p w14:paraId="4857FFC7" w14:textId="25604D0A" w:rsidR="000827DF" w:rsidRDefault="004B4A62" w:rsidP="004B4A62">
      <w:pPr>
        <w:pStyle w:val="00-ScreenShot"/>
      </w:pPr>
      <w:r>
        <w:drawing>
          <wp:inline distT="0" distB="0" distL="0" distR="0" wp14:anchorId="414A5634" wp14:editId="229183C9">
            <wp:extent cx="4343400" cy="1857179"/>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4348088" cy="1859183"/>
                    </a:xfrm>
                    <a:prstGeom prst="rect">
                      <a:avLst/>
                    </a:prstGeom>
                  </pic:spPr>
                </pic:pic>
              </a:graphicData>
            </a:graphic>
          </wp:inline>
        </w:drawing>
      </w:r>
    </w:p>
    <w:p w14:paraId="43798179" w14:textId="77777777" w:rsidR="004B4A62" w:rsidRDefault="004B4A62" w:rsidP="004B4A62">
      <w:pPr>
        <w:pStyle w:val="00-ScreenShot"/>
      </w:pPr>
    </w:p>
    <w:p w14:paraId="21ACDB90" w14:textId="77777777" w:rsidR="000827DF" w:rsidRDefault="000827DF" w:rsidP="00D149D9">
      <w:pPr>
        <w:numPr>
          <w:ilvl w:val="0"/>
          <w:numId w:val="40"/>
        </w:numPr>
      </w:pPr>
      <w:r>
        <w:lastRenderedPageBreak/>
        <w:t xml:space="preserve">In the </w:t>
      </w:r>
      <w:r>
        <w:rPr>
          <w:b/>
        </w:rPr>
        <w:t>Network Adapter 1</w:t>
      </w:r>
      <w:r>
        <w:t xml:space="preserve"> details pane, under </w:t>
      </w:r>
      <w:r>
        <w:rPr>
          <w:b/>
        </w:rPr>
        <w:t>Port Profile</w:t>
      </w:r>
      <w:r>
        <w:t xml:space="preserve">, select the </w:t>
      </w:r>
      <w:r>
        <w:rPr>
          <w:b/>
        </w:rPr>
        <w:t>BACKEND PORT</w:t>
      </w:r>
      <w:r>
        <w:t xml:space="preserve"> from the </w:t>
      </w:r>
      <w:r>
        <w:rPr>
          <w:b/>
        </w:rPr>
        <w:t xml:space="preserve">Classification </w:t>
      </w:r>
      <w:r>
        <w:t>drop-down menu.</w:t>
      </w:r>
    </w:p>
    <w:p w14:paraId="7F6FE95E" w14:textId="77777777" w:rsidR="000827DF" w:rsidRDefault="000827DF" w:rsidP="009C50E9">
      <w:pPr>
        <w:jc w:val="center"/>
      </w:pPr>
      <w:r>
        <w:rPr>
          <w:noProof/>
        </w:rPr>
        <w:drawing>
          <wp:inline distT="0" distB="0" distL="0" distR="0" wp14:anchorId="582082B0" wp14:editId="2F0EEF62">
            <wp:extent cx="4381500" cy="3787969"/>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404470" cy="3807827"/>
                    </a:xfrm>
                    <a:prstGeom prst="rect">
                      <a:avLst/>
                    </a:prstGeom>
                  </pic:spPr>
                </pic:pic>
              </a:graphicData>
            </a:graphic>
          </wp:inline>
        </w:drawing>
      </w:r>
    </w:p>
    <w:p w14:paraId="0358B4FC" w14:textId="77777777" w:rsidR="000827DF" w:rsidRDefault="000827DF" w:rsidP="00D149D9">
      <w:pPr>
        <w:numPr>
          <w:ilvl w:val="0"/>
          <w:numId w:val="40"/>
        </w:numPr>
      </w:pPr>
      <w:r>
        <w:t xml:space="preserve">On the </w:t>
      </w:r>
      <w:r w:rsidRPr="0046062F">
        <w:rPr>
          <w:b/>
        </w:rPr>
        <w:t>Configure Hardware</w:t>
      </w:r>
      <w:r>
        <w:t xml:space="preserve"> page, select </w:t>
      </w:r>
      <w:r w:rsidRPr="0046062F">
        <w:rPr>
          <w:b/>
        </w:rPr>
        <w:t>Availability</w:t>
      </w:r>
      <w:r>
        <w:t xml:space="preserve"> under </w:t>
      </w:r>
      <w:r w:rsidRPr="0046062F">
        <w:rPr>
          <w:b/>
        </w:rPr>
        <w:t xml:space="preserve">Advanced </w:t>
      </w:r>
      <w:r w:rsidRPr="00702B88">
        <w:t>in</w:t>
      </w:r>
      <w:r w:rsidRPr="0046062F">
        <w:rPr>
          <w:b/>
        </w:rPr>
        <w:t xml:space="preserve"> </w:t>
      </w:r>
      <w:r w:rsidRPr="00702B88">
        <w:t>the</w:t>
      </w:r>
      <w:r w:rsidRPr="0046062F">
        <w:rPr>
          <w:b/>
        </w:rPr>
        <w:t xml:space="preserve"> </w:t>
      </w:r>
      <w:r w:rsidRPr="00702B88">
        <w:t>navigation</w:t>
      </w:r>
      <w:r w:rsidRPr="0046062F">
        <w:rPr>
          <w:b/>
        </w:rPr>
        <w:t xml:space="preserve"> </w:t>
      </w:r>
      <w:r w:rsidRPr="00702B88">
        <w:t>pan</w:t>
      </w:r>
      <w:r>
        <w:t xml:space="preserve">e.  In the </w:t>
      </w:r>
      <w:r w:rsidRPr="0046062F">
        <w:rPr>
          <w:b/>
        </w:rPr>
        <w:t>Availability</w:t>
      </w:r>
      <w:r>
        <w:t xml:space="preserve"> detail pane, select the </w:t>
      </w:r>
      <w:r w:rsidRPr="0046062F">
        <w:rPr>
          <w:b/>
        </w:rPr>
        <w:t>Make this virtual machine highly available</w:t>
      </w:r>
      <w:r>
        <w:t xml:space="preserve"> check box. </w:t>
      </w:r>
    </w:p>
    <w:p w14:paraId="7D23E882" w14:textId="77777777" w:rsidR="000827DF" w:rsidRDefault="000827DF" w:rsidP="000827DF">
      <w:pPr>
        <w:pStyle w:val="00-ScreenShot"/>
      </w:pPr>
      <w:r>
        <w:drawing>
          <wp:inline distT="0" distB="0" distL="0" distR="0" wp14:anchorId="7946B7A3" wp14:editId="7E300EA0">
            <wp:extent cx="4445000" cy="3835871"/>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461116" cy="3849779"/>
                    </a:xfrm>
                    <a:prstGeom prst="rect">
                      <a:avLst/>
                    </a:prstGeom>
                  </pic:spPr>
                </pic:pic>
              </a:graphicData>
            </a:graphic>
          </wp:inline>
        </w:drawing>
      </w:r>
    </w:p>
    <w:p w14:paraId="659BAF92" w14:textId="77777777" w:rsidR="000827DF" w:rsidRDefault="000827DF" w:rsidP="00D149D9">
      <w:pPr>
        <w:numPr>
          <w:ilvl w:val="0"/>
          <w:numId w:val="40"/>
        </w:numPr>
      </w:pPr>
      <w:r>
        <w:lastRenderedPageBreak/>
        <w:t xml:space="preserve">In the </w:t>
      </w:r>
      <w:r w:rsidRPr="00A13E2F">
        <w:rPr>
          <w:b/>
        </w:rPr>
        <w:t>Availability</w:t>
      </w:r>
      <w:r>
        <w:t xml:space="preserve"> detail pane, click </w:t>
      </w:r>
      <w:r w:rsidRPr="00A13E2F">
        <w:rPr>
          <w:b/>
        </w:rPr>
        <w:t>Ma</w:t>
      </w:r>
      <w:r>
        <w:rPr>
          <w:b/>
        </w:rPr>
        <w:t xml:space="preserve">nage availability </w:t>
      </w:r>
      <w:r w:rsidRPr="00A13E2F">
        <w:rPr>
          <w:b/>
        </w:rPr>
        <w:t>sets</w:t>
      </w:r>
      <w:r>
        <w:t xml:space="preserve">.  A group of VMs that are in the same availability set with distribute themselves across different hosts as evenly as possible.  This type of anti-affinity </w:t>
      </w:r>
      <w:proofErr w:type="gramStart"/>
      <w:r>
        <w:t>can be used</w:t>
      </w:r>
      <w:proofErr w:type="gramEnd"/>
      <w:r>
        <w:t xml:space="preserve"> to keep VMs with identical server roles (such as virtualized DCs) on different hosts to avoid a single point of failure. </w:t>
      </w:r>
    </w:p>
    <w:p w14:paraId="20AB670E" w14:textId="77777777" w:rsidR="000827DF" w:rsidRDefault="000827DF" w:rsidP="000827DF">
      <w:pPr>
        <w:pStyle w:val="00-ScreenShot"/>
      </w:pPr>
      <w:r>
        <w:drawing>
          <wp:inline distT="0" distB="0" distL="0" distR="0" wp14:anchorId="79BB42B0" wp14:editId="1FFA52E0">
            <wp:extent cx="3057754" cy="966440"/>
            <wp:effectExtent l="0" t="0" r="0" b="571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28A0092B-C50C-407E-A947-70E740481C1C}">
                          <a14:useLocalDpi xmlns:a14="http://schemas.microsoft.com/office/drawing/2010/main" val="0"/>
                        </a:ext>
                      </a:extLst>
                    </a:blip>
                    <a:stretch>
                      <a:fillRect/>
                    </a:stretch>
                  </pic:blipFill>
                  <pic:spPr>
                    <a:xfrm>
                      <a:off x="0" y="0"/>
                      <a:ext cx="3079384" cy="973276"/>
                    </a:xfrm>
                    <a:prstGeom prst="rect">
                      <a:avLst/>
                    </a:prstGeom>
                  </pic:spPr>
                </pic:pic>
              </a:graphicData>
            </a:graphic>
          </wp:inline>
        </w:drawing>
      </w:r>
    </w:p>
    <w:p w14:paraId="6A9D56F4" w14:textId="77777777" w:rsidR="000827DF" w:rsidRDefault="000827DF" w:rsidP="00D149D9">
      <w:pPr>
        <w:numPr>
          <w:ilvl w:val="0"/>
          <w:numId w:val="40"/>
        </w:numPr>
      </w:pPr>
      <w:r>
        <w:t xml:space="preserve">In the </w:t>
      </w:r>
      <w:r w:rsidRPr="00A13E2F">
        <w:rPr>
          <w:b/>
        </w:rPr>
        <w:t>Ma</w:t>
      </w:r>
      <w:r>
        <w:rPr>
          <w:b/>
        </w:rPr>
        <w:t xml:space="preserve">nage availability </w:t>
      </w:r>
      <w:r w:rsidRPr="00A13E2F">
        <w:rPr>
          <w:b/>
        </w:rPr>
        <w:t>sets</w:t>
      </w:r>
      <w:r>
        <w:t xml:space="preserve"> dialog, click </w:t>
      </w:r>
      <w:r>
        <w:rPr>
          <w:b/>
        </w:rPr>
        <w:t>Create</w:t>
      </w:r>
      <w:r>
        <w:t>.</w:t>
      </w:r>
    </w:p>
    <w:p w14:paraId="311DCACC" w14:textId="77777777" w:rsidR="000827DF" w:rsidRDefault="000827DF" w:rsidP="000827DF">
      <w:pPr>
        <w:pStyle w:val="00-ScreenShot"/>
      </w:pPr>
      <w:r>
        <w:drawing>
          <wp:inline distT="0" distB="0" distL="0" distR="0" wp14:anchorId="614A1571" wp14:editId="7225877C">
            <wp:extent cx="3240634" cy="1519441"/>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extLst>
                        <a:ext uri="{28A0092B-C50C-407E-A947-70E740481C1C}">
                          <a14:useLocalDpi xmlns:a14="http://schemas.microsoft.com/office/drawing/2010/main" val="0"/>
                        </a:ext>
                      </a:extLst>
                    </a:blip>
                    <a:stretch>
                      <a:fillRect/>
                    </a:stretch>
                  </pic:blipFill>
                  <pic:spPr>
                    <a:xfrm>
                      <a:off x="0" y="0"/>
                      <a:ext cx="3250679" cy="1524151"/>
                    </a:xfrm>
                    <a:prstGeom prst="rect">
                      <a:avLst/>
                    </a:prstGeom>
                  </pic:spPr>
                </pic:pic>
              </a:graphicData>
            </a:graphic>
          </wp:inline>
        </w:drawing>
      </w:r>
    </w:p>
    <w:p w14:paraId="5EF9CD1F" w14:textId="77777777" w:rsidR="000827DF" w:rsidRDefault="000827DF" w:rsidP="00D149D9">
      <w:pPr>
        <w:numPr>
          <w:ilvl w:val="0"/>
          <w:numId w:val="40"/>
        </w:numPr>
      </w:pPr>
      <w:r>
        <w:t xml:space="preserve">In the </w:t>
      </w:r>
      <w:r>
        <w:rPr>
          <w:b/>
        </w:rPr>
        <w:t>Create Availability Set</w:t>
      </w:r>
      <w:r>
        <w:t xml:space="preserve"> dialog, type </w:t>
      </w:r>
      <w:r>
        <w:rPr>
          <w:b/>
        </w:rPr>
        <w:t>Lab Availability Set</w:t>
      </w:r>
      <w:r>
        <w:t xml:space="preserve"> in the </w:t>
      </w:r>
      <w:r>
        <w:rPr>
          <w:b/>
        </w:rPr>
        <w:t>Name</w:t>
      </w:r>
      <w:r>
        <w:t xml:space="preserve"> field and click </w:t>
      </w:r>
      <w:r>
        <w:rPr>
          <w:b/>
        </w:rPr>
        <w:t>OK</w:t>
      </w:r>
      <w:r>
        <w:t>.</w:t>
      </w:r>
    </w:p>
    <w:p w14:paraId="303F1660" w14:textId="77777777" w:rsidR="000827DF" w:rsidRDefault="000827DF" w:rsidP="000827DF">
      <w:pPr>
        <w:pStyle w:val="00-ScreenShot"/>
      </w:pPr>
      <w:r>
        <w:drawing>
          <wp:inline distT="0" distB="0" distL="0" distR="0" wp14:anchorId="24CB8E6B" wp14:editId="32BF652B">
            <wp:extent cx="2884244" cy="193040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extLst>
                        <a:ext uri="{28A0092B-C50C-407E-A947-70E740481C1C}">
                          <a14:useLocalDpi xmlns:a14="http://schemas.microsoft.com/office/drawing/2010/main" val="0"/>
                        </a:ext>
                      </a:extLst>
                    </a:blip>
                    <a:stretch>
                      <a:fillRect/>
                    </a:stretch>
                  </pic:blipFill>
                  <pic:spPr>
                    <a:xfrm>
                      <a:off x="0" y="0"/>
                      <a:ext cx="2901274" cy="1941798"/>
                    </a:xfrm>
                    <a:prstGeom prst="rect">
                      <a:avLst/>
                    </a:prstGeom>
                  </pic:spPr>
                </pic:pic>
              </a:graphicData>
            </a:graphic>
          </wp:inline>
        </w:drawing>
      </w:r>
    </w:p>
    <w:p w14:paraId="7F4A1ADE" w14:textId="77777777" w:rsidR="000827DF" w:rsidRPr="0046062F" w:rsidRDefault="000827DF" w:rsidP="00D149D9">
      <w:pPr>
        <w:numPr>
          <w:ilvl w:val="0"/>
          <w:numId w:val="40"/>
        </w:numPr>
      </w:pPr>
      <w:r>
        <w:t xml:space="preserve">In the </w:t>
      </w:r>
      <w:r w:rsidRPr="00A13E2F">
        <w:rPr>
          <w:b/>
        </w:rPr>
        <w:t>Ma</w:t>
      </w:r>
      <w:r>
        <w:rPr>
          <w:b/>
        </w:rPr>
        <w:t xml:space="preserve">nage availability </w:t>
      </w:r>
      <w:r w:rsidRPr="00A13E2F">
        <w:rPr>
          <w:b/>
        </w:rPr>
        <w:t>sets</w:t>
      </w:r>
      <w:r>
        <w:t xml:space="preserve"> dialog, click </w:t>
      </w:r>
      <w:r>
        <w:rPr>
          <w:b/>
        </w:rPr>
        <w:t>OK.</w:t>
      </w:r>
    </w:p>
    <w:p w14:paraId="58F5A71D" w14:textId="77777777" w:rsidR="000827DF" w:rsidRDefault="000827DF" w:rsidP="000827DF">
      <w:pPr>
        <w:pStyle w:val="00-ScreenShot"/>
      </w:pPr>
      <w:r>
        <w:drawing>
          <wp:inline distT="0" distB="0" distL="0" distR="0" wp14:anchorId="59510D04" wp14:editId="156D367C">
            <wp:extent cx="3438144" cy="2166157"/>
            <wp:effectExtent l="0" t="0" r="0" b="571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extLst>
                        <a:ext uri="{28A0092B-C50C-407E-A947-70E740481C1C}">
                          <a14:useLocalDpi xmlns:a14="http://schemas.microsoft.com/office/drawing/2010/main" val="0"/>
                        </a:ext>
                      </a:extLst>
                    </a:blip>
                    <a:stretch>
                      <a:fillRect/>
                    </a:stretch>
                  </pic:blipFill>
                  <pic:spPr>
                    <a:xfrm>
                      <a:off x="0" y="0"/>
                      <a:ext cx="3442529" cy="2168920"/>
                    </a:xfrm>
                    <a:prstGeom prst="rect">
                      <a:avLst/>
                    </a:prstGeom>
                  </pic:spPr>
                </pic:pic>
              </a:graphicData>
            </a:graphic>
          </wp:inline>
        </w:drawing>
      </w:r>
    </w:p>
    <w:p w14:paraId="6318F619" w14:textId="77777777" w:rsidR="000827DF" w:rsidRDefault="000827DF" w:rsidP="00D149D9">
      <w:pPr>
        <w:numPr>
          <w:ilvl w:val="0"/>
          <w:numId w:val="40"/>
        </w:numPr>
      </w:pPr>
      <w:r>
        <w:lastRenderedPageBreak/>
        <w:t xml:space="preserve">On the </w:t>
      </w:r>
      <w:r w:rsidRPr="00A13E2F">
        <w:rPr>
          <w:b/>
        </w:rPr>
        <w:t>Configure Hardware</w:t>
      </w:r>
      <w:r>
        <w:t xml:space="preserve"> page, click </w:t>
      </w:r>
      <w:proofErr w:type="gramStart"/>
      <w:r>
        <w:rPr>
          <w:b/>
        </w:rPr>
        <w:t>Next</w:t>
      </w:r>
      <w:proofErr w:type="gramEnd"/>
      <w:r>
        <w:t>.</w:t>
      </w:r>
    </w:p>
    <w:p w14:paraId="4FA612DE" w14:textId="77777777" w:rsidR="000827DF" w:rsidRDefault="000827DF" w:rsidP="000827DF">
      <w:pPr>
        <w:pStyle w:val="00-ScreenShot"/>
      </w:pPr>
      <w:r>
        <w:drawing>
          <wp:inline distT="0" distB="0" distL="0" distR="0" wp14:anchorId="19CFF955" wp14:editId="182D7C93">
            <wp:extent cx="3987800" cy="375936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extLst>
                        <a:ext uri="{28A0092B-C50C-407E-A947-70E740481C1C}">
                          <a14:useLocalDpi xmlns:a14="http://schemas.microsoft.com/office/drawing/2010/main" val="0"/>
                        </a:ext>
                      </a:extLst>
                    </a:blip>
                    <a:stretch>
                      <a:fillRect/>
                    </a:stretch>
                  </pic:blipFill>
                  <pic:spPr>
                    <a:xfrm>
                      <a:off x="0" y="0"/>
                      <a:ext cx="4001571" cy="3772348"/>
                    </a:xfrm>
                    <a:prstGeom prst="rect">
                      <a:avLst/>
                    </a:prstGeom>
                  </pic:spPr>
                </pic:pic>
              </a:graphicData>
            </a:graphic>
          </wp:inline>
        </w:drawing>
      </w:r>
    </w:p>
    <w:p w14:paraId="312EBD2B" w14:textId="77777777" w:rsidR="000827DF" w:rsidRDefault="000827DF" w:rsidP="00D149D9">
      <w:pPr>
        <w:numPr>
          <w:ilvl w:val="0"/>
          <w:numId w:val="40"/>
        </w:numPr>
      </w:pPr>
      <w:r>
        <w:t xml:space="preserve">On the </w:t>
      </w:r>
      <w:r>
        <w:rPr>
          <w:b/>
        </w:rPr>
        <w:t>Select Destination</w:t>
      </w:r>
      <w:r>
        <w:t xml:space="preserve"> page, ensure that the </w:t>
      </w:r>
      <w:r>
        <w:rPr>
          <w:b/>
        </w:rPr>
        <w:t xml:space="preserve">Destination </w:t>
      </w:r>
      <w:r>
        <w:t xml:space="preserve">is </w:t>
      </w:r>
      <w:r>
        <w:rPr>
          <w:b/>
        </w:rPr>
        <w:t>All Hosts\PRODUCTION</w:t>
      </w:r>
      <w:r>
        <w:t xml:space="preserve"> and click </w:t>
      </w:r>
      <w:proofErr w:type="gramStart"/>
      <w:r>
        <w:rPr>
          <w:b/>
        </w:rPr>
        <w:t>Next</w:t>
      </w:r>
      <w:proofErr w:type="gramEnd"/>
      <w:r>
        <w:t>.</w:t>
      </w:r>
    </w:p>
    <w:p w14:paraId="691BF163" w14:textId="77777777" w:rsidR="000827DF" w:rsidRPr="00EE17E7" w:rsidRDefault="000827DF" w:rsidP="000827DF">
      <w:pPr>
        <w:pStyle w:val="00-ScreenShot"/>
      </w:pPr>
      <w:r>
        <w:drawing>
          <wp:inline distT="0" distB="0" distL="0" distR="0" wp14:anchorId="52454CA4" wp14:editId="479A0F1D">
            <wp:extent cx="4433011" cy="785012"/>
            <wp:effectExtent l="0" t="0" r="5715"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extLst>
                        <a:ext uri="{28A0092B-C50C-407E-A947-70E740481C1C}">
                          <a14:useLocalDpi xmlns:a14="http://schemas.microsoft.com/office/drawing/2010/main" val="0"/>
                        </a:ext>
                      </a:extLst>
                    </a:blip>
                    <a:stretch>
                      <a:fillRect/>
                    </a:stretch>
                  </pic:blipFill>
                  <pic:spPr>
                    <a:xfrm>
                      <a:off x="0" y="0"/>
                      <a:ext cx="4469780" cy="791523"/>
                    </a:xfrm>
                    <a:prstGeom prst="rect">
                      <a:avLst/>
                    </a:prstGeom>
                  </pic:spPr>
                </pic:pic>
              </a:graphicData>
            </a:graphic>
          </wp:inline>
        </w:drawing>
      </w:r>
    </w:p>
    <w:p w14:paraId="700849D7" w14:textId="77777777" w:rsidR="000827DF" w:rsidRDefault="000827DF" w:rsidP="00D149D9">
      <w:pPr>
        <w:numPr>
          <w:ilvl w:val="0"/>
          <w:numId w:val="40"/>
        </w:numPr>
      </w:pPr>
      <w:r>
        <w:t xml:space="preserve">VMM will then scan each host for its current resource usage across CPU, Memory, Disk and Network, and rank each host based on these factors and the predicted needs of the VM.  This </w:t>
      </w:r>
      <w:proofErr w:type="gramStart"/>
      <w:r>
        <w:t>is called</w:t>
      </w:r>
      <w:proofErr w:type="gramEnd"/>
      <w:r>
        <w:t xml:space="preserve"> </w:t>
      </w:r>
      <w:r w:rsidRPr="0046062F">
        <w:rPr>
          <w:b/>
        </w:rPr>
        <w:t>Intelligent Placement</w:t>
      </w:r>
      <w:r>
        <w:t xml:space="preserve">.  On the </w:t>
      </w:r>
      <w:r>
        <w:rPr>
          <w:b/>
        </w:rPr>
        <w:t>Select Host</w:t>
      </w:r>
      <w:r>
        <w:t xml:space="preserve"> page, select </w:t>
      </w:r>
      <w:r>
        <w:rPr>
          <w:b/>
        </w:rPr>
        <w:t>HYPER-V01</w:t>
      </w:r>
      <w:r>
        <w:t xml:space="preserve"> and click </w:t>
      </w:r>
      <w:proofErr w:type="gramStart"/>
      <w:r>
        <w:rPr>
          <w:b/>
        </w:rPr>
        <w:t>Next</w:t>
      </w:r>
      <w:proofErr w:type="gramEnd"/>
      <w:r>
        <w:t>.</w:t>
      </w:r>
    </w:p>
    <w:p w14:paraId="0905A602" w14:textId="77777777" w:rsidR="000827DF" w:rsidRDefault="000827DF" w:rsidP="000827DF">
      <w:pPr>
        <w:ind w:left="360"/>
        <w:jc w:val="center"/>
      </w:pPr>
      <w:r>
        <w:rPr>
          <w:noProof/>
        </w:rPr>
        <w:drawing>
          <wp:inline distT="0" distB="0" distL="0" distR="0" wp14:anchorId="7C4295B6" wp14:editId="21766094">
            <wp:extent cx="4491533" cy="1277894"/>
            <wp:effectExtent l="0" t="0" r="4445"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extLst>
                        <a:ext uri="{28A0092B-C50C-407E-A947-70E740481C1C}">
                          <a14:useLocalDpi xmlns:a14="http://schemas.microsoft.com/office/drawing/2010/main" val="0"/>
                        </a:ext>
                      </a:extLst>
                    </a:blip>
                    <a:stretch>
                      <a:fillRect/>
                    </a:stretch>
                  </pic:blipFill>
                  <pic:spPr>
                    <a:xfrm>
                      <a:off x="0" y="0"/>
                      <a:ext cx="4499306" cy="1280105"/>
                    </a:xfrm>
                    <a:prstGeom prst="rect">
                      <a:avLst/>
                    </a:prstGeom>
                  </pic:spPr>
                </pic:pic>
              </a:graphicData>
            </a:graphic>
          </wp:inline>
        </w:drawing>
      </w:r>
    </w:p>
    <w:p w14:paraId="38BE5998" w14:textId="77777777" w:rsidR="000827DF" w:rsidRDefault="000827DF" w:rsidP="00D149D9">
      <w:pPr>
        <w:numPr>
          <w:ilvl w:val="0"/>
          <w:numId w:val="40"/>
        </w:numPr>
      </w:pPr>
      <w:r>
        <w:t xml:space="preserve">On the </w:t>
      </w:r>
      <w:r>
        <w:rPr>
          <w:b/>
        </w:rPr>
        <w:t>Configure Settings</w:t>
      </w:r>
      <w:r>
        <w:t xml:space="preserve"> page, for the </w:t>
      </w:r>
      <w:r w:rsidRPr="0046062F">
        <w:rPr>
          <w:b/>
        </w:rPr>
        <w:t>virtual machine path</w:t>
      </w:r>
      <w:r>
        <w:t xml:space="preserve">, click </w:t>
      </w:r>
      <w:r>
        <w:rPr>
          <w:b/>
        </w:rPr>
        <w:t>Browse</w:t>
      </w:r>
      <w:r>
        <w:t xml:space="preserve">. </w:t>
      </w:r>
    </w:p>
    <w:p w14:paraId="797FDEE7" w14:textId="77777777" w:rsidR="000827DF" w:rsidRDefault="000827DF" w:rsidP="000827DF">
      <w:pPr>
        <w:pStyle w:val="00-ScreenShot"/>
      </w:pPr>
      <w:r>
        <w:drawing>
          <wp:inline distT="0" distB="0" distL="0" distR="0" wp14:anchorId="5563D22D" wp14:editId="7182DBF7">
            <wp:extent cx="3267075" cy="818580"/>
            <wp:effectExtent l="0" t="0" r="0" b="63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287982" cy="823818"/>
                    </a:xfrm>
                    <a:prstGeom prst="rect">
                      <a:avLst/>
                    </a:prstGeom>
                    <a:noFill/>
                    <a:ln>
                      <a:noFill/>
                    </a:ln>
                  </pic:spPr>
                </pic:pic>
              </a:graphicData>
            </a:graphic>
          </wp:inline>
        </w:drawing>
      </w:r>
    </w:p>
    <w:p w14:paraId="39973715" w14:textId="406239FE" w:rsidR="000827DF" w:rsidRDefault="000827DF" w:rsidP="00D149D9">
      <w:pPr>
        <w:numPr>
          <w:ilvl w:val="0"/>
          <w:numId w:val="40"/>
        </w:numPr>
      </w:pPr>
      <w:r>
        <w:lastRenderedPageBreak/>
        <w:t xml:space="preserve">In the </w:t>
      </w:r>
      <w:r>
        <w:rPr>
          <w:b/>
        </w:rPr>
        <w:t>Select a Destination Folder</w:t>
      </w:r>
      <w:r>
        <w:t xml:space="preserve"> dialog, expand </w:t>
      </w:r>
      <w:r>
        <w:rPr>
          <w:b/>
        </w:rPr>
        <w:t xml:space="preserve">File </w:t>
      </w:r>
      <w:proofErr w:type="gramStart"/>
      <w:r>
        <w:rPr>
          <w:b/>
        </w:rPr>
        <w:t>Shares</w:t>
      </w:r>
      <w:r>
        <w:t xml:space="preserve"> and select </w:t>
      </w:r>
      <w:r w:rsidR="001E6A93">
        <w:rPr>
          <w:b/>
        </w:rPr>
        <w:t>\\DC01.contoso.com\VMShare3</w:t>
      </w:r>
      <w:proofErr w:type="gramEnd"/>
      <w:r>
        <w:t xml:space="preserve"> and click </w:t>
      </w:r>
      <w:r>
        <w:rPr>
          <w:b/>
        </w:rPr>
        <w:t>OK</w:t>
      </w:r>
      <w:r>
        <w:t>.</w:t>
      </w:r>
    </w:p>
    <w:p w14:paraId="79290182" w14:textId="1EBDBAC3" w:rsidR="000827DF" w:rsidRDefault="001E6A93" w:rsidP="000827DF">
      <w:pPr>
        <w:ind w:left="360"/>
        <w:jc w:val="center"/>
      </w:pPr>
      <w:r>
        <w:rPr>
          <w:noProof/>
        </w:rPr>
        <w:drawing>
          <wp:inline distT="0" distB="0" distL="0" distR="0" wp14:anchorId="6FB287C1" wp14:editId="320EA2B1">
            <wp:extent cx="4512623" cy="2087299"/>
            <wp:effectExtent l="0" t="0" r="254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517884" cy="2089733"/>
                    </a:xfrm>
                    <a:prstGeom prst="rect">
                      <a:avLst/>
                    </a:prstGeom>
                  </pic:spPr>
                </pic:pic>
              </a:graphicData>
            </a:graphic>
          </wp:inline>
        </w:drawing>
      </w:r>
    </w:p>
    <w:p w14:paraId="352BD31C" w14:textId="77777777" w:rsidR="000827DF" w:rsidRDefault="000827DF" w:rsidP="00D149D9">
      <w:pPr>
        <w:numPr>
          <w:ilvl w:val="0"/>
          <w:numId w:val="40"/>
        </w:numPr>
      </w:pPr>
      <w:r>
        <w:t xml:space="preserve">Note that the pushpin next to </w:t>
      </w:r>
      <w:r>
        <w:rPr>
          <w:b/>
        </w:rPr>
        <w:t>Browse</w:t>
      </w:r>
      <w:r>
        <w:t xml:space="preserve"> in now active indicating that setting is now pinned to prevent Placement from changing the value.</w:t>
      </w:r>
    </w:p>
    <w:p w14:paraId="6D4EAED0" w14:textId="7ACCD3B1" w:rsidR="000827DF" w:rsidRDefault="001E6A93" w:rsidP="000827DF">
      <w:pPr>
        <w:pStyle w:val="00-ScreenShot"/>
      </w:pPr>
      <w:r>
        <w:drawing>
          <wp:inline distT="0" distB="0" distL="0" distR="0" wp14:anchorId="1EE237FF" wp14:editId="678AED81">
            <wp:extent cx="3962400" cy="1066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962400" cy="1066800"/>
                    </a:xfrm>
                    <a:prstGeom prst="rect">
                      <a:avLst/>
                    </a:prstGeom>
                  </pic:spPr>
                </pic:pic>
              </a:graphicData>
            </a:graphic>
          </wp:inline>
        </w:drawing>
      </w:r>
    </w:p>
    <w:p w14:paraId="7E955300" w14:textId="57C64CB9" w:rsidR="000827DF" w:rsidRDefault="000827DF" w:rsidP="00D149D9">
      <w:pPr>
        <w:numPr>
          <w:ilvl w:val="0"/>
          <w:numId w:val="40"/>
        </w:numPr>
      </w:pPr>
      <w:r>
        <w:t xml:space="preserve">On the </w:t>
      </w:r>
      <w:r w:rsidRPr="0046062F">
        <w:rPr>
          <w:b/>
        </w:rPr>
        <w:t>Configure Settings</w:t>
      </w:r>
      <w:r>
        <w:t xml:space="preserve"> page, click </w:t>
      </w:r>
      <w:r w:rsidRPr="0046062F">
        <w:rPr>
          <w:b/>
        </w:rPr>
        <w:t>Network</w:t>
      </w:r>
      <w:r>
        <w:t xml:space="preserve"> </w:t>
      </w:r>
      <w:r w:rsidRPr="0046062F">
        <w:rPr>
          <w:b/>
        </w:rPr>
        <w:t>Adapter</w:t>
      </w:r>
      <w:r>
        <w:t xml:space="preserve"> </w:t>
      </w:r>
      <w:r w:rsidRPr="0046062F">
        <w:rPr>
          <w:b/>
        </w:rPr>
        <w:t>0</w:t>
      </w:r>
      <w:r>
        <w:t xml:space="preserve"> under </w:t>
      </w:r>
      <w:r w:rsidRPr="0046062F">
        <w:rPr>
          <w:b/>
        </w:rPr>
        <w:t>Networking</w:t>
      </w:r>
      <w:r>
        <w:t xml:space="preserve"> and in the </w:t>
      </w:r>
      <w:r w:rsidRPr="0046062F">
        <w:rPr>
          <w:b/>
        </w:rPr>
        <w:t>Network Adapter 0</w:t>
      </w:r>
      <w:r>
        <w:t xml:space="preserve"> detail pane, type </w:t>
      </w:r>
      <w:r w:rsidRPr="0046062F">
        <w:rPr>
          <w:b/>
        </w:rPr>
        <w:t>192.168.6.25</w:t>
      </w:r>
      <w:r>
        <w:t xml:space="preserve"> in the </w:t>
      </w:r>
      <w:r w:rsidRPr="0046062F">
        <w:rPr>
          <w:b/>
        </w:rPr>
        <w:t>IP Address</w:t>
      </w:r>
      <w:r>
        <w:t xml:space="preserve"> field for the </w:t>
      </w:r>
      <w:r w:rsidRPr="0046062F">
        <w:rPr>
          <w:b/>
        </w:rPr>
        <w:t>DEV IP POOL</w:t>
      </w:r>
      <w:r>
        <w:t>.</w:t>
      </w:r>
    </w:p>
    <w:p w14:paraId="419E2781" w14:textId="77777777" w:rsidR="000827DF" w:rsidRDefault="000827DF" w:rsidP="000827DF">
      <w:pPr>
        <w:pStyle w:val="00-ScreenShot"/>
      </w:pPr>
      <w:r>
        <w:drawing>
          <wp:inline distT="0" distB="0" distL="0" distR="0" wp14:anchorId="08673A6A" wp14:editId="27B1C509">
            <wp:extent cx="3829347" cy="716280"/>
            <wp:effectExtent l="0" t="0" r="0" b="762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extLst>
                        <a:ext uri="{28A0092B-C50C-407E-A947-70E740481C1C}">
                          <a14:useLocalDpi xmlns:a14="http://schemas.microsoft.com/office/drawing/2010/main" val="0"/>
                        </a:ext>
                      </a:extLst>
                    </a:blip>
                    <a:stretch>
                      <a:fillRect/>
                    </a:stretch>
                  </pic:blipFill>
                  <pic:spPr>
                    <a:xfrm>
                      <a:off x="0" y="0"/>
                      <a:ext cx="3900858" cy="729656"/>
                    </a:xfrm>
                    <a:prstGeom prst="rect">
                      <a:avLst/>
                    </a:prstGeom>
                  </pic:spPr>
                </pic:pic>
              </a:graphicData>
            </a:graphic>
          </wp:inline>
        </w:drawing>
      </w:r>
    </w:p>
    <w:p w14:paraId="6B5E471E" w14:textId="0877FD3C" w:rsidR="000827DF" w:rsidRDefault="000827DF" w:rsidP="00D149D9">
      <w:pPr>
        <w:pStyle w:val="ListParagraph"/>
        <w:numPr>
          <w:ilvl w:val="0"/>
          <w:numId w:val="40"/>
        </w:numPr>
        <w:spacing w:after="200"/>
      </w:pPr>
      <w:r>
        <w:t xml:space="preserve">On the </w:t>
      </w:r>
      <w:r w:rsidRPr="0046062F">
        <w:rPr>
          <w:b/>
        </w:rPr>
        <w:t>Configure Settings</w:t>
      </w:r>
      <w:r>
        <w:t xml:space="preserve"> page, click </w:t>
      </w:r>
      <w:r>
        <w:rPr>
          <w:b/>
        </w:rPr>
        <w:t>Virtual Hard Disk</w:t>
      </w:r>
      <w:r>
        <w:t xml:space="preserve"> under </w:t>
      </w:r>
      <w:r>
        <w:rPr>
          <w:b/>
        </w:rPr>
        <w:t>Machine Resources</w:t>
      </w:r>
      <w:r>
        <w:t xml:space="preserve"> to review the placement de</w:t>
      </w:r>
      <w:r w:rsidR="001E6A93">
        <w:t xml:space="preserve">tails for the virtual hard disk.  Ensure the Destination path </w:t>
      </w:r>
      <w:proofErr w:type="gramStart"/>
      <w:r w:rsidR="001E6A93">
        <w:t>reads:</w:t>
      </w:r>
      <w:proofErr w:type="gramEnd"/>
      <w:r w:rsidR="001E6A93">
        <w:t xml:space="preserve"> </w:t>
      </w:r>
      <w:r w:rsidR="001E6A93" w:rsidRPr="001E6A93">
        <w:rPr>
          <w:b/>
        </w:rPr>
        <w:t>\\dc01.contoso.com\VMShare3\</w:t>
      </w:r>
      <w:r>
        <w:t xml:space="preserve"> and then click </w:t>
      </w:r>
      <w:r w:rsidRPr="00E82C6A">
        <w:rPr>
          <w:b/>
        </w:rPr>
        <w:t>Next</w:t>
      </w:r>
      <w:r>
        <w:t>.</w:t>
      </w:r>
    </w:p>
    <w:p w14:paraId="1ADB4023" w14:textId="77CBAE37" w:rsidR="000827DF" w:rsidRDefault="001E6A93" w:rsidP="000827DF">
      <w:pPr>
        <w:pStyle w:val="00-ScreenShot"/>
      </w:pPr>
      <w:r>
        <w:drawing>
          <wp:inline distT="0" distB="0" distL="0" distR="0" wp14:anchorId="5BE77CF3" wp14:editId="5AB1519D">
            <wp:extent cx="4019550" cy="215265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019550" cy="2152650"/>
                    </a:xfrm>
                    <a:prstGeom prst="rect">
                      <a:avLst/>
                    </a:prstGeom>
                  </pic:spPr>
                </pic:pic>
              </a:graphicData>
            </a:graphic>
          </wp:inline>
        </w:drawing>
      </w:r>
    </w:p>
    <w:p w14:paraId="5F94DDFB" w14:textId="70439511" w:rsidR="001E6A93" w:rsidRDefault="001E6A93" w:rsidP="00D149D9">
      <w:pPr>
        <w:numPr>
          <w:ilvl w:val="0"/>
          <w:numId w:val="40"/>
        </w:numPr>
      </w:pPr>
      <w:r>
        <w:lastRenderedPageBreak/>
        <w:t xml:space="preserve">If </w:t>
      </w:r>
      <w:r w:rsidR="00DF1AA3">
        <w:t>a</w:t>
      </w:r>
      <w:r>
        <w:t xml:space="preserve"> configuration error</w:t>
      </w:r>
      <w:r w:rsidR="00DF1AA3">
        <w:t xml:space="preserve"> appears</w:t>
      </w:r>
      <w:r>
        <w:t xml:space="preserve">, click </w:t>
      </w:r>
      <w:r w:rsidRPr="001E6A93">
        <w:rPr>
          <w:b/>
        </w:rPr>
        <w:t>OK</w:t>
      </w:r>
      <w:r>
        <w:t xml:space="preserve"> to ignore, and proceed.</w:t>
      </w:r>
    </w:p>
    <w:p w14:paraId="3D713E44" w14:textId="02EE89BB" w:rsidR="001E6A93" w:rsidRDefault="001E6A93" w:rsidP="001E6A93">
      <w:pPr>
        <w:jc w:val="center"/>
      </w:pPr>
      <w:r>
        <w:rPr>
          <w:noProof/>
        </w:rPr>
        <w:drawing>
          <wp:inline distT="0" distB="0" distL="0" distR="0" wp14:anchorId="14267B31" wp14:editId="2350C7C1">
            <wp:extent cx="5067300" cy="21240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067300" cy="2124075"/>
                    </a:xfrm>
                    <a:prstGeom prst="rect">
                      <a:avLst/>
                    </a:prstGeom>
                  </pic:spPr>
                </pic:pic>
              </a:graphicData>
            </a:graphic>
          </wp:inline>
        </w:drawing>
      </w:r>
    </w:p>
    <w:p w14:paraId="68384A77" w14:textId="77777777" w:rsidR="000827DF" w:rsidRDefault="000827DF" w:rsidP="00D149D9">
      <w:pPr>
        <w:numPr>
          <w:ilvl w:val="0"/>
          <w:numId w:val="40"/>
        </w:numPr>
      </w:pPr>
      <w:r>
        <w:t xml:space="preserve">On the </w:t>
      </w:r>
      <w:r>
        <w:rPr>
          <w:b/>
        </w:rPr>
        <w:t>Add Properties</w:t>
      </w:r>
      <w:r>
        <w:t xml:space="preserve"> page, leave the default setting and click </w:t>
      </w:r>
      <w:proofErr w:type="gramStart"/>
      <w:r>
        <w:rPr>
          <w:b/>
        </w:rPr>
        <w:t>Next</w:t>
      </w:r>
      <w:proofErr w:type="gramEnd"/>
      <w:r>
        <w:t>.</w:t>
      </w:r>
    </w:p>
    <w:p w14:paraId="528DA992" w14:textId="77777777" w:rsidR="000827DF" w:rsidRDefault="000827DF" w:rsidP="000827DF">
      <w:pPr>
        <w:pStyle w:val="00-ScreenShot"/>
      </w:pPr>
      <w:r>
        <w:drawing>
          <wp:inline distT="0" distB="0" distL="0" distR="0" wp14:anchorId="08356753" wp14:editId="4D68FA8C">
            <wp:extent cx="5499761" cy="807720"/>
            <wp:effectExtent l="0" t="0" r="571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extLst>
                        <a:ext uri="{28A0092B-C50C-407E-A947-70E740481C1C}">
                          <a14:useLocalDpi xmlns:a14="http://schemas.microsoft.com/office/drawing/2010/main" val="0"/>
                        </a:ext>
                      </a:extLst>
                    </a:blip>
                    <a:stretch>
                      <a:fillRect/>
                    </a:stretch>
                  </pic:blipFill>
                  <pic:spPr>
                    <a:xfrm>
                      <a:off x="0" y="0"/>
                      <a:ext cx="5560575" cy="816651"/>
                    </a:xfrm>
                    <a:prstGeom prst="rect">
                      <a:avLst/>
                    </a:prstGeom>
                  </pic:spPr>
                </pic:pic>
              </a:graphicData>
            </a:graphic>
          </wp:inline>
        </w:drawing>
      </w:r>
    </w:p>
    <w:p w14:paraId="1FAF26EC" w14:textId="42BCC824" w:rsidR="000827DF" w:rsidRDefault="000827DF" w:rsidP="00D149D9">
      <w:pPr>
        <w:numPr>
          <w:ilvl w:val="0"/>
          <w:numId w:val="40"/>
        </w:numPr>
      </w:pPr>
      <w:r>
        <w:t xml:space="preserve">On the </w:t>
      </w:r>
      <w:r>
        <w:rPr>
          <w:b/>
        </w:rPr>
        <w:t>Summary</w:t>
      </w:r>
      <w:r>
        <w:t xml:space="preserve"> page, review </w:t>
      </w:r>
      <w:r w:rsidR="007E698A">
        <w:t>the settings</w:t>
      </w:r>
      <w:r>
        <w:t>. They should match those in the screenshot below.</w:t>
      </w:r>
    </w:p>
    <w:p w14:paraId="1D750042" w14:textId="1DCEC36B" w:rsidR="000827DF" w:rsidRDefault="001E6A93" w:rsidP="000827DF">
      <w:pPr>
        <w:pStyle w:val="00-ScreenShot"/>
      </w:pPr>
      <w:r>
        <w:drawing>
          <wp:inline distT="0" distB="0" distL="0" distR="0" wp14:anchorId="202BA808" wp14:editId="3D4A11D6">
            <wp:extent cx="5984573" cy="179832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87668" cy="1799250"/>
                    </a:xfrm>
                    <a:prstGeom prst="rect">
                      <a:avLst/>
                    </a:prstGeom>
                  </pic:spPr>
                </pic:pic>
              </a:graphicData>
            </a:graphic>
          </wp:inline>
        </w:drawing>
      </w:r>
    </w:p>
    <w:p w14:paraId="2C979342" w14:textId="77777777" w:rsidR="000827DF" w:rsidRDefault="000827DF" w:rsidP="00D149D9">
      <w:pPr>
        <w:pStyle w:val="ListParagraph"/>
        <w:numPr>
          <w:ilvl w:val="0"/>
          <w:numId w:val="40"/>
        </w:numPr>
        <w:spacing w:after="200"/>
      </w:pPr>
      <w:r>
        <w:t xml:space="preserve">Ensure that </w:t>
      </w:r>
      <w:r>
        <w:rPr>
          <w:b/>
        </w:rPr>
        <w:t xml:space="preserve">Start the virtual machine after deploying it </w:t>
      </w:r>
      <w:proofErr w:type="gramStart"/>
      <w:r w:rsidRPr="00E82C6A">
        <w:t xml:space="preserve">is not </w:t>
      </w:r>
      <w:r>
        <w:t>select</w:t>
      </w:r>
      <w:r w:rsidRPr="00E82C6A">
        <w:t>ed</w:t>
      </w:r>
      <w:proofErr w:type="gramEnd"/>
      <w:r w:rsidRPr="00E82C6A">
        <w:t>, and</w:t>
      </w:r>
      <w:r>
        <w:rPr>
          <w:b/>
        </w:rPr>
        <w:t xml:space="preserve"> </w:t>
      </w:r>
      <w:r w:rsidRPr="00E82C6A">
        <w:t>click</w:t>
      </w:r>
      <w:r>
        <w:t xml:space="preserve"> </w:t>
      </w:r>
      <w:r>
        <w:rPr>
          <w:b/>
        </w:rPr>
        <w:t>View Script</w:t>
      </w:r>
      <w:r>
        <w:t>.</w:t>
      </w:r>
    </w:p>
    <w:p w14:paraId="4DF9160E" w14:textId="77777777" w:rsidR="000827DF" w:rsidRDefault="000827DF" w:rsidP="00230368">
      <w:pPr>
        <w:ind w:left="360"/>
        <w:jc w:val="center"/>
      </w:pPr>
      <w:r>
        <w:rPr>
          <w:noProof/>
        </w:rPr>
        <w:drawing>
          <wp:inline distT="0" distB="0" distL="0" distR="0" wp14:anchorId="3972C15A" wp14:editId="357F4C4B">
            <wp:extent cx="6109146" cy="590550"/>
            <wp:effectExtent l="0" t="0" r="635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extLst>
                        <a:ext uri="{28A0092B-C50C-407E-A947-70E740481C1C}">
                          <a14:useLocalDpi xmlns:a14="http://schemas.microsoft.com/office/drawing/2010/main" val="0"/>
                        </a:ext>
                      </a:extLst>
                    </a:blip>
                    <a:stretch>
                      <a:fillRect/>
                    </a:stretch>
                  </pic:blipFill>
                  <pic:spPr>
                    <a:xfrm>
                      <a:off x="0" y="0"/>
                      <a:ext cx="6109146" cy="590550"/>
                    </a:xfrm>
                    <a:prstGeom prst="rect">
                      <a:avLst/>
                    </a:prstGeom>
                  </pic:spPr>
                </pic:pic>
              </a:graphicData>
            </a:graphic>
          </wp:inline>
        </w:drawing>
      </w:r>
    </w:p>
    <w:p w14:paraId="6F9EACB7" w14:textId="77777777" w:rsidR="004B4A62" w:rsidRDefault="004B4A62" w:rsidP="00230368">
      <w:pPr>
        <w:ind w:left="360"/>
        <w:jc w:val="center"/>
      </w:pPr>
    </w:p>
    <w:p w14:paraId="3554CFA8" w14:textId="77777777" w:rsidR="004B4A62" w:rsidRDefault="004B4A62" w:rsidP="00230368">
      <w:pPr>
        <w:ind w:left="360"/>
        <w:jc w:val="center"/>
      </w:pPr>
    </w:p>
    <w:p w14:paraId="11AF3E85" w14:textId="77777777" w:rsidR="004B4A62" w:rsidRDefault="004B4A62" w:rsidP="00230368">
      <w:pPr>
        <w:ind w:left="360"/>
        <w:jc w:val="center"/>
      </w:pPr>
    </w:p>
    <w:p w14:paraId="0AFE29AB" w14:textId="77777777" w:rsidR="004B4A62" w:rsidRDefault="004B4A62" w:rsidP="00230368">
      <w:pPr>
        <w:ind w:left="360"/>
        <w:jc w:val="center"/>
      </w:pPr>
    </w:p>
    <w:p w14:paraId="67CFF113" w14:textId="3EA9B0E3" w:rsidR="000827DF" w:rsidRDefault="00C53171" w:rsidP="00D149D9">
      <w:pPr>
        <w:numPr>
          <w:ilvl w:val="0"/>
          <w:numId w:val="40"/>
        </w:numPr>
      </w:pPr>
      <w:r w:rsidRPr="005E71CA">
        <w:rPr>
          <w:b/>
        </w:rPr>
        <w:lastRenderedPageBreak/>
        <w:t>Notepad</w:t>
      </w:r>
      <w:r>
        <w:t xml:space="preserve"> will open displaying the PowerShell script that </w:t>
      </w:r>
      <w:proofErr w:type="gramStart"/>
      <w:r>
        <w:t>will be used</w:t>
      </w:r>
      <w:proofErr w:type="gramEnd"/>
      <w:r>
        <w:t xml:space="preserve"> to execute these actions.  </w:t>
      </w:r>
      <w:r w:rsidR="000827DF">
        <w:t xml:space="preserve">System Center 2012 Virtual Machine Manager </w:t>
      </w:r>
      <w:proofErr w:type="gramStart"/>
      <w:r w:rsidR="000827DF">
        <w:t>is built</w:t>
      </w:r>
      <w:proofErr w:type="gramEnd"/>
      <w:r w:rsidR="000827DF">
        <w:t xml:space="preserve"> on PowerShell</w:t>
      </w:r>
      <w:r w:rsidR="000827DF" w:rsidRPr="00F21511">
        <w:t xml:space="preserve"> </w:t>
      </w:r>
      <w:r w:rsidR="000827DF">
        <w:t>so t</w:t>
      </w:r>
      <w:r w:rsidR="000827DF" w:rsidRPr="00F21511">
        <w:t>his</w:t>
      </w:r>
      <w:r w:rsidR="000827DF">
        <w:t xml:space="preserve"> feature is available at the end of VMM wizards.  This makes it easier to learn PowerShell, and these scripts </w:t>
      </w:r>
      <w:proofErr w:type="gramStart"/>
      <w:r w:rsidR="000827DF">
        <w:t>can be saved and updated when automating repetitive tasks</w:t>
      </w:r>
      <w:proofErr w:type="gramEnd"/>
      <w:r w:rsidR="000827DF">
        <w:t>.  Click on this button throughout this lab to see the output from other wizards.</w:t>
      </w:r>
    </w:p>
    <w:p w14:paraId="2F604583" w14:textId="77777777" w:rsidR="000827DF" w:rsidRDefault="000827DF" w:rsidP="000827DF">
      <w:pPr>
        <w:pStyle w:val="00-ScreenShot"/>
      </w:pPr>
      <w:r>
        <w:drawing>
          <wp:inline distT="0" distB="0" distL="0" distR="0" wp14:anchorId="30AB0DD2" wp14:editId="1F6AB9A9">
            <wp:extent cx="6000632" cy="4084320"/>
            <wp:effectExtent l="0" t="0" r="635"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extLst>
                        <a:ext uri="{28A0092B-C50C-407E-A947-70E740481C1C}">
                          <a14:useLocalDpi xmlns:a14="http://schemas.microsoft.com/office/drawing/2010/main" val="0"/>
                        </a:ext>
                      </a:extLst>
                    </a:blip>
                    <a:stretch>
                      <a:fillRect/>
                    </a:stretch>
                  </pic:blipFill>
                  <pic:spPr>
                    <a:xfrm>
                      <a:off x="0" y="0"/>
                      <a:ext cx="6027726" cy="4102762"/>
                    </a:xfrm>
                    <a:prstGeom prst="rect">
                      <a:avLst/>
                    </a:prstGeom>
                  </pic:spPr>
                </pic:pic>
              </a:graphicData>
            </a:graphic>
          </wp:inline>
        </w:drawing>
      </w:r>
    </w:p>
    <w:p w14:paraId="1B5783BD" w14:textId="52A88FB3" w:rsidR="000827DF" w:rsidRDefault="00D703D1" w:rsidP="00D149D9">
      <w:pPr>
        <w:numPr>
          <w:ilvl w:val="0"/>
          <w:numId w:val="40"/>
        </w:numPr>
      </w:pPr>
      <w:r>
        <w:t xml:space="preserve">Close </w:t>
      </w:r>
      <w:r w:rsidRPr="005E71CA">
        <w:rPr>
          <w:b/>
        </w:rPr>
        <w:t>Notepad</w:t>
      </w:r>
      <w:r>
        <w:t xml:space="preserve">.  </w:t>
      </w:r>
      <w:r w:rsidR="000827DF">
        <w:t xml:space="preserve">Click </w:t>
      </w:r>
      <w:r w:rsidR="000827DF">
        <w:rPr>
          <w:b/>
        </w:rPr>
        <w:t>Create</w:t>
      </w:r>
      <w:r w:rsidR="000827DF">
        <w:t>.</w:t>
      </w:r>
    </w:p>
    <w:p w14:paraId="0765B8A3" w14:textId="77777777" w:rsidR="000827DF" w:rsidRDefault="000827DF" w:rsidP="00D149D9">
      <w:pPr>
        <w:numPr>
          <w:ilvl w:val="0"/>
          <w:numId w:val="40"/>
        </w:numPr>
      </w:pPr>
      <w:r>
        <w:t xml:space="preserve">On the </w:t>
      </w:r>
      <w:r w:rsidRPr="00E82C6A">
        <w:rPr>
          <w:b/>
        </w:rPr>
        <w:t>Jobs</w:t>
      </w:r>
      <w:r>
        <w:t xml:space="preserve"> page, click the </w:t>
      </w:r>
      <w:r w:rsidRPr="00E82C6A">
        <w:rPr>
          <w:b/>
        </w:rPr>
        <w:t>Create virtual machine</w:t>
      </w:r>
      <w:r>
        <w:t xml:space="preserve"> job that is running and review the job details at the bottom of the page.</w:t>
      </w:r>
    </w:p>
    <w:p w14:paraId="646909EC" w14:textId="77777777" w:rsidR="000827DF" w:rsidRDefault="000827DF" w:rsidP="000827DF">
      <w:pPr>
        <w:pStyle w:val="00-ScreenShot"/>
      </w:pPr>
      <w:r>
        <w:drawing>
          <wp:inline distT="0" distB="0" distL="0" distR="0" wp14:anchorId="3D7AB97A" wp14:editId="282A5DFB">
            <wp:extent cx="4645152" cy="818806"/>
            <wp:effectExtent l="0" t="0" r="3175" b="63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4664799" cy="822269"/>
                    </a:xfrm>
                    <a:prstGeom prst="rect">
                      <a:avLst/>
                    </a:prstGeom>
                  </pic:spPr>
                </pic:pic>
              </a:graphicData>
            </a:graphic>
          </wp:inline>
        </w:drawing>
      </w:r>
    </w:p>
    <w:p w14:paraId="0AF76DB2" w14:textId="35DA7E27" w:rsidR="000827DF" w:rsidRDefault="000827DF" w:rsidP="00D149D9">
      <w:pPr>
        <w:numPr>
          <w:ilvl w:val="0"/>
          <w:numId w:val="40"/>
        </w:numPr>
        <w:ind w:left="720"/>
      </w:pPr>
      <w:r>
        <w:t xml:space="preserve">When the Job finishes running, close the </w:t>
      </w:r>
      <w:r w:rsidRPr="009C50E9">
        <w:rPr>
          <w:b/>
        </w:rPr>
        <w:t>Jobs</w:t>
      </w:r>
      <w:r>
        <w:t xml:space="preserve"> page.</w:t>
      </w:r>
      <w:r>
        <w:br w:type="page"/>
      </w:r>
    </w:p>
    <w:bookmarkStart w:id="82" w:name="_Toc366171519" w:displacedByCustomXml="next"/>
    <w:bookmarkStart w:id="83" w:name="_Toc364437117" w:displacedByCustomXml="next"/>
    <w:sdt>
      <w:sdtPr>
        <w:rPr>
          <w:sz w:val="48"/>
          <w:szCs w:val="48"/>
        </w:rPr>
        <w:alias w:val="Topic"/>
        <w:tag w:val="9b28405c-4706-4849-b895-81eddc365c6a"/>
        <w:id w:val="-780253588"/>
        <w:placeholder>
          <w:docPart w:val="7869C81B58034A3E9BBF5156CB264458"/>
        </w:placeholder>
        <w:text/>
      </w:sdtPr>
      <w:sdtEndPr/>
      <w:sdtContent>
        <w:p w14:paraId="51380D12" w14:textId="2ED174D5" w:rsidR="000827DF" w:rsidRDefault="008319AB" w:rsidP="000827DF">
          <w:pPr>
            <w:pStyle w:val="ppTopic"/>
          </w:pPr>
          <w:r>
            <w:rPr>
              <w:sz w:val="48"/>
              <w:szCs w:val="48"/>
            </w:rPr>
            <w:t xml:space="preserve">Exercise 11.2: Create </w:t>
          </w:r>
          <w:r w:rsidR="00DE07A4">
            <w:rPr>
              <w:sz w:val="48"/>
              <w:szCs w:val="48"/>
            </w:rPr>
            <w:t>a VM Template</w:t>
          </w:r>
        </w:p>
      </w:sdtContent>
    </w:sdt>
    <w:bookmarkEnd w:id="82" w:displacedByCustomXml="prev"/>
    <w:bookmarkEnd w:id="83" w:displacedByCustomXml="prev"/>
    <w:p w14:paraId="6E5A4959" w14:textId="260EAC2A" w:rsidR="000827DF" w:rsidRDefault="000827DF" w:rsidP="000827DF">
      <w:pPr>
        <w:pStyle w:val="ppBodyText"/>
        <w:numPr>
          <w:ilvl w:val="0"/>
          <w:numId w:val="0"/>
        </w:numPr>
        <w:rPr>
          <w:b/>
        </w:rPr>
      </w:pPr>
      <w:r>
        <w:rPr>
          <w:b/>
        </w:rPr>
        <w:t xml:space="preserve">In this </w:t>
      </w:r>
      <w:r w:rsidR="00D703D1">
        <w:rPr>
          <w:b/>
        </w:rPr>
        <w:t>exercise,</w:t>
      </w:r>
      <w:r>
        <w:rPr>
          <w:b/>
        </w:rPr>
        <w:t xml:space="preserve"> a template </w:t>
      </w:r>
      <w:proofErr w:type="gramStart"/>
      <w:r w:rsidR="002B6CA6">
        <w:rPr>
          <w:b/>
        </w:rPr>
        <w:t>will be created</w:t>
      </w:r>
      <w:proofErr w:type="gramEnd"/>
      <w:r w:rsidR="002B6CA6">
        <w:rPr>
          <w:b/>
        </w:rPr>
        <w:t xml:space="preserve"> </w:t>
      </w:r>
      <w:r>
        <w:rPr>
          <w:b/>
        </w:rPr>
        <w:t>in VMM that can be used to standardize and accelerate deployment of VMs into the environment.</w:t>
      </w:r>
    </w:p>
    <w:p w14:paraId="18BCC50F" w14:textId="39764137" w:rsidR="000827DF" w:rsidRPr="001E07BB" w:rsidRDefault="00EA038B" w:rsidP="000827DF">
      <w:pPr>
        <w:pStyle w:val="ppBodyText"/>
        <w:numPr>
          <w:ilvl w:val="0"/>
          <w:numId w:val="0"/>
        </w:numPr>
        <w:rPr>
          <w:b/>
        </w:rPr>
      </w:pPr>
      <w:r>
        <w:rPr>
          <w:b/>
        </w:rPr>
        <w:t>Estimated time to complete</w:t>
      </w:r>
      <w:r w:rsidR="000827DF">
        <w:rPr>
          <w:b/>
        </w:rPr>
        <w:t xml:space="preserve">: </w:t>
      </w:r>
      <w:r w:rsidR="00051DC7">
        <w:rPr>
          <w:b/>
        </w:rPr>
        <w:t>10</w:t>
      </w:r>
      <w:r w:rsidR="000827DF">
        <w:rPr>
          <w:b/>
        </w:rPr>
        <w:t xml:space="preserve"> minutes</w:t>
      </w:r>
    </w:p>
    <w:p w14:paraId="1CE08F51" w14:textId="77777777" w:rsidR="000827DF" w:rsidRDefault="000827DF" w:rsidP="000827DF">
      <w:pPr>
        <w:rPr>
          <w:b/>
          <w:i/>
        </w:rPr>
      </w:pPr>
      <w:r>
        <w:rPr>
          <w:noProof/>
        </w:rPr>
        <w:drawing>
          <wp:inline distT="0" distB="0" distL="0" distR="0" wp14:anchorId="7C6425CB" wp14:editId="290AE51E">
            <wp:extent cx="612140" cy="771525"/>
            <wp:effectExtent l="0" t="0" r="0" b="0"/>
            <wp:docPr id="664" name="Picture 664"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57E56BA0" w14:textId="77777777" w:rsidR="00230368" w:rsidRDefault="00230368" w:rsidP="00D149D9">
      <w:pPr>
        <w:pStyle w:val="ListParagraph"/>
        <w:numPr>
          <w:ilvl w:val="0"/>
          <w:numId w:val="41"/>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24571E25" w14:textId="043A7027" w:rsidR="000827DF" w:rsidRDefault="00230368" w:rsidP="00230368">
      <w:pPr>
        <w:pStyle w:val="00-ScreenShot"/>
      </w:pPr>
      <w:r>
        <w:drawing>
          <wp:inline distT="0" distB="0" distL="0" distR="0" wp14:anchorId="2B824BAC" wp14:editId="48AAE01A">
            <wp:extent cx="622300" cy="1161007"/>
            <wp:effectExtent l="0" t="0" r="6350" b="127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24999" cy="1166042"/>
                    </a:xfrm>
                    <a:prstGeom prst="rect">
                      <a:avLst/>
                    </a:prstGeom>
                  </pic:spPr>
                </pic:pic>
              </a:graphicData>
            </a:graphic>
          </wp:inline>
        </w:drawing>
      </w:r>
    </w:p>
    <w:p w14:paraId="3D2C4716" w14:textId="77777777" w:rsidR="000827DF" w:rsidRDefault="000827DF" w:rsidP="00D149D9">
      <w:pPr>
        <w:pStyle w:val="ListParagraph"/>
        <w:numPr>
          <w:ilvl w:val="0"/>
          <w:numId w:val="41"/>
        </w:numPr>
        <w:spacing w:line="259" w:lineRule="auto"/>
      </w:pPr>
      <w:r>
        <w:t xml:space="preserve">Select the </w:t>
      </w:r>
      <w:r>
        <w:rPr>
          <w:b/>
        </w:rPr>
        <w:t>Library</w:t>
      </w:r>
      <w:r>
        <w:t xml:space="preserve"> workspace.</w:t>
      </w:r>
    </w:p>
    <w:p w14:paraId="66AFE211" w14:textId="77777777" w:rsidR="000827DF" w:rsidRDefault="000827DF" w:rsidP="000827DF">
      <w:pPr>
        <w:pStyle w:val="00-ScreenShot"/>
      </w:pPr>
      <w:r>
        <w:drawing>
          <wp:inline distT="0" distB="0" distL="0" distR="0" wp14:anchorId="0A6172C6" wp14:editId="35C75FDE">
            <wp:extent cx="1371600" cy="1322022"/>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1378788" cy="1328950"/>
                    </a:xfrm>
                    <a:prstGeom prst="rect">
                      <a:avLst/>
                    </a:prstGeom>
                  </pic:spPr>
                </pic:pic>
              </a:graphicData>
            </a:graphic>
          </wp:inline>
        </w:drawing>
      </w:r>
    </w:p>
    <w:p w14:paraId="0480A688" w14:textId="77777777" w:rsidR="000827DF" w:rsidRDefault="000827DF" w:rsidP="00D149D9">
      <w:pPr>
        <w:numPr>
          <w:ilvl w:val="0"/>
          <w:numId w:val="41"/>
        </w:numPr>
      </w:pPr>
      <w:r>
        <w:t xml:space="preserve">Click </w:t>
      </w:r>
      <w:r>
        <w:rPr>
          <w:b/>
        </w:rPr>
        <w:t>Create VM Template</w:t>
      </w:r>
      <w:r>
        <w:t xml:space="preserve"> icon the ribbon menu.</w:t>
      </w:r>
    </w:p>
    <w:p w14:paraId="568168A7" w14:textId="77777777" w:rsidR="000827DF" w:rsidRDefault="000827DF" w:rsidP="000827DF">
      <w:pPr>
        <w:pStyle w:val="00-ScreenShot"/>
      </w:pPr>
      <w:r>
        <w:drawing>
          <wp:inline distT="0" distB="0" distL="0" distR="0" wp14:anchorId="6C2FEAF5" wp14:editId="5635B915">
            <wp:extent cx="2197100" cy="980424"/>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7">
                      <a:extLst>
                        <a:ext uri="{28A0092B-C50C-407E-A947-70E740481C1C}">
                          <a14:useLocalDpi xmlns:a14="http://schemas.microsoft.com/office/drawing/2010/main" val="0"/>
                        </a:ext>
                      </a:extLst>
                    </a:blip>
                    <a:srcRect l="1484"/>
                    <a:stretch/>
                  </pic:blipFill>
                  <pic:spPr bwMode="auto">
                    <a:xfrm>
                      <a:off x="0" y="0"/>
                      <a:ext cx="2205946" cy="984371"/>
                    </a:xfrm>
                    <a:prstGeom prst="rect">
                      <a:avLst/>
                    </a:prstGeom>
                    <a:ln>
                      <a:noFill/>
                    </a:ln>
                    <a:extLst>
                      <a:ext uri="{53640926-AAD7-44D8-BBD7-CCE9431645EC}">
                        <a14:shadowObscured xmlns:a14="http://schemas.microsoft.com/office/drawing/2010/main"/>
                      </a:ext>
                    </a:extLst>
                  </pic:spPr>
                </pic:pic>
              </a:graphicData>
            </a:graphic>
          </wp:inline>
        </w:drawing>
      </w:r>
    </w:p>
    <w:p w14:paraId="3D989FD1" w14:textId="77777777" w:rsidR="000827DF" w:rsidRDefault="000827DF" w:rsidP="00D149D9">
      <w:pPr>
        <w:numPr>
          <w:ilvl w:val="0"/>
          <w:numId w:val="41"/>
        </w:numPr>
      </w:pPr>
      <w:r>
        <w:t xml:space="preserve">On the </w:t>
      </w:r>
      <w:r>
        <w:rPr>
          <w:b/>
        </w:rPr>
        <w:t>Select a Source</w:t>
      </w:r>
      <w:r>
        <w:t xml:space="preserve"> page, select the </w:t>
      </w:r>
      <w:r>
        <w:rPr>
          <w:b/>
        </w:rPr>
        <w:t>Use an existing VM template or a virtual hard disk stored in the library</w:t>
      </w:r>
      <w:r>
        <w:t xml:space="preserve"> radio button and click </w:t>
      </w:r>
      <w:r>
        <w:rPr>
          <w:b/>
        </w:rPr>
        <w:t>Browse</w:t>
      </w:r>
      <w:r>
        <w:t>.</w:t>
      </w:r>
    </w:p>
    <w:p w14:paraId="2337E3E7" w14:textId="77777777" w:rsidR="000827DF" w:rsidRDefault="000827DF" w:rsidP="000827DF">
      <w:pPr>
        <w:pStyle w:val="00-ScreenShot"/>
      </w:pPr>
      <w:r>
        <w:drawing>
          <wp:inline distT="0" distB="0" distL="0" distR="0" wp14:anchorId="3FE38F26" wp14:editId="0680F01C">
            <wp:extent cx="5817418" cy="9017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extLst>
                        <a:ext uri="{28A0092B-C50C-407E-A947-70E740481C1C}">
                          <a14:useLocalDpi xmlns:a14="http://schemas.microsoft.com/office/drawing/2010/main" val="0"/>
                        </a:ext>
                      </a:extLst>
                    </a:blip>
                    <a:stretch>
                      <a:fillRect/>
                    </a:stretch>
                  </pic:blipFill>
                  <pic:spPr>
                    <a:xfrm>
                      <a:off x="0" y="0"/>
                      <a:ext cx="5911557" cy="916292"/>
                    </a:xfrm>
                    <a:prstGeom prst="rect">
                      <a:avLst/>
                    </a:prstGeom>
                  </pic:spPr>
                </pic:pic>
              </a:graphicData>
            </a:graphic>
          </wp:inline>
        </w:drawing>
      </w:r>
    </w:p>
    <w:p w14:paraId="322ED9A1" w14:textId="218D2471" w:rsidR="000827DF" w:rsidRDefault="000827DF" w:rsidP="00D149D9">
      <w:pPr>
        <w:numPr>
          <w:ilvl w:val="0"/>
          <w:numId w:val="41"/>
        </w:numPr>
      </w:pPr>
      <w:r>
        <w:lastRenderedPageBreak/>
        <w:t xml:space="preserve">In the </w:t>
      </w:r>
      <w:r>
        <w:rPr>
          <w:b/>
        </w:rPr>
        <w:t>Select VM Template Source</w:t>
      </w:r>
      <w:r>
        <w:t xml:space="preserve"> dialog, select </w:t>
      </w:r>
      <w:r>
        <w:rPr>
          <w:b/>
          <w:noProof/>
        </w:rPr>
        <w:t>WS2012</w:t>
      </w:r>
      <w:r w:rsidR="004C2A7B">
        <w:rPr>
          <w:b/>
          <w:noProof/>
        </w:rPr>
        <w:t>SYSPREP</w:t>
      </w:r>
      <w:r>
        <w:rPr>
          <w:b/>
          <w:noProof/>
        </w:rPr>
        <w:t>.vhdx</w:t>
      </w:r>
      <w:r>
        <w:rPr>
          <w:noProof/>
        </w:rPr>
        <w:t xml:space="preserve"> and click </w:t>
      </w:r>
      <w:r>
        <w:rPr>
          <w:b/>
          <w:noProof/>
        </w:rPr>
        <w:t>OK</w:t>
      </w:r>
      <w:r>
        <w:rPr>
          <w:noProof/>
        </w:rPr>
        <w:t>.</w:t>
      </w:r>
      <w:r w:rsidR="004C2A7B">
        <w:rPr>
          <w:noProof/>
        </w:rPr>
        <w:t xml:space="preserve">  Do not select any of the other VHDX files.</w:t>
      </w:r>
    </w:p>
    <w:p w14:paraId="4A5FBE9E" w14:textId="610FEC65" w:rsidR="000827DF" w:rsidRDefault="004C2A7B" w:rsidP="000827DF">
      <w:pPr>
        <w:pStyle w:val="00-ScreenShot"/>
      </w:pPr>
      <w:r>
        <w:drawing>
          <wp:inline distT="0" distB="0" distL="0" distR="0" wp14:anchorId="3AECBD7A" wp14:editId="272DC28B">
            <wp:extent cx="5686425" cy="256222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686425" cy="2562225"/>
                    </a:xfrm>
                    <a:prstGeom prst="rect">
                      <a:avLst/>
                    </a:prstGeom>
                  </pic:spPr>
                </pic:pic>
              </a:graphicData>
            </a:graphic>
          </wp:inline>
        </w:drawing>
      </w:r>
    </w:p>
    <w:p w14:paraId="56209807" w14:textId="77777777" w:rsidR="000827DF" w:rsidRDefault="000827DF" w:rsidP="00D149D9">
      <w:pPr>
        <w:numPr>
          <w:ilvl w:val="0"/>
          <w:numId w:val="41"/>
        </w:numPr>
      </w:pPr>
      <w:r>
        <w:t xml:space="preserve">On the </w:t>
      </w:r>
      <w:r>
        <w:rPr>
          <w:b/>
        </w:rPr>
        <w:t>Select a Source</w:t>
      </w:r>
      <w:r>
        <w:t xml:space="preserve"> page, click </w:t>
      </w:r>
      <w:proofErr w:type="gramStart"/>
      <w:r>
        <w:rPr>
          <w:b/>
        </w:rPr>
        <w:t>Next</w:t>
      </w:r>
      <w:proofErr w:type="gramEnd"/>
      <w:r>
        <w:t>.</w:t>
      </w:r>
    </w:p>
    <w:p w14:paraId="3B751C36" w14:textId="73142062" w:rsidR="000827DF" w:rsidRDefault="004C2A7B" w:rsidP="000827DF">
      <w:pPr>
        <w:ind w:left="360"/>
        <w:jc w:val="center"/>
      </w:pPr>
      <w:r>
        <w:rPr>
          <w:noProof/>
        </w:rPr>
        <w:drawing>
          <wp:inline distT="0" distB="0" distL="0" distR="0" wp14:anchorId="662B38B9" wp14:editId="2EBDF89F">
            <wp:extent cx="4940789" cy="425136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943543" cy="4253736"/>
                    </a:xfrm>
                    <a:prstGeom prst="rect">
                      <a:avLst/>
                    </a:prstGeom>
                  </pic:spPr>
                </pic:pic>
              </a:graphicData>
            </a:graphic>
          </wp:inline>
        </w:drawing>
      </w:r>
    </w:p>
    <w:p w14:paraId="16C80B07" w14:textId="6368E691" w:rsidR="000827DF" w:rsidRDefault="000827DF" w:rsidP="00D149D9">
      <w:pPr>
        <w:numPr>
          <w:ilvl w:val="0"/>
          <w:numId w:val="41"/>
        </w:numPr>
      </w:pPr>
      <w:r>
        <w:t xml:space="preserve">On the </w:t>
      </w:r>
      <w:r w:rsidRPr="00D07FF7">
        <w:rPr>
          <w:b/>
        </w:rPr>
        <w:t>VM Template Identity</w:t>
      </w:r>
      <w:r>
        <w:t xml:space="preserve"> page, type </w:t>
      </w:r>
      <w:r w:rsidR="001E6A93">
        <w:rPr>
          <w:b/>
        </w:rPr>
        <w:t>VM Template</w:t>
      </w:r>
      <w:r>
        <w:t xml:space="preserve"> and click </w:t>
      </w:r>
      <w:proofErr w:type="gramStart"/>
      <w:r w:rsidRPr="00D07FF7">
        <w:rPr>
          <w:b/>
        </w:rPr>
        <w:t>Next</w:t>
      </w:r>
      <w:proofErr w:type="gramEnd"/>
      <w:r>
        <w:t>.</w:t>
      </w:r>
    </w:p>
    <w:p w14:paraId="135BC2FE" w14:textId="77777777" w:rsidR="000827DF" w:rsidRDefault="000827DF" w:rsidP="000827DF">
      <w:pPr>
        <w:pStyle w:val="00-ScreenShot"/>
      </w:pPr>
      <w:r>
        <w:drawing>
          <wp:inline distT="0" distB="0" distL="0" distR="0" wp14:anchorId="227A4B97" wp14:editId="48B2AB16">
            <wp:extent cx="4746560" cy="453543"/>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extLst>
                        <a:ext uri="{28A0092B-C50C-407E-A947-70E740481C1C}">
                          <a14:useLocalDpi xmlns:a14="http://schemas.microsoft.com/office/drawing/2010/main" val="0"/>
                        </a:ext>
                      </a:extLst>
                    </a:blip>
                    <a:stretch>
                      <a:fillRect/>
                    </a:stretch>
                  </pic:blipFill>
                  <pic:spPr>
                    <a:xfrm>
                      <a:off x="0" y="0"/>
                      <a:ext cx="5060663" cy="483556"/>
                    </a:xfrm>
                    <a:prstGeom prst="rect">
                      <a:avLst/>
                    </a:prstGeom>
                  </pic:spPr>
                </pic:pic>
              </a:graphicData>
            </a:graphic>
          </wp:inline>
        </w:drawing>
      </w:r>
    </w:p>
    <w:p w14:paraId="42544DA2" w14:textId="77777777" w:rsidR="000827DF" w:rsidRDefault="000827DF" w:rsidP="00D149D9">
      <w:pPr>
        <w:numPr>
          <w:ilvl w:val="0"/>
          <w:numId w:val="41"/>
        </w:numPr>
      </w:pPr>
      <w:r>
        <w:lastRenderedPageBreak/>
        <w:t xml:space="preserve">On the </w:t>
      </w:r>
      <w:r>
        <w:rPr>
          <w:b/>
        </w:rPr>
        <w:t>Configure Hardware</w:t>
      </w:r>
      <w:r>
        <w:t xml:space="preserve"> page, in the </w:t>
      </w:r>
      <w:r w:rsidRPr="00716BF2">
        <w:rPr>
          <w:b/>
        </w:rPr>
        <w:t>Compatibility</w:t>
      </w:r>
      <w:r>
        <w:t xml:space="preserve"> detail pane, select </w:t>
      </w:r>
      <w:r>
        <w:rPr>
          <w:b/>
        </w:rPr>
        <w:t xml:space="preserve">Cloud Capability Profile, </w:t>
      </w:r>
      <w:r w:rsidRPr="00554E2A">
        <w:t xml:space="preserve">and then </w:t>
      </w:r>
      <w:r>
        <w:t xml:space="preserve">select </w:t>
      </w:r>
      <w:r>
        <w:rPr>
          <w:b/>
        </w:rPr>
        <w:t>Hyper-V</w:t>
      </w:r>
      <w:r>
        <w:t>.</w:t>
      </w:r>
    </w:p>
    <w:p w14:paraId="37332501" w14:textId="77777777" w:rsidR="000827DF" w:rsidRDefault="000827DF" w:rsidP="000827DF">
      <w:pPr>
        <w:pStyle w:val="00-ScreenShot"/>
      </w:pPr>
      <w:r>
        <w:drawing>
          <wp:inline distT="0" distB="0" distL="0" distR="0" wp14:anchorId="095A380F" wp14:editId="46783FEF">
            <wp:extent cx="4184690" cy="13716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extLst>
                        <a:ext uri="{28A0092B-C50C-407E-A947-70E740481C1C}">
                          <a14:useLocalDpi xmlns:a14="http://schemas.microsoft.com/office/drawing/2010/main" val="0"/>
                        </a:ext>
                      </a:extLst>
                    </a:blip>
                    <a:stretch>
                      <a:fillRect/>
                    </a:stretch>
                  </pic:blipFill>
                  <pic:spPr>
                    <a:xfrm>
                      <a:off x="0" y="0"/>
                      <a:ext cx="4204914" cy="1378229"/>
                    </a:xfrm>
                    <a:prstGeom prst="rect">
                      <a:avLst/>
                    </a:prstGeom>
                  </pic:spPr>
                </pic:pic>
              </a:graphicData>
            </a:graphic>
          </wp:inline>
        </w:drawing>
      </w:r>
    </w:p>
    <w:p w14:paraId="401F7972" w14:textId="77777777" w:rsidR="000827DF" w:rsidRDefault="000827DF" w:rsidP="00D149D9">
      <w:pPr>
        <w:numPr>
          <w:ilvl w:val="0"/>
          <w:numId w:val="41"/>
        </w:numPr>
      </w:pPr>
      <w:r>
        <w:t>On the</w:t>
      </w:r>
      <w:r w:rsidRPr="00554E2A">
        <w:rPr>
          <w:b/>
        </w:rPr>
        <w:t xml:space="preserve"> Configure Hardwar</w:t>
      </w:r>
      <w:r>
        <w:rPr>
          <w:b/>
        </w:rPr>
        <w:t>e</w:t>
      </w:r>
      <w:r>
        <w:t xml:space="preserve"> page, under the</w:t>
      </w:r>
      <w:r w:rsidRPr="00554E2A">
        <w:rPr>
          <w:b/>
        </w:rPr>
        <w:t xml:space="preserve"> Genera</w:t>
      </w:r>
      <w:r w:rsidRPr="00716BF2">
        <w:rPr>
          <w:b/>
        </w:rPr>
        <w:t>l</w:t>
      </w:r>
      <w:r>
        <w:t xml:space="preserve"> workspace, click</w:t>
      </w:r>
      <w:r w:rsidRPr="00554E2A">
        <w:rPr>
          <w:b/>
        </w:rPr>
        <w:t xml:space="preserve"> Memor</w:t>
      </w:r>
      <w:r>
        <w:rPr>
          <w:b/>
        </w:rPr>
        <w:t>y</w:t>
      </w:r>
      <w:r>
        <w:t xml:space="preserve"> and in the </w:t>
      </w:r>
      <w:r w:rsidRPr="00554E2A">
        <w:rPr>
          <w:b/>
        </w:rPr>
        <w:t>Memory</w:t>
      </w:r>
      <w:r>
        <w:t xml:space="preserve"> detail pane, select the </w:t>
      </w:r>
      <w:r w:rsidRPr="00554E2A">
        <w:rPr>
          <w:b/>
        </w:rPr>
        <w:t>Dynamic</w:t>
      </w:r>
      <w:r>
        <w:t xml:space="preserve"> radio button and </w:t>
      </w:r>
      <w:r w:rsidRPr="005933B6">
        <w:t>type</w:t>
      </w:r>
      <w:r>
        <w:t xml:space="preserve"> </w:t>
      </w:r>
      <w:r w:rsidRPr="00554E2A">
        <w:rPr>
          <w:b/>
        </w:rPr>
        <w:t>128</w:t>
      </w:r>
      <w:r>
        <w:t xml:space="preserve"> in the </w:t>
      </w:r>
      <w:r w:rsidRPr="00554E2A">
        <w:rPr>
          <w:b/>
        </w:rPr>
        <w:t>Startup memory</w:t>
      </w:r>
      <w:r>
        <w:t xml:space="preserve"> field, type </w:t>
      </w:r>
      <w:r w:rsidRPr="00554E2A">
        <w:rPr>
          <w:b/>
        </w:rPr>
        <w:t xml:space="preserve">64 </w:t>
      </w:r>
      <w:r>
        <w:t xml:space="preserve">in the </w:t>
      </w:r>
      <w:r w:rsidRPr="00554E2A">
        <w:rPr>
          <w:b/>
        </w:rPr>
        <w:t>Minimum memory</w:t>
      </w:r>
      <w:r>
        <w:t xml:space="preserve"> field, and </w:t>
      </w:r>
      <w:r w:rsidRPr="00554E2A">
        <w:rPr>
          <w:b/>
        </w:rPr>
        <w:t>192</w:t>
      </w:r>
      <w:r>
        <w:t xml:space="preserve"> in the </w:t>
      </w:r>
      <w:r w:rsidRPr="00554E2A">
        <w:rPr>
          <w:b/>
        </w:rPr>
        <w:t>Maximum memory</w:t>
      </w:r>
      <w:r>
        <w:t xml:space="preserve"> field.</w:t>
      </w:r>
    </w:p>
    <w:p w14:paraId="1282DB57" w14:textId="77777777" w:rsidR="000827DF" w:rsidRDefault="000827DF" w:rsidP="000827DF">
      <w:pPr>
        <w:pStyle w:val="00-ScreenShot"/>
      </w:pPr>
      <w:r>
        <w:drawing>
          <wp:inline distT="0" distB="0" distL="0" distR="0" wp14:anchorId="648CC2B0" wp14:editId="0715C623">
            <wp:extent cx="2876550" cy="1676263"/>
            <wp:effectExtent l="95250" t="95250" r="95250" b="958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extLst>
                        <a:ext uri="{28A0092B-C50C-407E-A947-70E740481C1C}">
                          <a14:useLocalDpi xmlns:a14="http://schemas.microsoft.com/office/drawing/2010/main" val="0"/>
                        </a:ext>
                      </a:extLst>
                    </a:blip>
                    <a:stretch>
                      <a:fillRect/>
                    </a:stretch>
                  </pic:blipFill>
                  <pic:spPr>
                    <a:xfrm>
                      <a:off x="0" y="0"/>
                      <a:ext cx="2894660" cy="1686816"/>
                    </a:xfrm>
                    <a:prstGeom prst="rect">
                      <a:avLst/>
                    </a:prstGeom>
                    <a:effectLst>
                      <a:outerShdw blurRad="63500" sx="102000" sy="102000" algn="ctr" rotWithShape="0">
                        <a:prstClr val="black">
                          <a:alpha val="40000"/>
                        </a:prstClr>
                      </a:outerShdw>
                    </a:effectLst>
                  </pic:spPr>
                </pic:pic>
              </a:graphicData>
            </a:graphic>
          </wp:inline>
        </w:drawing>
      </w:r>
    </w:p>
    <w:p w14:paraId="412552AD" w14:textId="6B197030" w:rsidR="000827DF" w:rsidRDefault="000827DF" w:rsidP="00D149D9">
      <w:pPr>
        <w:numPr>
          <w:ilvl w:val="0"/>
          <w:numId w:val="41"/>
        </w:numPr>
      </w:pPr>
      <w:r>
        <w:t xml:space="preserve">On the </w:t>
      </w:r>
      <w:r>
        <w:rPr>
          <w:b/>
        </w:rPr>
        <w:t>Configure Hardware</w:t>
      </w:r>
      <w:r>
        <w:t xml:space="preserve"> page scroll down to the </w:t>
      </w:r>
      <w:r>
        <w:rPr>
          <w:b/>
        </w:rPr>
        <w:t xml:space="preserve">Bus Configuration </w:t>
      </w:r>
      <w:r>
        <w:t xml:space="preserve">workspace and click </w:t>
      </w:r>
      <w:r>
        <w:rPr>
          <w:b/>
        </w:rPr>
        <w:t>WS2012SYSP</w:t>
      </w:r>
      <w:r w:rsidR="004C2A7B">
        <w:rPr>
          <w:b/>
        </w:rPr>
        <w:t>REP</w:t>
      </w:r>
      <w:r>
        <w:rPr>
          <w:b/>
        </w:rPr>
        <w:t>.vhdx</w:t>
      </w:r>
      <w:r>
        <w:t>.</w:t>
      </w:r>
    </w:p>
    <w:p w14:paraId="4FE187EB" w14:textId="0F6EE984" w:rsidR="000827DF" w:rsidRDefault="004C2A7B" w:rsidP="000827DF">
      <w:pPr>
        <w:pStyle w:val="00-ScreenShot"/>
      </w:pPr>
      <w:r>
        <w:drawing>
          <wp:inline distT="0" distB="0" distL="0" distR="0" wp14:anchorId="2D01352F" wp14:editId="382D4779">
            <wp:extent cx="4215740" cy="3637108"/>
            <wp:effectExtent l="0" t="0" r="0" b="190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224906" cy="3645016"/>
                    </a:xfrm>
                    <a:prstGeom prst="rect">
                      <a:avLst/>
                    </a:prstGeom>
                  </pic:spPr>
                </pic:pic>
              </a:graphicData>
            </a:graphic>
          </wp:inline>
        </w:drawing>
      </w:r>
    </w:p>
    <w:p w14:paraId="1A2830BE" w14:textId="77777777" w:rsidR="000827DF" w:rsidRDefault="000827DF" w:rsidP="00D149D9">
      <w:pPr>
        <w:numPr>
          <w:ilvl w:val="0"/>
          <w:numId w:val="41"/>
        </w:numPr>
      </w:pPr>
      <w:r>
        <w:lastRenderedPageBreak/>
        <w:t xml:space="preserve"> In the </w:t>
      </w:r>
      <w:r>
        <w:rPr>
          <w:b/>
        </w:rPr>
        <w:t>WS2012SYSP.vhdx</w:t>
      </w:r>
      <w:r>
        <w:t xml:space="preserve"> details pane, select </w:t>
      </w:r>
      <w:r w:rsidRPr="005933B6">
        <w:rPr>
          <w:b/>
        </w:rPr>
        <w:t>Remote</w:t>
      </w:r>
      <w:r>
        <w:t xml:space="preserve"> </w:t>
      </w:r>
      <w:r w:rsidRPr="005933B6">
        <w:rPr>
          <w:b/>
        </w:rPr>
        <w:t>Storage</w:t>
      </w:r>
      <w:r>
        <w:t xml:space="preserve"> from the </w:t>
      </w:r>
      <w:r w:rsidRPr="005933B6">
        <w:rPr>
          <w:b/>
        </w:rPr>
        <w:t>Classification</w:t>
      </w:r>
      <w:r>
        <w:t xml:space="preserve"> drop-down menu.</w:t>
      </w:r>
    </w:p>
    <w:p w14:paraId="12E2B1DB" w14:textId="77777777" w:rsidR="000827DF" w:rsidRDefault="000827DF" w:rsidP="000827DF">
      <w:pPr>
        <w:pStyle w:val="00-ScreenShot"/>
      </w:pPr>
      <w:r>
        <w:drawing>
          <wp:inline distT="0" distB="0" distL="0" distR="0" wp14:anchorId="171AF82B" wp14:editId="32B1FECB">
            <wp:extent cx="4821086" cy="901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extLst>
                        <a:ext uri="{28A0092B-C50C-407E-A947-70E740481C1C}">
                          <a14:useLocalDpi xmlns:a14="http://schemas.microsoft.com/office/drawing/2010/main" val="0"/>
                        </a:ext>
                      </a:extLst>
                    </a:blip>
                    <a:stretch>
                      <a:fillRect/>
                    </a:stretch>
                  </pic:blipFill>
                  <pic:spPr>
                    <a:xfrm>
                      <a:off x="0" y="0"/>
                      <a:ext cx="4854416" cy="907934"/>
                    </a:xfrm>
                    <a:prstGeom prst="rect">
                      <a:avLst/>
                    </a:prstGeom>
                  </pic:spPr>
                </pic:pic>
              </a:graphicData>
            </a:graphic>
          </wp:inline>
        </w:drawing>
      </w:r>
    </w:p>
    <w:p w14:paraId="1DCDE751" w14:textId="77777777" w:rsidR="000827DF" w:rsidRDefault="000827DF" w:rsidP="00D149D9">
      <w:pPr>
        <w:numPr>
          <w:ilvl w:val="0"/>
          <w:numId w:val="41"/>
        </w:numPr>
      </w:pPr>
      <w:r>
        <w:t xml:space="preserve">On the </w:t>
      </w:r>
      <w:r>
        <w:rPr>
          <w:b/>
        </w:rPr>
        <w:t>Configure Hardware</w:t>
      </w:r>
      <w:r>
        <w:t xml:space="preserve"> page, scroll down in the navigation pane and select </w:t>
      </w:r>
      <w:r>
        <w:rPr>
          <w:b/>
        </w:rPr>
        <w:t xml:space="preserve">Network Adapter </w:t>
      </w:r>
      <w:r w:rsidRPr="00453971">
        <w:t>1</w:t>
      </w:r>
      <w:r>
        <w:t xml:space="preserve"> under </w:t>
      </w:r>
      <w:r>
        <w:rPr>
          <w:b/>
        </w:rPr>
        <w:t xml:space="preserve">Network </w:t>
      </w:r>
      <w:r w:rsidRPr="00453971">
        <w:t>Adapters</w:t>
      </w:r>
      <w:r>
        <w:t>.</w:t>
      </w:r>
    </w:p>
    <w:p w14:paraId="7F2FD036" w14:textId="77777777" w:rsidR="000827DF" w:rsidRDefault="000827DF" w:rsidP="000827DF">
      <w:pPr>
        <w:pStyle w:val="00-ScreenShot"/>
      </w:pPr>
      <w:r>
        <w:drawing>
          <wp:inline distT="0" distB="0" distL="0" distR="0" wp14:anchorId="5E9C702F" wp14:editId="581B4DCF">
            <wp:extent cx="4846320" cy="4188926"/>
            <wp:effectExtent l="0" t="0" r="0" b="254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49495" cy="4191670"/>
                    </a:xfrm>
                    <a:prstGeom prst="rect">
                      <a:avLst/>
                    </a:prstGeom>
                  </pic:spPr>
                </pic:pic>
              </a:graphicData>
            </a:graphic>
          </wp:inline>
        </w:drawing>
      </w:r>
    </w:p>
    <w:p w14:paraId="685393E3" w14:textId="77777777" w:rsidR="000827DF" w:rsidRDefault="000827DF" w:rsidP="00D149D9">
      <w:pPr>
        <w:pStyle w:val="ListParagraph"/>
        <w:numPr>
          <w:ilvl w:val="0"/>
          <w:numId w:val="24"/>
        </w:numPr>
        <w:spacing w:after="200"/>
      </w:pPr>
      <w:r>
        <w:t xml:space="preserve">In the </w:t>
      </w:r>
      <w:r w:rsidRPr="00554E2A">
        <w:rPr>
          <w:b/>
        </w:rPr>
        <w:t>Network Adapter 1</w:t>
      </w:r>
      <w:r>
        <w:t xml:space="preserve"> details pane, Under </w:t>
      </w:r>
      <w:r w:rsidRPr="00554E2A">
        <w:rPr>
          <w:b/>
        </w:rPr>
        <w:t>Connectivity</w:t>
      </w:r>
      <w:r>
        <w:t xml:space="preserve">, select the </w:t>
      </w:r>
      <w:r w:rsidRPr="00554E2A">
        <w:rPr>
          <w:b/>
        </w:rPr>
        <w:t>Connect to a VM network</w:t>
      </w:r>
      <w:r>
        <w:t xml:space="preserve"> radio button, and click </w:t>
      </w:r>
      <w:r w:rsidRPr="00554E2A">
        <w:rPr>
          <w:b/>
        </w:rPr>
        <w:t>Browse</w:t>
      </w:r>
      <w:r>
        <w:t>.</w:t>
      </w:r>
    </w:p>
    <w:p w14:paraId="695D576F" w14:textId="12C788AF" w:rsidR="000827DF" w:rsidRDefault="004C2A7B" w:rsidP="000827DF">
      <w:pPr>
        <w:pStyle w:val="00-ScreenShot"/>
      </w:pPr>
      <w:r>
        <w:drawing>
          <wp:inline distT="0" distB="0" distL="0" distR="0" wp14:anchorId="0BD35102" wp14:editId="4A2C6857">
            <wp:extent cx="5520304" cy="1234440"/>
            <wp:effectExtent l="0" t="0" r="4445"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549642" cy="1241001"/>
                    </a:xfrm>
                    <a:prstGeom prst="rect">
                      <a:avLst/>
                    </a:prstGeom>
                  </pic:spPr>
                </pic:pic>
              </a:graphicData>
            </a:graphic>
          </wp:inline>
        </w:drawing>
      </w:r>
    </w:p>
    <w:p w14:paraId="24AB9EDC" w14:textId="77777777" w:rsidR="004B4A62" w:rsidRDefault="004B4A62" w:rsidP="000827DF">
      <w:pPr>
        <w:pStyle w:val="00-ScreenShot"/>
      </w:pPr>
    </w:p>
    <w:p w14:paraId="2409D5C1" w14:textId="77777777" w:rsidR="004B4A62" w:rsidRDefault="004B4A62" w:rsidP="000827DF">
      <w:pPr>
        <w:pStyle w:val="00-ScreenShot"/>
      </w:pPr>
    </w:p>
    <w:p w14:paraId="3CF033B6" w14:textId="77777777" w:rsidR="000827DF" w:rsidRDefault="000827DF" w:rsidP="00D149D9">
      <w:pPr>
        <w:pStyle w:val="ListParagraph"/>
        <w:numPr>
          <w:ilvl w:val="0"/>
          <w:numId w:val="24"/>
        </w:numPr>
        <w:spacing w:after="200"/>
      </w:pPr>
      <w:r>
        <w:lastRenderedPageBreak/>
        <w:t xml:space="preserve">In the </w:t>
      </w:r>
      <w:proofErr w:type="gramStart"/>
      <w:r w:rsidRPr="00554E2A">
        <w:rPr>
          <w:b/>
        </w:rPr>
        <w:t>Select</w:t>
      </w:r>
      <w:proofErr w:type="gramEnd"/>
      <w:r w:rsidRPr="00554E2A">
        <w:rPr>
          <w:b/>
        </w:rPr>
        <w:t xml:space="preserve"> a VM Network</w:t>
      </w:r>
      <w:r>
        <w:t xml:space="preserve"> dialog select </w:t>
      </w:r>
      <w:r w:rsidRPr="00554E2A">
        <w:rPr>
          <w:b/>
        </w:rPr>
        <w:t>DEV VM NETWORK</w:t>
      </w:r>
      <w:r>
        <w:t xml:space="preserve">. Click </w:t>
      </w:r>
      <w:r w:rsidRPr="001D77D6">
        <w:rPr>
          <w:b/>
        </w:rPr>
        <w:t>OK</w:t>
      </w:r>
      <w:r>
        <w:t>.</w:t>
      </w:r>
    </w:p>
    <w:p w14:paraId="65FCA6A8" w14:textId="77777777" w:rsidR="000827DF" w:rsidRDefault="000827DF" w:rsidP="000827DF">
      <w:pPr>
        <w:pStyle w:val="00-ScreenShot"/>
      </w:pPr>
      <w:r>
        <w:drawing>
          <wp:inline distT="0" distB="0" distL="0" distR="0" wp14:anchorId="6618817F" wp14:editId="3B0A9628">
            <wp:extent cx="3778044" cy="16154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extLst>
                        <a:ext uri="{28A0092B-C50C-407E-A947-70E740481C1C}">
                          <a14:useLocalDpi xmlns:a14="http://schemas.microsoft.com/office/drawing/2010/main" val="0"/>
                        </a:ext>
                      </a:extLst>
                    </a:blip>
                    <a:stretch>
                      <a:fillRect/>
                    </a:stretch>
                  </pic:blipFill>
                  <pic:spPr>
                    <a:xfrm>
                      <a:off x="0" y="0"/>
                      <a:ext cx="3792796" cy="1621748"/>
                    </a:xfrm>
                    <a:prstGeom prst="rect">
                      <a:avLst/>
                    </a:prstGeom>
                  </pic:spPr>
                </pic:pic>
              </a:graphicData>
            </a:graphic>
          </wp:inline>
        </w:drawing>
      </w:r>
    </w:p>
    <w:p w14:paraId="28925732" w14:textId="77777777" w:rsidR="000827DF" w:rsidRDefault="000827DF" w:rsidP="00D149D9">
      <w:pPr>
        <w:numPr>
          <w:ilvl w:val="0"/>
          <w:numId w:val="24"/>
        </w:numPr>
      </w:pPr>
      <w:r>
        <w:t xml:space="preserve">Still under </w:t>
      </w:r>
      <w:r>
        <w:rPr>
          <w:b/>
        </w:rPr>
        <w:t xml:space="preserve">Connectivity, </w:t>
      </w:r>
      <w:r>
        <w:t xml:space="preserve">select </w:t>
      </w:r>
      <w:r w:rsidRPr="00C24F33">
        <w:rPr>
          <w:b/>
        </w:rPr>
        <w:t>Static IP (from a static IP Pool)</w:t>
      </w:r>
      <w:r>
        <w:t xml:space="preserve"> and ensure </w:t>
      </w:r>
      <w:r w:rsidRPr="00C24F33">
        <w:rPr>
          <w:b/>
        </w:rPr>
        <w:t>IPv4 only</w:t>
      </w:r>
      <w:r>
        <w:t xml:space="preserve"> </w:t>
      </w:r>
      <w:proofErr w:type="gramStart"/>
      <w:r>
        <w:t>is selected</w:t>
      </w:r>
      <w:proofErr w:type="gramEnd"/>
      <w:r>
        <w:t xml:space="preserve"> for the </w:t>
      </w:r>
      <w:r w:rsidRPr="00C24F33">
        <w:rPr>
          <w:b/>
        </w:rPr>
        <w:t>IP protocol version</w:t>
      </w:r>
      <w:r>
        <w:t>.</w:t>
      </w:r>
    </w:p>
    <w:p w14:paraId="1127DCAD" w14:textId="77777777" w:rsidR="000827DF" w:rsidRDefault="000827DF" w:rsidP="000827DF">
      <w:pPr>
        <w:pStyle w:val="00-ScreenShot"/>
      </w:pPr>
      <w:r>
        <w:drawing>
          <wp:inline distT="0" distB="0" distL="0" distR="0" wp14:anchorId="32539B39" wp14:editId="70BC0483">
            <wp:extent cx="3725329" cy="67056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759928" cy="676788"/>
                    </a:xfrm>
                    <a:prstGeom prst="rect">
                      <a:avLst/>
                    </a:prstGeom>
                  </pic:spPr>
                </pic:pic>
              </a:graphicData>
            </a:graphic>
          </wp:inline>
        </w:drawing>
      </w:r>
    </w:p>
    <w:p w14:paraId="4149A593" w14:textId="77777777" w:rsidR="000827DF" w:rsidRDefault="000827DF" w:rsidP="00D149D9">
      <w:pPr>
        <w:numPr>
          <w:ilvl w:val="0"/>
          <w:numId w:val="24"/>
        </w:numPr>
      </w:pPr>
      <w:r>
        <w:t xml:space="preserve">Under </w:t>
      </w:r>
      <w:r>
        <w:rPr>
          <w:b/>
        </w:rPr>
        <w:t>Port Profile</w:t>
      </w:r>
      <w:r>
        <w:t xml:space="preserve">, select the </w:t>
      </w:r>
      <w:r>
        <w:rPr>
          <w:b/>
        </w:rPr>
        <w:t>BACKEND PORT</w:t>
      </w:r>
      <w:r>
        <w:t xml:space="preserve"> from the </w:t>
      </w:r>
      <w:r>
        <w:rPr>
          <w:b/>
        </w:rPr>
        <w:t xml:space="preserve">Classification </w:t>
      </w:r>
      <w:r>
        <w:t>drop-down menu.</w:t>
      </w:r>
    </w:p>
    <w:p w14:paraId="4161D23E" w14:textId="77777777" w:rsidR="000827DF" w:rsidRDefault="000827DF" w:rsidP="000827DF">
      <w:pPr>
        <w:pStyle w:val="00-ScreenShot"/>
      </w:pPr>
      <w:r>
        <w:drawing>
          <wp:inline distT="0" distB="0" distL="0" distR="0" wp14:anchorId="00B8F4B3" wp14:editId="07E2FD7F">
            <wp:extent cx="3770520" cy="1463040"/>
            <wp:effectExtent l="0" t="0" r="190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extLst>
                        <a:ext uri="{28A0092B-C50C-407E-A947-70E740481C1C}">
                          <a14:useLocalDpi xmlns:a14="http://schemas.microsoft.com/office/drawing/2010/main" val="0"/>
                        </a:ext>
                      </a:extLst>
                    </a:blip>
                    <a:stretch>
                      <a:fillRect/>
                    </a:stretch>
                  </pic:blipFill>
                  <pic:spPr>
                    <a:xfrm>
                      <a:off x="0" y="0"/>
                      <a:ext cx="3804820" cy="1476349"/>
                    </a:xfrm>
                    <a:prstGeom prst="rect">
                      <a:avLst/>
                    </a:prstGeom>
                  </pic:spPr>
                </pic:pic>
              </a:graphicData>
            </a:graphic>
          </wp:inline>
        </w:drawing>
      </w:r>
    </w:p>
    <w:p w14:paraId="60CB6632" w14:textId="77777777" w:rsidR="000827DF" w:rsidRDefault="000827DF" w:rsidP="00D149D9">
      <w:pPr>
        <w:numPr>
          <w:ilvl w:val="0"/>
          <w:numId w:val="24"/>
        </w:numPr>
      </w:pPr>
      <w:r>
        <w:t xml:space="preserve">On the </w:t>
      </w:r>
      <w:r w:rsidRPr="0046062F">
        <w:rPr>
          <w:b/>
        </w:rPr>
        <w:t>Configure Hardware</w:t>
      </w:r>
      <w:r>
        <w:t xml:space="preserve"> page, select </w:t>
      </w:r>
      <w:r w:rsidRPr="0046062F">
        <w:rPr>
          <w:b/>
        </w:rPr>
        <w:t>Availability</w:t>
      </w:r>
      <w:r>
        <w:t xml:space="preserve"> under </w:t>
      </w:r>
      <w:r w:rsidRPr="0046062F">
        <w:rPr>
          <w:b/>
        </w:rPr>
        <w:t xml:space="preserve">Advanced </w:t>
      </w:r>
      <w:r w:rsidRPr="00702B88">
        <w:t>in</w:t>
      </w:r>
      <w:r w:rsidRPr="0046062F">
        <w:rPr>
          <w:b/>
        </w:rPr>
        <w:t xml:space="preserve"> </w:t>
      </w:r>
      <w:r w:rsidRPr="00702B88">
        <w:t>the</w:t>
      </w:r>
      <w:r w:rsidRPr="0046062F">
        <w:rPr>
          <w:b/>
        </w:rPr>
        <w:t xml:space="preserve"> </w:t>
      </w:r>
      <w:r w:rsidRPr="00702B88">
        <w:t>navigation</w:t>
      </w:r>
      <w:r w:rsidRPr="0046062F">
        <w:rPr>
          <w:b/>
        </w:rPr>
        <w:t xml:space="preserve"> </w:t>
      </w:r>
      <w:r w:rsidRPr="00702B88">
        <w:t>pan</w:t>
      </w:r>
      <w:r>
        <w:t xml:space="preserve">e.  In the </w:t>
      </w:r>
      <w:r w:rsidRPr="0046062F">
        <w:rPr>
          <w:b/>
        </w:rPr>
        <w:t>Availability</w:t>
      </w:r>
      <w:r>
        <w:t xml:space="preserve"> detail pane, select the </w:t>
      </w:r>
      <w:r w:rsidRPr="0046062F">
        <w:rPr>
          <w:b/>
        </w:rPr>
        <w:t>Make this virtual machine highly available</w:t>
      </w:r>
      <w:r>
        <w:t xml:space="preserve"> check box. </w:t>
      </w:r>
    </w:p>
    <w:p w14:paraId="761C658D" w14:textId="77777777" w:rsidR="000827DF" w:rsidRDefault="000827DF" w:rsidP="000827DF">
      <w:pPr>
        <w:pStyle w:val="00-ScreenShot"/>
      </w:pPr>
      <w:r>
        <w:drawing>
          <wp:inline distT="0" distB="0" distL="0" distR="0" wp14:anchorId="7F794B82" wp14:editId="0B23F299">
            <wp:extent cx="3963351" cy="11125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012487" cy="1126313"/>
                    </a:xfrm>
                    <a:prstGeom prst="rect">
                      <a:avLst/>
                    </a:prstGeom>
                  </pic:spPr>
                </pic:pic>
              </a:graphicData>
            </a:graphic>
          </wp:inline>
        </w:drawing>
      </w:r>
    </w:p>
    <w:p w14:paraId="7D1E88E2" w14:textId="77777777" w:rsidR="004B4A62" w:rsidRDefault="004B4A62" w:rsidP="000827DF">
      <w:pPr>
        <w:pStyle w:val="00-ScreenShot"/>
      </w:pPr>
    </w:p>
    <w:p w14:paraId="177633E0" w14:textId="77777777" w:rsidR="004B4A62" w:rsidRDefault="004B4A62" w:rsidP="000827DF">
      <w:pPr>
        <w:pStyle w:val="00-ScreenShot"/>
      </w:pPr>
    </w:p>
    <w:p w14:paraId="2CB0CFE6" w14:textId="77777777" w:rsidR="004B4A62" w:rsidRDefault="004B4A62" w:rsidP="000827DF">
      <w:pPr>
        <w:pStyle w:val="00-ScreenShot"/>
      </w:pPr>
    </w:p>
    <w:p w14:paraId="162474E3" w14:textId="77777777" w:rsidR="004B4A62" w:rsidRDefault="004B4A62" w:rsidP="000827DF">
      <w:pPr>
        <w:pStyle w:val="00-ScreenShot"/>
      </w:pPr>
    </w:p>
    <w:p w14:paraId="0FA4E323" w14:textId="77777777" w:rsidR="004B4A62" w:rsidRDefault="004B4A62" w:rsidP="000827DF">
      <w:pPr>
        <w:pStyle w:val="00-ScreenShot"/>
      </w:pPr>
    </w:p>
    <w:p w14:paraId="3A70C6D0" w14:textId="77777777" w:rsidR="000827DF" w:rsidRDefault="000827DF" w:rsidP="00D149D9">
      <w:pPr>
        <w:numPr>
          <w:ilvl w:val="0"/>
          <w:numId w:val="24"/>
        </w:numPr>
      </w:pPr>
      <w:r>
        <w:lastRenderedPageBreak/>
        <w:t xml:space="preserve">On the </w:t>
      </w:r>
      <w:r>
        <w:rPr>
          <w:b/>
        </w:rPr>
        <w:t>Configure Hardware</w:t>
      </w:r>
      <w:r>
        <w:t xml:space="preserve"> page, click </w:t>
      </w:r>
      <w:r>
        <w:rPr>
          <w:b/>
        </w:rPr>
        <w:t>Save as</w:t>
      </w:r>
      <w:r>
        <w:t>.</w:t>
      </w:r>
    </w:p>
    <w:p w14:paraId="1387E551" w14:textId="77777777" w:rsidR="000827DF" w:rsidRDefault="000827DF" w:rsidP="000827DF">
      <w:pPr>
        <w:pStyle w:val="00-ScreenShot"/>
      </w:pPr>
      <w:r>
        <w:drawing>
          <wp:inline distT="0" distB="0" distL="0" distR="0" wp14:anchorId="5E626FBE" wp14:editId="27760BAE">
            <wp:extent cx="4860105" cy="4206240"/>
            <wp:effectExtent l="0" t="0" r="0" b="381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873635" cy="4217950"/>
                    </a:xfrm>
                    <a:prstGeom prst="rect">
                      <a:avLst/>
                    </a:prstGeom>
                  </pic:spPr>
                </pic:pic>
              </a:graphicData>
            </a:graphic>
          </wp:inline>
        </w:drawing>
      </w:r>
    </w:p>
    <w:p w14:paraId="5F752067" w14:textId="77777777" w:rsidR="000827DF" w:rsidRDefault="000827DF" w:rsidP="00D149D9">
      <w:pPr>
        <w:numPr>
          <w:ilvl w:val="0"/>
          <w:numId w:val="24"/>
        </w:numPr>
      </w:pPr>
      <w:r>
        <w:t xml:space="preserve">In the </w:t>
      </w:r>
      <w:r>
        <w:rPr>
          <w:b/>
        </w:rPr>
        <w:t>New Hardware Profile</w:t>
      </w:r>
      <w:r>
        <w:t xml:space="preserve"> dialog, type </w:t>
      </w:r>
      <w:r>
        <w:rPr>
          <w:b/>
        </w:rPr>
        <w:t>Lab Hardware Profile</w:t>
      </w:r>
      <w:r>
        <w:t xml:space="preserve"> in the </w:t>
      </w:r>
      <w:r>
        <w:rPr>
          <w:b/>
        </w:rPr>
        <w:t>Name</w:t>
      </w:r>
      <w:r>
        <w:t xml:space="preserve"> field.</w:t>
      </w:r>
    </w:p>
    <w:p w14:paraId="2B68F04D" w14:textId="77777777" w:rsidR="000827DF" w:rsidRDefault="000827DF" w:rsidP="000827DF">
      <w:pPr>
        <w:pStyle w:val="00-ScreenShot"/>
      </w:pPr>
      <w:r>
        <w:drawing>
          <wp:inline distT="0" distB="0" distL="0" distR="0" wp14:anchorId="366D405E" wp14:editId="7596899D">
            <wp:extent cx="4925521" cy="1005840"/>
            <wp:effectExtent l="0" t="0" r="889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a:srcRect l="2" r="428"/>
                    <a:stretch/>
                  </pic:blipFill>
                  <pic:spPr bwMode="auto">
                    <a:xfrm>
                      <a:off x="0" y="0"/>
                      <a:ext cx="5023557" cy="1025860"/>
                    </a:xfrm>
                    <a:prstGeom prst="rect">
                      <a:avLst/>
                    </a:prstGeom>
                    <a:ln>
                      <a:noFill/>
                    </a:ln>
                    <a:extLst>
                      <a:ext uri="{53640926-AAD7-44D8-BBD7-CCE9431645EC}">
                        <a14:shadowObscured xmlns:a14="http://schemas.microsoft.com/office/drawing/2010/main"/>
                      </a:ext>
                    </a:extLst>
                  </pic:spPr>
                </pic:pic>
              </a:graphicData>
            </a:graphic>
          </wp:inline>
        </w:drawing>
      </w:r>
    </w:p>
    <w:p w14:paraId="2B2A475E" w14:textId="77777777" w:rsidR="004B4A62" w:rsidRDefault="004B4A62" w:rsidP="000827DF">
      <w:pPr>
        <w:pStyle w:val="00-ScreenShot"/>
      </w:pPr>
    </w:p>
    <w:p w14:paraId="1000BA64" w14:textId="77777777" w:rsidR="004B4A62" w:rsidRDefault="004B4A62" w:rsidP="000827DF">
      <w:pPr>
        <w:pStyle w:val="00-ScreenShot"/>
      </w:pPr>
    </w:p>
    <w:p w14:paraId="06FB4E9F" w14:textId="77777777" w:rsidR="004B4A62" w:rsidRDefault="004B4A62" w:rsidP="000827DF">
      <w:pPr>
        <w:pStyle w:val="00-ScreenShot"/>
      </w:pPr>
    </w:p>
    <w:p w14:paraId="7203D764" w14:textId="77777777" w:rsidR="004B4A62" w:rsidRDefault="004B4A62" w:rsidP="000827DF">
      <w:pPr>
        <w:pStyle w:val="00-ScreenShot"/>
      </w:pPr>
    </w:p>
    <w:p w14:paraId="186B08EC" w14:textId="77777777" w:rsidR="004B4A62" w:rsidRDefault="004B4A62" w:rsidP="000827DF">
      <w:pPr>
        <w:pStyle w:val="00-ScreenShot"/>
      </w:pPr>
    </w:p>
    <w:p w14:paraId="5D42074C" w14:textId="77777777" w:rsidR="004B4A62" w:rsidRDefault="004B4A62" w:rsidP="000827DF">
      <w:pPr>
        <w:pStyle w:val="00-ScreenShot"/>
      </w:pPr>
    </w:p>
    <w:p w14:paraId="491EC5FA" w14:textId="77777777" w:rsidR="004B4A62" w:rsidRDefault="004B4A62" w:rsidP="000827DF">
      <w:pPr>
        <w:pStyle w:val="00-ScreenShot"/>
      </w:pPr>
    </w:p>
    <w:p w14:paraId="3C9DD9B8" w14:textId="77777777" w:rsidR="004B4A62" w:rsidRDefault="004B4A62" w:rsidP="000827DF">
      <w:pPr>
        <w:pStyle w:val="00-ScreenShot"/>
      </w:pPr>
    </w:p>
    <w:p w14:paraId="73D78E7D" w14:textId="1BEF866D" w:rsidR="000827DF" w:rsidRPr="00BE30C6" w:rsidRDefault="000827DF" w:rsidP="00D149D9">
      <w:pPr>
        <w:numPr>
          <w:ilvl w:val="0"/>
          <w:numId w:val="24"/>
        </w:numPr>
      </w:pPr>
      <w:r>
        <w:lastRenderedPageBreak/>
        <w:t xml:space="preserve">Click the </w:t>
      </w:r>
      <w:r w:rsidRPr="008A49AB">
        <w:rPr>
          <w:b/>
        </w:rPr>
        <w:t>Hardware</w:t>
      </w:r>
      <w:r>
        <w:t xml:space="preserve"> </w:t>
      </w:r>
      <w:r w:rsidRPr="008A49AB">
        <w:rPr>
          <w:b/>
        </w:rPr>
        <w:t>Profile</w:t>
      </w:r>
      <w:r>
        <w:t xml:space="preserve"> </w:t>
      </w:r>
      <w:r w:rsidR="00D703D1">
        <w:t>tab</w:t>
      </w:r>
      <w:r>
        <w:t xml:space="preserve">.  Review the settings and click </w:t>
      </w:r>
      <w:r>
        <w:rPr>
          <w:b/>
        </w:rPr>
        <w:t>OK.</w:t>
      </w:r>
    </w:p>
    <w:p w14:paraId="2F824D6B" w14:textId="77777777" w:rsidR="000827DF" w:rsidRDefault="000827DF" w:rsidP="000827DF">
      <w:pPr>
        <w:pStyle w:val="00-ScreenShot"/>
      </w:pPr>
      <w:r>
        <w:drawing>
          <wp:inline distT="0" distB="0" distL="0" distR="0" wp14:anchorId="17041F7B" wp14:editId="68975840">
            <wp:extent cx="3898900" cy="2894933"/>
            <wp:effectExtent l="0" t="0" r="635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913089" cy="2905468"/>
                    </a:xfrm>
                    <a:prstGeom prst="rect">
                      <a:avLst/>
                    </a:prstGeom>
                  </pic:spPr>
                </pic:pic>
              </a:graphicData>
            </a:graphic>
          </wp:inline>
        </w:drawing>
      </w:r>
    </w:p>
    <w:p w14:paraId="34E0CD06" w14:textId="34A63BFA" w:rsidR="000827DF" w:rsidRDefault="000827DF" w:rsidP="00D149D9">
      <w:pPr>
        <w:numPr>
          <w:ilvl w:val="0"/>
          <w:numId w:val="24"/>
        </w:numPr>
      </w:pPr>
      <w:r>
        <w:t xml:space="preserve">On the </w:t>
      </w:r>
      <w:r>
        <w:rPr>
          <w:b/>
        </w:rPr>
        <w:t>Configure Hardware</w:t>
      </w:r>
      <w:r>
        <w:t xml:space="preserve"> page, click the </w:t>
      </w:r>
      <w:r>
        <w:rPr>
          <w:b/>
        </w:rPr>
        <w:t xml:space="preserve">Hardware Profile </w:t>
      </w:r>
      <w:r>
        <w:t xml:space="preserve">drop-down menu and note </w:t>
      </w:r>
      <w:r w:rsidR="001E6A93">
        <w:rPr>
          <w:b/>
        </w:rPr>
        <w:t>Lab Hardware Profile</w:t>
      </w:r>
      <w:r>
        <w:t xml:space="preserve"> is now available.</w:t>
      </w:r>
    </w:p>
    <w:p w14:paraId="2F264023" w14:textId="77777777" w:rsidR="000827DF" w:rsidRDefault="000827DF" w:rsidP="000827DF">
      <w:pPr>
        <w:pStyle w:val="00-ScreenShot"/>
      </w:pPr>
      <w:r>
        <w:drawing>
          <wp:inline distT="0" distB="0" distL="0" distR="0" wp14:anchorId="5439F44C" wp14:editId="73484040">
            <wp:extent cx="3822700" cy="947672"/>
            <wp:effectExtent l="0" t="0" r="635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62355" cy="957503"/>
                    </a:xfrm>
                    <a:prstGeom prst="rect">
                      <a:avLst/>
                    </a:prstGeom>
                  </pic:spPr>
                </pic:pic>
              </a:graphicData>
            </a:graphic>
          </wp:inline>
        </w:drawing>
      </w:r>
    </w:p>
    <w:p w14:paraId="69775A33" w14:textId="77777777" w:rsidR="000827DF" w:rsidRDefault="000827DF" w:rsidP="00D149D9">
      <w:pPr>
        <w:numPr>
          <w:ilvl w:val="0"/>
          <w:numId w:val="24"/>
        </w:numPr>
      </w:pPr>
      <w:r>
        <w:t xml:space="preserve">On the </w:t>
      </w:r>
      <w:r>
        <w:rPr>
          <w:b/>
        </w:rPr>
        <w:t>Configure Hardware</w:t>
      </w:r>
      <w:r>
        <w:t xml:space="preserve"> page, click </w:t>
      </w:r>
      <w:proofErr w:type="gramStart"/>
      <w:r>
        <w:rPr>
          <w:b/>
        </w:rPr>
        <w:t>Next</w:t>
      </w:r>
      <w:proofErr w:type="gramEnd"/>
      <w:r>
        <w:t>.</w:t>
      </w:r>
    </w:p>
    <w:p w14:paraId="22CC4E6A" w14:textId="77777777" w:rsidR="000827DF" w:rsidRDefault="000827DF" w:rsidP="000827DF">
      <w:pPr>
        <w:pStyle w:val="00-ScreenShot"/>
      </w:pPr>
      <w:r>
        <w:drawing>
          <wp:inline distT="0" distB="0" distL="0" distR="0" wp14:anchorId="0284EB9E" wp14:editId="1F351C57">
            <wp:extent cx="3619500" cy="3428688"/>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635075" cy="3443442"/>
                    </a:xfrm>
                    <a:prstGeom prst="rect">
                      <a:avLst/>
                    </a:prstGeom>
                  </pic:spPr>
                </pic:pic>
              </a:graphicData>
            </a:graphic>
          </wp:inline>
        </w:drawing>
      </w:r>
    </w:p>
    <w:p w14:paraId="12E903F7" w14:textId="77777777" w:rsidR="000827DF" w:rsidRDefault="000827DF" w:rsidP="00D149D9">
      <w:pPr>
        <w:numPr>
          <w:ilvl w:val="0"/>
          <w:numId w:val="24"/>
        </w:numPr>
      </w:pPr>
      <w:r>
        <w:lastRenderedPageBreak/>
        <w:t xml:space="preserve">On the </w:t>
      </w:r>
      <w:r w:rsidRPr="008A49AB">
        <w:rPr>
          <w:b/>
        </w:rPr>
        <w:t>Configure</w:t>
      </w:r>
      <w:r>
        <w:t xml:space="preserve"> </w:t>
      </w:r>
      <w:r w:rsidRPr="008A49AB">
        <w:rPr>
          <w:b/>
        </w:rPr>
        <w:t>Operating</w:t>
      </w:r>
      <w:r>
        <w:t xml:space="preserve"> </w:t>
      </w:r>
      <w:r w:rsidRPr="008A49AB">
        <w:rPr>
          <w:b/>
        </w:rPr>
        <w:t>System</w:t>
      </w:r>
      <w:r>
        <w:t xml:space="preserve"> page, select </w:t>
      </w:r>
      <w:r>
        <w:rPr>
          <w:b/>
        </w:rPr>
        <w:t>Identity Information</w:t>
      </w:r>
      <w:r>
        <w:t xml:space="preserve"> workspace under </w:t>
      </w:r>
      <w:r>
        <w:rPr>
          <w:b/>
        </w:rPr>
        <w:t>General Settings</w:t>
      </w:r>
      <w:r>
        <w:t xml:space="preserve">, type </w:t>
      </w:r>
      <w:r>
        <w:rPr>
          <w:b/>
        </w:rPr>
        <w:t>DEVVM##</w:t>
      </w:r>
      <w:r>
        <w:t xml:space="preserve"> in the </w:t>
      </w:r>
      <w:r>
        <w:rPr>
          <w:b/>
        </w:rPr>
        <w:t>Computer name</w:t>
      </w:r>
      <w:r>
        <w:t xml:space="preserve"> field.  This will increment the number in the name of the VM, such as DEVVM01, DEVVM02, etc.</w:t>
      </w:r>
    </w:p>
    <w:p w14:paraId="1049CAD6" w14:textId="77777777" w:rsidR="000827DF" w:rsidRDefault="000827DF" w:rsidP="000827DF">
      <w:pPr>
        <w:pStyle w:val="00-ScreenShot"/>
      </w:pPr>
      <w:r>
        <w:drawing>
          <wp:inline distT="0" distB="0" distL="0" distR="0" wp14:anchorId="4E3EA906" wp14:editId="54E72744">
            <wp:extent cx="4762195" cy="797855"/>
            <wp:effectExtent l="0" t="0" r="63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792307" cy="802900"/>
                    </a:xfrm>
                    <a:prstGeom prst="rect">
                      <a:avLst/>
                    </a:prstGeom>
                  </pic:spPr>
                </pic:pic>
              </a:graphicData>
            </a:graphic>
          </wp:inline>
        </w:drawing>
      </w:r>
    </w:p>
    <w:p w14:paraId="79F73EBE" w14:textId="77777777" w:rsidR="000827DF" w:rsidRDefault="000827DF" w:rsidP="00D149D9">
      <w:pPr>
        <w:numPr>
          <w:ilvl w:val="0"/>
          <w:numId w:val="24"/>
        </w:numPr>
      </w:pPr>
      <w:r>
        <w:t xml:space="preserve">Select the </w:t>
      </w:r>
      <w:r>
        <w:rPr>
          <w:b/>
        </w:rPr>
        <w:t>Admin Password</w:t>
      </w:r>
      <w:r>
        <w:t xml:space="preserve"> workspace, click the </w:t>
      </w:r>
      <w:r>
        <w:rPr>
          <w:b/>
        </w:rPr>
        <w:t xml:space="preserve">Select a Run As account for the local </w:t>
      </w:r>
      <w:proofErr w:type="gramStart"/>
      <w:r>
        <w:rPr>
          <w:b/>
        </w:rPr>
        <w:t>administrator account</w:t>
      </w:r>
      <w:r>
        <w:t xml:space="preserve"> radio button</w:t>
      </w:r>
      <w:proofErr w:type="gramEnd"/>
      <w:r>
        <w:t xml:space="preserve"> and click </w:t>
      </w:r>
      <w:r>
        <w:rPr>
          <w:b/>
        </w:rPr>
        <w:t>Browse</w:t>
      </w:r>
      <w:r>
        <w:t>.</w:t>
      </w:r>
    </w:p>
    <w:p w14:paraId="1D2EF869" w14:textId="77777777" w:rsidR="000827DF" w:rsidRDefault="000827DF" w:rsidP="000827DF">
      <w:pPr>
        <w:pStyle w:val="00-ScreenShot"/>
      </w:pPr>
      <w:r>
        <w:drawing>
          <wp:inline distT="0" distB="0" distL="0" distR="0" wp14:anchorId="42DA3E9C" wp14:editId="49A0B785">
            <wp:extent cx="4440326" cy="8662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452962" cy="868680"/>
                    </a:xfrm>
                    <a:prstGeom prst="rect">
                      <a:avLst/>
                    </a:prstGeom>
                  </pic:spPr>
                </pic:pic>
              </a:graphicData>
            </a:graphic>
          </wp:inline>
        </w:drawing>
      </w:r>
    </w:p>
    <w:p w14:paraId="2DFC9183" w14:textId="77777777" w:rsidR="000827DF" w:rsidRDefault="000827DF" w:rsidP="00D149D9">
      <w:pPr>
        <w:numPr>
          <w:ilvl w:val="0"/>
          <w:numId w:val="24"/>
        </w:numPr>
      </w:pPr>
      <w:r>
        <w:t xml:space="preserve">In the </w:t>
      </w:r>
      <w:r>
        <w:rPr>
          <w:b/>
        </w:rPr>
        <w:t>Select a Run As account</w:t>
      </w:r>
      <w:r>
        <w:t xml:space="preserve"> dialog, select </w:t>
      </w:r>
      <w:r>
        <w:rPr>
          <w:b/>
        </w:rPr>
        <w:t>VMM Admin</w:t>
      </w:r>
      <w:r>
        <w:t xml:space="preserve"> and then click </w:t>
      </w:r>
      <w:r>
        <w:rPr>
          <w:b/>
        </w:rPr>
        <w:t>OK.</w:t>
      </w:r>
    </w:p>
    <w:p w14:paraId="4D671F5D" w14:textId="77777777" w:rsidR="000827DF" w:rsidRDefault="000827DF" w:rsidP="000827DF">
      <w:pPr>
        <w:pStyle w:val="00-ScreenShot"/>
      </w:pPr>
      <w:r>
        <w:drawing>
          <wp:inline distT="0" distB="0" distL="0" distR="0" wp14:anchorId="35AD42C8" wp14:editId="1273030F">
            <wp:extent cx="3009900" cy="2399692"/>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018295" cy="2406385"/>
                    </a:xfrm>
                    <a:prstGeom prst="rect">
                      <a:avLst/>
                    </a:prstGeom>
                  </pic:spPr>
                </pic:pic>
              </a:graphicData>
            </a:graphic>
          </wp:inline>
        </w:drawing>
      </w:r>
    </w:p>
    <w:p w14:paraId="082B0549" w14:textId="77777777" w:rsidR="000827DF" w:rsidRDefault="000827DF" w:rsidP="00D149D9">
      <w:pPr>
        <w:numPr>
          <w:ilvl w:val="0"/>
          <w:numId w:val="24"/>
        </w:numPr>
      </w:pPr>
      <w:r>
        <w:rPr>
          <w:noProof/>
        </w:rPr>
        <w:drawing>
          <wp:anchor distT="0" distB="0" distL="114300" distR="114300" simplePos="0" relativeHeight="251666432" behindDoc="0" locked="0" layoutInCell="1" allowOverlap="1" wp14:anchorId="20EABDD4" wp14:editId="68813A5E">
            <wp:simplePos x="0" y="0"/>
            <wp:positionH relativeFrom="column">
              <wp:posOffset>3905250</wp:posOffset>
            </wp:positionH>
            <wp:positionV relativeFrom="paragraph">
              <wp:posOffset>400050</wp:posOffset>
            </wp:positionV>
            <wp:extent cx="2333625" cy="2277745"/>
            <wp:effectExtent l="0" t="0" r="9525" b="825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2333625" cy="2277745"/>
                    </a:xfrm>
                    <a:prstGeom prst="rect">
                      <a:avLst/>
                    </a:prstGeom>
                  </pic:spPr>
                </pic:pic>
              </a:graphicData>
            </a:graphic>
            <wp14:sizeRelH relativeFrom="margin">
              <wp14:pctWidth>0</wp14:pctWidth>
            </wp14:sizeRelH>
            <wp14:sizeRelV relativeFrom="margin">
              <wp14:pctHeight>0</wp14:pctHeight>
            </wp14:sizeRelV>
          </wp:anchor>
        </w:drawing>
      </w:r>
      <w:r>
        <w:t xml:space="preserve">Select the </w:t>
      </w:r>
      <w:r>
        <w:rPr>
          <w:b/>
        </w:rPr>
        <w:t>Roles</w:t>
      </w:r>
      <w:r>
        <w:t xml:space="preserve"> workspace under </w:t>
      </w:r>
      <w:r>
        <w:rPr>
          <w:b/>
        </w:rPr>
        <w:t xml:space="preserve">Roles and </w:t>
      </w:r>
      <w:r w:rsidRPr="006654CF">
        <w:rPr>
          <w:b/>
        </w:rPr>
        <w:t>Feature</w:t>
      </w:r>
      <w:r>
        <w:rPr>
          <w:b/>
        </w:rPr>
        <w:t>s</w:t>
      </w:r>
      <w:r>
        <w:t>. I</w:t>
      </w:r>
      <w:r w:rsidRPr="006654CF">
        <w:t>n</w:t>
      </w:r>
      <w:r>
        <w:rPr>
          <w:b/>
        </w:rPr>
        <w:t xml:space="preserve"> </w:t>
      </w:r>
      <w:r w:rsidRPr="006654CF">
        <w:t>the</w:t>
      </w:r>
      <w:r>
        <w:rPr>
          <w:b/>
        </w:rPr>
        <w:t xml:space="preserve"> </w:t>
      </w:r>
      <w:r w:rsidRPr="006654CF">
        <w:rPr>
          <w:b/>
        </w:rPr>
        <w:t>Roles</w:t>
      </w:r>
      <w:r>
        <w:rPr>
          <w:b/>
        </w:rPr>
        <w:t xml:space="preserve"> </w:t>
      </w:r>
      <w:r>
        <w:t xml:space="preserve">details pane, </w:t>
      </w:r>
      <w:r w:rsidRPr="006654CF">
        <w:t>scroll</w:t>
      </w:r>
      <w:r>
        <w:t xml:space="preserve"> down to </w:t>
      </w:r>
      <w:r>
        <w:rPr>
          <w:b/>
        </w:rPr>
        <w:t xml:space="preserve">Web Server (IIS) </w:t>
      </w:r>
      <w:r>
        <w:t>and select the following:</w:t>
      </w:r>
    </w:p>
    <w:p w14:paraId="75767478" w14:textId="77777777" w:rsidR="000827DF" w:rsidRPr="002C402C" w:rsidRDefault="000827DF" w:rsidP="00D149D9">
      <w:pPr>
        <w:numPr>
          <w:ilvl w:val="1"/>
          <w:numId w:val="24"/>
        </w:numPr>
        <w:rPr>
          <w:b/>
        </w:rPr>
      </w:pPr>
      <w:r w:rsidRPr="002C402C">
        <w:rPr>
          <w:b/>
        </w:rPr>
        <w:t xml:space="preserve">Web Server (IIS) </w:t>
      </w:r>
    </w:p>
    <w:p w14:paraId="5C5F0D36" w14:textId="77777777" w:rsidR="000827DF" w:rsidRPr="002C402C" w:rsidRDefault="000827DF" w:rsidP="00D149D9">
      <w:pPr>
        <w:numPr>
          <w:ilvl w:val="1"/>
          <w:numId w:val="24"/>
        </w:numPr>
        <w:rPr>
          <w:b/>
        </w:rPr>
      </w:pPr>
      <w:r w:rsidRPr="002C402C">
        <w:rPr>
          <w:b/>
        </w:rPr>
        <w:t>Management Tools</w:t>
      </w:r>
    </w:p>
    <w:p w14:paraId="458AC6EE" w14:textId="77777777" w:rsidR="000827DF" w:rsidRDefault="000827DF" w:rsidP="00D149D9">
      <w:pPr>
        <w:numPr>
          <w:ilvl w:val="1"/>
          <w:numId w:val="24"/>
        </w:numPr>
        <w:rPr>
          <w:b/>
        </w:rPr>
      </w:pPr>
      <w:r w:rsidRPr="002C402C">
        <w:rPr>
          <w:b/>
        </w:rPr>
        <w:t>IIS 6 Management Console</w:t>
      </w:r>
    </w:p>
    <w:p w14:paraId="77FE6B07" w14:textId="77777777" w:rsidR="000827DF" w:rsidRPr="00BE30C6" w:rsidRDefault="000827DF" w:rsidP="00D149D9">
      <w:pPr>
        <w:numPr>
          <w:ilvl w:val="1"/>
          <w:numId w:val="24"/>
        </w:numPr>
        <w:rPr>
          <w:b/>
        </w:rPr>
      </w:pPr>
      <w:r w:rsidRPr="002C402C">
        <w:rPr>
          <w:b/>
        </w:rPr>
        <w:t xml:space="preserve">IIS 6 </w:t>
      </w:r>
      <w:proofErr w:type="spellStart"/>
      <w:r>
        <w:rPr>
          <w:b/>
        </w:rPr>
        <w:t>Metabase</w:t>
      </w:r>
      <w:proofErr w:type="spellEnd"/>
      <w:r w:rsidRPr="002C402C">
        <w:rPr>
          <w:b/>
        </w:rPr>
        <w:t xml:space="preserve"> Compatibility</w:t>
      </w:r>
    </w:p>
    <w:p w14:paraId="765CF230" w14:textId="77777777" w:rsidR="000827DF" w:rsidRPr="002C402C" w:rsidRDefault="000827DF" w:rsidP="00D149D9">
      <w:pPr>
        <w:numPr>
          <w:ilvl w:val="1"/>
          <w:numId w:val="24"/>
        </w:numPr>
        <w:rPr>
          <w:b/>
        </w:rPr>
      </w:pPr>
      <w:r w:rsidRPr="002C402C">
        <w:rPr>
          <w:b/>
        </w:rPr>
        <w:t>IIS 6 Scripting Tools</w:t>
      </w:r>
    </w:p>
    <w:p w14:paraId="66C40502" w14:textId="77777777" w:rsidR="000827DF" w:rsidRDefault="000827DF" w:rsidP="00D149D9">
      <w:pPr>
        <w:numPr>
          <w:ilvl w:val="1"/>
          <w:numId w:val="24"/>
        </w:numPr>
        <w:rPr>
          <w:b/>
        </w:rPr>
      </w:pPr>
      <w:r w:rsidRPr="002C402C">
        <w:rPr>
          <w:b/>
        </w:rPr>
        <w:t>IIS 6 WMI Compatibility</w:t>
      </w:r>
    </w:p>
    <w:p w14:paraId="09011B63" w14:textId="77777777" w:rsidR="000827DF" w:rsidRPr="004F55A6" w:rsidRDefault="000827DF" w:rsidP="00D149D9">
      <w:pPr>
        <w:numPr>
          <w:ilvl w:val="1"/>
          <w:numId w:val="24"/>
        </w:numPr>
        <w:rPr>
          <w:b/>
        </w:rPr>
      </w:pPr>
      <w:r>
        <w:rPr>
          <w:b/>
        </w:rPr>
        <w:t>IIS Management Console</w:t>
      </w:r>
    </w:p>
    <w:p w14:paraId="0A844989" w14:textId="77777777" w:rsidR="000827DF" w:rsidRDefault="000827DF" w:rsidP="00D149D9">
      <w:pPr>
        <w:numPr>
          <w:ilvl w:val="0"/>
          <w:numId w:val="24"/>
        </w:numPr>
      </w:pPr>
      <w:r>
        <w:lastRenderedPageBreak/>
        <w:t xml:space="preserve">In the </w:t>
      </w:r>
      <w:r>
        <w:rPr>
          <w:b/>
        </w:rPr>
        <w:t>Roles</w:t>
      </w:r>
      <w:r>
        <w:t xml:space="preserve"> detail pane, scroll down to </w:t>
      </w:r>
      <w:r>
        <w:rPr>
          <w:b/>
        </w:rPr>
        <w:t>Web Server</w:t>
      </w:r>
      <w:r>
        <w:t xml:space="preserve"> and select the following:</w:t>
      </w:r>
    </w:p>
    <w:p w14:paraId="1005B276" w14:textId="77777777" w:rsidR="000827DF" w:rsidRPr="002C402C" w:rsidRDefault="000827DF" w:rsidP="00D149D9">
      <w:pPr>
        <w:numPr>
          <w:ilvl w:val="1"/>
          <w:numId w:val="24"/>
        </w:numPr>
        <w:rPr>
          <w:b/>
        </w:rPr>
      </w:pPr>
      <w:r>
        <w:rPr>
          <w:noProof/>
        </w:rPr>
        <w:drawing>
          <wp:anchor distT="0" distB="0" distL="114300" distR="114300" simplePos="0" relativeHeight="251667456" behindDoc="0" locked="0" layoutInCell="1" allowOverlap="1" wp14:anchorId="40A90582" wp14:editId="2F453281">
            <wp:simplePos x="0" y="0"/>
            <wp:positionH relativeFrom="column">
              <wp:posOffset>3771900</wp:posOffset>
            </wp:positionH>
            <wp:positionV relativeFrom="paragraph">
              <wp:posOffset>248920</wp:posOffset>
            </wp:positionV>
            <wp:extent cx="2693035" cy="8191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extLst>
                        <a:ext uri="{28A0092B-C50C-407E-A947-70E740481C1C}">
                          <a14:useLocalDpi xmlns:a14="http://schemas.microsoft.com/office/drawing/2010/main" val="0"/>
                        </a:ext>
                      </a:extLst>
                    </a:blip>
                    <a:stretch>
                      <a:fillRect/>
                    </a:stretch>
                  </pic:blipFill>
                  <pic:spPr>
                    <a:xfrm>
                      <a:off x="0" y="0"/>
                      <a:ext cx="2693035" cy="819150"/>
                    </a:xfrm>
                    <a:prstGeom prst="rect">
                      <a:avLst/>
                    </a:prstGeom>
                  </pic:spPr>
                </pic:pic>
              </a:graphicData>
            </a:graphic>
            <wp14:sizeRelH relativeFrom="margin">
              <wp14:pctWidth>0</wp14:pctWidth>
            </wp14:sizeRelH>
            <wp14:sizeRelV relativeFrom="margin">
              <wp14:pctHeight>0</wp14:pctHeight>
            </wp14:sizeRelV>
          </wp:anchor>
        </w:drawing>
      </w:r>
      <w:r w:rsidRPr="002C402C">
        <w:rPr>
          <w:b/>
        </w:rPr>
        <w:t>Web Server</w:t>
      </w:r>
    </w:p>
    <w:p w14:paraId="459C1A5B" w14:textId="77777777" w:rsidR="000827DF" w:rsidRPr="002C402C" w:rsidRDefault="000827DF" w:rsidP="00D149D9">
      <w:pPr>
        <w:numPr>
          <w:ilvl w:val="1"/>
          <w:numId w:val="24"/>
        </w:numPr>
        <w:rPr>
          <w:b/>
        </w:rPr>
      </w:pPr>
      <w:r w:rsidRPr="002C402C">
        <w:rPr>
          <w:b/>
        </w:rPr>
        <w:t>Application Development</w:t>
      </w:r>
    </w:p>
    <w:p w14:paraId="10ABE576" w14:textId="77777777" w:rsidR="000827DF" w:rsidRPr="002C402C" w:rsidRDefault="000827DF" w:rsidP="00D149D9">
      <w:pPr>
        <w:numPr>
          <w:ilvl w:val="1"/>
          <w:numId w:val="24"/>
        </w:numPr>
        <w:rPr>
          <w:b/>
        </w:rPr>
      </w:pPr>
      <w:r w:rsidRPr="002C402C">
        <w:rPr>
          <w:b/>
        </w:rPr>
        <w:t>.NET Extensibility</w:t>
      </w:r>
    </w:p>
    <w:p w14:paraId="2D8E8F86" w14:textId="77777777" w:rsidR="000827DF" w:rsidRPr="004F55A6" w:rsidRDefault="000827DF" w:rsidP="00D149D9">
      <w:pPr>
        <w:numPr>
          <w:ilvl w:val="1"/>
          <w:numId w:val="24"/>
        </w:numPr>
        <w:rPr>
          <w:b/>
        </w:rPr>
      </w:pPr>
      <w:r w:rsidRPr="002C402C">
        <w:rPr>
          <w:b/>
        </w:rPr>
        <w:t>.NET Extensibility 4.5</w:t>
      </w:r>
    </w:p>
    <w:p w14:paraId="5124CF3C" w14:textId="77777777" w:rsidR="000827DF" w:rsidRDefault="000827DF" w:rsidP="00D149D9">
      <w:pPr>
        <w:numPr>
          <w:ilvl w:val="0"/>
          <w:numId w:val="24"/>
        </w:numPr>
      </w:pPr>
      <w:r>
        <w:t xml:space="preserve">Select the </w:t>
      </w:r>
      <w:r>
        <w:rPr>
          <w:b/>
        </w:rPr>
        <w:t>Features</w:t>
      </w:r>
      <w:r>
        <w:t xml:space="preserve"> workspace under </w:t>
      </w:r>
      <w:r>
        <w:rPr>
          <w:b/>
        </w:rPr>
        <w:t xml:space="preserve">Roles and </w:t>
      </w:r>
      <w:r w:rsidRPr="006654CF">
        <w:rPr>
          <w:b/>
        </w:rPr>
        <w:t>Feature</w:t>
      </w:r>
      <w:r>
        <w:rPr>
          <w:b/>
        </w:rPr>
        <w:t>s</w:t>
      </w:r>
      <w:r>
        <w:t>. I</w:t>
      </w:r>
      <w:r w:rsidRPr="006654CF">
        <w:t>n</w:t>
      </w:r>
      <w:r>
        <w:rPr>
          <w:b/>
        </w:rPr>
        <w:t xml:space="preserve"> </w:t>
      </w:r>
      <w:r w:rsidRPr="006654CF">
        <w:t>the</w:t>
      </w:r>
      <w:r>
        <w:rPr>
          <w:b/>
        </w:rPr>
        <w:t xml:space="preserve"> Feature </w:t>
      </w:r>
      <w:r>
        <w:t>details pane, select the following:</w:t>
      </w:r>
    </w:p>
    <w:p w14:paraId="0C2F1C8C" w14:textId="77777777" w:rsidR="000827DF" w:rsidRPr="002C402C" w:rsidRDefault="000827DF" w:rsidP="00D149D9">
      <w:pPr>
        <w:numPr>
          <w:ilvl w:val="1"/>
          <w:numId w:val="24"/>
        </w:numPr>
        <w:rPr>
          <w:b/>
        </w:rPr>
      </w:pPr>
      <w:r>
        <w:rPr>
          <w:noProof/>
        </w:rPr>
        <w:drawing>
          <wp:anchor distT="0" distB="0" distL="114300" distR="114300" simplePos="0" relativeHeight="251668480" behindDoc="0" locked="0" layoutInCell="1" allowOverlap="1" wp14:anchorId="0CAF5662" wp14:editId="3D91A712">
            <wp:simplePos x="0" y="0"/>
            <wp:positionH relativeFrom="column">
              <wp:posOffset>3962400</wp:posOffset>
            </wp:positionH>
            <wp:positionV relativeFrom="paragraph">
              <wp:posOffset>5080</wp:posOffset>
            </wp:positionV>
            <wp:extent cx="3267075" cy="560705"/>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extLst>
                        <a:ext uri="{28A0092B-C50C-407E-A947-70E740481C1C}">
                          <a14:useLocalDpi xmlns:a14="http://schemas.microsoft.com/office/drawing/2010/main" val="0"/>
                        </a:ext>
                      </a:extLst>
                    </a:blip>
                    <a:stretch>
                      <a:fillRect/>
                    </a:stretch>
                  </pic:blipFill>
                  <pic:spPr>
                    <a:xfrm>
                      <a:off x="0" y="0"/>
                      <a:ext cx="3267075" cy="560705"/>
                    </a:xfrm>
                    <a:prstGeom prst="rect">
                      <a:avLst/>
                    </a:prstGeom>
                  </pic:spPr>
                </pic:pic>
              </a:graphicData>
            </a:graphic>
            <wp14:sizeRelH relativeFrom="margin">
              <wp14:pctWidth>0</wp14:pctWidth>
            </wp14:sizeRelH>
            <wp14:sizeRelV relativeFrom="margin">
              <wp14:pctHeight>0</wp14:pctHeight>
            </wp14:sizeRelV>
          </wp:anchor>
        </w:drawing>
      </w:r>
      <w:r>
        <w:rPr>
          <w:b/>
        </w:rPr>
        <w:t>.NET Framework 3.5 Features</w:t>
      </w:r>
    </w:p>
    <w:p w14:paraId="0666E1FB" w14:textId="77777777" w:rsidR="000827DF" w:rsidRPr="004F55A6" w:rsidRDefault="000827DF" w:rsidP="00D149D9">
      <w:pPr>
        <w:numPr>
          <w:ilvl w:val="1"/>
          <w:numId w:val="24"/>
        </w:numPr>
        <w:rPr>
          <w:b/>
        </w:rPr>
      </w:pPr>
      <w:r>
        <w:rPr>
          <w:b/>
        </w:rPr>
        <w:t>.NET Framework 3.5 (includes .NET 2.0 and 3.0)</w:t>
      </w:r>
    </w:p>
    <w:p w14:paraId="33F819B9" w14:textId="77777777" w:rsidR="000827DF" w:rsidRDefault="000827DF" w:rsidP="00D149D9">
      <w:pPr>
        <w:numPr>
          <w:ilvl w:val="0"/>
          <w:numId w:val="24"/>
        </w:numPr>
      </w:pPr>
      <w:r>
        <w:t xml:space="preserve">Select the </w:t>
      </w:r>
      <w:r w:rsidRPr="002C402C">
        <w:rPr>
          <w:b/>
        </w:rPr>
        <w:t>Domain</w:t>
      </w:r>
      <w:r>
        <w:t xml:space="preserve"> </w:t>
      </w:r>
      <w:r w:rsidRPr="002C402C">
        <w:rPr>
          <w:b/>
        </w:rPr>
        <w:t>/</w:t>
      </w:r>
      <w:r>
        <w:t xml:space="preserve"> </w:t>
      </w:r>
      <w:r w:rsidRPr="002C402C">
        <w:rPr>
          <w:b/>
        </w:rPr>
        <w:t>Workgroup</w:t>
      </w:r>
      <w:r>
        <w:t xml:space="preserve"> workspace under </w:t>
      </w:r>
      <w:r w:rsidRPr="002C402C">
        <w:rPr>
          <w:b/>
        </w:rPr>
        <w:t>Networking</w:t>
      </w:r>
      <w:r>
        <w:t xml:space="preserve">, select the </w:t>
      </w:r>
      <w:r w:rsidRPr="001B36A9">
        <w:rPr>
          <w:b/>
        </w:rPr>
        <w:t>Domain</w:t>
      </w:r>
      <w:r>
        <w:t xml:space="preserve"> radio button and type </w:t>
      </w:r>
      <w:r w:rsidRPr="001B36A9">
        <w:rPr>
          <w:b/>
        </w:rPr>
        <w:t>contoso.com</w:t>
      </w:r>
      <w:r>
        <w:t xml:space="preserve"> in the </w:t>
      </w:r>
      <w:r w:rsidRPr="001B36A9">
        <w:rPr>
          <w:b/>
        </w:rPr>
        <w:t>Domain</w:t>
      </w:r>
      <w:r>
        <w:t xml:space="preserve"> field.</w:t>
      </w:r>
    </w:p>
    <w:p w14:paraId="4FFFA93F" w14:textId="77777777" w:rsidR="000827DF" w:rsidRDefault="000827DF" w:rsidP="000827DF">
      <w:pPr>
        <w:pStyle w:val="00-ScreenShot"/>
      </w:pPr>
      <w:r>
        <w:drawing>
          <wp:inline distT="0" distB="0" distL="0" distR="0" wp14:anchorId="17C34398" wp14:editId="24B109FC">
            <wp:extent cx="3269894" cy="1231307"/>
            <wp:effectExtent l="0" t="0" r="698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269894" cy="1231307"/>
                    </a:xfrm>
                    <a:prstGeom prst="rect">
                      <a:avLst/>
                    </a:prstGeom>
                  </pic:spPr>
                </pic:pic>
              </a:graphicData>
            </a:graphic>
          </wp:inline>
        </w:drawing>
      </w:r>
    </w:p>
    <w:p w14:paraId="1E0CA3F7" w14:textId="77777777" w:rsidR="000827DF" w:rsidRDefault="000827DF" w:rsidP="00D149D9">
      <w:pPr>
        <w:numPr>
          <w:ilvl w:val="0"/>
          <w:numId w:val="24"/>
        </w:numPr>
      </w:pPr>
      <w:r>
        <w:t xml:space="preserve">Select the </w:t>
      </w:r>
      <w:r>
        <w:rPr>
          <w:b/>
        </w:rPr>
        <w:t>Select the Run As account to use for joining the domain</w:t>
      </w:r>
      <w:r>
        <w:t xml:space="preserve"> radio button and click </w:t>
      </w:r>
      <w:r>
        <w:rPr>
          <w:b/>
        </w:rPr>
        <w:t>Browse</w:t>
      </w:r>
      <w:r>
        <w:t>.</w:t>
      </w:r>
    </w:p>
    <w:p w14:paraId="65FAF88B" w14:textId="77777777" w:rsidR="000827DF" w:rsidRDefault="000827DF" w:rsidP="000827DF">
      <w:pPr>
        <w:pStyle w:val="00-ScreenShot"/>
      </w:pPr>
      <w:r>
        <w:drawing>
          <wp:inline distT="0" distB="0" distL="0" distR="0" wp14:anchorId="0B321137" wp14:editId="75EA4C8C">
            <wp:extent cx="3335871" cy="5842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368172" cy="589857"/>
                    </a:xfrm>
                    <a:prstGeom prst="rect">
                      <a:avLst/>
                    </a:prstGeom>
                  </pic:spPr>
                </pic:pic>
              </a:graphicData>
            </a:graphic>
          </wp:inline>
        </w:drawing>
      </w:r>
    </w:p>
    <w:p w14:paraId="681DE714" w14:textId="77777777" w:rsidR="000827DF" w:rsidRPr="001B36A9" w:rsidRDefault="000827DF" w:rsidP="00D149D9">
      <w:pPr>
        <w:numPr>
          <w:ilvl w:val="0"/>
          <w:numId w:val="24"/>
        </w:numPr>
      </w:pPr>
      <w:r>
        <w:t xml:space="preserve">In the </w:t>
      </w:r>
      <w:proofErr w:type="gramStart"/>
      <w:r>
        <w:rPr>
          <w:b/>
        </w:rPr>
        <w:t>Select</w:t>
      </w:r>
      <w:proofErr w:type="gramEnd"/>
      <w:r>
        <w:rPr>
          <w:b/>
        </w:rPr>
        <w:t xml:space="preserve"> a Run As account</w:t>
      </w:r>
      <w:r>
        <w:t xml:space="preserve"> dialog, select </w:t>
      </w:r>
      <w:r>
        <w:rPr>
          <w:b/>
        </w:rPr>
        <w:t>Domain Join</w:t>
      </w:r>
      <w:r>
        <w:t xml:space="preserve"> and click </w:t>
      </w:r>
      <w:r>
        <w:rPr>
          <w:b/>
        </w:rPr>
        <w:t>OK.</w:t>
      </w:r>
    </w:p>
    <w:p w14:paraId="5E36CA66" w14:textId="77777777" w:rsidR="000827DF" w:rsidRPr="001B36A9" w:rsidRDefault="000827DF" w:rsidP="000827DF">
      <w:pPr>
        <w:pStyle w:val="00-ScreenShot"/>
      </w:pPr>
      <w:r>
        <w:drawing>
          <wp:inline distT="0" distB="0" distL="0" distR="0" wp14:anchorId="7F05AD08" wp14:editId="7A9C0342">
            <wp:extent cx="3695700" cy="2909736"/>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712625" cy="2923062"/>
                    </a:xfrm>
                    <a:prstGeom prst="rect">
                      <a:avLst/>
                    </a:prstGeom>
                  </pic:spPr>
                </pic:pic>
              </a:graphicData>
            </a:graphic>
          </wp:inline>
        </w:drawing>
      </w:r>
    </w:p>
    <w:p w14:paraId="76FF869D" w14:textId="77777777" w:rsidR="000827DF" w:rsidRDefault="000827DF" w:rsidP="00D149D9">
      <w:pPr>
        <w:numPr>
          <w:ilvl w:val="0"/>
          <w:numId w:val="24"/>
        </w:numPr>
      </w:pPr>
      <w:r>
        <w:lastRenderedPageBreak/>
        <w:t xml:space="preserve">Select the </w:t>
      </w:r>
      <w:r>
        <w:rPr>
          <w:b/>
        </w:rPr>
        <w:t>Answer File</w:t>
      </w:r>
      <w:r>
        <w:t xml:space="preserve"> workspace under </w:t>
      </w:r>
      <w:r>
        <w:rPr>
          <w:b/>
        </w:rPr>
        <w:t>Scripts</w:t>
      </w:r>
      <w:r>
        <w:t xml:space="preserve">, review the options in the details pane, and then click </w:t>
      </w:r>
      <w:proofErr w:type="gramStart"/>
      <w:r w:rsidRPr="001B36A9">
        <w:rPr>
          <w:b/>
        </w:rPr>
        <w:t>Next</w:t>
      </w:r>
      <w:proofErr w:type="gramEnd"/>
      <w:r>
        <w:t>.</w:t>
      </w:r>
    </w:p>
    <w:p w14:paraId="43DC33E4" w14:textId="77777777" w:rsidR="000827DF" w:rsidRDefault="000827DF" w:rsidP="000827DF">
      <w:pPr>
        <w:pStyle w:val="00-ScreenShot"/>
      </w:pPr>
      <w:r>
        <w:drawing>
          <wp:inline distT="0" distB="0" distL="0" distR="0" wp14:anchorId="0A7D99F9" wp14:editId="4801BC92">
            <wp:extent cx="3453387" cy="1206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469195" cy="1212023"/>
                    </a:xfrm>
                    <a:prstGeom prst="rect">
                      <a:avLst/>
                    </a:prstGeom>
                  </pic:spPr>
                </pic:pic>
              </a:graphicData>
            </a:graphic>
          </wp:inline>
        </w:drawing>
      </w:r>
    </w:p>
    <w:p w14:paraId="71BF793B" w14:textId="77777777" w:rsidR="000827DF" w:rsidRPr="001B36A9" w:rsidRDefault="000827DF" w:rsidP="00D149D9">
      <w:pPr>
        <w:numPr>
          <w:ilvl w:val="0"/>
          <w:numId w:val="24"/>
        </w:numPr>
      </w:pPr>
      <w:r>
        <w:t xml:space="preserve">On the </w:t>
      </w:r>
      <w:r w:rsidRPr="001B36A9">
        <w:rPr>
          <w:b/>
        </w:rPr>
        <w:t>Configure</w:t>
      </w:r>
      <w:r>
        <w:t xml:space="preserve"> </w:t>
      </w:r>
      <w:r w:rsidRPr="001B36A9">
        <w:rPr>
          <w:b/>
        </w:rPr>
        <w:t>Applications</w:t>
      </w:r>
      <w:r>
        <w:t xml:space="preserve"> page, leave the default settings and click </w:t>
      </w:r>
      <w:proofErr w:type="gramStart"/>
      <w:r>
        <w:rPr>
          <w:b/>
        </w:rPr>
        <w:t>Next</w:t>
      </w:r>
      <w:proofErr w:type="gramEnd"/>
      <w:r>
        <w:t>.</w:t>
      </w:r>
    </w:p>
    <w:p w14:paraId="599AD09B" w14:textId="77777777" w:rsidR="000827DF" w:rsidRDefault="000827DF" w:rsidP="000827DF">
      <w:pPr>
        <w:pStyle w:val="00-ScreenShot"/>
      </w:pPr>
      <w:r>
        <w:drawing>
          <wp:inline distT="0" distB="0" distL="0" distR="0" wp14:anchorId="07B02B5E" wp14:editId="6F97CD55">
            <wp:extent cx="4787900" cy="1705389"/>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814802" cy="1714971"/>
                    </a:xfrm>
                    <a:prstGeom prst="rect">
                      <a:avLst/>
                    </a:prstGeom>
                  </pic:spPr>
                </pic:pic>
              </a:graphicData>
            </a:graphic>
          </wp:inline>
        </w:drawing>
      </w:r>
    </w:p>
    <w:p w14:paraId="2341B409" w14:textId="77777777" w:rsidR="000827DF" w:rsidRDefault="000827DF" w:rsidP="00D149D9">
      <w:pPr>
        <w:numPr>
          <w:ilvl w:val="0"/>
          <w:numId w:val="24"/>
        </w:numPr>
      </w:pPr>
      <w:r>
        <w:t xml:space="preserve">On the </w:t>
      </w:r>
      <w:r w:rsidRPr="001B36A9">
        <w:rPr>
          <w:b/>
        </w:rPr>
        <w:t>Configure</w:t>
      </w:r>
      <w:r>
        <w:t xml:space="preserve"> </w:t>
      </w:r>
      <w:r>
        <w:rPr>
          <w:b/>
        </w:rPr>
        <w:t>SQL Server</w:t>
      </w:r>
      <w:r>
        <w:t xml:space="preserve"> page, leave the default settings and click </w:t>
      </w:r>
      <w:proofErr w:type="gramStart"/>
      <w:r>
        <w:rPr>
          <w:b/>
        </w:rPr>
        <w:t>Next</w:t>
      </w:r>
      <w:proofErr w:type="gramEnd"/>
      <w:r>
        <w:t>.</w:t>
      </w:r>
    </w:p>
    <w:p w14:paraId="2AA47C10" w14:textId="77777777" w:rsidR="000827DF" w:rsidRDefault="000827DF" w:rsidP="000827DF">
      <w:pPr>
        <w:pStyle w:val="00-ScreenShot"/>
      </w:pPr>
      <w:r>
        <w:drawing>
          <wp:inline distT="0" distB="0" distL="0" distR="0" wp14:anchorId="1E3097FF" wp14:editId="5597D3A9">
            <wp:extent cx="4827931" cy="1104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896654" cy="1120628"/>
                    </a:xfrm>
                    <a:prstGeom prst="rect">
                      <a:avLst/>
                    </a:prstGeom>
                  </pic:spPr>
                </pic:pic>
              </a:graphicData>
            </a:graphic>
          </wp:inline>
        </w:drawing>
      </w:r>
    </w:p>
    <w:p w14:paraId="03382D89" w14:textId="77777777" w:rsidR="000827DF" w:rsidRPr="0078118C" w:rsidRDefault="000827DF" w:rsidP="00D149D9">
      <w:pPr>
        <w:numPr>
          <w:ilvl w:val="0"/>
          <w:numId w:val="24"/>
        </w:numPr>
      </w:pPr>
      <w:r>
        <w:t xml:space="preserve">On the Summary page, review the settings and click </w:t>
      </w:r>
      <w:r>
        <w:rPr>
          <w:b/>
        </w:rPr>
        <w:t>Create.</w:t>
      </w:r>
    </w:p>
    <w:p w14:paraId="1D378B55" w14:textId="77777777" w:rsidR="000827DF" w:rsidRPr="005158DA" w:rsidRDefault="000827DF" w:rsidP="000827DF">
      <w:pPr>
        <w:pStyle w:val="00-ScreenShot"/>
      </w:pPr>
      <w:r>
        <w:drawing>
          <wp:inline distT="0" distB="0" distL="0" distR="0" wp14:anchorId="474FA252" wp14:editId="5B5B4998">
            <wp:extent cx="4915397" cy="8509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946984" cy="856368"/>
                    </a:xfrm>
                    <a:prstGeom prst="rect">
                      <a:avLst/>
                    </a:prstGeom>
                  </pic:spPr>
                </pic:pic>
              </a:graphicData>
            </a:graphic>
          </wp:inline>
        </w:drawing>
      </w:r>
    </w:p>
    <w:p w14:paraId="76E8F5F3" w14:textId="77777777" w:rsidR="000827DF" w:rsidRDefault="000827DF" w:rsidP="00D149D9">
      <w:pPr>
        <w:pStyle w:val="00-ScreenShot"/>
        <w:numPr>
          <w:ilvl w:val="0"/>
          <w:numId w:val="24"/>
        </w:numPr>
        <w:jc w:val="left"/>
      </w:pPr>
      <w:r w:rsidRPr="000831FC">
        <w:rPr>
          <w:b/>
          <w:noProof w:val="0"/>
        </w:rPr>
        <w:t>Review</w:t>
      </w:r>
      <w:r w:rsidRPr="000831FC">
        <w:rPr>
          <w:noProof w:val="0"/>
        </w:rPr>
        <w:t xml:space="preserve"> the completed jobs on the</w:t>
      </w:r>
      <w:r w:rsidRPr="000831FC">
        <w:rPr>
          <w:b/>
          <w:noProof w:val="0"/>
        </w:rPr>
        <w:t xml:space="preserve"> Jobs</w:t>
      </w:r>
      <w:r w:rsidRPr="000831FC">
        <w:rPr>
          <w:noProof w:val="0"/>
        </w:rPr>
        <w:t xml:space="preserve"> screen, and then close the window</w:t>
      </w:r>
      <w:r>
        <w:rPr>
          <w:noProof w:val="0"/>
        </w:rPr>
        <w:t>.</w:t>
      </w:r>
    </w:p>
    <w:p w14:paraId="6230535A" w14:textId="77777777" w:rsidR="000827DF" w:rsidRDefault="000827DF" w:rsidP="000827DF">
      <w:pPr>
        <w:pStyle w:val="00-ScreenShot"/>
      </w:pPr>
      <w:r>
        <w:drawing>
          <wp:inline distT="0" distB="0" distL="0" distR="0" wp14:anchorId="54008203" wp14:editId="3F22EB0B">
            <wp:extent cx="3492500" cy="136663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506891" cy="1372261"/>
                    </a:xfrm>
                    <a:prstGeom prst="rect">
                      <a:avLst/>
                    </a:prstGeom>
                  </pic:spPr>
                </pic:pic>
              </a:graphicData>
            </a:graphic>
          </wp:inline>
        </w:drawing>
      </w:r>
    </w:p>
    <w:p w14:paraId="72FA8912" w14:textId="77777777" w:rsidR="000827DF" w:rsidRDefault="000827DF" w:rsidP="000827DF">
      <w:pPr>
        <w:rPr>
          <w:b/>
          <w:i/>
        </w:rPr>
      </w:pPr>
      <w:r>
        <w:rPr>
          <w:b/>
          <w:i/>
        </w:rPr>
        <w:br w:type="page"/>
      </w:r>
    </w:p>
    <w:bookmarkStart w:id="84" w:name="_Toc366171520" w:displacedByCustomXml="next"/>
    <w:bookmarkStart w:id="85" w:name="_Toc364437118" w:displacedByCustomXml="next"/>
    <w:sdt>
      <w:sdtPr>
        <w:rPr>
          <w:sz w:val="48"/>
          <w:szCs w:val="48"/>
        </w:rPr>
        <w:alias w:val="Topic"/>
        <w:tag w:val="9b28405c-4706-4849-b895-81eddc365c6a"/>
        <w:id w:val="-33657615"/>
        <w:placeholder>
          <w:docPart w:val="D08AE1C929324B8C8B17663817C947B0"/>
        </w:placeholder>
        <w:text/>
      </w:sdtPr>
      <w:sdtEndPr/>
      <w:sdtContent>
        <w:p w14:paraId="10696E87" w14:textId="4200AA3A" w:rsidR="000827DF" w:rsidRPr="00987C60" w:rsidRDefault="008319AB" w:rsidP="000827DF">
          <w:pPr>
            <w:pStyle w:val="ppTopic"/>
            <w:rPr>
              <w:sz w:val="48"/>
              <w:szCs w:val="48"/>
            </w:rPr>
          </w:pPr>
          <w:r>
            <w:rPr>
              <w:sz w:val="48"/>
              <w:szCs w:val="48"/>
            </w:rPr>
            <w:t>Exercise 11.3: Explore a SQL Server Profile</w:t>
          </w:r>
        </w:p>
      </w:sdtContent>
    </w:sdt>
    <w:bookmarkEnd w:id="84" w:displacedByCustomXml="prev"/>
    <w:bookmarkEnd w:id="85" w:displacedByCustomXml="prev"/>
    <w:p w14:paraId="37C1F59A" w14:textId="4F04BBCB" w:rsidR="000827DF" w:rsidRPr="00E94512" w:rsidRDefault="000827DF" w:rsidP="000827DF">
      <w:pPr>
        <w:rPr>
          <w:b/>
        </w:rPr>
      </w:pPr>
      <w:r>
        <w:rPr>
          <w:b/>
        </w:rPr>
        <w:t xml:space="preserve">In this </w:t>
      </w:r>
      <w:r w:rsidR="0063743B">
        <w:rPr>
          <w:b/>
        </w:rPr>
        <w:t>exercise,</w:t>
      </w:r>
      <w:r>
        <w:rPr>
          <w:b/>
        </w:rPr>
        <w:t xml:space="preserve"> a pre-created SQL Server Profile</w:t>
      </w:r>
      <w:r w:rsidR="002B6CA6">
        <w:rPr>
          <w:b/>
        </w:rPr>
        <w:t xml:space="preserve"> </w:t>
      </w:r>
      <w:proofErr w:type="gramStart"/>
      <w:r w:rsidR="002B6CA6">
        <w:rPr>
          <w:b/>
        </w:rPr>
        <w:t>will be reviewed</w:t>
      </w:r>
      <w:proofErr w:type="gramEnd"/>
      <w:r>
        <w:rPr>
          <w:b/>
        </w:rPr>
        <w:t xml:space="preserve">.  </w:t>
      </w:r>
      <w:r w:rsidRPr="00887849">
        <w:rPr>
          <w:b/>
        </w:rPr>
        <w:t>SQL Server profiles provide instructions for customizing an instance of SQL Server for a SQL Server</w:t>
      </w:r>
      <w:r>
        <w:rPr>
          <w:b/>
        </w:rPr>
        <w:t xml:space="preserve"> Data Application Tier</w:t>
      </w:r>
      <w:r w:rsidRPr="00887849">
        <w:rPr>
          <w:b/>
        </w:rPr>
        <w:t xml:space="preserve"> </w:t>
      </w:r>
      <w:r>
        <w:rPr>
          <w:b/>
        </w:rPr>
        <w:t>(</w:t>
      </w:r>
      <w:r w:rsidRPr="00887849">
        <w:rPr>
          <w:b/>
        </w:rPr>
        <w:t>DAC</w:t>
      </w:r>
      <w:r>
        <w:rPr>
          <w:b/>
        </w:rPr>
        <w:t>)</w:t>
      </w:r>
      <w:r w:rsidRPr="00887849">
        <w:rPr>
          <w:b/>
        </w:rPr>
        <w:t xml:space="preserve"> when deploying a virtual machine as part of a service</w:t>
      </w:r>
      <w:r>
        <w:rPr>
          <w:b/>
        </w:rPr>
        <w:t>.  A service is a collection of virtual machines that may represent a multi-tiered enterprise application.</w:t>
      </w:r>
    </w:p>
    <w:p w14:paraId="26F7F681" w14:textId="53EF4F8F" w:rsidR="000827DF" w:rsidRPr="001E07BB" w:rsidRDefault="00EA038B" w:rsidP="000827DF">
      <w:pPr>
        <w:pStyle w:val="ppBodyText"/>
        <w:numPr>
          <w:ilvl w:val="0"/>
          <w:numId w:val="0"/>
        </w:numPr>
        <w:rPr>
          <w:b/>
        </w:rPr>
      </w:pPr>
      <w:r>
        <w:rPr>
          <w:b/>
        </w:rPr>
        <w:t>Estimated time to complete</w:t>
      </w:r>
      <w:r w:rsidR="000827DF">
        <w:rPr>
          <w:b/>
        </w:rPr>
        <w:t xml:space="preserve">: </w:t>
      </w:r>
      <w:r w:rsidR="00051DC7">
        <w:rPr>
          <w:b/>
        </w:rPr>
        <w:t>5</w:t>
      </w:r>
      <w:r w:rsidR="000827DF">
        <w:rPr>
          <w:b/>
        </w:rPr>
        <w:t xml:space="preserve"> minutes</w:t>
      </w:r>
    </w:p>
    <w:p w14:paraId="11B87960" w14:textId="77777777" w:rsidR="000827DF" w:rsidRDefault="000827DF" w:rsidP="000827DF">
      <w:pPr>
        <w:rPr>
          <w:b/>
          <w:i/>
        </w:rPr>
      </w:pPr>
      <w:r>
        <w:rPr>
          <w:noProof/>
        </w:rPr>
        <w:drawing>
          <wp:inline distT="0" distB="0" distL="0" distR="0" wp14:anchorId="3E985D00" wp14:editId="76348F94">
            <wp:extent cx="612140" cy="771525"/>
            <wp:effectExtent l="0" t="0" r="0" b="0"/>
            <wp:docPr id="85" name="Picture 85"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79F424D9" w14:textId="77777777" w:rsidR="00FA534D" w:rsidRDefault="00FA534D" w:rsidP="00D149D9">
      <w:pPr>
        <w:pStyle w:val="ListParagraph"/>
        <w:numPr>
          <w:ilvl w:val="0"/>
          <w:numId w:val="42"/>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7B056C51" w14:textId="1AC81733" w:rsidR="000827DF" w:rsidRDefault="00FA534D" w:rsidP="00FA534D">
      <w:pPr>
        <w:pStyle w:val="00-ScreenShot"/>
      </w:pPr>
      <w:r>
        <w:drawing>
          <wp:inline distT="0" distB="0" distL="0" distR="0" wp14:anchorId="1820DA04" wp14:editId="5A070B5C">
            <wp:extent cx="431800" cy="805596"/>
            <wp:effectExtent l="0" t="0" r="635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434750" cy="811100"/>
                    </a:xfrm>
                    <a:prstGeom prst="rect">
                      <a:avLst/>
                    </a:prstGeom>
                  </pic:spPr>
                </pic:pic>
              </a:graphicData>
            </a:graphic>
          </wp:inline>
        </w:drawing>
      </w:r>
    </w:p>
    <w:p w14:paraId="1A1963D4" w14:textId="77777777" w:rsidR="000827DF" w:rsidRDefault="000827DF" w:rsidP="00D149D9">
      <w:pPr>
        <w:pStyle w:val="ListParagraph"/>
        <w:numPr>
          <w:ilvl w:val="0"/>
          <w:numId w:val="42"/>
        </w:numPr>
        <w:spacing w:line="259" w:lineRule="auto"/>
      </w:pPr>
      <w:r>
        <w:t xml:space="preserve">Select the </w:t>
      </w:r>
      <w:r>
        <w:rPr>
          <w:b/>
        </w:rPr>
        <w:t>Library</w:t>
      </w:r>
      <w:r>
        <w:t xml:space="preserve"> workspace.</w:t>
      </w:r>
    </w:p>
    <w:p w14:paraId="5B176DFE" w14:textId="77777777" w:rsidR="000827DF" w:rsidRDefault="000827DF" w:rsidP="000827DF">
      <w:pPr>
        <w:pStyle w:val="00-ScreenShot"/>
      </w:pPr>
      <w:r>
        <w:drawing>
          <wp:inline distT="0" distB="0" distL="0" distR="0" wp14:anchorId="0D71BF4C" wp14:editId="057CFC5C">
            <wp:extent cx="1041400" cy="1003759"/>
            <wp:effectExtent l="0" t="0" r="635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1046399" cy="1008577"/>
                    </a:xfrm>
                    <a:prstGeom prst="rect">
                      <a:avLst/>
                    </a:prstGeom>
                  </pic:spPr>
                </pic:pic>
              </a:graphicData>
            </a:graphic>
          </wp:inline>
        </w:drawing>
      </w:r>
    </w:p>
    <w:p w14:paraId="2CE38909" w14:textId="77777777" w:rsidR="000827DF" w:rsidRPr="00887849" w:rsidRDefault="000827DF" w:rsidP="00D149D9">
      <w:pPr>
        <w:pStyle w:val="ListParagraph"/>
        <w:numPr>
          <w:ilvl w:val="0"/>
          <w:numId w:val="42"/>
        </w:numPr>
        <w:spacing w:after="200"/>
      </w:pPr>
      <w:r>
        <w:t xml:space="preserve">From the left hand navigation, expand and select </w:t>
      </w:r>
      <w:r>
        <w:rPr>
          <w:b/>
        </w:rPr>
        <w:t>Templates.</w:t>
      </w:r>
    </w:p>
    <w:p w14:paraId="300CD6FE" w14:textId="77777777" w:rsidR="000827DF" w:rsidRDefault="000827DF" w:rsidP="00FA534D">
      <w:pPr>
        <w:ind w:left="360"/>
        <w:jc w:val="center"/>
      </w:pPr>
      <w:r>
        <w:rPr>
          <w:noProof/>
        </w:rPr>
        <w:drawing>
          <wp:inline distT="0" distB="0" distL="0" distR="0" wp14:anchorId="12AB8BB7" wp14:editId="5A1BA3C0">
            <wp:extent cx="1407927" cy="863193"/>
            <wp:effectExtent l="0" t="0" r="190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422769" cy="872292"/>
                    </a:xfrm>
                    <a:prstGeom prst="rect">
                      <a:avLst/>
                    </a:prstGeom>
                  </pic:spPr>
                </pic:pic>
              </a:graphicData>
            </a:graphic>
          </wp:inline>
        </w:drawing>
      </w:r>
    </w:p>
    <w:p w14:paraId="77A09501" w14:textId="77777777" w:rsidR="000827DF" w:rsidRDefault="000827DF" w:rsidP="00D149D9">
      <w:pPr>
        <w:pStyle w:val="ListParagraph"/>
        <w:numPr>
          <w:ilvl w:val="0"/>
          <w:numId w:val="42"/>
        </w:numPr>
        <w:spacing w:after="200"/>
      </w:pPr>
      <w:r>
        <w:t xml:space="preserve">Click </w:t>
      </w:r>
      <w:r w:rsidRPr="00887849">
        <w:rPr>
          <w:b/>
        </w:rPr>
        <w:t>PETSQL</w:t>
      </w:r>
      <w:r>
        <w:t xml:space="preserve"> in the details pane and click </w:t>
      </w:r>
      <w:r w:rsidRPr="00887849">
        <w:rPr>
          <w:b/>
        </w:rPr>
        <w:t>Properties</w:t>
      </w:r>
      <w:r>
        <w:t xml:space="preserve"> from the ribbon menu.</w:t>
      </w:r>
    </w:p>
    <w:p w14:paraId="6681332F" w14:textId="77777777" w:rsidR="000827DF" w:rsidRDefault="000827DF" w:rsidP="000827DF">
      <w:pPr>
        <w:pStyle w:val="00-ScreenShot"/>
      </w:pPr>
      <w:r>
        <w:drawing>
          <wp:inline distT="0" distB="0" distL="0" distR="0" wp14:anchorId="7165E665" wp14:editId="69AADBE5">
            <wp:extent cx="1709853" cy="1524000"/>
            <wp:effectExtent l="0" t="0" r="508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1727588" cy="1539808"/>
                    </a:xfrm>
                    <a:prstGeom prst="rect">
                      <a:avLst/>
                    </a:prstGeom>
                  </pic:spPr>
                </pic:pic>
              </a:graphicData>
            </a:graphic>
          </wp:inline>
        </w:drawing>
      </w:r>
    </w:p>
    <w:p w14:paraId="05957A9A" w14:textId="48CECF93" w:rsidR="000827DF" w:rsidRDefault="000827DF" w:rsidP="00D149D9">
      <w:pPr>
        <w:numPr>
          <w:ilvl w:val="0"/>
          <w:numId w:val="42"/>
        </w:numPr>
      </w:pPr>
      <w:r>
        <w:lastRenderedPageBreak/>
        <w:t xml:space="preserve">On the </w:t>
      </w:r>
      <w:r w:rsidRPr="005F15C4">
        <w:rPr>
          <w:b/>
        </w:rPr>
        <w:t>PETSQL</w:t>
      </w:r>
      <w:r>
        <w:t xml:space="preserve"> </w:t>
      </w:r>
      <w:r w:rsidRPr="005F15C4">
        <w:rPr>
          <w:b/>
        </w:rPr>
        <w:t>Properties</w:t>
      </w:r>
      <w:r>
        <w:t xml:space="preserve"> page, select the </w:t>
      </w:r>
      <w:r w:rsidRPr="005F15C4">
        <w:rPr>
          <w:b/>
        </w:rPr>
        <w:t>SQL</w:t>
      </w:r>
      <w:r>
        <w:t xml:space="preserve"> </w:t>
      </w:r>
      <w:r w:rsidRPr="005F15C4">
        <w:rPr>
          <w:b/>
        </w:rPr>
        <w:t>Server</w:t>
      </w:r>
      <w:r>
        <w:t xml:space="preserve"> </w:t>
      </w:r>
      <w:r w:rsidR="001E6A93">
        <w:rPr>
          <w:b/>
        </w:rPr>
        <w:t>Configuration</w:t>
      </w:r>
      <w:r>
        <w:t xml:space="preserve"> workspace.</w:t>
      </w:r>
    </w:p>
    <w:p w14:paraId="528D2855" w14:textId="77777777" w:rsidR="000827DF" w:rsidRDefault="000827DF" w:rsidP="000827DF">
      <w:pPr>
        <w:pStyle w:val="00-ScreenShot"/>
      </w:pPr>
      <w:r>
        <w:drawing>
          <wp:inline distT="0" distB="0" distL="0" distR="0" wp14:anchorId="7FE9CB6F" wp14:editId="472E5F47">
            <wp:extent cx="1294791" cy="860610"/>
            <wp:effectExtent l="0" t="0" r="63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1297911" cy="862683"/>
                    </a:xfrm>
                    <a:prstGeom prst="rect">
                      <a:avLst/>
                    </a:prstGeom>
                  </pic:spPr>
                </pic:pic>
              </a:graphicData>
            </a:graphic>
          </wp:inline>
        </w:drawing>
      </w:r>
    </w:p>
    <w:p w14:paraId="0C511C2D" w14:textId="77777777" w:rsidR="000827DF" w:rsidRPr="00887849" w:rsidRDefault="000827DF" w:rsidP="00D149D9">
      <w:pPr>
        <w:numPr>
          <w:ilvl w:val="0"/>
          <w:numId w:val="42"/>
        </w:numPr>
      </w:pPr>
      <w:r>
        <w:t xml:space="preserve">On the </w:t>
      </w:r>
      <w:r>
        <w:rPr>
          <w:b/>
        </w:rPr>
        <w:t xml:space="preserve">SQL Server configuration </w:t>
      </w:r>
      <w:r>
        <w:t xml:space="preserve">page, next to </w:t>
      </w:r>
      <w:r>
        <w:rPr>
          <w:b/>
        </w:rPr>
        <w:t xml:space="preserve">SQL Server profile, </w:t>
      </w:r>
      <w:r>
        <w:t xml:space="preserve">use the drop down list to select a pre-configured </w:t>
      </w:r>
      <w:r>
        <w:rPr>
          <w:b/>
        </w:rPr>
        <w:t>SQL Profile.</w:t>
      </w:r>
    </w:p>
    <w:p w14:paraId="1EB28EEA" w14:textId="77777777" w:rsidR="000827DF" w:rsidRDefault="000827DF" w:rsidP="000827DF">
      <w:pPr>
        <w:pStyle w:val="00-ScreenShot"/>
      </w:pPr>
      <w:r>
        <w:drawing>
          <wp:inline distT="0" distB="0" distL="0" distR="0" wp14:anchorId="590A0DAB" wp14:editId="71BB4205">
            <wp:extent cx="4337913" cy="1276304"/>
            <wp:effectExtent l="0" t="0" r="5715" b="63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354225" cy="1281103"/>
                    </a:xfrm>
                    <a:prstGeom prst="rect">
                      <a:avLst/>
                    </a:prstGeom>
                  </pic:spPr>
                </pic:pic>
              </a:graphicData>
            </a:graphic>
          </wp:inline>
        </w:drawing>
      </w:r>
    </w:p>
    <w:p w14:paraId="4321730F" w14:textId="77777777" w:rsidR="000827DF" w:rsidRDefault="000827DF" w:rsidP="00D149D9">
      <w:pPr>
        <w:numPr>
          <w:ilvl w:val="0"/>
          <w:numId w:val="42"/>
        </w:numPr>
      </w:pPr>
      <w:r>
        <w:t xml:space="preserve">In the </w:t>
      </w:r>
      <w:r w:rsidRPr="005F15C4">
        <w:rPr>
          <w:b/>
        </w:rPr>
        <w:t>PETSQL</w:t>
      </w:r>
      <w:r>
        <w:t xml:space="preserve"> </w:t>
      </w:r>
      <w:r w:rsidRPr="005F15C4">
        <w:rPr>
          <w:b/>
        </w:rPr>
        <w:t>Properties</w:t>
      </w:r>
      <w:r>
        <w:t xml:space="preserve"> dialog, select the </w:t>
      </w:r>
      <w:r>
        <w:rPr>
          <w:b/>
        </w:rPr>
        <w:t>SQL Server Deploy…</w:t>
      </w:r>
      <w:r>
        <w:t xml:space="preserve"> and review the settings in the details pane.</w:t>
      </w:r>
    </w:p>
    <w:p w14:paraId="7547EE4C" w14:textId="77777777" w:rsidR="000827DF" w:rsidRDefault="000827DF" w:rsidP="000827DF">
      <w:pPr>
        <w:pStyle w:val="00-ScreenShot"/>
      </w:pPr>
      <w:r>
        <w:drawing>
          <wp:inline distT="0" distB="0" distL="0" distR="0" wp14:anchorId="37E09F0C" wp14:editId="3F42521F">
            <wp:extent cx="4257447" cy="1439459"/>
            <wp:effectExtent l="0" t="0" r="0" b="889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280345" cy="1447201"/>
                    </a:xfrm>
                    <a:prstGeom prst="rect">
                      <a:avLst/>
                    </a:prstGeom>
                  </pic:spPr>
                </pic:pic>
              </a:graphicData>
            </a:graphic>
          </wp:inline>
        </w:drawing>
      </w:r>
    </w:p>
    <w:p w14:paraId="638DD05E" w14:textId="77BAC2BD" w:rsidR="000827DF" w:rsidRDefault="000827DF" w:rsidP="00D149D9">
      <w:pPr>
        <w:pStyle w:val="ListParagraph"/>
        <w:numPr>
          <w:ilvl w:val="0"/>
          <w:numId w:val="42"/>
        </w:numPr>
      </w:pPr>
      <w:r>
        <w:t xml:space="preserve">In the </w:t>
      </w:r>
      <w:r w:rsidRPr="00FA534D">
        <w:rPr>
          <w:b/>
        </w:rPr>
        <w:t>PETSQL</w:t>
      </w:r>
      <w:r>
        <w:t xml:space="preserve"> </w:t>
      </w:r>
      <w:r w:rsidRPr="00FA534D">
        <w:rPr>
          <w:b/>
        </w:rPr>
        <w:t>Properties</w:t>
      </w:r>
      <w:r>
        <w:t xml:space="preserve"> dialog, select the </w:t>
      </w:r>
      <w:r w:rsidRPr="00FA534D">
        <w:rPr>
          <w:b/>
        </w:rPr>
        <w:t>Configuration</w:t>
      </w:r>
      <w:r>
        <w:t xml:space="preserve"> workspace and review the settings in the details pane.  </w:t>
      </w:r>
      <w:r w:rsidRPr="00DF66F0">
        <w:t xml:space="preserve">The </w:t>
      </w:r>
      <w:r w:rsidRPr="005E71CA">
        <w:rPr>
          <w:b/>
        </w:rPr>
        <w:t>Media Source</w:t>
      </w:r>
      <w:r w:rsidRPr="00DF66F0">
        <w:t xml:space="preserve"> is a path within the VHD(X) file attached to this template, where the SQL media files are stored</w:t>
      </w:r>
      <w:r>
        <w:t xml:space="preserve">.  The accounts </w:t>
      </w:r>
      <w:proofErr w:type="gramStart"/>
      <w:r>
        <w:t>will be created</w:t>
      </w:r>
      <w:proofErr w:type="gramEnd"/>
      <w:r>
        <w:t xml:space="preserve"> as SQL Server administrators.</w:t>
      </w:r>
    </w:p>
    <w:p w14:paraId="527FA29B" w14:textId="77777777" w:rsidR="000827DF" w:rsidRDefault="000827DF" w:rsidP="00D2177E">
      <w:pPr>
        <w:jc w:val="center"/>
      </w:pPr>
      <w:r>
        <w:rPr>
          <w:noProof/>
        </w:rPr>
        <w:drawing>
          <wp:inline distT="0" distB="0" distL="0" distR="0" wp14:anchorId="6E554307" wp14:editId="6A457A4F">
            <wp:extent cx="4706298" cy="273050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15653" cy="2735927"/>
                    </a:xfrm>
                    <a:prstGeom prst="rect">
                      <a:avLst/>
                    </a:prstGeom>
                  </pic:spPr>
                </pic:pic>
              </a:graphicData>
            </a:graphic>
          </wp:inline>
        </w:drawing>
      </w:r>
    </w:p>
    <w:p w14:paraId="058DE2D6" w14:textId="77777777" w:rsidR="000827DF" w:rsidRDefault="000827DF" w:rsidP="00D149D9">
      <w:pPr>
        <w:pStyle w:val="ListParagraph"/>
        <w:numPr>
          <w:ilvl w:val="0"/>
          <w:numId w:val="42"/>
        </w:numPr>
        <w:spacing w:after="200"/>
      </w:pPr>
      <w:r>
        <w:lastRenderedPageBreak/>
        <w:t xml:space="preserve">In the </w:t>
      </w:r>
      <w:r w:rsidRPr="009540D7">
        <w:rPr>
          <w:b/>
        </w:rPr>
        <w:t>PETSQL</w:t>
      </w:r>
      <w:r>
        <w:t xml:space="preserve"> </w:t>
      </w:r>
      <w:r w:rsidRPr="009540D7">
        <w:rPr>
          <w:b/>
        </w:rPr>
        <w:t>Properties</w:t>
      </w:r>
      <w:r>
        <w:t xml:space="preserve"> dialog, select the </w:t>
      </w:r>
      <w:r w:rsidRPr="009540D7">
        <w:rPr>
          <w:b/>
        </w:rPr>
        <w:t>Service Accounts</w:t>
      </w:r>
      <w:r>
        <w:t xml:space="preserve"> workspace and review the settings in the details pane.</w:t>
      </w:r>
    </w:p>
    <w:p w14:paraId="2F43ED02" w14:textId="77777777" w:rsidR="000827DF" w:rsidRDefault="000827DF" w:rsidP="000827DF">
      <w:pPr>
        <w:pStyle w:val="00-ScreenShot"/>
      </w:pPr>
      <w:r>
        <w:drawing>
          <wp:inline distT="0" distB="0" distL="0" distR="0" wp14:anchorId="15E1A339" wp14:editId="0C3F788F">
            <wp:extent cx="4418381" cy="1278175"/>
            <wp:effectExtent l="0" t="0" r="127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441807" cy="1284952"/>
                    </a:xfrm>
                    <a:prstGeom prst="rect">
                      <a:avLst/>
                    </a:prstGeom>
                  </pic:spPr>
                </pic:pic>
              </a:graphicData>
            </a:graphic>
          </wp:inline>
        </w:drawing>
      </w:r>
    </w:p>
    <w:p w14:paraId="5BE82138" w14:textId="77777777" w:rsidR="000827DF" w:rsidRDefault="000827DF" w:rsidP="00D149D9">
      <w:pPr>
        <w:numPr>
          <w:ilvl w:val="0"/>
          <w:numId w:val="42"/>
        </w:numPr>
      </w:pPr>
      <w:r>
        <w:t xml:space="preserve">In the </w:t>
      </w:r>
      <w:r w:rsidRPr="005F15C4">
        <w:rPr>
          <w:b/>
        </w:rPr>
        <w:t>PETSQL</w:t>
      </w:r>
      <w:r>
        <w:t xml:space="preserve"> </w:t>
      </w:r>
      <w:r w:rsidRPr="005F15C4">
        <w:rPr>
          <w:b/>
        </w:rPr>
        <w:t>Properties</w:t>
      </w:r>
      <w:r>
        <w:t xml:space="preserve"> dialog, select </w:t>
      </w:r>
      <w:r>
        <w:rPr>
          <w:b/>
        </w:rPr>
        <w:t xml:space="preserve">Application </w:t>
      </w:r>
      <w:r w:rsidRPr="002F71F8">
        <w:rPr>
          <w:b/>
        </w:rPr>
        <w:t>Configuration</w:t>
      </w:r>
      <w:r>
        <w:t>.</w:t>
      </w:r>
    </w:p>
    <w:p w14:paraId="734F43B9" w14:textId="77777777" w:rsidR="000827DF" w:rsidRDefault="000827DF" w:rsidP="000827DF">
      <w:pPr>
        <w:pStyle w:val="00-ScreenShot"/>
      </w:pPr>
      <w:r>
        <w:drawing>
          <wp:inline distT="0" distB="0" distL="0" distR="0" wp14:anchorId="7A00B7EC" wp14:editId="5DAC42FB">
            <wp:extent cx="1886662" cy="134112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907329" cy="1355811"/>
                    </a:xfrm>
                    <a:prstGeom prst="rect">
                      <a:avLst/>
                    </a:prstGeom>
                  </pic:spPr>
                </pic:pic>
              </a:graphicData>
            </a:graphic>
          </wp:inline>
        </w:drawing>
      </w:r>
    </w:p>
    <w:p w14:paraId="1F9DFCAA" w14:textId="77777777" w:rsidR="00DF1AA3" w:rsidRDefault="000827DF" w:rsidP="00DF1AA3">
      <w:pPr>
        <w:pStyle w:val="ListParagraph"/>
        <w:numPr>
          <w:ilvl w:val="0"/>
          <w:numId w:val="42"/>
        </w:numPr>
        <w:spacing w:after="200"/>
      </w:pPr>
      <w:r>
        <w:t xml:space="preserve">Select the </w:t>
      </w:r>
      <w:r w:rsidRPr="00DF66F0">
        <w:rPr>
          <w:b/>
        </w:rPr>
        <w:t>SQL Server Data</w:t>
      </w:r>
      <w:r>
        <w:t xml:space="preserve"> workspace and review the settings in the details pane.  First, click on </w:t>
      </w:r>
      <w:r w:rsidRPr="00DF66F0">
        <w:rPr>
          <w:b/>
        </w:rPr>
        <w:t xml:space="preserve">SQL Server Data… </w:t>
      </w:r>
      <w:r>
        <w:t xml:space="preserve">directly under </w:t>
      </w:r>
      <w:r w:rsidRPr="00DF66F0">
        <w:rPr>
          <w:b/>
        </w:rPr>
        <w:t>OS Compatibility</w:t>
      </w:r>
      <w:r w:rsidRPr="00DF66F0">
        <w:t xml:space="preserve">. </w:t>
      </w:r>
      <w:r>
        <w:t xml:space="preserve"> These settings include DAC </w:t>
      </w:r>
      <w:proofErr w:type="gramStart"/>
      <w:r>
        <w:t>packages which contain the database schema</w:t>
      </w:r>
      <w:proofErr w:type="gramEnd"/>
      <w:r>
        <w:t xml:space="preserve"> and some server-level objects required in order to support the database, like logins.  The DAC does not include the data inside a database.  This </w:t>
      </w:r>
      <w:r w:rsidRPr="00DF66F0">
        <w:rPr>
          <w:b/>
        </w:rPr>
        <w:t>Application Configuration</w:t>
      </w:r>
      <w:r>
        <w:t xml:space="preserve"> is pointing at a number of DACs residing in the VMM’s library.</w:t>
      </w:r>
    </w:p>
    <w:p w14:paraId="6E464F01" w14:textId="0AF2C454" w:rsidR="004C2A7B" w:rsidRPr="00C321B0" w:rsidRDefault="00DF1AA3" w:rsidP="00DF1AA3">
      <w:pPr>
        <w:pStyle w:val="ListParagraph"/>
        <w:numPr>
          <w:ilvl w:val="1"/>
          <w:numId w:val="42"/>
        </w:numPr>
        <w:spacing w:after="200"/>
      </w:pPr>
      <w:r w:rsidRPr="00DF1AA3">
        <w:rPr>
          <w:b/>
        </w:rPr>
        <w:t>Note:</w:t>
      </w:r>
      <w:r w:rsidR="004C2A7B" w:rsidRPr="00DF1AA3">
        <w:rPr>
          <w:b/>
        </w:rPr>
        <w:t xml:space="preserve"> </w:t>
      </w:r>
      <w:r w:rsidR="004C2A7B" w:rsidRPr="00DF1AA3">
        <w:t xml:space="preserve">If </w:t>
      </w:r>
      <w:r w:rsidRPr="00DF1AA3">
        <w:t>the</w:t>
      </w:r>
      <w:r w:rsidR="004C2A7B" w:rsidRPr="00DF1AA3">
        <w:t xml:space="preserve"> Ap</w:t>
      </w:r>
      <w:r w:rsidRPr="00DF1AA3">
        <w:t xml:space="preserve">plication Configuration does not display identical data as </w:t>
      </w:r>
      <w:r w:rsidR="004C2A7B" w:rsidRPr="00DF1AA3">
        <w:t>data below, simply click OK to close the PETSQL Properties window, and reopen.  This will refresh the view.</w:t>
      </w:r>
    </w:p>
    <w:p w14:paraId="0C27DF51" w14:textId="77777777" w:rsidR="000827DF" w:rsidRDefault="000827DF" w:rsidP="000827DF">
      <w:pPr>
        <w:pStyle w:val="00-ScreenShot"/>
      </w:pPr>
      <w:r>
        <w:drawing>
          <wp:inline distT="0" distB="0" distL="0" distR="0" wp14:anchorId="051E56CC" wp14:editId="77F47E69">
            <wp:extent cx="4506163" cy="2236814"/>
            <wp:effectExtent l="0" t="0" r="889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528199" cy="2247753"/>
                    </a:xfrm>
                    <a:prstGeom prst="rect">
                      <a:avLst/>
                    </a:prstGeom>
                  </pic:spPr>
                </pic:pic>
              </a:graphicData>
            </a:graphic>
          </wp:inline>
        </w:drawing>
      </w:r>
    </w:p>
    <w:p w14:paraId="70AED2A1" w14:textId="77777777" w:rsidR="000827DF" w:rsidRDefault="000827DF" w:rsidP="00D149D9">
      <w:pPr>
        <w:numPr>
          <w:ilvl w:val="0"/>
          <w:numId w:val="42"/>
        </w:numPr>
      </w:pPr>
      <w:r>
        <w:t xml:space="preserve">Directly below </w:t>
      </w:r>
      <w:r>
        <w:rPr>
          <w:b/>
        </w:rPr>
        <w:t>SQL Server Data…</w:t>
      </w:r>
      <w:r>
        <w:t xml:space="preserve"> select </w:t>
      </w:r>
      <w:r w:rsidRPr="00C321B0">
        <w:rPr>
          <w:b/>
        </w:rPr>
        <w:t>SQL Server Scripts</w:t>
      </w:r>
      <w:r>
        <w:t xml:space="preserve"> and </w:t>
      </w:r>
      <w:r w:rsidRPr="00DF66F0">
        <w:t xml:space="preserve">review the </w:t>
      </w:r>
      <w:r>
        <w:t xml:space="preserve">two </w:t>
      </w:r>
      <w:r w:rsidRPr="00DF66F0">
        <w:t>scripts</w:t>
      </w:r>
      <w:r>
        <w:t xml:space="preserve"> that </w:t>
      </w:r>
      <w:proofErr w:type="gramStart"/>
      <w:r>
        <w:t>will be run</w:t>
      </w:r>
      <w:proofErr w:type="gramEnd"/>
      <w:r>
        <w:t xml:space="preserve"> along with this DAC, along with their </w:t>
      </w:r>
      <w:r w:rsidRPr="00C321B0">
        <w:rPr>
          <w:b/>
        </w:rPr>
        <w:t>deployment order</w:t>
      </w:r>
      <w:r>
        <w:t>.  VMM will automate this.</w:t>
      </w:r>
    </w:p>
    <w:p w14:paraId="7DD37122" w14:textId="77777777" w:rsidR="000827DF" w:rsidRDefault="000827DF" w:rsidP="000827DF">
      <w:pPr>
        <w:pStyle w:val="00-ScreenShot"/>
      </w:pPr>
      <w:r>
        <w:drawing>
          <wp:inline distT="0" distB="0" distL="0" distR="0" wp14:anchorId="79A28C16" wp14:editId="6BE51144">
            <wp:extent cx="4923130" cy="1001983"/>
            <wp:effectExtent l="0" t="0" r="0" b="825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944683" cy="1006370"/>
                    </a:xfrm>
                    <a:prstGeom prst="rect">
                      <a:avLst/>
                    </a:prstGeom>
                  </pic:spPr>
                </pic:pic>
              </a:graphicData>
            </a:graphic>
          </wp:inline>
        </w:drawing>
      </w:r>
    </w:p>
    <w:p w14:paraId="33A80EED" w14:textId="77777777" w:rsidR="000827DF" w:rsidRDefault="000827DF" w:rsidP="00D149D9">
      <w:pPr>
        <w:numPr>
          <w:ilvl w:val="0"/>
          <w:numId w:val="42"/>
        </w:numPr>
      </w:pPr>
      <w:r>
        <w:lastRenderedPageBreak/>
        <w:t xml:space="preserve">In the </w:t>
      </w:r>
      <w:r w:rsidRPr="002F71F8">
        <w:rPr>
          <w:b/>
        </w:rPr>
        <w:t xml:space="preserve">SQL Server </w:t>
      </w:r>
      <w:r>
        <w:rPr>
          <w:b/>
        </w:rPr>
        <w:t>Scripts</w:t>
      </w:r>
      <w:r>
        <w:t xml:space="preserve"> workspace, Select </w:t>
      </w:r>
      <w:proofErr w:type="spellStart"/>
      <w:r w:rsidRPr="002F71F8">
        <w:rPr>
          <w:b/>
        </w:rPr>
        <w:t>CreateDBLogin</w:t>
      </w:r>
      <w:proofErr w:type="spellEnd"/>
      <w:r>
        <w:t xml:space="preserve"> in the details pane and click </w:t>
      </w:r>
      <w:r w:rsidRPr="002F71F8">
        <w:rPr>
          <w:b/>
        </w:rPr>
        <w:t>Edit</w:t>
      </w:r>
      <w:r>
        <w:t>.</w:t>
      </w:r>
    </w:p>
    <w:p w14:paraId="51517163" w14:textId="77777777" w:rsidR="000827DF" w:rsidRDefault="000827DF" w:rsidP="000827DF">
      <w:pPr>
        <w:pStyle w:val="00-ScreenShot"/>
      </w:pPr>
      <w:r>
        <w:drawing>
          <wp:inline distT="0" distB="0" distL="0" distR="0" wp14:anchorId="4DD43F7C" wp14:editId="65F0986C">
            <wp:extent cx="2133600" cy="1554830"/>
            <wp:effectExtent l="0" t="0" r="0" b="762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144266" cy="1562603"/>
                    </a:xfrm>
                    <a:prstGeom prst="rect">
                      <a:avLst/>
                    </a:prstGeom>
                  </pic:spPr>
                </pic:pic>
              </a:graphicData>
            </a:graphic>
          </wp:inline>
        </w:drawing>
      </w:r>
    </w:p>
    <w:p w14:paraId="3C77D442" w14:textId="77777777" w:rsidR="000827DF" w:rsidRDefault="000827DF" w:rsidP="00D149D9">
      <w:pPr>
        <w:numPr>
          <w:ilvl w:val="0"/>
          <w:numId w:val="42"/>
        </w:numPr>
      </w:pPr>
      <w:r>
        <w:t xml:space="preserve">In the </w:t>
      </w:r>
      <w:r w:rsidRPr="002F71F8">
        <w:rPr>
          <w:b/>
        </w:rPr>
        <w:t>SQL</w:t>
      </w:r>
      <w:r>
        <w:t xml:space="preserve"> </w:t>
      </w:r>
      <w:r w:rsidRPr="002F71F8">
        <w:rPr>
          <w:b/>
        </w:rPr>
        <w:t>Server</w:t>
      </w:r>
      <w:r>
        <w:t xml:space="preserve"> </w:t>
      </w:r>
      <w:r w:rsidRPr="002F71F8">
        <w:rPr>
          <w:b/>
        </w:rPr>
        <w:t>Scripts</w:t>
      </w:r>
      <w:r>
        <w:t xml:space="preserve"> </w:t>
      </w:r>
      <w:r w:rsidRPr="002F71F8">
        <w:rPr>
          <w:b/>
        </w:rPr>
        <w:t>Properties</w:t>
      </w:r>
      <w:r>
        <w:t xml:space="preserve"> dialog, review the settings then close the properties dialog and then click </w:t>
      </w:r>
      <w:r>
        <w:rPr>
          <w:b/>
        </w:rPr>
        <w:t>OK.</w:t>
      </w:r>
    </w:p>
    <w:p w14:paraId="5C16B407" w14:textId="77777777" w:rsidR="000827DF" w:rsidRDefault="000827DF" w:rsidP="000827DF">
      <w:pPr>
        <w:pStyle w:val="00-ScreenShot"/>
      </w:pPr>
      <w:r>
        <w:drawing>
          <wp:inline distT="0" distB="0" distL="0" distR="0" wp14:anchorId="6F55804A" wp14:editId="692021EC">
            <wp:extent cx="2146300" cy="1481387"/>
            <wp:effectExtent l="0" t="0" r="6350" b="508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165536" cy="1494664"/>
                    </a:xfrm>
                    <a:prstGeom prst="rect">
                      <a:avLst/>
                    </a:prstGeom>
                  </pic:spPr>
                </pic:pic>
              </a:graphicData>
            </a:graphic>
          </wp:inline>
        </w:drawing>
      </w:r>
    </w:p>
    <w:p w14:paraId="6E055864" w14:textId="77777777" w:rsidR="000827DF" w:rsidRDefault="000827DF" w:rsidP="00D149D9">
      <w:pPr>
        <w:numPr>
          <w:ilvl w:val="0"/>
          <w:numId w:val="42"/>
        </w:numPr>
      </w:pPr>
      <w:r>
        <w:t xml:space="preserve">Select the </w:t>
      </w:r>
      <w:r>
        <w:rPr>
          <w:b/>
        </w:rPr>
        <w:t>Pre-install 1</w:t>
      </w:r>
      <w:r>
        <w:t xml:space="preserve"> workspace and review the settings in the details pane.  In this case, a pre-installation action </w:t>
      </w:r>
      <w:proofErr w:type="gramStart"/>
      <w:r>
        <w:t>is run</w:t>
      </w:r>
      <w:proofErr w:type="gramEnd"/>
      <w:r>
        <w:t xml:space="preserve"> which launches cmd.exe, passes it parameters, and then another script file is called.</w:t>
      </w:r>
    </w:p>
    <w:p w14:paraId="5E1CEB17" w14:textId="77777777" w:rsidR="000827DF" w:rsidRDefault="000827DF" w:rsidP="000827DF">
      <w:pPr>
        <w:pStyle w:val="00-ScreenShot"/>
      </w:pPr>
      <w:r>
        <w:drawing>
          <wp:inline distT="0" distB="0" distL="0" distR="0" wp14:anchorId="0DB41193" wp14:editId="32DA8DE4">
            <wp:extent cx="3340100" cy="1432977"/>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365756" cy="1443984"/>
                    </a:xfrm>
                    <a:prstGeom prst="rect">
                      <a:avLst/>
                    </a:prstGeom>
                  </pic:spPr>
                </pic:pic>
              </a:graphicData>
            </a:graphic>
          </wp:inline>
        </w:drawing>
      </w:r>
    </w:p>
    <w:p w14:paraId="1673A773" w14:textId="77777777" w:rsidR="000827DF" w:rsidRDefault="000827DF" w:rsidP="00D149D9">
      <w:pPr>
        <w:numPr>
          <w:ilvl w:val="0"/>
          <w:numId w:val="42"/>
        </w:numPr>
      </w:pPr>
      <w:r>
        <w:t xml:space="preserve">On the </w:t>
      </w:r>
      <w:r w:rsidRPr="00AF61FD">
        <w:rPr>
          <w:b/>
        </w:rPr>
        <w:t>PETSQL</w:t>
      </w:r>
      <w:r>
        <w:t xml:space="preserve"> </w:t>
      </w:r>
      <w:r w:rsidRPr="00AF61FD">
        <w:rPr>
          <w:b/>
        </w:rPr>
        <w:t>Properties</w:t>
      </w:r>
      <w:r>
        <w:t xml:space="preserve"> page, click </w:t>
      </w:r>
      <w:r>
        <w:rPr>
          <w:b/>
        </w:rPr>
        <w:t>OK</w:t>
      </w:r>
      <w:r>
        <w:t>.</w:t>
      </w:r>
    </w:p>
    <w:p w14:paraId="717CF983" w14:textId="5B8648B8" w:rsidR="000827DF" w:rsidRDefault="000827DF" w:rsidP="00D2177E">
      <w:pPr>
        <w:pStyle w:val="00-ScreenShot"/>
        <w:rPr>
          <w:rFonts w:eastAsiaTheme="minorEastAsia"/>
          <w:lang w:bidi="en-US"/>
        </w:rPr>
      </w:pPr>
      <w:r>
        <w:drawing>
          <wp:inline distT="0" distB="0" distL="0" distR="0" wp14:anchorId="7F28A1FC" wp14:editId="0E9575D9">
            <wp:extent cx="3213100" cy="2180566"/>
            <wp:effectExtent l="0" t="0" r="635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3"/>
                    <a:srcRect r="319"/>
                    <a:stretch/>
                  </pic:blipFill>
                  <pic:spPr bwMode="auto">
                    <a:xfrm>
                      <a:off x="0" y="0"/>
                      <a:ext cx="3231623" cy="2193137"/>
                    </a:xfrm>
                    <a:prstGeom prst="rect">
                      <a:avLst/>
                    </a:prstGeom>
                    <a:ln>
                      <a:noFill/>
                    </a:ln>
                    <a:extLst>
                      <a:ext uri="{53640926-AAD7-44D8-BBD7-CCE9431645EC}">
                        <a14:shadowObscured xmlns:a14="http://schemas.microsoft.com/office/drawing/2010/main"/>
                      </a:ext>
                    </a:extLst>
                  </pic:spPr>
                </pic:pic>
              </a:graphicData>
            </a:graphic>
          </wp:inline>
        </w:drawing>
      </w:r>
      <w:r>
        <w:br w:type="page"/>
      </w:r>
    </w:p>
    <w:bookmarkStart w:id="86" w:name="_Toc366171521" w:displacedByCustomXml="next"/>
    <w:bookmarkStart w:id="87" w:name="_Toc364437119" w:displacedByCustomXml="next"/>
    <w:sdt>
      <w:sdtPr>
        <w:rPr>
          <w:sz w:val="48"/>
          <w:szCs w:val="48"/>
        </w:rPr>
        <w:alias w:val="Topic"/>
        <w:tag w:val="9b28405c-4706-4849-b895-81eddc365c6a"/>
        <w:id w:val="-287357501"/>
        <w:placeholder>
          <w:docPart w:val="97220E620B2C40D89A85A80C48C464E7"/>
        </w:placeholder>
        <w:text/>
      </w:sdtPr>
      <w:sdtEndPr/>
      <w:sdtContent>
        <w:p w14:paraId="627CFFF0" w14:textId="4E2F023D" w:rsidR="000827DF" w:rsidRPr="00987C60" w:rsidRDefault="00DE07A4" w:rsidP="000827DF">
          <w:pPr>
            <w:pStyle w:val="ppTopic"/>
            <w:rPr>
              <w:sz w:val="48"/>
              <w:szCs w:val="48"/>
            </w:rPr>
          </w:pPr>
          <w:r>
            <w:rPr>
              <w:sz w:val="48"/>
              <w:szCs w:val="48"/>
            </w:rPr>
            <w:t>Exercise 11.4: Explore a Web Application Profile</w:t>
          </w:r>
        </w:p>
      </w:sdtContent>
    </w:sdt>
    <w:bookmarkEnd w:id="86" w:displacedByCustomXml="prev"/>
    <w:bookmarkEnd w:id="87" w:displacedByCustomXml="prev"/>
    <w:p w14:paraId="70738302" w14:textId="03A53D6E" w:rsidR="000827DF" w:rsidRPr="00E94512" w:rsidRDefault="002B6CA6" w:rsidP="000827DF">
      <w:pPr>
        <w:rPr>
          <w:b/>
        </w:rPr>
      </w:pPr>
      <w:r>
        <w:rPr>
          <w:b/>
        </w:rPr>
        <w:t xml:space="preserve">In this </w:t>
      </w:r>
      <w:r w:rsidR="008B3FB5">
        <w:rPr>
          <w:b/>
        </w:rPr>
        <w:t>exercise,</w:t>
      </w:r>
      <w:r>
        <w:rPr>
          <w:b/>
        </w:rPr>
        <w:t xml:space="preserve"> </w:t>
      </w:r>
      <w:r w:rsidR="000827DF">
        <w:rPr>
          <w:b/>
        </w:rPr>
        <w:t>an Application Profile for a web server</w:t>
      </w:r>
      <w:r>
        <w:rPr>
          <w:b/>
        </w:rPr>
        <w:t xml:space="preserve"> </w:t>
      </w:r>
      <w:proofErr w:type="gramStart"/>
      <w:r>
        <w:rPr>
          <w:b/>
        </w:rPr>
        <w:t>will be reviewed</w:t>
      </w:r>
      <w:proofErr w:type="gramEnd"/>
      <w:r w:rsidR="000827DF">
        <w:rPr>
          <w:b/>
        </w:rPr>
        <w:t>.  This enables IT admins and developers to deploy new web servers, along with pre-defined web sites, rapidly, and in a standardized manner.</w:t>
      </w:r>
    </w:p>
    <w:p w14:paraId="1A75E85A" w14:textId="225CF696" w:rsidR="000827DF" w:rsidRPr="00E94512" w:rsidRDefault="00EA038B" w:rsidP="000827DF">
      <w:pPr>
        <w:rPr>
          <w:b/>
        </w:rPr>
      </w:pPr>
      <w:r>
        <w:rPr>
          <w:b/>
        </w:rPr>
        <w:t>Estimated time to complete</w:t>
      </w:r>
      <w:r w:rsidR="000827DF">
        <w:rPr>
          <w:b/>
        </w:rPr>
        <w:t xml:space="preserve">: </w:t>
      </w:r>
      <w:r w:rsidR="00051DC7">
        <w:rPr>
          <w:b/>
        </w:rPr>
        <w:t>3</w:t>
      </w:r>
      <w:r w:rsidR="000827DF" w:rsidRPr="00E94512">
        <w:rPr>
          <w:b/>
        </w:rPr>
        <w:t xml:space="preserve"> minutes</w:t>
      </w:r>
    </w:p>
    <w:p w14:paraId="385F8BA7" w14:textId="77777777" w:rsidR="000827DF" w:rsidRPr="00C023CD" w:rsidRDefault="000827DF" w:rsidP="000827DF">
      <w:pPr>
        <w:rPr>
          <w:b/>
          <w:i/>
        </w:rPr>
      </w:pPr>
      <w:r>
        <w:rPr>
          <w:noProof/>
        </w:rPr>
        <w:drawing>
          <wp:inline distT="0" distB="0" distL="0" distR="0" wp14:anchorId="7BD9A5B3" wp14:editId="67B6CEA5">
            <wp:extent cx="612140" cy="771525"/>
            <wp:effectExtent l="0" t="0" r="0" b="0"/>
            <wp:docPr id="688" name="Picture 688"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6576CD10" w14:textId="77777777" w:rsidR="00FA534D" w:rsidRDefault="00FA534D" w:rsidP="00D149D9">
      <w:pPr>
        <w:pStyle w:val="ListParagraph"/>
        <w:numPr>
          <w:ilvl w:val="0"/>
          <w:numId w:val="43"/>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0679DA90" w14:textId="651DD3E9" w:rsidR="000827DF" w:rsidRDefault="00FA534D" w:rsidP="00FA534D">
      <w:pPr>
        <w:pStyle w:val="00-ScreenShot"/>
      </w:pPr>
      <w:r>
        <w:drawing>
          <wp:inline distT="0" distB="0" distL="0" distR="0" wp14:anchorId="0716BFEB" wp14:editId="54916B33">
            <wp:extent cx="520700" cy="971455"/>
            <wp:effectExtent l="0" t="0" r="0" b="635"/>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524788" cy="979082"/>
                    </a:xfrm>
                    <a:prstGeom prst="rect">
                      <a:avLst/>
                    </a:prstGeom>
                  </pic:spPr>
                </pic:pic>
              </a:graphicData>
            </a:graphic>
          </wp:inline>
        </w:drawing>
      </w:r>
    </w:p>
    <w:p w14:paraId="0BC2797E" w14:textId="77777777" w:rsidR="000827DF" w:rsidRDefault="000827DF" w:rsidP="00D149D9">
      <w:pPr>
        <w:pStyle w:val="ListParagraph"/>
        <w:numPr>
          <w:ilvl w:val="0"/>
          <w:numId w:val="43"/>
        </w:numPr>
        <w:spacing w:line="259" w:lineRule="auto"/>
      </w:pPr>
      <w:r>
        <w:t xml:space="preserve">Select the </w:t>
      </w:r>
      <w:r>
        <w:rPr>
          <w:b/>
        </w:rPr>
        <w:t>Library</w:t>
      </w:r>
      <w:r>
        <w:t xml:space="preserve"> workspace.</w:t>
      </w:r>
    </w:p>
    <w:p w14:paraId="3EBB8C93" w14:textId="77777777" w:rsidR="000827DF" w:rsidRDefault="000827DF" w:rsidP="000827DF">
      <w:pPr>
        <w:pStyle w:val="00-ScreenShot"/>
      </w:pPr>
      <w:r>
        <w:drawing>
          <wp:inline distT="0" distB="0" distL="0" distR="0" wp14:anchorId="2E19CA24" wp14:editId="301B48B4">
            <wp:extent cx="988219" cy="952500"/>
            <wp:effectExtent l="0" t="0" r="254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991555" cy="955715"/>
                    </a:xfrm>
                    <a:prstGeom prst="rect">
                      <a:avLst/>
                    </a:prstGeom>
                  </pic:spPr>
                </pic:pic>
              </a:graphicData>
            </a:graphic>
          </wp:inline>
        </w:drawing>
      </w:r>
    </w:p>
    <w:p w14:paraId="3C0CA6EA" w14:textId="77777777" w:rsidR="000827DF" w:rsidRPr="00887849" w:rsidRDefault="000827DF" w:rsidP="00D149D9">
      <w:pPr>
        <w:pStyle w:val="ListParagraph"/>
        <w:numPr>
          <w:ilvl w:val="0"/>
          <w:numId w:val="43"/>
        </w:numPr>
        <w:spacing w:after="200"/>
      </w:pPr>
      <w:r>
        <w:t xml:space="preserve">From the left hand navigation, expand and select </w:t>
      </w:r>
      <w:r>
        <w:rPr>
          <w:b/>
        </w:rPr>
        <w:t>Templates.</w:t>
      </w:r>
    </w:p>
    <w:p w14:paraId="4C6C2BBC" w14:textId="77777777" w:rsidR="000827DF" w:rsidRDefault="000827DF" w:rsidP="00D2177E">
      <w:pPr>
        <w:ind w:left="45"/>
        <w:jc w:val="center"/>
      </w:pPr>
      <w:r>
        <w:rPr>
          <w:noProof/>
        </w:rPr>
        <w:drawing>
          <wp:inline distT="0" distB="0" distL="0" distR="0" wp14:anchorId="17EA8E9B" wp14:editId="1C6D9B17">
            <wp:extent cx="1407927" cy="863193"/>
            <wp:effectExtent l="0" t="0" r="190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422769" cy="872292"/>
                    </a:xfrm>
                    <a:prstGeom prst="rect">
                      <a:avLst/>
                    </a:prstGeom>
                  </pic:spPr>
                </pic:pic>
              </a:graphicData>
            </a:graphic>
          </wp:inline>
        </w:drawing>
      </w:r>
    </w:p>
    <w:p w14:paraId="6CD6A522" w14:textId="77777777" w:rsidR="000827DF" w:rsidRDefault="000827DF" w:rsidP="00D149D9">
      <w:pPr>
        <w:pStyle w:val="ListParagraph"/>
        <w:numPr>
          <w:ilvl w:val="0"/>
          <w:numId w:val="43"/>
        </w:numPr>
        <w:spacing w:after="200"/>
      </w:pPr>
      <w:r>
        <w:t xml:space="preserve">Click </w:t>
      </w:r>
      <w:r w:rsidRPr="00887849">
        <w:rPr>
          <w:b/>
        </w:rPr>
        <w:t>PET</w:t>
      </w:r>
      <w:r>
        <w:rPr>
          <w:b/>
        </w:rPr>
        <w:t>SHOPWEB</w:t>
      </w:r>
      <w:r>
        <w:t xml:space="preserve"> in the details pane and click </w:t>
      </w:r>
      <w:r w:rsidRPr="00887849">
        <w:rPr>
          <w:b/>
        </w:rPr>
        <w:t>Properties</w:t>
      </w:r>
      <w:r>
        <w:t xml:space="preserve"> from the ribbon menu.</w:t>
      </w:r>
    </w:p>
    <w:p w14:paraId="018A0164" w14:textId="77777777" w:rsidR="000827DF" w:rsidRDefault="000827DF" w:rsidP="000827DF">
      <w:pPr>
        <w:pStyle w:val="00-ScreenShot"/>
      </w:pPr>
      <w:r>
        <w:drawing>
          <wp:inline distT="0" distB="0" distL="0" distR="0" wp14:anchorId="33E37F79" wp14:editId="399E0EB0">
            <wp:extent cx="2044217" cy="1754257"/>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052448" cy="1761321"/>
                    </a:xfrm>
                    <a:prstGeom prst="rect">
                      <a:avLst/>
                    </a:prstGeom>
                  </pic:spPr>
                </pic:pic>
              </a:graphicData>
            </a:graphic>
          </wp:inline>
        </w:drawing>
      </w:r>
    </w:p>
    <w:p w14:paraId="26640C82" w14:textId="24DD3DBE" w:rsidR="000827DF" w:rsidRDefault="000827DF" w:rsidP="00D149D9">
      <w:pPr>
        <w:numPr>
          <w:ilvl w:val="0"/>
          <w:numId w:val="43"/>
        </w:numPr>
      </w:pPr>
      <w:r>
        <w:lastRenderedPageBreak/>
        <w:t>U</w:t>
      </w:r>
      <w:r w:rsidRPr="00CA7E62">
        <w:t>nder</w:t>
      </w:r>
      <w:r>
        <w:rPr>
          <w:b/>
        </w:rPr>
        <w:t xml:space="preserve"> </w:t>
      </w:r>
      <w:r w:rsidRPr="00CA7E62">
        <w:rPr>
          <w:b/>
        </w:rPr>
        <w:t>Application</w:t>
      </w:r>
      <w:r>
        <w:rPr>
          <w:b/>
        </w:rPr>
        <w:t xml:space="preserve"> Configuration, </w:t>
      </w:r>
      <w:r w:rsidRPr="002B64AF">
        <w:t>select</w:t>
      </w:r>
      <w:r>
        <w:rPr>
          <w:b/>
        </w:rPr>
        <w:t xml:space="preserve"> </w:t>
      </w:r>
      <w:r w:rsidRPr="002B64AF">
        <w:rPr>
          <w:b/>
        </w:rPr>
        <w:t>Web Application</w:t>
      </w:r>
      <w:r>
        <w:t xml:space="preserve">.  Review the details pane.  </w:t>
      </w:r>
      <w:r w:rsidRPr="002B64AF">
        <w:t>The Web Ap</w:t>
      </w:r>
      <w:r>
        <w:t>plication is contained within a</w:t>
      </w:r>
      <w:r w:rsidRPr="002B64AF">
        <w:t xml:space="preserve"> Web Deploy package.  Web Deploy (</w:t>
      </w:r>
      <w:proofErr w:type="spellStart"/>
      <w:r w:rsidRPr="002B64AF">
        <w:t>msdeploy</w:t>
      </w:r>
      <w:proofErr w:type="spellEnd"/>
      <w:r w:rsidRPr="002B64AF">
        <w:t xml:space="preserve">) simplifies deployment of Web applications and Web sites to IIS servers. </w:t>
      </w:r>
      <w:r>
        <w:t xml:space="preserve"> </w:t>
      </w:r>
      <w:r w:rsidRPr="002B64AF">
        <w:t xml:space="preserve">Administrators can use Web Deploy to synchronize IIS servers or to migrate to newer versions of IIS. </w:t>
      </w:r>
      <w:r>
        <w:t xml:space="preserve"> </w:t>
      </w:r>
      <w:r w:rsidRPr="002B64AF">
        <w:t xml:space="preserve">Web Deploy Tool also enables administrators and delegated users to use IIS Manager to deploy ASP.NET and PHP </w:t>
      </w:r>
      <w:r>
        <w:t>applications to an IIS server.</w:t>
      </w:r>
    </w:p>
    <w:p w14:paraId="56965C18" w14:textId="247C1E93" w:rsidR="00DF1AA3" w:rsidRDefault="00DF1AA3" w:rsidP="00DF1AA3">
      <w:pPr>
        <w:pStyle w:val="ListParagraph"/>
        <w:numPr>
          <w:ilvl w:val="1"/>
          <w:numId w:val="43"/>
        </w:numPr>
        <w:spacing w:after="200"/>
      </w:pPr>
      <w:r w:rsidRPr="00DF1AA3">
        <w:rPr>
          <w:b/>
        </w:rPr>
        <w:t xml:space="preserve">Note: </w:t>
      </w:r>
      <w:r w:rsidRPr="00DF1AA3">
        <w:t>If the Application Configuration does not display identical data as data below, simply click OK to close the PETSQL Properties window, and reopen.  This will refresh the view.</w:t>
      </w:r>
    </w:p>
    <w:p w14:paraId="67408D06" w14:textId="77777777" w:rsidR="000827DF" w:rsidRDefault="000827DF" w:rsidP="000827DF">
      <w:pPr>
        <w:pStyle w:val="00-ScreenShot"/>
      </w:pPr>
      <w:r>
        <w:drawing>
          <wp:inline distT="0" distB="0" distL="0" distR="0" wp14:anchorId="7FA64595" wp14:editId="4E8F738B">
            <wp:extent cx="2137692" cy="1654629"/>
            <wp:effectExtent l="0" t="0" r="0" b="317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150203" cy="1664313"/>
                    </a:xfrm>
                    <a:prstGeom prst="rect">
                      <a:avLst/>
                    </a:prstGeom>
                  </pic:spPr>
                </pic:pic>
              </a:graphicData>
            </a:graphic>
          </wp:inline>
        </w:drawing>
      </w:r>
    </w:p>
    <w:p w14:paraId="326F148E" w14:textId="7D4BFCFC" w:rsidR="000827DF" w:rsidRDefault="000827DF" w:rsidP="00D149D9">
      <w:pPr>
        <w:numPr>
          <w:ilvl w:val="0"/>
          <w:numId w:val="43"/>
        </w:numPr>
      </w:pPr>
      <w:r>
        <w:t xml:space="preserve">Under </w:t>
      </w:r>
      <w:r>
        <w:rPr>
          <w:b/>
        </w:rPr>
        <w:t xml:space="preserve">Scripts, </w:t>
      </w:r>
      <w:r>
        <w:t xml:space="preserve">click </w:t>
      </w:r>
      <w:r>
        <w:rPr>
          <w:b/>
        </w:rPr>
        <w:t xml:space="preserve">Pre-install </w:t>
      </w:r>
      <w:r w:rsidRPr="002B64AF">
        <w:rPr>
          <w:b/>
        </w:rPr>
        <w:t>1</w:t>
      </w:r>
      <w:r>
        <w:t xml:space="preserve"> and review the details.  </w:t>
      </w:r>
      <w:r w:rsidR="00DF1AA3">
        <w:t>P</w:t>
      </w:r>
      <w:r>
        <w:t>art of the pre-install process VMM is going to run cmd.exe and deploy the Web Deploy capability inside the Guest OS, before applying the specific Web Deploy files and settings to transform this Windows Server into a fully functional IIS Server with pre-configured web site(s).</w:t>
      </w:r>
    </w:p>
    <w:p w14:paraId="6A7466FF" w14:textId="77777777" w:rsidR="000827DF" w:rsidRDefault="000827DF" w:rsidP="000827DF">
      <w:pPr>
        <w:pStyle w:val="00-ScreenShot"/>
      </w:pPr>
      <w:r>
        <w:drawing>
          <wp:inline distT="0" distB="0" distL="0" distR="0" wp14:anchorId="2B5FDA24" wp14:editId="0B731AE2">
            <wp:extent cx="2212833" cy="1621971"/>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232321" cy="1636256"/>
                    </a:xfrm>
                    <a:prstGeom prst="rect">
                      <a:avLst/>
                    </a:prstGeom>
                  </pic:spPr>
                </pic:pic>
              </a:graphicData>
            </a:graphic>
          </wp:inline>
        </w:drawing>
      </w:r>
    </w:p>
    <w:p w14:paraId="0EA0358F" w14:textId="77777777" w:rsidR="000827DF" w:rsidRDefault="000827DF" w:rsidP="00D149D9">
      <w:pPr>
        <w:numPr>
          <w:ilvl w:val="0"/>
          <w:numId w:val="43"/>
        </w:numPr>
      </w:pPr>
      <w:r>
        <w:t xml:space="preserve">Back on the </w:t>
      </w:r>
      <w:r w:rsidRPr="00CA7E62">
        <w:rPr>
          <w:b/>
        </w:rPr>
        <w:t>PETSHOPWEB</w:t>
      </w:r>
      <w:r>
        <w:t xml:space="preserve"> </w:t>
      </w:r>
      <w:r w:rsidRPr="00CA7E62">
        <w:rPr>
          <w:b/>
        </w:rPr>
        <w:t>Properties</w:t>
      </w:r>
      <w:r>
        <w:t xml:space="preserve"> page, click </w:t>
      </w:r>
      <w:r w:rsidRPr="002B64AF">
        <w:rPr>
          <w:b/>
        </w:rPr>
        <w:t>OK</w:t>
      </w:r>
      <w:r>
        <w:t>.</w:t>
      </w:r>
    </w:p>
    <w:p w14:paraId="53C9F2FC" w14:textId="11BD4738" w:rsidR="000827DF" w:rsidRDefault="000827DF" w:rsidP="00D2177E">
      <w:pPr>
        <w:pStyle w:val="00-ScreenShot"/>
        <w:rPr>
          <w:rFonts w:eastAsiaTheme="minorEastAsia"/>
          <w:lang w:bidi="en-US"/>
        </w:rPr>
      </w:pPr>
      <w:r>
        <w:drawing>
          <wp:inline distT="0" distB="0" distL="0" distR="0" wp14:anchorId="1CAEEAC3" wp14:editId="0CC83BAD">
            <wp:extent cx="3363199" cy="2503714"/>
            <wp:effectExtent l="0" t="0" r="889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378956" cy="2515445"/>
                    </a:xfrm>
                    <a:prstGeom prst="rect">
                      <a:avLst/>
                    </a:prstGeom>
                  </pic:spPr>
                </pic:pic>
              </a:graphicData>
            </a:graphic>
          </wp:inline>
        </w:drawing>
      </w:r>
      <w:r>
        <w:br w:type="page"/>
      </w:r>
    </w:p>
    <w:bookmarkStart w:id="88" w:name="_Toc366171522" w:displacedByCustomXml="next"/>
    <w:bookmarkStart w:id="89" w:name="_Toc364437120" w:displacedByCustomXml="next"/>
    <w:sdt>
      <w:sdtPr>
        <w:rPr>
          <w:sz w:val="48"/>
          <w:szCs w:val="48"/>
        </w:rPr>
        <w:alias w:val="Topic"/>
        <w:tag w:val="9b28405c-4706-4849-b895-81eddc365c6a"/>
        <w:id w:val="1208600206"/>
        <w:placeholder>
          <w:docPart w:val="FD70A5D17B944B3F8E042B6A02A6D0F0"/>
        </w:placeholder>
        <w:text/>
      </w:sdtPr>
      <w:sdtEndPr/>
      <w:sdtContent>
        <w:p w14:paraId="057BA270" w14:textId="56803CCD" w:rsidR="000827DF" w:rsidRPr="00987C60" w:rsidRDefault="00DE07A4" w:rsidP="000827DF">
          <w:pPr>
            <w:pStyle w:val="ppTopic"/>
            <w:rPr>
              <w:sz w:val="48"/>
              <w:szCs w:val="48"/>
            </w:rPr>
          </w:pPr>
          <w:r>
            <w:rPr>
              <w:sz w:val="48"/>
              <w:szCs w:val="48"/>
            </w:rPr>
            <w:t>Exercise 11.5: Create a VM from a Template</w:t>
          </w:r>
        </w:p>
      </w:sdtContent>
    </w:sdt>
    <w:bookmarkEnd w:id="88" w:displacedByCustomXml="prev"/>
    <w:bookmarkEnd w:id="89" w:displacedByCustomXml="prev"/>
    <w:p w14:paraId="731363F2" w14:textId="753260E7" w:rsidR="000827DF" w:rsidRPr="00E94512" w:rsidRDefault="002B6CA6" w:rsidP="000827DF">
      <w:pPr>
        <w:rPr>
          <w:b/>
        </w:rPr>
      </w:pPr>
      <w:r>
        <w:rPr>
          <w:b/>
        </w:rPr>
        <w:t xml:space="preserve">In this </w:t>
      </w:r>
      <w:r w:rsidR="008B3FB5">
        <w:rPr>
          <w:b/>
        </w:rPr>
        <w:t>exercise,</w:t>
      </w:r>
      <w:r w:rsidR="000827DF">
        <w:rPr>
          <w:b/>
        </w:rPr>
        <w:t xml:space="preserve"> a VM </w:t>
      </w:r>
      <w:proofErr w:type="gramStart"/>
      <w:r>
        <w:rPr>
          <w:b/>
        </w:rPr>
        <w:t>will be deployed</w:t>
      </w:r>
      <w:proofErr w:type="gramEnd"/>
      <w:r>
        <w:rPr>
          <w:b/>
        </w:rPr>
        <w:t xml:space="preserve"> from the </w:t>
      </w:r>
      <w:r w:rsidR="000827DF">
        <w:rPr>
          <w:b/>
        </w:rPr>
        <w:t>newly created template.  This process enables the standardized and accelerated deployment of VMs from a known configuration source.</w:t>
      </w:r>
    </w:p>
    <w:p w14:paraId="49EE4322" w14:textId="024EA97F" w:rsidR="000827DF" w:rsidRPr="00E94512" w:rsidRDefault="00EA038B" w:rsidP="000827DF">
      <w:pPr>
        <w:rPr>
          <w:b/>
        </w:rPr>
      </w:pPr>
      <w:r>
        <w:rPr>
          <w:b/>
        </w:rPr>
        <w:t>Estimated time to complete</w:t>
      </w:r>
      <w:r w:rsidR="000827DF">
        <w:rPr>
          <w:b/>
        </w:rPr>
        <w:t xml:space="preserve">: </w:t>
      </w:r>
      <w:r w:rsidR="00051DC7">
        <w:rPr>
          <w:b/>
        </w:rPr>
        <w:t>5</w:t>
      </w:r>
      <w:r w:rsidR="000827DF" w:rsidRPr="00E94512">
        <w:rPr>
          <w:b/>
        </w:rPr>
        <w:t xml:space="preserve"> minutes</w:t>
      </w:r>
    </w:p>
    <w:p w14:paraId="549251E2" w14:textId="77777777" w:rsidR="000827DF" w:rsidRPr="00C023CD" w:rsidRDefault="000827DF" w:rsidP="000827DF">
      <w:pPr>
        <w:rPr>
          <w:b/>
          <w:i/>
        </w:rPr>
      </w:pPr>
      <w:r>
        <w:rPr>
          <w:noProof/>
        </w:rPr>
        <w:drawing>
          <wp:inline distT="0" distB="0" distL="0" distR="0" wp14:anchorId="74811C68" wp14:editId="182BCA14">
            <wp:extent cx="612140" cy="771525"/>
            <wp:effectExtent l="0" t="0" r="0" b="0"/>
            <wp:docPr id="697" name="Picture 697"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37503A00" w14:textId="77777777" w:rsidR="00FA534D" w:rsidRDefault="00FA534D" w:rsidP="00D149D9">
      <w:pPr>
        <w:pStyle w:val="ListParagraph"/>
        <w:numPr>
          <w:ilvl w:val="0"/>
          <w:numId w:val="44"/>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5EB65D81" w14:textId="454B8F0D" w:rsidR="000827DF" w:rsidRDefault="00FA534D" w:rsidP="00FA534D">
      <w:pPr>
        <w:pStyle w:val="00-ScreenShot"/>
      </w:pPr>
      <w:r>
        <w:drawing>
          <wp:inline distT="0" distB="0" distL="0" distR="0" wp14:anchorId="467B81AA" wp14:editId="0B2A33AC">
            <wp:extent cx="638175" cy="1190625"/>
            <wp:effectExtent l="0" t="0" r="9525"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152E0485" w14:textId="77777777" w:rsidR="000827DF" w:rsidRDefault="000827DF" w:rsidP="00D149D9">
      <w:pPr>
        <w:pStyle w:val="ListParagraph"/>
        <w:numPr>
          <w:ilvl w:val="0"/>
          <w:numId w:val="44"/>
        </w:numPr>
        <w:spacing w:line="259" w:lineRule="auto"/>
      </w:pPr>
      <w:r>
        <w:t xml:space="preserve">Select the </w:t>
      </w:r>
      <w:r>
        <w:rPr>
          <w:b/>
        </w:rPr>
        <w:t>Library</w:t>
      </w:r>
      <w:r>
        <w:t xml:space="preserve"> workspace.</w:t>
      </w:r>
    </w:p>
    <w:p w14:paraId="21700FF3" w14:textId="77777777" w:rsidR="000827DF" w:rsidRDefault="000827DF" w:rsidP="000827DF">
      <w:pPr>
        <w:pStyle w:val="00-ScreenShot"/>
      </w:pPr>
      <w:r>
        <w:drawing>
          <wp:inline distT="0" distB="0" distL="0" distR="0" wp14:anchorId="4760AC91" wp14:editId="62C90D71">
            <wp:extent cx="1343345" cy="1294790"/>
            <wp:effectExtent l="0" t="0" r="9525" b="635"/>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1345671" cy="1297031"/>
                    </a:xfrm>
                    <a:prstGeom prst="rect">
                      <a:avLst/>
                    </a:prstGeom>
                  </pic:spPr>
                </pic:pic>
              </a:graphicData>
            </a:graphic>
          </wp:inline>
        </w:drawing>
      </w:r>
    </w:p>
    <w:p w14:paraId="6320A881" w14:textId="77777777" w:rsidR="000827DF" w:rsidRPr="00887849" w:rsidRDefault="000827DF" w:rsidP="00D149D9">
      <w:pPr>
        <w:pStyle w:val="ListParagraph"/>
        <w:numPr>
          <w:ilvl w:val="0"/>
          <w:numId w:val="44"/>
        </w:numPr>
        <w:spacing w:after="200"/>
      </w:pPr>
      <w:r>
        <w:t xml:space="preserve">From the left hand navigation, expand and select </w:t>
      </w:r>
      <w:r>
        <w:rPr>
          <w:b/>
        </w:rPr>
        <w:t>Templates.</w:t>
      </w:r>
    </w:p>
    <w:p w14:paraId="76ED44C9" w14:textId="77777777" w:rsidR="000827DF" w:rsidRDefault="000827DF" w:rsidP="00D149D9">
      <w:pPr>
        <w:pStyle w:val="ListParagraph"/>
        <w:numPr>
          <w:ilvl w:val="0"/>
          <w:numId w:val="32"/>
        </w:numPr>
        <w:jc w:val="center"/>
      </w:pPr>
      <w:r>
        <w:rPr>
          <w:noProof/>
        </w:rPr>
        <w:drawing>
          <wp:inline distT="0" distB="0" distL="0" distR="0" wp14:anchorId="56158EED" wp14:editId="14190300">
            <wp:extent cx="1407927" cy="863193"/>
            <wp:effectExtent l="0" t="0" r="1905"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422769" cy="872292"/>
                    </a:xfrm>
                    <a:prstGeom prst="rect">
                      <a:avLst/>
                    </a:prstGeom>
                  </pic:spPr>
                </pic:pic>
              </a:graphicData>
            </a:graphic>
          </wp:inline>
        </w:drawing>
      </w:r>
    </w:p>
    <w:p w14:paraId="0774D0C1" w14:textId="77777777" w:rsidR="000827DF" w:rsidRDefault="000827DF" w:rsidP="00D149D9">
      <w:pPr>
        <w:pStyle w:val="ListParagraph"/>
        <w:numPr>
          <w:ilvl w:val="0"/>
          <w:numId w:val="44"/>
        </w:numPr>
        <w:spacing w:after="200"/>
      </w:pPr>
      <w:r>
        <w:t xml:space="preserve">In the details pane, right-click the </w:t>
      </w:r>
      <w:r w:rsidRPr="00D528C3">
        <w:rPr>
          <w:b/>
        </w:rPr>
        <w:t xml:space="preserve">VM Template </w:t>
      </w:r>
      <w:r>
        <w:t xml:space="preserve">and click </w:t>
      </w:r>
      <w:r w:rsidRPr="00D528C3">
        <w:rPr>
          <w:b/>
        </w:rPr>
        <w:t>Create</w:t>
      </w:r>
      <w:r>
        <w:t xml:space="preserve"> </w:t>
      </w:r>
      <w:r w:rsidRPr="00D528C3">
        <w:rPr>
          <w:b/>
        </w:rPr>
        <w:t>Virtual</w:t>
      </w:r>
      <w:r>
        <w:t xml:space="preserve"> </w:t>
      </w:r>
      <w:r w:rsidRPr="00D528C3">
        <w:rPr>
          <w:b/>
        </w:rPr>
        <w:t>Machine</w:t>
      </w:r>
      <w:r>
        <w:t>.</w:t>
      </w:r>
    </w:p>
    <w:p w14:paraId="277927CC" w14:textId="77777777" w:rsidR="000827DF" w:rsidRDefault="000827DF" w:rsidP="000827DF">
      <w:pPr>
        <w:pStyle w:val="00-ScreenShot"/>
      </w:pPr>
      <w:r>
        <w:drawing>
          <wp:inline distT="0" distB="0" distL="0" distR="0" wp14:anchorId="1E94D5DE" wp14:editId="4EDD6856">
            <wp:extent cx="2721255" cy="1345593"/>
            <wp:effectExtent l="0" t="0" r="3175" b="698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732517" cy="1351162"/>
                    </a:xfrm>
                    <a:prstGeom prst="rect">
                      <a:avLst/>
                    </a:prstGeom>
                  </pic:spPr>
                </pic:pic>
              </a:graphicData>
            </a:graphic>
          </wp:inline>
        </w:drawing>
      </w:r>
    </w:p>
    <w:p w14:paraId="6DF892FA" w14:textId="77777777" w:rsidR="000827DF" w:rsidRDefault="000827DF" w:rsidP="00D149D9">
      <w:pPr>
        <w:pStyle w:val="ListParagraph"/>
        <w:numPr>
          <w:ilvl w:val="0"/>
          <w:numId w:val="44"/>
        </w:numPr>
        <w:spacing w:after="200"/>
      </w:pPr>
      <w:r>
        <w:lastRenderedPageBreak/>
        <w:t xml:space="preserve">On the </w:t>
      </w:r>
      <w:r w:rsidRPr="00FB4650">
        <w:rPr>
          <w:b/>
        </w:rPr>
        <w:t>Specify</w:t>
      </w:r>
      <w:r>
        <w:t xml:space="preserve"> </w:t>
      </w:r>
      <w:r w:rsidRPr="00FB4650">
        <w:rPr>
          <w:b/>
        </w:rPr>
        <w:t>Virtual</w:t>
      </w:r>
      <w:r>
        <w:t xml:space="preserve"> </w:t>
      </w:r>
      <w:r w:rsidRPr="00FB4650">
        <w:rPr>
          <w:b/>
        </w:rPr>
        <w:t>Machine</w:t>
      </w:r>
      <w:r>
        <w:t xml:space="preserve"> </w:t>
      </w:r>
      <w:r w:rsidRPr="00FB4650">
        <w:rPr>
          <w:b/>
        </w:rPr>
        <w:t>Identity</w:t>
      </w:r>
      <w:r>
        <w:t xml:space="preserve"> page, Type </w:t>
      </w:r>
      <w:r w:rsidRPr="00FB4650">
        <w:rPr>
          <w:b/>
        </w:rPr>
        <w:t>VM05</w:t>
      </w:r>
      <w:r>
        <w:t xml:space="preserve"> and click </w:t>
      </w:r>
      <w:proofErr w:type="gramStart"/>
      <w:r w:rsidRPr="00FB4650">
        <w:rPr>
          <w:b/>
        </w:rPr>
        <w:t>Next</w:t>
      </w:r>
      <w:proofErr w:type="gramEnd"/>
      <w:r>
        <w:t>.</w:t>
      </w:r>
    </w:p>
    <w:p w14:paraId="742B60CD" w14:textId="77777777" w:rsidR="000827DF" w:rsidRDefault="000827DF" w:rsidP="000827DF">
      <w:pPr>
        <w:pStyle w:val="00-ScreenShot"/>
      </w:pPr>
      <w:r>
        <w:drawing>
          <wp:inline distT="0" distB="0" distL="0" distR="0" wp14:anchorId="1EF8780C" wp14:editId="3D221ECE">
            <wp:extent cx="4915815" cy="417844"/>
            <wp:effectExtent l="0" t="0" r="0" b="127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995410" cy="424610"/>
                    </a:xfrm>
                    <a:prstGeom prst="rect">
                      <a:avLst/>
                    </a:prstGeom>
                  </pic:spPr>
                </pic:pic>
              </a:graphicData>
            </a:graphic>
          </wp:inline>
        </w:drawing>
      </w:r>
    </w:p>
    <w:p w14:paraId="3F2D8C89" w14:textId="77777777" w:rsidR="000827DF" w:rsidRDefault="000827DF" w:rsidP="00D149D9">
      <w:pPr>
        <w:numPr>
          <w:ilvl w:val="0"/>
          <w:numId w:val="44"/>
        </w:numPr>
      </w:pPr>
      <w:r>
        <w:t xml:space="preserve">On the </w:t>
      </w:r>
      <w:r w:rsidRPr="00972036">
        <w:rPr>
          <w:b/>
        </w:rPr>
        <w:t>Configure</w:t>
      </w:r>
      <w:r>
        <w:t xml:space="preserve"> </w:t>
      </w:r>
      <w:r w:rsidRPr="00972036">
        <w:rPr>
          <w:b/>
        </w:rPr>
        <w:t>Hardware</w:t>
      </w:r>
      <w:r>
        <w:t xml:space="preserve"> page, review setting and click </w:t>
      </w:r>
      <w:proofErr w:type="gramStart"/>
      <w:r w:rsidRPr="00972036">
        <w:rPr>
          <w:b/>
        </w:rPr>
        <w:t>Next</w:t>
      </w:r>
      <w:proofErr w:type="gramEnd"/>
      <w:r>
        <w:t>.</w:t>
      </w:r>
    </w:p>
    <w:p w14:paraId="51754B8B" w14:textId="43BCAAD0" w:rsidR="000827DF" w:rsidRDefault="004C2A7B" w:rsidP="000827DF">
      <w:pPr>
        <w:pStyle w:val="00-ScreenShot"/>
      </w:pPr>
      <w:r>
        <w:drawing>
          <wp:inline distT="0" distB="0" distL="0" distR="0" wp14:anchorId="37F1D258" wp14:editId="119E96FF">
            <wp:extent cx="4181719" cy="3574473"/>
            <wp:effectExtent l="0" t="0" r="9525" b="698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186638" cy="3578678"/>
                    </a:xfrm>
                    <a:prstGeom prst="rect">
                      <a:avLst/>
                    </a:prstGeom>
                  </pic:spPr>
                </pic:pic>
              </a:graphicData>
            </a:graphic>
          </wp:inline>
        </w:drawing>
      </w:r>
    </w:p>
    <w:p w14:paraId="1BE0034B" w14:textId="77777777" w:rsidR="000827DF" w:rsidRDefault="000827DF" w:rsidP="00D149D9">
      <w:pPr>
        <w:numPr>
          <w:ilvl w:val="0"/>
          <w:numId w:val="44"/>
        </w:numPr>
      </w:pPr>
      <w:r>
        <w:t xml:space="preserve">On the </w:t>
      </w:r>
      <w:r w:rsidRPr="00972036">
        <w:rPr>
          <w:b/>
        </w:rPr>
        <w:t>Configure</w:t>
      </w:r>
      <w:r>
        <w:t xml:space="preserve"> </w:t>
      </w:r>
      <w:r>
        <w:rPr>
          <w:b/>
        </w:rPr>
        <w:t>Operating System</w:t>
      </w:r>
      <w:r>
        <w:t xml:space="preserve"> page, review settings and click </w:t>
      </w:r>
      <w:proofErr w:type="gramStart"/>
      <w:r w:rsidRPr="00972036">
        <w:rPr>
          <w:b/>
        </w:rPr>
        <w:t>Next</w:t>
      </w:r>
      <w:proofErr w:type="gramEnd"/>
      <w:r>
        <w:t>.</w:t>
      </w:r>
    </w:p>
    <w:p w14:paraId="7BEB0805" w14:textId="77777777" w:rsidR="000827DF" w:rsidRDefault="000827DF" w:rsidP="000827DF">
      <w:pPr>
        <w:pStyle w:val="00-ScreenShot"/>
      </w:pPr>
      <w:r>
        <w:drawing>
          <wp:inline distT="0" distB="0" distL="0" distR="0" wp14:anchorId="0A9205A4" wp14:editId="179B33DD">
            <wp:extent cx="4368800" cy="3363397"/>
            <wp:effectExtent l="0" t="0" r="0" b="889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390014" cy="3379729"/>
                    </a:xfrm>
                    <a:prstGeom prst="rect">
                      <a:avLst/>
                    </a:prstGeom>
                  </pic:spPr>
                </pic:pic>
              </a:graphicData>
            </a:graphic>
          </wp:inline>
        </w:drawing>
      </w:r>
    </w:p>
    <w:p w14:paraId="029F955E" w14:textId="77777777" w:rsidR="000827DF" w:rsidRDefault="000827DF" w:rsidP="00D149D9">
      <w:pPr>
        <w:numPr>
          <w:ilvl w:val="0"/>
          <w:numId w:val="44"/>
        </w:numPr>
      </w:pPr>
      <w:r>
        <w:lastRenderedPageBreak/>
        <w:t xml:space="preserve">On the </w:t>
      </w:r>
      <w:r>
        <w:rPr>
          <w:b/>
        </w:rPr>
        <w:t>Select Destination</w:t>
      </w:r>
      <w:r>
        <w:t xml:space="preserve"> page, review settings and click </w:t>
      </w:r>
      <w:proofErr w:type="gramStart"/>
      <w:r w:rsidRPr="00972036">
        <w:rPr>
          <w:b/>
        </w:rPr>
        <w:t>Next</w:t>
      </w:r>
      <w:proofErr w:type="gramEnd"/>
      <w:r>
        <w:t>.</w:t>
      </w:r>
    </w:p>
    <w:p w14:paraId="3F31D9D7" w14:textId="77777777" w:rsidR="000827DF" w:rsidRDefault="000827DF" w:rsidP="000827DF">
      <w:pPr>
        <w:pStyle w:val="00-ScreenShot"/>
      </w:pPr>
      <w:r>
        <w:drawing>
          <wp:inline distT="0" distB="0" distL="0" distR="0" wp14:anchorId="56077C6B" wp14:editId="783D0A81">
            <wp:extent cx="4001415" cy="70694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33757" cy="730321"/>
                    </a:xfrm>
                    <a:prstGeom prst="rect">
                      <a:avLst/>
                    </a:prstGeom>
                  </pic:spPr>
                </pic:pic>
              </a:graphicData>
            </a:graphic>
          </wp:inline>
        </w:drawing>
      </w:r>
    </w:p>
    <w:p w14:paraId="767EEAC4" w14:textId="77777777" w:rsidR="000827DF" w:rsidRDefault="000827DF" w:rsidP="00D149D9">
      <w:pPr>
        <w:numPr>
          <w:ilvl w:val="0"/>
          <w:numId w:val="44"/>
        </w:numPr>
      </w:pPr>
      <w:r>
        <w:t xml:space="preserve">On the </w:t>
      </w:r>
      <w:r>
        <w:rPr>
          <w:b/>
        </w:rPr>
        <w:t>Select</w:t>
      </w:r>
      <w:r>
        <w:t xml:space="preserve"> </w:t>
      </w:r>
      <w:r>
        <w:rPr>
          <w:b/>
        </w:rPr>
        <w:t>Host</w:t>
      </w:r>
      <w:r>
        <w:t xml:space="preserve"> page, select </w:t>
      </w:r>
      <w:r>
        <w:rPr>
          <w:b/>
        </w:rPr>
        <w:t>HYPER-V01</w:t>
      </w:r>
      <w:r>
        <w:t xml:space="preserve"> and click </w:t>
      </w:r>
      <w:proofErr w:type="gramStart"/>
      <w:r>
        <w:rPr>
          <w:b/>
        </w:rPr>
        <w:t>Next</w:t>
      </w:r>
      <w:proofErr w:type="gramEnd"/>
      <w:r>
        <w:t>.</w:t>
      </w:r>
    </w:p>
    <w:p w14:paraId="7E0153FD" w14:textId="77777777" w:rsidR="000827DF" w:rsidRDefault="000827DF" w:rsidP="000827DF">
      <w:pPr>
        <w:pStyle w:val="00-ScreenShot"/>
      </w:pPr>
      <w:r>
        <w:drawing>
          <wp:inline distT="0" distB="0" distL="0" distR="0" wp14:anchorId="58C8FDCF" wp14:editId="31BDCD49">
            <wp:extent cx="5657850" cy="933450"/>
            <wp:effectExtent l="0" t="0" r="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57850" cy="933450"/>
                    </a:xfrm>
                    <a:prstGeom prst="rect">
                      <a:avLst/>
                    </a:prstGeom>
                  </pic:spPr>
                </pic:pic>
              </a:graphicData>
            </a:graphic>
          </wp:inline>
        </w:drawing>
      </w:r>
    </w:p>
    <w:p w14:paraId="14001B9B" w14:textId="77777777" w:rsidR="000827DF" w:rsidRDefault="000827DF" w:rsidP="00D149D9">
      <w:pPr>
        <w:pStyle w:val="ListParagraph"/>
        <w:numPr>
          <w:ilvl w:val="0"/>
          <w:numId w:val="44"/>
        </w:numPr>
        <w:spacing w:after="200"/>
      </w:pPr>
      <w:r>
        <w:t xml:space="preserve">On the </w:t>
      </w:r>
      <w:r w:rsidRPr="00FB4650">
        <w:rPr>
          <w:b/>
        </w:rPr>
        <w:t>Configure Settings</w:t>
      </w:r>
      <w:r>
        <w:t xml:space="preserve"> page, click </w:t>
      </w:r>
      <w:r w:rsidRPr="00FB4650">
        <w:rPr>
          <w:b/>
        </w:rPr>
        <w:t xml:space="preserve">Virtual Machine Location </w:t>
      </w:r>
      <w:r>
        <w:t xml:space="preserve">and for the </w:t>
      </w:r>
      <w:r w:rsidRPr="00FB4650">
        <w:rPr>
          <w:b/>
        </w:rPr>
        <w:t>virtual machine path</w:t>
      </w:r>
      <w:r>
        <w:t xml:space="preserve">, click </w:t>
      </w:r>
      <w:r w:rsidRPr="00FB4650">
        <w:rPr>
          <w:b/>
        </w:rPr>
        <w:t>Browse</w:t>
      </w:r>
      <w:r>
        <w:t xml:space="preserve">. </w:t>
      </w:r>
    </w:p>
    <w:p w14:paraId="632FC52D" w14:textId="77777777" w:rsidR="000827DF" w:rsidRDefault="000827DF" w:rsidP="000827DF">
      <w:pPr>
        <w:pStyle w:val="00-ScreenShot"/>
      </w:pPr>
      <w:r>
        <w:drawing>
          <wp:inline distT="0" distB="0" distL="0" distR="0" wp14:anchorId="59793040" wp14:editId="5F8E9569">
            <wp:extent cx="4165600" cy="1041400"/>
            <wp:effectExtent l="0" t="0" r="6350" b="635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extLst>
                        <a:ext uri="{28A0092B-C50C-407E-A947-70E740481C1C}">
                          <a14:useLocalDpi xmlns:a14="http://schemas.microsoft.com/office/drawing/2010/main" val="0"/>
                        </a:ext>
                      </a:extLst>
                    </a:blip>
                    <a:stretch>
                      <a:fillRect/>
                    </a:stretch>
                  </pic:blipFill>
                  <pic:spPr>
                    <a:xfrm>
                      <a:off x="0" y="0"/>
                      <a:ext cx="4188524" cy="1047131"/>
                    </a:xfrm>
                    <a:prstGeom prst="rect">
                      <a:avLst/>
                    </a:prstGeom>
                  </pic:spPr>
                </pic:pic>
              </a:graphicData>
            </a:graphic>
          </wp:inline>
        </w:drawing>
      </w:r>
    </w:p>
    <w:p w14:paraId="3AAC2E35" w14:textId="1E2C3D1A" w:rsidR="000827DF" w:rsidRDefault="000827DF" w:rsidP="00D149D9">
      <w:pPr>
        <w:pStyle w:val="ListParagraph"/>
        <w:numPr>
          <w:ilvl w:val="0"/>
          <w:numId w:val="44"/>
        </w:numPr>
        <w:spacing w:after="200"/>
      </w:pPr>
      <w:r>
        <w:t xml:space="preserve">In the </w:t>
      </w:r>
      <w:r w:rsidRPr="00FB4650">
        <w:rPr>
          <w:b/>
        </w:rPr>
        <w:t>Select a Destination Folder</w:t>
      </w:r>
      <w:r>
        <w:t xml:space="preserve"> dialog, expand </w:t>
      </w:r>
      <w:r w:rsidRPr="00FB4650">
        <w:rPr>
          <w:b/>
        </w:rPr>
        <w:t xml:space="preserve">File </w:t>
      </w:r>
      <w:proofErr w:type="gramStart"/>
      <w:r w:rsidRPr="00FB4650">
        <w:rPr>
          <w:b/>
        </w:rPr>
        <w:t>Shares</w:t>
      </w:r>
      <w:r>
        <w:t xml:space="preserve"> and select </w:t>
      </w:r>
      <w:r w:rsidR="00E631BD">
        <w:rPr>
          <w:b/>
        </w:rPr>
        <w:t>\\DC01.contoso.com\VMShare3</w:t>
      </w:r>
      <w:proofErr w:type="gramEnd"/>
      <w:r w:rsidRPr="00FB4650">
        <w:rPr>
          <w:b/>
        </w:rPr>
        <w:t xml:space="preserve"> </w:t>
      </w:r>
      <w:r>
        <w:t xml:space="preserve">and click </w:t>
      </w:r>
      <w:r w:rsidRPr="00FB4650">
        <w:rPr>
          <w:b/>
        </w:rPr>
        <w:t>OK</w:t>
      </w:r>
      <w:r>
        <w:t>.</w:t>
      </w:r>
    </w:p>
    <w:p w14:paraId="7A757F71" w14:textId="5DDA0785" w:rsidR="000827DF" w:rsidRDefault="00E631BD" w:rsidP="000827DF">
      <w:pPr>
        <w:pStyle w:val="00-ScreenShot"/>
      </w:pPr>
      <w:r>
        <w:drawing>
          <wp:inline distT="0" distB="0" distL="0" distR="0" wp14:anchorId="105F5422" wp14:editId="342B5586">
            <wp:extent cx="3962400" cy="1800225"/>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962400" cy="1800225"/>
                    </a:xfrm>
                    <a:prstGeom prst="rect">
                      <a:avLst/>
                    </a:prstGeom>
                  </pic:spPr>
                </pic:pic>
              </a:graphicData>
            </a:graphic>
          </wp:inline>
        </w:drawing>
      </w:r>
    </w:p>
    <w:p w14:paraId="08A70A3D" w14:textId="77777777" w:rsidR="000827DF" w:rsidRDefault="000827DF" w:rsidP="00D149D9">
      <w:pPr>
        <w:numPr>
          <w:ilvl w:val="0"/>
          <w:numId w:val="44"/>
        </w:numPr>
      </w:pPr>
      <w:r>
        <w:t xml:space="preserve">Note that the pushpin next to </w:t>
      </w:r>
      <w:r>
        <w:rPr>
          <w:b/>
        </w:rPr>
        <w:t>Browse</w:t>
      </w:r>
      <w:r>
        <w:t xml:space="preserve"> in now active indicating that setting is now pinned to prevent Placement from changing the value.</w:t>
      </w:r>
    </w:p>
    <w:p w14:paraId="0B408720" w14:textId="3FC6E1D8" w:rsidR="000827DF" w:rsidRDefault="00E631BD" w:rsidP="000827DF">
      <w:pPr>
        <w:pStyle w:val="00-ScreenShot"/>
      </w:pPr>
      <w:r>
        <w:drawing>
          <wp:inline distT="0" distB="0" distL="0" distR="0" wp14:anchorId="4BD2E6EC" wp14:editId="74F1C233">
            <wp:extent cx="3990975" cy="108585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990975" cy="1085850"/>
                    </a:xfrm>
                    <a:prstGeom prst="rect">
                      <a:avLst/>
                    </a:prstGeom>
                  </pic:spPr>
                </pic:pic>
              </a:graphicData>
            </a:graphic>
          </wp:inline>
        </w:drawing>
      </w:r>
    </w:p>
    <w:p w14:paraId="32528D8A" w14:textId="77777777" w:rsidR="00D2177E" w:rsidRDefault="00D2177E" w:rsidP="000827DF">
      <w:pPr>
        <w:pStyle w:val="00-ScreenShot"/>
      </w:pPr>
    </w:p>
    <w:p w14:paraId="14AE18A0" w14:textId="77777777" w:rsidR="00D2177E" w:rsidRDefault="00D2177E" w:rsidP="000827DF">
      <w:pPr>
        <w:pStyle w:val="00-ScreenShot"/>
      </w:pPr>
    </w:p>
    <w:p w14:paraId="458C9C9C" w14:textId="77777777" w:rsidR="000827DF" w:rsidRDefault="000827DF" w:rsidP="00D149D9">
      <w:pPr>
        <w:numPr>
          <w:ilvl w:val="0"/>
          <w:numId w:val="44"/>
        </w:numPr>
      </w:pPr>
      <w:r>
        <w:t xml:space="preserve">On the </w:t>
      </w:r>
      <w:r>
        <w:rPr>
          <w:b/>
        </w:rPr>
        <w:t>Configure Settings</w:t>
      </w:r>
      <w:r>
        <w:t xml:space="preserve"> page, select the </w:t>
      </w:r>
      <w:r w:rsidRPr="00A22F48">
        <w:rPr>
          <w:b/>
        </w:rPr>
        <w:t>Network</w:t>
      </w:r>
      <w:r>
        <w:t xml:space="preserve"> </w:t>
      </w:r>
      <w:r w:rsidRPr="00A22F48">
        <w:rPr>
          <w:b/>
        </w:rPr>
        <w:t>Adapter</w:t>
      </w:r>
      <w:r>
        <w:t xml:space="preserve"> </w:t>
      </w:r>
      <w:r w:rsidRPr="00A22F48">
        <w:rPr>
          <w:b/>
        </w:rPr>
        <w:t>0</w:t>
      </w:r>
      <w:r>
        <w:t xml:space="preserve"> tab under </w:t>
      </w:r>
      <w:r>
        <w:rPr>
          <w:b/>
        </w:rPr>
        <w:t>Networking</w:t>
      </w:r>
      <w:r>
        <w:t>, and review the settings.</w:t>
      </w:r>
    </w:p>
    <w:p w14:paraId="3E60D92D" w14:textId="77777777" w:rsidR="000827DF" w:rsidRDefault="000827DF" w:rsidP="000827DF">
      <w:pPr>
        <w:pStyle w:val="00-ScreenShot"/>
      </w:pPr>
      <w:r>
        <w:drawing>
          <wp:inline distT="0" distB="0" distL="0" distR="0" wp14:anchorId="2485F4D8" wp14:editId="2757B763">
            <wp:extent cx="4470400" cy="3858617"/>
            <wp:effectExtent l="0" t="0" r="6350" b="889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492728" cy="3877890"/>
                    </a:xfrm>
                    <a:prstGeom prst="rect">
                      <a:avLst/>
                    </a:prstGeom>
                  </pic:spPr>
                </pic:pic>
              </a:graphicData>
            </a:graphic>
          </wp:inline>
        </w:drawing>
      </w:r>
    </w:p>
    <w:p w14:paraId="24785849" w14:textId="77777777" w:rsidR="000827DF" w:rsidRDefault="000827DF" w:rsidP="00D149D9">
      <w:pPr>
        <w:numPr>
          <w:ilvl w:val="0"/>
          <w:numId w:val="44"/>
        </w:numPr>
      </w:pPr>
      <w:r>
        <w:t xml:space="preserve">Under </w:t>
      </w:r>
      <w:r w:rsidRPr="00FB4650">
        <w:rPr>
          <w:b/>
        </w:rPr>
        <w:t>Machine Resources</w:t>
      </w:r>
      <w:r>
        <w:t xml:space="preserve">, click </w:t>
      </w:r>
      <w:r w:rsidRPr="00B911B2">
        <w:rPr>
          <w:b/>
        </w:rPr>
        <w:t>Virtual</w:t>
      </w:r>
      <w:r>
        <w:t xml:space="preserve"> </w:t>
      </w:r>
      <w:r w:rsidRPr="00B911B2">
        <w:rPr>
          <w:b/>
        </w:rPr>
        <w:t>Hard</w:t>
      </w:r>
      <w:r>
        <w:t xml:space="preserve"> </w:t>
      </w:r>
      <w:r w:rsidRPr="00B911B2">
        <w:rPr>
          <w:b/>
        </w:rPr>
        <w:t>Disk</w:t>
      </w:r>
      <w:r>
        <w:t xml:space="preserve"> and under </w:t>
      </w:r>
      <w:r>
        <w:rPr>
          <w:b/>
        </w:rPr>
        <w:t>Destination Path</w:t>
      </w:r>
      <w:r>
        <w:t xml:space="preserve">, click </w:t>
      </w:r>
      <w:r w:rsidRPr="00B911B2">
        <w:rPr>
          <w:b/>
        </w:rPr>
        <w:t>Browse</w:t>
      </w:r>
      <w:r>
        <w:t>.</w:t>
      </w:r>
    </w:p>
    <w:p w14:paraId="37DFA031" w14:textId="77777777" w:rsidR="000827DF" w:rsidRDefault="000827DF" w:rsidP="000827DF">
      <w:pPr>
        <w:pStyle w:val="00-ScreenShot"/>
      </w:pPr>
      <w:r>
        <w:drawing>
          <wp:inline distT="0" distB="0" distL="0" distR="0" wp14:anchorId="4E96DAD6" wp14:editId="420888CF">
            <wp:extent cx="4421664" cy="128270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465035" cy="1295282"/>
                    </a:xfrm>
                    <a:prstGeom prst="rect">
                      <a:avLst/>
                    </a:prstGeom>
                  </pic:spPr>
                </pic:pic>
              </a:graphicData>
            </a:graphic>
          </wp:inline>
        </w:drawing>
      </w:r>
    </w:p>
    <w:p w14:paraId="19115012" w14:textId="02CAC967" w:rsidR="000827DF" w:rsidRDefault="000827DF" w:rsidP="00D149D9">
      <w:pPr>
        <w:numPr>
          <w:ilvl w:val="0"/>
          <w:numId w:val="44"/>
        </w:numPr>
      </w:pPr>
      <w:r>
        <w:t xml:space="preserve">In the </w:t>
      </w:r>
      <w:r>
        <w:rPr>
          <w:b/>
        </w:rPr>
        <w:t>Select a Destination Folder</w:t>
      </w:r>
      <w:r>
        <w:t xml:space="preserve"> dialog, expand </w:t>
      </w:r>
      <w:r>
        <w:rPr>
          <w:b/>
        </w:rPr>
        <w:t xml:space="preserve">File </w:t>
      </w:r>
      <w:proofErr w:type="gramStart"/>
      <w:r>
        <w:rPr>
          <w:b/>
        </w:rPr>
        <w:t>Shares</w:t>
      </w:r>
      <w:r>
        <w:t xml:space="preserve"> and select </w:t>
      </w:r>
      <w:r w:rsidRPr="0009448D">
        <w:rPr>
          <w:b/>
        </w:rPr>
        <w:t>\\DC01.con</w:t>
      </w:r>
      <w:r w:rsidR="00E631BD">
        <w:rPr>
          <w:b/>
        </w:rPr>
        <w:t>toso.com\VMShare3</w:t>
      </w:r>
      <w:proofErr w:type="gramEnd"/>
      <w:r>
        <w:t xml:space="preserve"> and click </w:t>
      </w:r>
      <w:r>
        <w:rPr>
          <w:b/>
        </w:rPr>
        <w:t>OK</w:t>
      </w:r>
      <w:r>
        <w:t>.</w:t>
      </w:r>
    </w:p>
    <w:p w14:paraId="545B318D" w14:textId="1EFF84CC" w:rsidR="00D2177E" w:rsidRDefault="00E631BD" w:rsidP="00E631BD">
      <w:pPr>
        <w:pStyle w:val="00-ScreenShot"/>
      </w:pPr>
      <w:r>
        <w:drawing>
          <wp:inline distT="0" distB="0" distL="0" distR="0" wp14:anchorId="3C1317B5" wp14:editId="43814456">
            <wp:extent cx="3962400" cy="180022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962400" cy="1800225"/>
                    </a:xfrm>
                    <a:prstGeom prst="rect">
                      <a:avLst/>
                    </a:prstGeom>
                  </pic:spPr>
                </pic:pic>
              </a:graphicData>
            </a:graphic>
          </wp:inline>
        </w:drawing>
      </w:r>
    </w:p>
    <w:p w14:paraId="5F490AEF" w14:textId="77777777" w:rsidR="000827DF" w:rsidRDefault="000827DF" w:rsidP="00D149D9">
      <w:pPr>
        <w:numPr>
          <w:ilvl w:val="0"/>
          <w:numId w:val="44"/>
        </w:numPr>
      </w:pPr>
      <w:r>
        <w:lastRenderedPageBreak/>
        <w:t xml:space="preserve">On the </w:t>
      </w:r>
      <w:r>
        <w:rPr>
          <w:b/>
        </w:rPr>
        <w:t>Configure Settings</w:t>
      </w:r>
      <w:r>
        <w:t xml:space="preserve"> page, click </w:t>
      </w:r>
      <w:proofErr w:type="gramStart"/>
      <w:r>
        <w:rPr>
          <w:b/>
        </w:rPr>
        <w:t>Next</w:t>
      </w:r>
      <w:proofErr w:type="gramEnd"/>
      <w:r>
        <w:t>.</w:t>
      </w:r>
    </w:p>
    <w:p w14:paraId="10355F8C" w14:textId="77777777" w:rsidR="000827DF" w:rsidRDefault="000827DF" w:rsidP="000827DF">
      <w:pPr>
        <w:pStyle w:val="00-ScreenShot"/>
      </w:pPr>
      <w:r>
        <w:drawing>
          <wp:inline distT="0" distB="0" distL="0" distR="0" wp14:anchorId="17A0DCD2" wp14:editId="315F5566">
            <wp:extent cx="5281717" cy="4539343"/>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311981" cy="4565353"/>
                    </a:xfrm>
                    <a:prstGeom prst="rect">
                      <a:avLst/>
                    </a:prstGeom>
                  </pic:spPr>
                </pic:pic>
              </a:graphicData>
            </a:graphic>
          </wp:inline>
        </w:drawing>
      </w:r>
    </w:p>
    <w:p w14:paraId="63DACC79" w14:textId="76496E00" w:rsidR="00E631BD" w:rsidRDefault="00DF1AA3" w:rsidP="00E631BD">
      <w:pPr>
        <w:numPr>
          <w:ilvl w:val="0"/>
          <w:numId w:val="44"/>
        </w:numPr>
      </w:pPr>
      <w:r>
        <w:t>If a</w:t>
      </w:r>
      <w:r w:rsidR="00E631BD">
        <w:t xml:space="preserve"> configuration error</w:t>
      </w:r>
      <w:r>
        <w:t xml:space="preserve"> appears</w:t>
      </w:r>
      <w:r w:rsidR="00E631BD">
        <w:t xml:space="preserve">, click </w:t>
      </w:r>
      <w:r w:rsidR="00E631BD" w:rsidRPr="001E6A93">
        <w:rPr>
          <w:b/>
        </w:rPr>
        <w:t>OK</w:t>
      </w:r>
      <w:r w:rsidR="00E631BD">
        <w:t xml:space="preserve"> to ignore, and proceed.</w:t>
      </w:r>
    </w:p>
    <w:p w14:paraId="6E6FA1C4" w14:textId="0343609D" w:rsidR="00E631BD" w:rsidRDefault="00E631BD" w:rsidP="00E631BD">
      <w:pPr>
        <w:jc w:val="center"/>
      </w:pPr>
      <w:r>
        <w:rPr>
          <w:noProof/>
        </w:rPr>
        <w:drawing>
          <wp:inline distT="0" distB="0" distL="0" distR="0" wp14:anchorId="35509989" wp14:editId="701EF88E">
            <wp:extent cx="5067300" cy="212407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067300" cy="2124075"/>
                    </a:xfrm>
                    <a:prstGeom prst="rect">
                      <a:avLst/>
                    </a:prstGeom>
                  </pic:spPr>
                </pic:pic>
              </a:graphicData>
            </a:graphic>
          </wp:inline>
        </w:drawing>
      </w:r>
    </w:p>
    <w:p w14:paraId="6A9F46D6" w14:textId="77777777" w:rsidR="000827DF" w:rsidRDefault="000827DF" w:rsidP="00E631BD">
      <w:pPr>
        <w:numPr>
          <w:ilvl w:val="0"/>
          <w:numId w:val="44"/>
        </w:numPr>
      </w:pPr>
      <w:r>
        <w:t xml:space="preserve">On the </w:t>
      </w:r>
      <w:r>
        <w:rPr>
          <w:b/>
        </w:rPr>
        <w:t>Add Properties</w:t>
      </w:r>
      <w:r>
        <w:t xml:space="preserve"> page, leave the default settings for PRO and click </w:t>
      </w:r>
      <w:proofErr w:type="gramStart"/>
      <w:r>
        <w:rPr>
          <w:b/>
        </w:rPr>
        <w:t>Next</w:t>
      </w:r>
      <w:proofErr w:type="gramEnd"/>
      <w:r>
        <w:t>.</w:t>
      </w:r>
    </w:p>
    <w:p w14:paraId="7B6D7CCB" w14:textId="77777777" w:rsidR="000827DF" w:rsidRDefault="000827DF" w:rsidP="000827DF">
      <w:pPr>
        <w:pStyle w:val="00-ScreenShot"/>
      </w:pPr>
      <w:r>
        <w:drawing>
          <wp:inline distT="0" distB="0" distL="0" distR="0" wp14:anchorId="0094DABC" wp14:editId="69981837">
            <wp:extent cx="4169664" cy="659703"/>
            <wp:effectExtent l="0" t="0" r="2540"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197347" cy="664083"/>
                    </a:xfrm>
                    <a:prstGeom prst="rect">
                      <a:avLst/>
                    </a:prstGeom>
                  </pic:spPr>
                </pic:pic>
              </a:graphicData>
            </a:graphic>
          </wp:inline>
        </w:drawing>
      </w:r>
    </w:p>
    <w:p w14:paraId="32597E05" w14:textId="28BC63BF" w:rsidR="000827DF" w:rsidRPr="005B16E9" w:rsidRDefault="000827DF" w:rsidP="00E631BD">
      <w:pPr>
        <w:pStyle w:val="ListParagraph"/>
        <w:numPr>
          <w:ilvl w:val="0"/>
          <w:numId w:val="44"/>
        </w:numPr>
        <w:spacing w:after="200"/>
        <w:rPr>
          <w:rFonts w:ascii="Calibri" w:eastAsia="Calibri" w:hAnsi="Calibri" w:cs="Times New Roman"/>
        </w:rPr>
      </w:pPr>
      <w:r>
        <w:lastRenderedPageBreak/>
        <w:t xml:space="preserve">On the </w:t>
      </w:r>
      <w:r w:rsidRPr="005B16E9">
        <w:rPr>
          <w:b/>
        </w:rPr>
        <w:t>Summary</w:t>
      </w:r>
      <w:r>
        <w:t xml:space="preserve"> page, review the settings, and then click </w:t>
      </w:r>
      <w:r w:rsidR="006C436D">
        <w:rPr>
          <w:b/>
        </w:rPr>
        <w:t>Create</w:t>
      </w:r>
      <w:r>
        <w:t xml:space="preserve">.  </w:t>
      </w:r>
    </w:p>
    <w:p w14:paraId="2E444C7A" w14:textId="77777777" w:rsidR="000827DF" w:rsidRPr="005B16E9" w:rsidRDefault="000827DF" w:rsidP="00D149D9">
      <w:pPr>
        <w:numPr>
          <w:ilvl w:val="1"/>
          <w:numId w:val="25"/>
        </w:numPr>
        <w:rPr>
          <w:rFonts w:ascii="Calibri" w:eastAsia="Calibri" w:hAnsi="Calibri" w:cs="Times New Roman"/>
        </w:rPr>
      </w:pPr>
      <w:r>
        <w:rPr>
          <w:rFonts w:ascii="Calibri" w:eastAsia="Calibri" w:hAnsi="Calibri" w:cs="Times New Roman"/>
        </w:rPr>
        <w:t xml:space="preserve">Note: The deployment will fail, and this is expected in this virtualized lab environment.  </w:t>
      </w:r>
      <w:r>
        <w:rPr>
          <w:rFonts w:ascii="Calibri" w:eastAsia="Calibri" w:hAnsi="Calibri" w:cs="Times New Roman"/>
          <w:sz w:val="21"/>
          <w:szCs w:val="21"/>
        </w:rPr>
        <w:t xml:space="preserve">This lab </w:t>
      </w:r>
      <w:proofErr w:type="gramStart"/>
      <w:r>
        <w:rPr>
          <w:rFonts w:ascii="Calibri" w:eastAsia="Calibri" w:hAnsi="Calibri" w:cs="Times New Roman"/>
          <w:sz w:val="21"/>
          <w:szCs w:val="21"/>
        </w:rPr>
        <w:t>is built</w:t>
      </w:r>
      <w:proofErr w:type="gramEnd"/>
      <w:r>
        <w:rPr>
          <w:rFonts w:ascii="Calibri" w:eastAsia="Calibri" w:hAnsi="Calibri" w:cs="Times New Roman"/>
          <w:sz w:val="21"/>
          <w:szCs w:val="21"/>
        </w:rPr>
        <w:t xml:space="preserve"> using virtual machines.  It is not possible to run VMs within Hyper-V VMs (“nested virtualization”).  A user can create and configure VMs, but cannot start the VM.</w:t>
      </w:r>
    </w:p>
    <w:p w14:paraId="0D36A2D0" w14:textId="77777777" w:rsidR="000827DF" w:rsidRDefault="000827DF" w:rsidP="000827DF">
      <w:pPr>
        <w:pStyle w:val="00-ScreenShot"/>
      </w:pPr>
      <w:r>
        <w:drawing>
          <wp:inline distT="0" distB="0" distL="0" distR="0" wp14:anchorId="0AE5DF7C" wp14:editId="389CF030">
            <wp:extent cx="3807528" cy="1663700"/>
            <wp:effectExtent l="0" t="0" r="254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824120" cy="1670950"/>
                    </a:xfrm>
                    <a:prstGeom prst="rect">
                      <a:avLst/>
                    </a:prstGeom>
                  </pic:spPr>
                </pic:pic>
              </a:graphicData>
            </a:graphic>
          </wp:inline>
        </w:drawing>
      </w:r>
    </w:p>
    <w:p w14:paraId="0E42BC93" w14:textId="77777777" w:rsidR="005E71CA" w:rsidRDefault="005E71CA" w:rsidP="000827DF">
      <w:pPr>
        <w:pStyle w:val="00-ScreenShot"/>
      </w:pPr>
    </w:p>
    <w:p w14:paraId="31490CB9" w14:textId="77777777" w:rsidR="005E71CA" w:rsidRDefault="005E71CA" w:rsidP="000827DF">
      <w:pPr>
        <w:pStyle w:val="00-ScreenShot"/>
      </w:pPr>
    </w:p>
    <w:p w14:paraId="0FBF58D8" w14:textId="047B61AE" w:rsidR="00E631BD" w:rsidRDefault="00F41F02" w:rsidP="00F41F02">
      <w:pPr>
        <w:ind w:left="720" w:hanging="360"/>
        <w:jc w:val="center"/>
      </w:pPr>
      <w:r>
        <w:t>------------------------------------------------------------END OF LAB 11------------------------------------------------------------</w:t>
      </w:r>
    </w:p>
    <w:p w14:paraId="0C5F0D48" w14:textId="77777777" w:rsidR="00E631BD" w:rsidRDefault="00E631BD">
      <w:r>
        <w:br w:type="page"/>
      </w:r>
    </w:p>
    <w:bookmarkStart w:id="90" w:name="_Toc366171523" w:displacedByCustomXml="next"/>
    <w:bookmarkStart w:id="91" w:name="_Toc364671546" w:displacedByCustomXml="next"/>
    <w:sdt>
      <w:sdtPr>
        <w:rPr>
          <w:b/>
          <w:szCs w:val="56"/>
        </w:rPr>
        <w:alias w:val="Topic"/>
        <w:tag w:val="9b28405c-4706-4849-b895-81eddc365c6a"/>
        <w:id w:val="-334310384"/>
        <w:placeholder>
          <w:docPart w:val="44FE16AAAE41476EABFFE3B7DB76AA19"/>
        </w:placeholder>
        <w:text/>
      </w:sdtPr>
      <w:sdtEndPr/>
      <w:sdtContent>
        <w:p w14:paraId="663D91AF" w14:textId="7EC59ECE" w:rsidR="00D471F5" w:rsidRPr="00D471F5" w:rsidRDefault="00D471F5" w:rsidP="00D471F5">
          <w:pPr>
            <w:pStyle w:val="ppTopic"/>
            <w:rPr>
              <w:rFonts w:asciiTheme="minorHAnsi" w:eastAsiaTheme="minorHAnsi" w:hAnsiTheme="minorHAnsi" w:cstheme="minorBidi"/>
              <w:b/>
              <w:color w:val="auto"/>
              <w:spacing w:val="0"/>
              <w:kern w:val="0"/>
              <w:szCs w:val="56"/>
            </w:rPr>
          </w:pPr>
          <w:r w:rsidRPr="00D471F5">
            <w:rPr>
              <w:b/>
              <w:szCs w:val="56"/>
            </w:rPr>
            <w:t xml:space="preserve">Lab 12: Create Service Templates </w:t>
          </w:r>
          <w:r w:rsidR="00FE368F">
            <w:rPr>
              <w:b/>
              <w:szCs w:val="56"/>
            </w:rPr>
            <w:t>with</w:t>
          </w:r>
          <w:r w:rsidRPr="00D471F5">
            <w:rPr>
              <w:b/>
              <w:szCs w:val="56"/>
            </w:rPr>
            <w:t xml:space="preserve"> VMM</w:t>
          </w:r>
        </w:p>
      </w:sdtContent>
    </w:sdt>
    <w:bookmarkEnd w:id="90" w:displacedByCustomXml="prev"/>
    <w:bookmarkStart w:id="92" w:name="_Toc366171524"/>
    <w:p w14:paraId="4A31757E" w14:textId="3B3D1DEB" w:rsidR="000827DF" w:rsidRPr="00987C60" w:rsidRDefault="00A670E4" w:rsidP="00D471F5">
      <w:pPr>
        <w:pStyle w:val="ppTopic"/>
        <w:rPr>
          <w:sz w:val="48"/>
          <w:szCs w:val="48"/>
        </w:rPr>
      </w:pPr>
      <w:sdt>
        <w:sdtPr>
          <w:rPr>
            <w:sz w:val="48"/>
            <w:szCs w:val="48"/>
          </w:rPr>
          <w:alias w:val="Topic"/>
          <w:tag w:val="9b28405c-4706-4849-b895-81eddc365c6a"/>
          <w:id w:val="-699697698"/>
          <w:placeholder>
            <w:docPart w:val="0268E90A07C14590BBD0F07B00C91E23"/>
          </w:placeholder>
          <w:text/>
        </w:sdtPr>
        <w:sdtEndPr/>
        <w:sdtContent>
          <w:r w:rsidR="008319AB">
            <w:rPr>
              <w:sz w:val="48"/>
              <w:szCs w:val="48"/>
            </w:rPr>
            <w:t xml:space="preserve">Exercise 12.1: Create </w:t>
          </w:r>
          <w:r w:rsidR="00DE07A4">
            <w:rPr>
              <w:sz w:val="48"/>
              <w:szCs w:val="48"/>
            </w:rPr>
            <w:t>a Service Template</w:t>
          </w:r>
        </w:sdtContent>
      </w:sdt>
      <w:bookmarkEnd w:id="91"/>
      <w:bookmarkEnd w:id="92"/>
    </w:p>
    <w:p w14:paraId="6675417B" w14:textId="1B37816A" w:rsidR="000827DF" w:rsidRDefault="001C0D58" w:rsidP="000827DF">
      <w:pPr>
        <w:pStyle w:val="ppBodyText"/>
        <w:numPr>
          <w:ilvl w:val="0"/>
          <w:numId w:val="1"/>
        </w:numPr>
        <w:rPr>
          <w:b/>
        </w:rPr>
      </w:pPr>
      <w:r>
        <w:rPr>
          <w:b/>
        </w:rPr>
        <w:t xml:space="preserve">In this </w:t>
      </w:r>
      <w:r w:rsidR="006C436D">
        <w:rPr>
          <w:b/>
        </w:rPr>
        <w:t>exercise,</w:t>
      </w:r>
      <w:r w:rsidR="000827DF">
        <w:rPr>
          <w:b/>
        </w:rPr>
        <w:t xml:space="preserve"> a Service Template</w:t>
      </w:r>
      <w:r w:rsidR="002B6CA6">
        <w:rPr>
          <w:b/>
        </w:rPr>
        <w:t xml:space="preserve"> </w:t>
      </w:r>
      <w:proofErr w:type="gramStart"/>
      <w:r w:rsidR="002B6CA6">
        <w:rPr>
          <w:b/>
        </w:rPr>
        <w:t>will be created</w:t>
      </w:r>
      <w:proofErr w:type="gramEnd"/>
      <w:r w:rsidR="000827DF">
        <w:rPr>
          <w:b/>
        </w:rPr>
        <w:t xml:space="preserve">.  </w:t>
      </w:r>
      <w:r w:rsidR="000827DF" w:rsidRPr="004F7A29">
        <w:rPr>
          <w:b/>
        </w:rPr>
        <w:t xml:space="preserve">In </w:t>
      </w:r>
      <w:proofErr w:type="gramStart"/>
      <w:r w:rsidR="000827DF" w:rsidRPr="004F7A29">
        <w:rPr>
          <w:b/>
        </w:rPr>
        <w:t>VMM</w:t>
      </w:r>
      <w:proofErr w:type="gramEnd"/>
      <w:r w:rsidR="000827DF" w:rsidRPr="00C437BF">
        <w:rPr>
          <w:b/>
        </w:rPr>
        <w:t xml:space="preserve"> </w:t>
      </w:r>
      <w:r w:rsidR="000827DF">
        <w:rPr>
          <w:b/>
        </w:rPr>
        <w:t xml:space="preserve">a service is a collection of virtual machines that may represent a multi-tiered enterprise application.  These </w:t>
      </w:r>
      <w:r w:rsidR="000827DF" w:rsidRPr="004F7A29">
        <w:rPr>
          <w:b/>
        </w:rPr>
        <w:t>virtual machines are c</w:t>
      </w:r>
      <w:r w:rsidR="000827DF">
        <w:rPr>
          <w:b/>
        </w:rPr>
        <w:t xml:space="preserve">onfigured and deployed together, </w:t>
      </w:r>
      <w:r w:rsidR="006C436D">
        <w:rPr>
          <w:b/>
        </w:rPr>
        <w:t xml:space="preserve">and </w:t>
      </w:r>
      <w:r w:rsidR="000827DF">
        <w:rPr>
          <w:b/>
        </w:rPr>
        <w:t xml:space="preserve">then </w:t>
      </w:r>
      <w:r w:rsidR="00B81E21">
        <w:rPr>
          <w:b/>
        </w:rPr>
        <w:t xml:space="preserve">they </w:t>
      </w:r>
      <w:proofErr w:type="gramStart"/>
      <w:r w:rsidR="000827DF" w:rsidRPr="004F7A29">
        <w:rPr>
          <w:b/>
        </w:rPr>
        <w:t>are managed</w:t>
      </w:r>
      <w:proofErr w:type="gramEnd"/>
      <w:r w:rsidR="000827DF" w:rsidRPr="004F7A29">
        <w:rPr>
          <w:b/>
        </w:rPr>
        <w:t xml:space="preserve"> as a single entity. </w:t>
      </w:r>
      <w:r w:rsidR="000827DF">
        <w:rPr>
          <w:b/>
        </w:rPr>
        <w:t xml:space="preserve"> For example, </w:t>
      </w:r>
      <w:r w:rsidR="000827DF" w:rsidRPr="004F7A29">
        <w:rPr>
          <w:b/>
        </w:rPr>
        <w:t>a multi-tier line-of-business application</w:t>
      </w:r>
      <w:r w:rsidR="000827DF">
        <w:rPr>
          <w:b/>
        </w:rPr>
        <w:t xml:space="preserve"> could consist of a database backend, an application tier, and a web frontend.  Each of these tiers </w:t>
      </w:r>
      <w:proofErr w:type="gramStart"/>
      <w:r w:rsidR="000827DF">
        <w:rPr>
          <w:b/>
        </w:rPr>
        <w:t>can also be scaled</w:t>
      </w:r>
      <w:proofErr w:type="gramEnd"/>
      <w:r w:rsidR="000827DF">
        <w:rPr>
          <w:b/>
        </w:rPr>
        <w:t xml:space="preserve"> out to meet demand.</w:t>
      </w:r>
    </w:p>
    <w:p w14:paraId="3B5DFC4D" w14:textId="7C7D8052" w:rsidR="000827DF" w:rsidRPr="000D3A3C" w:rsidRDefault="00EA038B" w:rsidP="000827DF">
      <w:pPr>
        <w:pStyle w:val="ppBodyText"/>
        <w:numPr>
          <w:ilvl w:val="0"/>
          <w:numId w:val="1"/>
        </w:numPr>
        <w:rPr>
          <w:b/>
        </w:rPr>
      </w:pPr>
      <w:r>
        <w:rPr>
          <w:b/>
        </w:rPr>
        <w:t>Estimated time to complete</w:t>
      </w:r>
      <w:r w:rsidR="000827DF">
        <w:rPr>
          <w:b/>
        </w:rPr>
        <w:t xml:space="preserve">: </w:t>
      </w:r>
      <w:r w:rsidR="00051DC7">
        <w:rPr>
          <w:b/>
        </w:rPr>
        <w:t>10</w:t>
      </w:r>
      <w:r w:rsidR="000827DF">
        <w:rPr>
          <w:b/>
        </w:rPr>
        <w:t xml:space="preserve"> minutes</w:t>
      </w:r>
    </w:p>
    <w:p w14:paraId="1FA4F00A" w14:textId="77777777" w:rsidR="000827DF" w:rsidRPr="00C023CD" w:rsidRDefault="000827DF" w:rsidP="000827DF">
      <w:pPr>
        <w:rPr>
          <w:b/>
          <w:i/>
        </w:rPr>
      </w:pPr>
      <w:r>
        <w:rPr>
          <w:noProof/>
        </w:rPr>
        <w:drawing>
          <wp:inline distT="0" distB="0" distL="0" distR="0" wp14:anchorId="21951ECA" wp14:editId="70CAFB54">
            <wp:extent cx="612140" cy="771525"/>
            <wp:effectExtent l="0" t="0" r="0" b="0"/>
            <wp:docPr id="717" name="Picture 717"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29ACA16A" w14:textId="77777777" w:rsidR="00FA534D" w:rsidRDefault="00FA534D" w:rsidP="00D149D9">
      <w:pPr>
        <w:pStyle w:val="ListParagraph"/>
        <w:numPr>
          <w:ilvl w:val="0"/>
          <w:numId w:val="45"/>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485B4D9E" w14:textId="63BE283A" w:rsidR="000827DF" w:rsidRDefault="00FA534D" w:rsidP="00FA534D">
      <w:pPr>
        <w:pStyle w:val="00-ScreenShot"/>
      </w:pPr>
      <w:r>
        <w:drawing>
          <wp:inline distT="0" distB="0" distL="0" distR="0" wp14:anchorId="008F7764" wp14:editId="1AE3E70F">
            <wp:extent cx="638175" cy="1190625"/>
            <wp:effectExtent l="0" t="0" r="9525"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71BD8149" w14:textId="5C331879" w:rsidR="000827DF" w:rsidRDefault="000827DF" w:rsidP="00D149D9">
      <w:pPr>
        <w:pStyle w:val="ListParagraph"/>
        <w:numPr>
          <w:ilvl w:val="0"/>
          <w:numId w:val="45"/>
        </w:numPr>
      </w:pPr>
      <w:r>
        <w:t xml:space="preserve">Select the </w:t>
      </w:r>
      <w:r w:rsidRPr="00FA534D">
        <w:rPr>
          <w:b/>
        </w:rPr>
        <w:t>Library</w:t>
      </w:r>
      <w:r>
        <w:t xml:space="preserve"> workspace</w:t>
      </w:r>
      <w:r w:rsidRPr="004F7A29">
        <w:t>.</w:t>
      </w:r>
    </w:p>
    <w:p w14:paraId="0E15B406" w14:textId="77777777" w:rsidR="000827DF" w:rsidRDefault="000827DF" w:rsidP="000827DF">
      <w:pPr>
        <w:pStyle w:val="00-ScreenShot"/>
      </w:pPr>
      <w:r>
        <w:drawing>
          <wp:inline distT="0" distB="0" distL="0" distR="0" wp14:anchorId="18C78759" wp14:editId="39A028E4">
            <wp:extent cx="1343345" cy="1294790"/>
            <wp:effectExtent l="0" t="0" r="9525" b="63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1345671" cy="1297031"/>
                    </a:xfrm>
                    <a:prstGeom prst="rect">
                      <a:avLst/>
                    </a:prstGeom>
                  </pic:spPr>
                </pic:pic>
              </a:graphicData>
            </a:graphic>
          </wp:inline>
        </w:drawing>
      </w:r>
    </w:p>
    <w:p w14:paraId="71A8103C" w14:textId="04F6A3A4" w:rsidR="000827DF" w:rsidRPr="004F7A29" w:rsidRDefault="000827DF" w:rsidP="00D149D9">
      <w:pPr>
        <w:pStyle w:val="ListParagraph"/>
        <w:numPr>
          <w:ilvl w:val="0"/>
          <w:numId w:val="45"/>
        </w:numPr>
        <w:spacing w:after="200"/>
      </w:pPr>
      <w:r>
        <w:t xml:space="preserve">Expand </w:t>
      </w:r>
      <w:r w:rsidRPr="004F7A29">
        <w:rPr>
          <w:b/>
        </w:rPr>
        <w:t xml:space="preserve">Library Servers, </w:t>
      </w:r>
      <w:r w:rsidR="005619E1">
        <w:t>right-click</w:t>
      </w:r>
      <w:r w:rsidRPr="004F7A29">
        <w:t xml:space="preserve"> </w:t>
      </w:r>
      <w:r w:rsidRPr="004F7A29">
        <w:rPr>
          <w:b/>
        </w:rPr>
        <w:t>VMM01.contoso.com</w:t>
      </w:r>
      <w:r>
        <w:t xml:space="preserve"> and click </w:t>
      </w:r>
      <w:r w:rsidRPr="004F7A29">
        <w:rPr>
          <w:b/>
        </w:rPr>
        <w:t>Properties.</w:t>
      </w:r>
    </w:p>
    <w:p w14:paraId="5783C7A1" w14:textId="77777777" w:rsidR="000827DF" w:rsidRPr="003C0362" w:rsidRDefault="000827DF" w:rsidP="000827DF">
      <w:pPr>
        <w:pStyle w:val="00-ScreenShot"/>
      </w:pPr>
      <w:r w:rsidRPr="003C0362">
        <w:drawing>
          <wp:inline distT="0" distB="0" distL="0" distR="0" wp14:anchorId="504D7836" wp14:editId="6CA8C556">
            <wp:extent cx="3900489" cy="1511300"/>
            <wp:effectExtent l="0" t="0" r="508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915978" cy="1517302"/>
                    </a:xfrm>
                    <a:prstGeom prst="rect">
                      <a:avLst/>
                    </a:prstGeom>
                  </pic:spPr>
                </pic:pic>
              </a:graphicData>
            </a:graphic>
          </wp:inline>
        </w:drawing>
      </w:r>
    </w:p>
    <w:p w14:paraId="758E52D0" w14:textId="77777777" w:rsidR="000827DF" w:rsidRPr="004F7A29" w:rsidRDefault="000827DF" w:rsidP="00D149D9">
      <w:pPr>
        <w:pStyle w:val="ListParagraph"/>
        <w:numPr>
          <w:ilvl w:val="0"/>
          <w:numId w:val="45"/>
        </w:numPr>
        <w:spacing w:after="200"/>
      </w:pPr>
      <w:r>
        <w:lastRenderedPageBreak/>
        <w:t xml:space="preserve">In the </w:t>
      </w:r>
      <w:r w:rsidRPr="004F7A29">
        <w:rPr>
          <w:b/>
        </w:rPr>
        <w:t>VMM01.contoso.com Properties</w:t>
      </w:r>
      <w:r>
        <w:t xml:space="preserve"> window, under </w:t>
      </w:r>
      <w:r>
        <w:rPr>
          <w:b/>
        </w:rPr>
        <w:t>Host Group</w:t>
      </w:r>
      <w:r>
        <w:t xml:space="preserve"> select </w:t>
      </w:r>
      <w:r w:rsidRPr="00C437BF">
        <w:rPr>
          <w:b/>
        </w:rPr>
        <w:t>PRODUCTION</w:t>
      </w:r>
      <w:r w:rsidRPr="004F7A29">
        <w:t xml:space="preserve"> from the drop down list</w:t>
      </w:r>
      <w:r>
        <w:rPr>
          <w:b/>
        </w:rPr>
        <w:t xml:space="preserve">.  </w:t>
      </w:r>
      <w:r>
        <w:t>Select</w:t>
      </w:r>
      <w:r w:rsidRPr="004F7A29">
        <w:t xml:space="preserve"> </w:t>
      </w:r>
      <w:r>
        <w:rPr>
          <w:b/>
        </w:rPr>
        <w:t xml:space="preserve">all </w:t>
      </w:r>
      <w:r w:rsidRPr="004F7A29">
        <w:t>of the</w:t>
      </w:r>
      <w:r>
        <w:rPr>
          <w:b/>
        </w:rPr>
        <w:t xml:space="preserve"> VM Networks </w:t>
      </w:r>
      <w:r w:rsidRPr="004F7A29">
        <w:t xml:space="preserve">and </w:t>
      </w:r>
      <w:r>
        <w:t>select</w:t>
      </w:r>
      <w:r w:rsidRPr="004F7A29">
        <w:t xml:space="preserve"> the box for</w:t>
      </w:r>
      <w:r>
        <w:rPr>
          <w:b/>
        </w:rPr>
        <w:t xml:space="preserve"> Allow unencrypted transfers, </w:t>
      </w:r>
      <w:r w:rsidRPr="004F7A29">
        <w:t>then click</w:t>
      </w:r>
      <w:r>
        <w:rPr>
          <w:b/>
        </w:rPr>
        <w:t xml:space="preserve"> Browse.</w:t>
      </w:r>
    </w:p>
    <w:p w14:paraId="700BE1E8" w14:textId="77777777" w:rsidR="000827DF" w:rsidRDefault="000827DF" w:rsidP="000827DF">
      <w:pPr>
        <w:pStyle w:val="00-ScreenShot"/>
      </w:pPr>
      <w:r>
        <w:drawing>
          <wp:inline distT="0" distB="0" distL="0" distR="0" wp14:anchorId="551051FC" wp14:editId="545E6935">
            <wp:extent cx="2971800" cy="2835047"/>
            <wp:effectExtent l="0" t="0" r="0" b="381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3"/>
                    <a:srcRect t="343"/>
                    <a:stretch/>
                  </pic:blipFill>
                  <pic:spPr bwMode="auto">
                    <a:xfrm>
                      <a:off x="0" y="0"/>
                      <a:ext cx="2990053" cy="2852460"/>
                    </a:xfrm>
                    <a:prstGeom prst="rect">
                      <a:avLst/>
                    </a:prstGeom>
                    <a:ln>
                      <a:noFill/>
                    </a:ln>
                    <a:extLst>
                      <a:ext uri="{53640926-AAD7-44D8-BBD7-CCE9431645EC}">
                        <a14:shadowObscured xmlns:a14="http://schemas.microsoft.com/office/drawing/2010/main"/>
                      </a:ext>
                    </a:extLst>
                  </pic:spPr>
                </pic:pic>
              </a:graphicData>
            </a:graphic>
          </wp:inline>
        </w:drawing>
      </w:r>
    </w:p>
    <w:p w14:paraId="12E6744D" w14:textId="77777777" w:rsidR="000827DF" w:rsidRDefault="000827DF" w:rsidP="00D149D9">
      <w:pPr>
        <w:numPr>
          <w:ilvl w:val="0"/>
          <w:numId w:val="45"/>
        </w:numPr>
      </w:pPr>
      <w:r>
        <w:t xml:space="preserve">In the </w:t>
      </w:r>
      <w:r>
        <w:rPr>
          <w:b/>
        </w:rPr>
        <w:t xml:space="preserve">Select a Run </w:t>
      </w:r>
      <w:proofErr w:type="gramStart"/>
      <w:r>
        <w:rPr>
          <w:b/>
        </w:rPr>
        <w:t>As</w:t>
      </w:r>
      <w:proofErr w:type="gramEnd"/>
      <w:r>
        <w:rPr>
          <w:b/>
        </w:rPr>
        <w:t xml:space="preserve"> Account</w:t>
      </w:r>
      <w:r w:rsidRPr="004F7A29">
        <w:t xml:space="preserve"> window</w:t>
      </w:r>
      <w:r>
        <w:rPr>
          <w:b/>
        </w:rPr>
        <w:t xml:space="preserve">, </w:t>
      </w:r>
      <w:r>
        <w:t xml:space="preserve">select </w:t>
      </w:r>
      <w:r w:rsidRPr="004F7A29">
        <w:rPr>
          <w:b/>
        </w:rPr>
        <w:t>VMM Admin</w:t>
      </w:r>
      <w:r>
        <w:t xml:space="preserve"> and click </w:t>
      </w:r>
      <w:r w:rsidRPr="004F7A29">
        <w:rPr>
          <w:b/>
        </w:rPr>
        <w:t>OK</w:t>
      </w:r>
      <w:r>
        <w:t>.</w:t>
      </w:r>
    </w:p>
    <w:p w14:paraId="2E085A8E" w14:textId="77777777" w:rsidR="000827DF" w:rsidRPr="003C0362" w:rsidRDefault="000827DF" w:rsidP="000827DF">
      <w:pPr>
        <w:pStyle w:val="00-ScreenShot"/>
      </w:pPr>
      <w:r w:rsidRPr="003C0362">
        <w:drawing>
          <wp:inline distT="0" distB="0" distL="0" distR="0" wp14:anchorId="44974791" wp14:editId="2A35358E">
            <wp:extent cx="2921000" cy="2795365"/>
            <wp:effectExtent l="0" t="0" r="0" b="508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931104" cy="2805034"/>
                    </a:xfrm>
                    <a:prstGeom prst="rect">
                      <a:avLst/>
                    </a:prstGeom>
                  </pic:spPr>
                </pic:pic>
              </a:graphicData>
            </a:graphic>
          </wp:inline>
        </w:drawing>
      </w:r>
    </w:p>
    <w:p w14:paraId="1186D65A" w14:textId="77777777" w:rsidR="000827DF" w:rsidRDefault="000827DF" w:rsidP="00D149D9">
      <w:pPr>
        <w:numPr>
          <w:ilvl w:val="0"/>
          <w:numId w:val="45"/>
        </w:numPr>
      </w:pPr>
      <w:r>
        <w:t xml:space="preserve">After returning to the </w:t>
      </w:r>
      <w:r w:rsidRPr="004F7A29">
        <w:rPr>
          <w:b/>
        </w:rPr>
        <w:t>VMM01.contoso.com Properties</w:t>
      </w:r>
      <w:r>
        <w:t xml:space="preserve"> window, click </w:t>
      </w:r>
      <w:r w:rsidRPr="004F7A29">
        <w:rPr>
          <w:b/>
        </w:rPr>
        <w:t>OK</w:t>
      </w:r>
      <w:r>
        <w:t>.</w:t>
      </w:r>
    </w:p>
    <w:p w14:paraId="7CD9E939" w14:textId="77777777" w:rsidR="000827DF" w:rsidRPr="003C0362" w:rsidRDefault="000827DF" w:rsidP="000827DF">
      <w:pPr>
        <w:pStyle w:val="00-ScreenShot"/>
      </w:pPr>
      <w:r w:rsidRPr="003C0362">
        <w:drawing>
          <wp:inline distT="0" distB="0" distL="0" distR="0" wp14:anchorId="1D6C8A86" wp14:editId="30E915BA">
            <wp:extent cx="4015218" cy="1397000"/>
            <wp:effectExtent l="0" t="0" r="444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036407" cy="1404372"/>
                    </a:xfrm>
                    <a:prstGeom prst="rect">
                      <a:avLst/>
                    </a:prstGeom>
                  </pic:spPr>
                </pic:pic>
              </a:graphicData>
            </a:graphic>
          </wp:inline>
        </w:drawing>
      </w:r>
    </w:p>
    <w:p w14:paraId="4ED52831" w14:textId="77777777" w:rsidR="000827DF" w:rsidRDefault="000827DF" w:rsidP="00D149D9">
      <w:pPr>
        <w:numPr>
          <w:ilvl w:val="0"/>
          <w:numId w:val="45"/>
        </w:numPr>
      </w:pPr>
      <w:r>
        <w:lastRenderedPageBreak/>
        <w:t xml:space="preserve">In the </w:t>
      </w:r>
      <w:r w:rsidRPr="00D07FF7">
        <w:rPr>
          <w:b/>
        </w:rPr>
        <w:t>Library</w:t>
      </w:r>
      <w:r>
        <w:t xml:space="preserve"> workspace, select </w:t>
      </w:r>
      <w:r w:rsidRPr="002919DD">
        <w:rPr>
          <w:b/>
        </w:rPr>
        <w:t>Templates</w:t>
      </w:r>
      <w:r>
        <w:t xml:space="preserve"> and click </w:t>
      </w:r>
      <w:r w:rsidRPr="002919DD">
        <w:rPr>
          <w:b/>
        </w:rPr>
        <w:t>Create</w:t>
      </w:r>
      <w:r>
        <w:t xml:space="preserve"> </w:t>
      </w:r>
      <w:r w:rsidRPr="00D07FF7">
        <w:rPr>
          <w:b/>
        </w:rPr>
        <w:t>Service Templates</w:t>
      </w:r>
      <w:r>
        <w:t xml:space="preserve"> on the ribbon menu.</w:t>
      </w:r>
    </w:p>
    <w:p w14:paraId="6273BCA3" w14:textId="77777777" w:rsidR="000827DF" w:rsidRPr="003C0362" w:rsidRDefault="000827DF" w:rsidP="000827DF">
      <w:pPr>
        <w:pStyle w:val="00-ScreenShot"/>
      </w:pPr>
      <w:r w:rsidRPr="003C0362">
        <w:drawing>
          <wp:inline distT="0" distB="0" distL="0" distR="0" wp14:anchorId="0580D550" wp14:editId="0AA82446">
            <wp:extent cx="1638300" cy="2066835"/>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a:srcRect r="689"/>
                    <a:stretch/>
                  </pic:blipFill>
                  <pic:spPr bwMode="auto">
                    <a:xfrm>
                      <a:off x="0" y="0"/>
                      <a:ext cx="1647839" cy="2078869"/>
                    </a:xfrm>
                    <a:prstGeom prst="rect">
                      <a:avLst/>
                    </a:prstGeom>
                    <a:ln>
                      <a:noFill/>
                    </a:ln>
                    <a:extLst>
                      <a:ext uri="{53640926-AAD7-44D8-BBD7-CCE9431645EC}">
                        <a14:shadowObscured xmlns:a14="http://schemas.microsoft.com/office/drawing/2010/main"/>
                      </a:ext>
                    </a:extLst>
                  </pic:spPr>
                </pic:pic>
              </a:graphicData>
            </a:graphic>
          </wp:inline>
        </w:drawing>
      </w:r>
    </w:p>
    <w:p w14:paraId="0D189515" w14:textId="77777777" w:rsidR="000827DF" w:rsidRDefault="000827DF" w:rsidP="00D149D9">
      <w:pPr>
        <w:numPr>
          <w:ilvl w:val="0"/>
          <w:numId w:val="45"/>
        </w:numPr>
      </w:pPr>
      <w:r>
        <w:t xml:space="preserve">In the </w:t>
      </w:r>
      <w:r w:rsidRPr="001D29BF">
        <w:rPr>
          <w:b/>
        </w:rPr>
        <w:t>New Service Template</w:t>
      </w:r>
      <w:r>
        <w:t xml:space="preserve"> dialog, type </w:t>
      </w:r>
      <w:proofErr w:type="spellStart"/>
      <w:r w:rsidRPr="001D29BF">
        <w:rPr>
          <w:b/>
        </w:rPr>
        <w:t>PetShop</w:t>
      </w:r>
      <w:proofErr w:type="spellEnd"/>
      <w:r>
        <w:t xml:space="preserve"> in the </w:t>
      </w:r>
      <w:r w:rsidRPr="001D29BF">
        <w:rPr>
          <w:b/>
        </w:rPr>
        <w:t>Name</w:t>
      </w:r>
      <w:r>
        <w:t xml:space="preserve"> field and </w:t>
      </w:r>
      <w:r w:rsidRPr="001D29BF">
        <w:rPr>
          <w:b/>
        </w:rPr>
        <w:t>1.0</w:t>
      </w:r>
      <w:r>
        <w:t xml:space="preserve"> in the </w:t>
      </w:r>
      <w:r w:rsidRPr="001D29BF">
        <w:rPr>
          <w:b/>
        </w:rPr>
        <w:t>Release</w:t>
      </w:r>
      <w:r>
        <w:t xml:space="preserve"> field.  Select </w:t>
      </w:r>
      <w:r w:rsidRPr="001D29BF">
        <w:rPr>
          <w:b/>
        </w:rPr>
        <w:t>Two Tier Application (v1.0)</w:t>
      </w:r>
      <w:r>
        <w:t xml:space="preserve"> and click </w:t>
      </w:r>
      <w:r w:rsidRPr="001D29BF">
        <w:rPr>
          <w:b/>
        </w:rPr>
        <w:t>OK</w:t>
      </w:r>
      <w:r>
        <w:t>.</w:t>
      </w:r>
    </w:p>
    <w:p w14:paraId="031BEE45" w14:textId="77777777" w:rsidR="000827DF" w:rsidRDefault="000827DF" w:rsidP="000827DF">
      <w:pPr>
        <w:pStyle w:val="00-ScreenShot"/>
      </w:pPr>
      <w:r>
        <w:drawing>
          <wp:inline distT="0" distB="0" distL="0" distR="0" wp14:anchorId="75238983" wp14:editId="5102ED13">
            <wp:extent cx="3700753" cy="254000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726570" cy="2557720"/>
                    </a:xfrm>
                    <a:prstGeom prst="rect">
                      <a:avLst/>
                    </a:prstGeom>
                  </pic:spPr>
                </pic:pic>
              </a:graphicData>
            </a:graphic>
          </wp:inline>
        </w:drawing>
      </w:r>
    </w:p>
    <w:p w14:paraId="619083EA" w14:textId="77777777" w:rsidR="000827DF" w:rsidRDefault="000827DF" w:rsidP="00D149D9">
      <w:pPr>
        <w:numPr>
          <w:ilvl w:val="0"/>
          <w:numId w:val="45"/>
        </w:numPr>
      </w:pPr>
      <w:r>
        <w:t xml:space="preserve">Maximize the </w:t>
      </w:r>
      <w:r w:rsidRPr="001D29BF">
        <w:rPr>
          <w:b/>
        </w:rPr>
        <w:t>Service Template Designer</w:t>
      </w:r>
      <w:r>
        <w:t xml:space="preserve">, then, from the </w:t>
      </w:r>
      <w:r w:rsidRPr="001D29BF">
        <w:rPr>
          <w:b/>
        </w:rPr>
        <w:t>VM Templates</w:t>
      </w:r>
      <w:r>
        <w:t xml:space="preserve"> pane on the left hand navigation, click and drag </w:t>
      </w:r>
      <w:r w:rsidRPr="001D29BF">
        <w:rPr>
          <w:b/>
        </w:rPr>
        <w:t>PETSHOPWEB</w:t>
      </w:r>
      <w:r>
        <w:t xml:space="preserve"> to the </w:t>
      </w:r>
      <w:r w:rsidRPr="001D29BF">
        <w:rPr>
          <w:b/>
        </w:rPr>
        <w:t>First Tier</w:t>
      </w:r>
      <w:r>
        <w:t xml:space="preserve"> box. </w:t>
      </w:r>
    </w:p>
    <w:p w14:paraId="0021805B" w14:textId="77777777" w:rsidR="000827DF" w:rsidRPr="003C0362" w:rsidRDefault="000827DF" w:rsidP="000827DF">
      <w:pPr>
        <w:pStyle w:val="00-ScreenShot"/>
      </w:pPr>
      <w:r>
        <w:drawing>
          <wp:inline distT="0" distB="0" distL="0" distR="0" wp14:anchorId="3905D65B" wp14:editId="2FFD4264">
            <wp:extent cx="4587240" cy="2497497"/>
            <wp:effectExtent l="0" t="0" r="381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610060" cy="2509921"/>
                    </a:xfrm>
                    <a:prstGeom prst="rect">
                      <a:avLst/>
                    </a:prstGeom>
                    <a:noFill/>
                    <a:ln>
                      <a:noFill/>
                    </a:ln>
                  </pic:spPr>
                </pic:pic>
              </a:graphicData>
            </a:graphic>
          </wp:inline>
        </w:drawing>
      </w:r>
    </w:p>
    <w:p w14:paraId="2045CD18" w14:textId="77777777" w:rsidR="000827DF" w:rsidRDefault="000827DF" w:rsidP="00D149D9">
      <w:pPr>
        <w:numPr>
          <w:ilvl w:val="0"/>
          <w:numId w:val="45"/>
        </w:numPr>
      </w:pPr>
      <w:r>
        <w:lastRenderedPageBreak/>
        <w:t xml:space="preserve">From the </w:t>
      </w:r>
      <w:r w:rsidRPr="002919DD">
        <w:rPr>
          <w:b/>
        </w:rPr>
        <w:t>VM Templates</w:t>
      </w:r>
      <w:r>
        <w:t xml:space="preserve"> pane, click and drag </w:t>
      </w:r>
      <w:r>
        <w:rPr>
          <w:b/>
        </w:rPr>
        <w:t>PETSQL</w:t>
      </w:r>
      <w:r>
        <w:t xml:space="preserve"> to the </w:t>
      </w:r>
      <w:r>
        <w:rPr>
          <w:b/>
        </w:rPr>
        <w:t>Second</w:t>
      </w:r>
      <w:r w:rsidRPr="002919DD">
        <w:rPr>
          <w:b/>
        </w:rPr>
        <w:t xml:space="preserve"> Tier</w:t>
      </w:r>
      <w:r>
        <w:t xml:space="preserve"> box.</w:t>
      </w:r>
    </w:p>
    <w:p w14:paraId="30D9E7BD" w14:textId="77777777" w:rsidR="000827DF" w:rsidRPr="003C0362" w:rsidRDefault="000827DF" w:rsidP="000827DF">
      <w:pPr>
        <w:pStyle w:val="00-ScreenShot"/>
      </w:pPr>
      <w:r>
        <w:drawing>
          <wp:inline distT="0" distB="0" distL="0" distR="0" wp14:anchorId="21E8CE4C" wp14:editId="7B3EF686">
            <wp:extent cx="4541520" cy="2472606"/>
            <wp:effectExtent l="0" t="0" r="0" b="444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567444" cy="2486720"/>
                    </a:xfrm>
                    <a:prstGeom prst="rect">
                      <a:avLst/>
                    </a:prstGeom>
                    <a:noFill/>
                    <a:ln>
                      <a:noFill/>
                    </a:ln>
                  </pic:spPr>
                </pic:pic>
              </a:graphicData>
            </a:graphic>
          </wp:inline>
        </w:drawing>
      </w:r>
    </w:p>
    <w:p w14:paraId="329C139B" w14:textId="77777777" w:rsidR="000827DF" w:rsidRDefault="000827DF" w:rsidP="00D149D9">
      <w:pPr>
        <w:numPr>
          <w:ilvl w:val="0"/>
          <w:numId w:val="45"/>
        </w:numPr>
      </w:pPr>
      <w:r>
        <w:t xml:space="preserve">In the top left of the navigation ribbon, click </w:t>
      </w:r>
      <w:r w:rsidRPr="00D07FF7">
        <w:rPr>
          <w:b/>
        </w:rPr>
        <w:t>Save and Validate</w:t>
      </w:r>
      <w:r>
        <w:t>.</w:t>
      </w:r>
    </w:p>
    <w:p w14:paraId="28A8E1E6" w14:textId="77777777" w:rsidR="000827DF" w:rsidRDefault="000827DF" w:rsidP="000827DF">
      <w:pPr>
        <w:pStyle w:val="00-ScreenShot"/>
      </w:pPr>
      <w:r>
        <w:drawing>
          <wp:inline distT="0" distB="0" distL="0" distR="0" wp14:anchorId="3984665F" wp14:editId="27580F5F">
            <wp:extent cx="2070202" cy="722928"/>
            <wp:effectExtent l="0" t="0" r="6350" b="127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79364" cy="726127"/>
                    </a:xfrm>
                    <a:prstGeom prst="rect">
                      <a:avLst/>
                    </a:prstGeom>
                  </pic:spPr>
                </pic:pic>
              </a:graphicData>
            </a:graphic>
          </wp:inline>
        </w:drawing>
      </w:r>
    </w:p>
    <w:p w14:paraId="71EEFE0E" w14:textId="77777777" w:rsidR="000827DF" w:rsidRDefault="000827DF" w:rsidP="00D149D9">
      <w:pPr>
        <w:numPr>
          <w:ilvl w:val="0"/>
          <w:numId w:val="45"/>
        </w:numPr>
      </w:pPr>
      <w:r>
        <w:t xml:space="preserve">Notice that there is an Alert present in </w:t>
      </w:r>
      <w:r w:rsidRPr="002919DD">
        <w:rPr>
          <w:b/>
        </w:rPr>
        <w:t>PET</w:t>
      </w:r>
      <w:r>
        <w:rPr>
          <w:b/>
        </w:rPr>
        <w:t>SHOPWEB</w:t>
      </w:r>
      <w:r w:rsidRPr="002919DD">
        <w:rPr>
          <w:b/>
        </w:rPr>
        <w:t xml:space="preserve"> - Machine Tier 1</w:t>
      </w:r>
      <w:r>
        <w:t xml:space="preserve">.  Click on </w:t>
      </w:r>
      <w:r w:rsidRPr="001D29BF">
        <w:rPr>
          <w:b/>
        </w:rPr>
        <w:t>PETSHOPWEB</w:t>
      </w:r>
      <w:r>
        <w:t xml:space="preserve"> in the main Service Template Designer, and </w:t>
      </w:r>
      <w:r w:rsidRPr="001D29BF">
        <w:rPr>
          <w:b/>
        </w:rPr>
        <w:t>review the alert details</w:t>
      </w:r>
      <w:r>
        <w:t xml:space="preserve"> at the bottom of the window.</w:t>
      </w:r>
    </w:p>
    <w:p w14:paraId="7895668E" w14:textId="77777777" w:rsidR="000827DF" w:rsidRPr="003C0362" w:rsidRDefault="000827DF" w:rsidP="000827DF">
      <w:pPr>
        <w:pStyle w:val="00-ScreenShot"/>
      </w:pPr>
      <w:r w:rsidRPr="003C0362">
        <w:drawing>
          <wp:inline distT="0" distB="0" distL="0" distR="0" wp14:anchorId="78528693" wp14:editId="57DEC07A">
            <wp:extent cx="6807200" cy="508000"/>
            <wp:effectExtent l="0" t="0" r="0" b="635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812413" cy="508389"/>
                    </a:xfrm>
                    <a:prstGeom prst="rect">
                      <a:avLst/>
                    </a:prstGeom>
                  </pic:spPr>
                </pic:pic>
              </a:graphicData>
            </a:graphic>
          </wp:inline>
        </w:drawing>
      </w:r>
    </w:p>
    <w:p w14:paraId="168C3F03" w14:textId="77777777" w:rsidR="000827DF" w:rsidRDefault="000827DF" w:rsidP="00D149D9">
      <w:pPr>
        <w:numPr>
          <w:ilvl w:val="0"/>
          <w:numId w:val="45"/>
        </w:numPr>
      </w:pPr>
      <w:r>
        <w:t xml:space="preserve">Double-click </w:t>
      </w:r>
      <w:r w:rsidRPr="00160B2A">
        <w:rPr>
          <w:b/>
        </w:rPr>
        <w:t>PET</w:t>
      </w:r>
      <w:r>
        <w:rPr>
          <w:b/>
        </w:rPr>
        <w:t>SHOPWEB</w:t>
      </w:r>
      <w:r w:rsidRPr="00160B2A">
        <w:rPr>
          <w:b/>
        </w:rPr>
        <w:t xml:space="preserve"> –</w:t>
      </w:r>
      <w:r w:rsidRPr="005B2909">
        <w:rPr>
          <w:b/>
        </w:rPr>
        <w:t xml:space="preserve"> Machine Tier 1</w:t>
      </w:r>
      <w:r>
        <w:t xml:space="preserve"> to open the Properties.  </w:t>
      </w:r>
    </w:p>
    <w:p w14:paraId="1D5A1F72" w14:textId="77777777" w:rsidR="000827DF" w:rsidRDefault="000827DF" w:rsidP="000827DF">
      <w:pPr>
        <w:pStyle w:val="00-ScreenShot"/>
      </w:pPr>
      <w:r>
        <w:drawing>
          <wp:inline distT="0" distB="0" distL="0" distR="0" wp14:anchorId="0A0288A9" wp14:editId="57BCEFA9">
            <wp:extent cx="4178300" cy="3143259"/>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203327" cy="3162086"/>
                    </a:xfrm>
                    <a:prstGeom prst="rect">
                      <a:avLst/>
                    </a:prstGeom>
                    <a:noFill/>
                    <a:ln>
                      <a:noFill/>
                    </a:ln>
                  </pic:spPr>
                </pic:pic>
              </a:graphicData>
            </a:graphic>
          </wp:inline>
        </w:drawing>
      </w:r>
    </w:p>
    <w:p w14:paraId="25752B96" w14:textId="4C9AA72A" w:rsidR="000827DF" w:rsidRDefault="000827DF" w:rsidP="00D149D9">
      <w:pPr>
        <w:numPr>
          <w:ilvl w:val="0"/>
          <w:numId w:val="45"/>
        </w:numPr>
      </w:pPr>
      <w:r>
        <w:lastRenderedPageBreak/>
        <w:t>Review the</w:t>
      </w:r>
      <w:r>
        <w:rPr>
          <w:b/>
        </w:rPr>
        <w:t xml:space="preserve"> </w:t>
      </w:r>
      <w:r w:rsidRPr="001D29BF">
        <w:t>information on the</w:t>
      </w:r>
      <w:r>
        <w:rPr>
          <w:b/>
        </w:rPr>
        <w:t xml:space="preserve"> General </w:t>
      </w:r>
      <w:r w:rsidRPr="001D29BF">
        <w:t>page</w:t>
      </w:r>
      <w:r>
        <w:t xml:space="preserve">.  Notice that this tier can be scaled out, and currently has a default instance (number of VMs) count of </w:t>
      </w:r>
      <w:proofErr w:type="gramStart"/>
      <w:r>
        <w:t>1</w:t>
      </w:r>
      <w:proofErr w:type="gramEnd"/>
      <w:r>
        <w:t xml:space="preserve">, and a maximum that it can scale to, of 5.  These are configurable by the administrator.  Admins can also define </w:t>
      </w:r>
      <w:r w:rsidR="006C436D">
        <w:t xml:space="preserve">the </w:t>
      </w:r>
      <w:r>
        <w:t xml:space="preserve">order </w:t>
      </w:r>
      <w:r w:rsidR="006C436D">
        <w:t xml:space="preserve">in which </w:t>
      </w:r>
      <w:r>
        <w:t xml:space="preserve">this tier </w:t>
      </w:r>
      <w:proofErr w:type="gramStart"/>
      <w:r>
        <w:t>is deployed</w:t>
      </w:r>
      <w:proofErr w:type="gramEnd"/>
      <w:r>
        <w:t xml:space="preserve"> in </w:t>
      </w:r>
      <w:r w:rsidR="006C436D">
        <w:t xml:space="preserve">relation to </w:t>
      </w:r>
      <w:r>
        <w:t xml:space="preserve">other tiers, and </w:t>
      </w:r>
      <w:r w:rsidR="006C436D">
        <w:t xml:space="preserve">in </w:t>
      </w:r>
      <w:r>
        <w:t xml:space="preserve">which order the tiers are serviced.  Set the </w:t>
      </w:r>
      <w:r>
        <w:rPr>
          <w:b/>
        </w:rPr>
        <w:t xml:space="preserve">preferred deployment order </w:t>
      </w:r>
      <w:r w:rsidRPr="003C518C">
        <w:t>to</w:t>
      </w:r>
      <w:r>
        <w:rPr>
          <w:b/>
        </w:rPr>
        <w:t xml:space="preserve"> </w:t>
      </w:r>
      <w:proofErr w:type="gramStart"/>
      <w:r>
        <w:rPr>
          <w:b/>
        </w:rPr>
        <w:t>2</w:t>
      </w:r>
      <w:proofErr w:type="gramEnd"/>
      <w:r>
        <w:rPr>
          <w:b/>
        </w:rPr>
        <w:t xml:space="preserve">, </w:t>
      </w:r>
      <w:r w:rsidRPr="003C518C">
        <w:t>and the</w:t>
      </w:r>
      <w:r>
        <w:rPr>
          <w:b/>
        </w:rPr>
        <w:t xml:space="preserve"> preferred servicing order </w:t>
      </w:r>
      <w:r w:rsidRPr="003C518C">
        <w:t>to</w:t>
      </w:r>
      <w:r>
        <w:rPr>
          <w:b/>
        </w:rPr>
        <w:t xml:space="preserve"> 2.</w:t>
      </w:r>
    </w:p>
    <w:p w14:paraId="1B15E4CC" w14:textId="77777777" w:rsidR="000827DF" w:rsidRDefault="000827DF" w:rsidP="000827DF">
      <w:pPr>
        <w:pStyle w:val="00-ScreenShot"/>
      </w:pPr>
      <w:r>
        <w:drawing>
          <wp:inline distT="0" distB="0" distL="0" distR="0" wp14:anchorId="5240F069" wp14:editId="2053D9FE">
            <wp:extent cx="2990850" cy="211455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990850" cy="2114550"/>
                    </a:xfrm>
                    <a:prstGeom prst="rect">
                      <a:avLst/>
                    </a:prstGeom>
                    <a:noFill/>
                    <a:ln>
                      <a:noFill/>
                    </a:ln>
                  </pic:spPr>
                </pic:pic>
              </a:graphicData>
            </a:graphic>
          </wp:inline>
        </w:drawing>
      </w:r>
    </w:p>
    <w:p w14:paraId="31F72EA4" w14:textId="77777777" w:rsidR="000827DF" w:rsidRDefault="000827DF" w:rsidP="00D149D9">
      <w:pPr>
        <w:numPr>
          <w:ilvl w:val="0"/>
          <w:numId w:val="45"/>
        </w:numPr>
      </w:pPr>
      <w:r>
        <w:t xml:space="preserve">Still in the </w:t>
      </w:r>
      <w:r w:rsidRPr="00C95EE0">
        <w:rPr>
          <w:b/>
        </w:rPr>
        <w:t>PETSHOPWEB –</w:t>
      </w:r>
      <w:r>
        <w:rPr>
          <w:b/>
        </w:rPr>
        <w:t xml:space="preserve"> </w:t>
      </w:r>
      <w:r w:rsidRPr="00C95EE0">
        <w:rPr>
          <w:b/>
        </w:rPr>
        <w:t xml:space="preserve">Machine Tier </w:t>
      </w:r>
      <w:proofErr w:type="gramStart"/>
      <w:r w:rsidRPr="00C95EE0">
        <w:rPr>
          <w:b/>
        </w:rPr>
        <w:t>1</w:t>
      </w:r>
      <w:proofErr w:type="gramEnd"/>
      <w:r w:rsidRPr="00C95EE0">
        <w:rPr>
          <w:b/>
        </w:rPr>
        <w:t xml:space="preserve"> Properties</w:t>
      </w:r>
      <w:r>
        <w:t xml:space="preserve">, click on </w:t>
      </w:r>
      <w:r>
        <w:rPr>
          <w:b/>
        </w:rPr>
        <w:t>Hardware Configuration.</w:t>
      </w:r>
    </w:p>
    <w:p w14:paraId="72C51CD2" w14:textId="77777777" w:rsidR="000827DF" w:rsidRPr="003C0362" w:rsidRDefault="000827DF" w:rsidP="000827DF">
      <w:pPr>
        <w:pStyle w:val="00-ScreenShot"/>
      </w:pPr>
      <w:r>
        <w:drawing>
          <wp:inline distT="0" distB="0" distL="0" distR="0" wp14:anchorId="4BDEA3B0" wp14:editId="373A7C8B">
            <wp:extent cx="3444240" cy="2575207"/>
            <wp:effectExtent l="0" t="0" r="381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457635" cy="2585222"/>
                    </a:xfrm>
                    <a:prstGeom prst="rect">
                      <a:avLst/>
                    </a:prstGeom>
                  </pic:spPr>
                </pic:pic>
              </a:graphicData>
            </a:graphic>
          </wp:inline>
        </w:drawing>
      </w:r>
    </w:p>
    <w:p w14:paraId="0EEF9CED" w14:textId="77777777" w:rsidR="000827DF" w:rsidRDefault="000827DF" w:rsidP="00D149D9">
      <w:pPr>
        <w:numPr>
          <w:ilvl w:val="0"/>
          <w:numId w:val="45"/>
        </w:numPr>
      </w:pPr>
      <w:r>
        <w:t xml:space="preserve">Scroll down to </w:t>
      </w:r>
      <w:r w:rsidRPr="00C95EE0">
        <w:rPr>
          <w:b/>
        </w:rPr>
        <w:t>Network Adaptor</w:t>
      </w:r>
      <w:r>
        <w:t xml:space="preserve">.  In the </w:t>
      </w:r>
      <w:r w:rsidRPr="00C95EE0">
        <w:rPr>
          <w:b/>
        </w:rPr>
        <w:t>Network Adaptor 1</w:t>
      </w:r>
      <w:r>
        <w:t xml:space="preserve"> details pane, under </w:t>
      </w:r>
      <w:r w:rsidRPr="00C95EE0">
        <w:rPr>
          <w:b/>
        </w:rPr>
        <w:t>Connectivity</w:t>
      </w:r>
      <w:r>
        <w:t xml:space="preserve">, select </w:t>
      </w:r>
      <w:r w:rsidRPr="00C95EE0">
        <w:rPr>
          <w:b/>
        </w:rPr>
        <w:t>Connected to a VM network</w:t>
      </w:r>
      <w:r>
        <w:t xml:space="preserve">, click </w:t>
      </w:r>
      <w:r w:rsidRPr="00C95EE0">
        <w:rPr>
          <w:b/>
        </w:rPr>
        <w:t>Browse</w:t>
      </w:r>
      <w:r>
        <w:t xml:space="preserve"> and select </w:t>
      </w:r>
      <w:r w:rsidRPr="00C95EE0">
        <w:rPr>
          <w:b/>
        </w:rPr>
        <w:t>DEV VM NETWORK</w:t>
      </w:r>
      <w:r>
        <w:t>.</w:t>
      </w:r>
    </w:p>
    <w:p w14:paraId="1963F4A9" w14:textId="77777777" w:rsidR="000827DF" w:rsidRPr="003C0362" w:rsidRDefault="000827DF" w:rsidP="000827DF">
      <w:pPr>
        <w:pStyle w:val="00-ScreenShot"/>
      </w:pPr>
      <w:r w:rsidRPr="003C0362">
        <w:drawing>
          <wp:inline distT="0" distB="0" distL="0" distR="0" wp14:anchorId="59C89FA9" wp14:editId="00A1F4F5">
            <wp:extent cx="2984601" cy="779619"/>
            <wp:effectExtent l="0" t="0" r="6350" b="190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001444" cy="784019"/>
                    </a:xfrm>
                    <a:prstGeom prst="rect">
                      <a:avLst/>
                    </a:prstGeom>
                  </pic:spPr>
                </pic:pic>
              </a:graphicData>
            </a:graphic>
          </wp:inline>
        </w:drawing>
      </w:r>
    </w:p>
    <w:p w14:paraId="2AADB297" w14:textId="77777777" w:rsidR="000827DF" w:rsidRDefault="000827DF" w:rsidP="00D149D9">
      <w:pPr>
        <w:numPr>
          <w:ilvl w:val="0"/>
          <w:numId w:val="45"/>
        </w:numPr>
      </w:pPr>
      <w:r>
        <w:t xml:space="preserve">Under </w:t>
      </w:r>
      <w:r w:rsidRPr="00C95EE0">
        <w:rPr>
          <w:b/>
        </w:rPr>
        <w:t>Port Profile</w:t>
      </w:r>
      <w:r>
        <w:t xml:space="preserve">, for </w:t>
      </w:r>
      <w:r w:rsidRPr="00C95EE0">
        <w:rPr>
          <w:b/>
        </w:rPr>
        <w:t>Classification</w:t>
      </w:r>
      <w:r>
        <w:t xml:space="preserve">, use the drop down list to select </w:t>
      </w:r>
      <w:r w:rsidRPr="00C95EE0">
        <w:rPr>
          <w:b/>
        </w:rPr>
        <w:t>BACKEND PORT</w:t>
      </w:r>
      <w:r>
        <w:t xml:space="preserve">, and then click </w:t>
      </w:r>
      <w:r w:rsidRPr="00DD2E1F">
        <w:rPr>
          <w:b/>
        </w:rPr>
        <w:t>OK</w:t>
      </w:r>
      <w:r>
        <w:t>.</w:t>
      </w:r>
    </w:p>
    <w:p w14:paraId="64A9115C" w14:textId="77777777" w:rsidR="000827DF" w:rsidRPr="003C0362" w:rsidRDefault="000827DF" w:rsidP="000827DF">
      <w:pPr>
        <w:pStyle w:val="00-ScreenShot"/>
      </w:pPr>
      <w:r w:rsidRPr="003C0362">
        <w:drawing>
          <wp:inline distT="0" distB="0" distL="0" distR="0" wp14:anchorId="603F1752" wp14:editId="6F6E8718">
            <wp:extent cx="3043123" cy="788663"/>
            <wp:effectExtent l="0" t="0" r="508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097793" cy="802831"/>
                    </a:xfrm>
                    <a:prstGeom prst="rect">
                      <a:avLst/>
                    </a:prstGeom>
                  </pic:spPr>
                </pic:pic>
              </a:graphicData>
            </a:graphic>
          </wp:inline>
        </w:drawing>
      </w:r>
    </w:p>
    <w:p w14:paraId="450BF3B4" w14:textId="77777777" w:rsidR="000827DF" w:rsidRDefault="000827DF" w:rsidP="00D149D9">
      <w:pPr>
        <w:pStyle w:val="ListParagraph"/>
        <w:numPr>
          <w:ilvl w:val="0"/>
          <w:numId w:val="45"/>
        </w:numPr>
        <w:spacing w:after="200"/>
      </w:pPr>
      <w:r>
        <w:lastRenderedPageBreak/>
        <w:t xml:space="preserve">In the top left of the navigation ribbon, click </w:t>
      </w:r>
      <w:r w:rsidRPr="00DD2E1F">
        <w:rPr>
          <w:b/>
        </w:rPr>
        <w:t>Save and Validate</w:t>
      </w:r>
      <w:r>
        <w:t xml:space="preserve">.  Notice that the warning alert for </w:t>
      </w:r>
      <w:r w:rsidRPr="00DD2E1F">
        <w:rPr>
          <w:b/>
        </w:rPr>
        <w:t>PETSHOPWEB – Machine Tier 1</w:t>
      </w:r>
      <w:r>
        <w:t xml:space="preserve"> disappears.</w:t>
      </w:r>
    </w:p>
    <w:p w14:paraId="76910ED6" w14:textId="77777777" w:rsidR="000827DF" w:rsidRDefault="000827DF" w:rsidP="000827DF">
      <w:pPr>
        <w:pStyle w:val="00-ScreenShot"/>
      </w:pPr>
      <w:r>
        <w:drawing>
          <wp:inline distT="0" distB="0" distL="0" distR="0" wp14:anchorId="7E419502" wp14:editId="34FE6025">
            <wp:extent cx="2070202" cy="722928"/>
            <wp:effectExtent l="0" t="0" r="6350" b="127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079364" cy="726127"/>
                    </a:xfrm>
                    <a:prstGeom prst="rect">
                      <a:avLst/>
                    </a:prstGeom>
                  </pic:spPr>
                </pic:pic>
              </a:graphicData>
            </a:graphic>
          </wp:inline>
        </w:drawing>
      </w:r>
    </w:p>
    <w:p w14:paraId="35F32EC4" w14:textId="77777777" w:rsidR="000827DF" w:rsidRDefault="000827DF" w:rsidP="00D149D9">
      <w:pPr>
        <w:numPr>
          <w:ilvl w:val="0"/>
          <w:numId w:val="45"/>
        </w:numPr>
      </w:pPr>
      <w:r>
        <w:t xml:space="preserve">Click on </w:t>
      </w:r>
      <w:r w:rsidRPr="001D29BF">
        <w:rPr>
          <w:b/>
        </w:rPr>
        <w:t>PET</w:t>
      </w:r>
      <w:r>
        <w:rPr>
          <w:b/>
        </w:rPr>
        <w:t>SQL – Machine Tier 1</w:t>
      </w:r>
      <w:r>
        <w:t xml:space="preserve"> in the main Service Template Designer, and </w:t>
      </w:r>
      <w:r w:rsidRPr="001D29BF">
        <w:rPr>
          <w:b/>
        </w:rPr>
        <w:t>review the alert details</w:t>
      </w:r>
      <w:r>
        <w:t xml:space="preserve"> at the bottom of the window.</w:t>
      </w:r>
    </w:p>
    <w:p w14:paraId="4D55D4F7" w14:textId="77777777" w:rsidR="000827DF" w:rsidRPr="003C0362" w:rsidRDefault="000827DF" w:rsidP="000827DF">
      <w:pPr>
        <w:pStyle w:val="00-ScreenShot"/>
      </w:pPr>
      <w:r w:rsidRPr="003C0362">
        <w:drawing>
          <wp:inline distT="0" distB="0" distL="0" distR="0" wp14:anchorId="1DBB2D02" wp14:editId="111FE202">
            <wp:extent cx="6512442" cy="533400"/>
            <wp:effectExtent l="0" t="0" r="317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518587" cy="533903"/>
                    </a:xfrm>
                    <a:prstGeom prst="rect">
                      <a:avLst/>
                    </a:prstGeom>
                  </pic:spPr>
                </pic:pic>
              </a:graphicData>
            </a:graphic>
          </wp:inline>
        </w:drawing>
      </w:r>
    </w:p>
    <w:p w14:paraId="70D7F7AC" w14:textId="77777777" w:rsidR="000827DF" w:rsidRDefault="000827DF" w:rsidP="00D149D9">
      <w:pPr>
        <w:numPr>
          <w:ilvl w:val="0"/>
          <w:numId w:val="45"/>
        </w:numPr>
      </w:pPr>
      <w:r>
        <w:t xml:space="preserve">Double-click </w:t>
      </w:r>
      <w:r>
        <w:rPr>
          <w:b/>
        </w:rPr>
        <w:t>PETSQL – Machine Tier 1 Properties</w:t>
      </w:r>
      <w:r>
        <w:t xml:space="preserve"> page, uncheck the </w:t>
      </w:r>
      <w:proofErr w:type="gramStart"/>
      <w:r>
        <w:rPr>
          <w:b/>
        </w:rPr>
        <w:t>This</w:t>
      </w:r>
      <w:proofErr w:type="gramEnd"/>
      <w:r>
        <w:rPr>
          <w:b/>
        </w:rPr>
        <w:t xml:space="preserve"> machine tier can be scaled out</w:t>
      </w:r>
      <w:r>
        <w:t xml:space="preserve"> check box.</w:t>
      </w:r>
    </w:p>
    <w:p w14:paraId="28456990" w14:textId="77777777" w:rsidR="000827DF" w:rsidRDefault="000827DF" w:rsidP="000827DF">
      <w:pPr>
        <w:pStyle w:val="00-ScreenShot"/>
      </w:pPr>
      <w:r>
        <w:drawing>
          <wp:inline distT="0" distB="0" distL="0" distR="0" wp14:anchorId="779E15D4" wp14:editId="06B85450">
            <wp:extent cx="3095625" cy="2152650"/>
            <wp:effectExtent l="0" t="0" r="9525"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095625" cy="2152650"/>
                    </a:xfrm>
                    <a:prstGeom prst="rect">
                      <a:avLst/>
                    </a:prstGeom>
                    <a:noFill/>
                    <a:ln>
                      <a:noFill/>
                    </a:ln>
                  </pic:spPr>
                </pic:pic>
              </a:graphicData>
            </a:graphic>
          </wp:inline>
        </w:drawing>
      </w:r>
    </w:p>
    <w:p w14:paraId="09EF7855" w14:textId="77777777" w:rsidR="000827DF" w:rsidRDefault="000827DF" w:rsidP="00D149D9">
      <w:pPr>
        <w:numPr>
          <w:ilvl w:val="0"/>
          <w:numId w:val="45"/>
        </w:numPr>
      </w:pPr>
      <w:r>
        <w:t xml:space="preserve">Still in the </w:t>
      </w:r>
      <w:r w:rsidRPr="00C95EE0">
        <w:rPr>
          <w:b/>
        </w:rPr>
        <w:t>PET</w:t>
      </w:r>
      <w:r>
        <w:rPr>
          <w:b/>
        </w:rPr>
        <w:t>SQL</w:t>
      </w:r>
      <w:r w:rsidRPr="00C95EE0">
        <w:rPr>
          <w:b/>
        </w:rPr>
        <w:t xml:space="preserve"> –</w:t>
      </w:r>
      <w:r>
        <w:rPr>
          <w:b/>
        </w:rPr>
        <w:t xml:space="preserve"> </w:t>
      </w:r>
      <w:r w:rsidRPr="00C95EE0">
        <w:rPr>
          <w:b/>
        </w:rPr>
        <w:t xml:space="preserve">Machine Tier </w:t>
      </w:r>
      <w:proofErr w:type="gramStart"/>
      <w:r w:rsidRPr="00C95EE0">
        <w:rPr>
          <w:b/>
        </w:rPr>
        <w:t>1</w:t>
      </w:r>
      <w:proofErr w:type="gramEnd"/>
      <w:r w:rsidRPr="00C95EE0">
        <w:rPr>
          <w:b/>
        </w:rPr>
        <w:t xml:space="preserve"> Properties</w:t>
      </w:r>
      <w:r>
        <w:t xml:space="preserve">, click on </w:t>
      </w:r>
      <w:r>
        <w:rPr>
          <w:b/>
        </w:rPr>
        <w:t>Hardware Configuration.</w:t>
      </w:r>
    </w:p>
    <w:p w14:paraId="42E7FF23" w14:textId="77777777" w:rsidR="000827DF" w:rsidRPr="003C0362" w:rsidRDefault="000827DF" w:rsidP="000827DF">
      <w:pPr>
        <w:pStyle w:val="00-ScreenShot"/>
      </w:pPr>
      <w:r>
        <w:drawing>
          <wp:inline distT="0" distB="0" distL="0" distR="0" wp14:anchorId="688742EC" wp14:editId="38600A92">
            <wp:extent cx="4267200" cy="3189337"/>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288085" cy="3204947"/>
                    </a:xfrm>
                    <a:prstGeom prst="rect">
                      <a:avLst/>
                    </a:prstGeom>
                  </pic:spPr>
                </pic:pic>
              </a:graphicData>
            </a:graphic>
          </wp:inline>
        </w:drawing>
      </w:r>
    </w:p>
    <w:p w14:paraId="5933CCA3" w14:textId="77777777" w:rsidR="000827DF" w:rsidRDefault="000827DF" w:rsidP="00D149D9">
      <w:pPr>
        <w:numPr>
          <w:ilvl w:val="0"/>
          <w:numId w:val="45"/>
        </w:numPr>
      </w:pPr>
      <w:r>
        <w:lastRenderedPageBreak/>
        <w:t xml:space="preserve">Scroll down to </w:t>
      </w:r>
      <w:r w:rsidRPr="00C95EE0">
        <w:rPr>
          <w:b/>
        </w:rPr>
        <w:t>Network Adaptor</w:t>
      </w:r>
      <w:r>
        <w:t xml:space="preserve">.  In the </w:t>
      </w:r>
      <w:r w:rsidRPr="00C95EE0">
        <w:rPr>
          <w:b/>
        </w:rPr>
        <w:t>Network Adaptor 1</w:t>
      </w:r>
      <w:r>
        <w:t xml:space="preserve"> details pane, under </w:t>
      </w:r>
      <w:r w:rsidRPr="00C95EE0">
        <w:rPr>
          <w:b/>
        </w:rPr>
        <w:t>Connectivity</w:t>
      </w:r>
      <w:r>
        <w:t xml:space="preserve">, select </w:t>
      </w:r>
      <w:r w:rsidRPr="00C95EE0">
        <w:rPr>
          <w:b/>
        </w:rPr>
        <w:t>Connected to a VM network</w:t>
      </w:r>
      <w:r>
        <w:t xml:space="preserve">, click </w:t>
      </w:r>
      <w:r w:rsidRPr="00C95EE0">
        <w:rPr>
          <w:b/>
        </w:rPr>
        <w:t>Browse</w:t>
      </w:r>
      <w:r>
        <w:t xml:space="preserve"> and select </w:t>
      </w:r>
      <w:r w:rsidRPr="00C95EE0">
        <w:rPr>
          <w:b/>
        </w:rPr>
        <w:t>DEV VM NETWORK</w:t>
      </w:r>
      <w:r>
        <w:t>.</w:t>
      </w:r>
    </w:p>
    <w:p w14:paraId="333E6AC6" w14:textId="77777777" w:rsidR="000827DF" w:rsidRPr="003C0362" w:rsidRDefault="000827DF" w:rsidP="000827DF">
      <w:pPr>
        <w:pStyle w:val="00-ScreenShot"/>
      </w:pPr>
      <w:r w:rsidRPr="003C0362">
        <w:drawing>
          <wp:inline distT="0" distB="0" distL="0" distR="0" wp14:anchorId="538C1A3B" wp14:editId="3699C60C">
            <wp:extent cx="3938151" cy="1028700"/>
            <wp:effectExtent l="0" t="0" r="571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965555" cy="1035858"/>
                    </a:xfrm>
                    <a:prstGeom prst="rect">
                      <a:avLst/>
                    </a:prstGeom>
                  </pic:spPr>
                </pic:pic>
              </a:graphicData>
            </a:graphic>
          </wp:inline>
        </w:drawing>
      </w:r>
    </w:p>
    <w:p w14:paraId="7C92F46F" w14:textId="77777777" w:rsidR="000827DF" w:rsidRDefault="000827DF" w:rsidP="00D149D9">
      <w:pPr>
        <w:numPr>
          <w:ilvl w:val="0"/>
          <w:numId w:val="45"/>
        </w:numPr>
      </w:pPr>
      <w:r>
        <w:t xml:space="preserve">Under </w:t>
      </w:r>
      <w:r w:rsidRPr="00C95EE0">
        <w:rPr>
          <w:b/>
        </w:rPr>
        <w:t>Port Profile</w:t>
      </w:r>
      <w:r>
        <w:t xml:space="preserve">, for </w:t>
      </w:r>
      <w:r w:rsidRPr="00C95EE0">
        <w:rPr>
          <w:b/>
        </w:rPr>
        <w:t>Classification</w:t>
      </w:r>
      <w:r>
        <w:t xml:space="preserve">, use the drop down list to select </w:t>
      </w:r>
      <w:r w:rsidRPr="00C95EE0">
        <w:rPr>
          <w:b/>
        </w:rPr>
        <w:t>BACKEND PORT</w:t>
      </w:r>
      <w:r>
        <w:t xml:space="preserve">, and then click </w:t>
      </w:r>
      <w:r w:rsidRPr="00DD2E1F">
        <w:rPr>
          <w:b/>
        </w:rPr>
        <w:t>OK</w:t>
      </w:r>
      <w:r>
        <w:t>.</w:t>
      </w:r>
    </w:p>
    <w:p w14:paraId="2CB8439B" w14:textId="77777777" w:rsidR="000827DF" w:rsidRPr="003C0362" w:rsidRDefault="000827DF" w:rsidP="000827DF">
      <w:pPr>
        <w:pStyle w:val="00-ScreenShot"/>
      </w:pPr>
      <w:r w:rsidRPr="003C0362">
        <w:drawing>
          <wp:inline distT="0" distB="0" distL="0" distR="0" wp14:anchorId="1BBB4036" wp14:editId="591626DD">
            <wp:extent cx="3773311" cy="97790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3848399" cy="997360"/>
                    </a:xfrm>
                    <a:prstGeom prst="rect">
                      <a:avLst/>
                    </a:prstGeom>
                  </pic:spPr>
                </pic:pic>
              </a:graphicData>
            </a:graphic>
          </wp:inline>
        </w:drawing>
      </w:r>
    </w:p>
    <w:p w14:paraId="34065FC2" w14:textId="77777777" w:rsidR="000827DF" w:rsidRDefault="000827DF" w:rsidP="00D149D9">
      <w:pPr>
        <w:pStyle w:val="ListParagraph"/>
        <w:numPr>
          <w:ilvl w:val="0"/>
          <w:numId w:val="45"/>
        </w:numPr>
        <w:spacing w:after="200"/>
      </w:pPr>
      <w:r>
        <w:t xml:space="preserve">In the top left of the navigation ribbon, click </w:t>
      </w:r>
      <w:r w:rsidRPr="00DD2E1F">
        <w:rPr>
          <w:b/>
        </w:rPr>
        <w:t>Save and Validate</w:t>
      </w:r>
      <w:r>
        <w:t xml:space="preserve">.  Notice that the warning alert for </w:t>
      </w:r>
      <w:r>
        <w:rPr>
          <w:b/>
        </w:rPr>
        <w:t>PETSQL</w:t>
      </w:r>
      <w:r w:rsidRPr="00DD2E1F">
        <w:rPr>
          <w:b/>
        </w:rPr>
        <w:t xml:space="preserve"> – Machine Tier 1</w:t>
      </w:r>
      <w:r>
        <w:t xml:space="preserve"> disappears, and then close the </w:t>
      </w:r>
      <w:r>
        <w:rPr>
          <w:b/>
        </w:rPr>
        <w:t>Service Template Designer.</w:t>
      </w:r>
    </w:p>
    <w:p w14:paraId="73947622" w14:textId="77777777" w:rsidR="000827DF" w:rsidRDefault="000827DF" w:rsidP="000827DF">
      <w:pPr>
        <w:pStyle w:val="00-ScreenShot"/>
      </w:pPr>
      <w:r>
        <w:drawing>
          <wp:inline distT="0" distB="0" distL="0" distR="0" wp14:anchorId="4EF96761" wp14:editId="23A2C259">
            <wp:extent cx="2273300" cy="793851"/>
            <wp:effectExtent l="0" t="0" r="0" b="635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290977" cy="800024"/>
                    </a:xfrm>
                    <a:prstGeom prst="rect">
                      <a:avLst/>
                    </a:prstGeom>
                  </pic:spPr>
                </pic:pic>
              </a:graphicData>
            </a:graphic>
          </wp:inline>
        </w:drawing>
      </w:r>
    </w:p>
    <w:p w14:paraId="2184DC55" w14:textId="77777777" w:rsidR="000827DF" w:rsidRDefault="000827DF" w:rsidP="00D149D9">
      <w:pPr>
        <w:numPr>
          <w:ilvl w:val="0"/>
          <w:numId w:val="45"/>
        </w:numPr>
      </w:pPr>
      <w:r>
        <w:t xml:space="preserve">Back in the </w:t>
      </w:r>
      <w:r>
        <w:rPr>
          <w:b/>
        </w:rPr>
        <w:t xml:space="preserve">Templates Detail </w:t>
      </w:r>
      <w:r w:rsidRPr="00457DB8">
        <w:t>pane</w:t>
      </w:r>
      <w:r>
        <w:t xml:space="preserve">, select </w:t>
      </w:r>
      <w:proofErr w:type="spellStart"/>
      <w:r>
        <w:rPr>
          <w:b/>
        </w:rPr>
        <w:t>PetShop</w:t>
      </w:r>
      <w:proofErr w:type="spellEnd"/>
      <w:r>
        <w:rPr>
          <w:b/>
        </w:rPr>
        <w:t xml:space="preserve"> </w:t>
      </w:r>
      <w:r>
        <w:t xml:space="preserve">and on the ribbon navigation, click </w:t>
      </w:r>
      <w:r>
        <w:rPr>
          <w:b/>
        </w:rPr>
        <w:t>Publish.</w:t>
      </w:r>
    </w:p>
    <w:p w14:paraId="0105649A" w14:textId="77777777" w:rsidR="000827DF" w:rsidRDefault="000827DF" w:rsidP="000827DF">
      <w:pPr>
        <w:pStyle w:val="00-ScreenShot"/>
      </w:pPr>
      <w:r>
        <w:drawing>
          <wp:inline distT="0" distB="0" distL="0" distR="0" wp14:anchorId="7F107843" wp14:editId="03E8A59A">
            <wp:extent cx="2922270" cy="2729481"/>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943979" cy="2749758"/>
                    </a:xfrm>
                    <a:prstGeom prst="rect">
                      <a:avLst/>
                    </a:prstGeom>
                  </pic:spPr>
                </pic:pic>
              </a:graphicData>
            </a:graphic>
          </wp:inline>
        </w:drawing>
      </w:r>
    </w:p>
    <w:p w14:paraId="46F11281" w14:textId="77777777" w:rsidR="000827DF" w:rsidRDefault="000827DF" w:rsidP="000827DF">
      <w:pPr>
        <w:rPr>
          <w:rFonts w:asciiTheme="majorHAnsi" w:eastAsiaTheme="majorEastAsia" w:hAnsiTheme="majorHAnsi" w:cstheme="majorBidi"/>
          <w:color w:val="17365D" w:themeColor="text2" w:themeShade="BF"/>
          <w:spacing w:val="5"/>
          <w:kern w:val="28"/>
          <w:sz w:val="48"/>
          <w:szCs w:val="48"/>
        </w:rPr>
      </w:pPr>
      <w:r>
        <w:rPr>
          <w:sz w:val="48"/>
          <w:szCs w:val="48"/>
        </w:rPr>
        <w:br w:type="page"/>
      </w:r>
    </w:p>
    <w:bookmarkStart w:id="93" w:name="_Toc366171525" w:displacedByCustomXml="next"/>
    <w:bookmarkStart w:id="94" w:name="_Toc364671547" w:displacedByCustomXml="next"/>
    <w:sdt>
      <w:sdtPr>
        <w:rPr>
          <w:sz w:val="48"/>
          <w:szCs w:val="48"/>
        </w:rPr>
        <w:alias w:val="Topic"/>
        <w:tag w:val="9b28405c-4706-4849-b895-81eddc365c6a"/>
        <w:id w:val="468329313"/>
        <w:placeholder>
          <w:docPart w:val="5C1B2F9EF0214722AC65DDFB57F38464"/>
        </w:placeholder>
        <w:text/>
      </w:sdtPr>
      <w:sdtEndPr/>
      <w:sdtContent>
        <w:p w14:paraId="295FBF4D" w14:textId="316CF752" w:rsidR="000827DF" w:rsidRDefault="008319AB" w:rsidP="000827DF">
          <w:pPr>
            <w:pStyle w:val="ppTopic"/>
          </w:pPr>
          <w:r>
            <w:rPr>
              <w:sz w:val="48"/>
              <w:szCs w:val="48"/>
            </w:rPr>
            <w:t>Exercise 12.2: Deploy</w:t>
          </w:r>
          <w:r w:rsidR="00DE07A4">
            <w:rPr>
              <w:sz w:val="48"/>
              <w:szCs w:val="48"/>
            </w:rPr>
            <w:t xml:space="preserve"> a Service Template</w:t>
          </w:r>
        </w:p>
      </w:sdtContent>
    </w:sdt>
    <w:bookmarkEnd w:id="93" w:displacedByCustomXml="prev"/>
    <w:bookmarkEnd w:id="94" w:displacedByCustomXml="prev"/>
    <w:p w14:paraId="3991A8CB" w14:textId="640BD065" w:rsidR="000827DF" w:rsidRDefault="000827DF" w:rsidP="000827DF">
      <w:pPr>
        <w:pStyle w:val="ppBodyText"/>
        <w:numPr>
          <w:ilvl w:val="0"/>
          <w:numId w:val="0"/>
        </w:numPr>
        <w:rPr>
          <w:b/>
        </w:rPr>
      </w:pPr>
      <w:r w:rsidRPr="00FE1992">
        <w:rPr>
          <w:b/>
        </w:rPr>
        <w:t xml:space="preserve">In this </w:t>
      </w:r>
      <w:r w:rsidR="009059DC" w:rsidRPr="00FE1992">
        <w:rPr>
          <w:b/>
        </w:rPr>
        <w:t>exercise,</w:t>
      </w:r>
      <w:r w:rsidRPr="00FE1992">
        <w:rPr>
          <w:b/>
        </w:rPr>
        <w:t xml:space="preserve"> </w:t>
      </w:r>
      <w:r w:rsidR="002B6CA6">
        <w:rPr>
          <w:b/>
        </w:rPr>
        <w:t>a service will be</w:t>
      </w:r>
      <w:r w:rsidRPr="00FE1992">
        <w:rPr>
          <w:b/>
        </w:rPr>
        <w:t xml:space="preserve"> deploying</w:t>
      </w:r>
      <w:r w:rsidR="002B6CA6">
        <w:rPr>
          <w:b/>
        </w:rPr>
        <w:t xml:space="preserve"> from</w:t>
      </w:r>
      <w:r w:rsidRPr="00FE1992">
        <w:rPr>
          <w:b/>
        </w:rPr>
        <w:t xml:space="preserve"> a Service Template.  Note that </w:t>
      </w:r>
      <w:r w:rsidRPr="00FE1992">
        <w:rPr>
          <w:rFonts w:ascii="Calibri" w:eastAsia="Calibri" w:hAnsi="Calibri" w:cs="Times New Roman"/>
          <w:b/>
        </w:rPr>
        <w:t xml:space="preserve">the deployment will fail, and this is expected in this virtualized lab environment.  </w:t>
      </w:r>
      <w:r w:rsidRPr="00FE1992">
        <w:rPr>
          <w:rFonts w:ascii="Calibri" w:eastAsia="Calibri" w:hAnsi="Calibri" w:cs="Times New Roman"/>
          <w:b/>
          <w:sz w:val="21"/>
          <w:szCs w:val="21"/>
        </w:rPr>
        <w:t xml:space="preserve">This lab </w:t>
      </w:r>
      <w:proofErr w:type="gramStart"/>
      <w:r w:rsidRPr="00FE1992">
        <w:rPr>
          <w:rFonts w:ascii="Calibri" w:eastAsia="Calibri" w:hAnsi="Calibri" w:cs="Times New Roman"/>
          <w:b/>
          <w:sz w:val="21"/>
          <w:szCs w:val="21"/>
        </w:rPr>
        <w:t>is b</w:t>
      </w:r>
      <w:r>
        <w:rPr>
          <w:rFonts w:ascii="Calibri" w:eastAsia="Calibri" w:hAnsi="Calibri" w:cs="Times New Roman"/>
          <w:b/>
          <w:sz w:val="21"/>
          <w:szCs w:val="21"/>
        </w:rPr>
        <w:t>uilt</w:t>
      </w:r>
      <w:proofErr w:type="gramEnd"/>
      <w:r>
        <w:rPr>
          <w:rFonts w:ascii="Calibri" w:eastAsia="Calibri" w:hAnsi="Calibri" w:cs="Times New Roman"/>
          <w:b/>
          <w:sz w:val="21"/>
          <w:szCs w:val="21"/>
        </w:rPr>
        <w:t xml:space="preserve"> using virtual machines and it</w:t>
      </w:r>
      <w:r w:rsidRPr="00FE1992">
        <w:rPr>
          <w:rFonts w:ascii="Calibri" w:eastAsia="Calibri" w:hAnsi="Calibri" w:cs="Times New Roman"/>
          <w:b/>
          <w:sz w:val="21"/>
          <w:szCs w:val="21"/>
        </w:rPr>
        <w:t xml:space="preserve"> is not possible to run VMs within Hyper-V VMs (“nested virtualization”).  A user can create and configure VMs, but they cannot start them.</w:t>
      </w:r>
    </w:p>
    <w:p w14:paraId="2405523C" w14:textId="046212CB" w:rsidR="000827DF" w:rsidRPr="001E07BB" w:rsidRDefault="00EA038B" w:rsidP="000827DF">
      <w:pPr>
        <w:pStyle w:val="ppBodyText"/>
        <w:numPr>
          <w:ilvl w:val="0"/>
          <w:numId w:val="0"/>
        </w:numPr>
        <w:rPr>
          <w:b/>
        </w:rPr>
      </w:pPr>
      <w:r>
        <w:rPr>
          <w:b/>
        </w:rPr>
        <w:t>Estimated time to complete</w:t>
      </w:r>
      <w:r w:rsidR="000827DF">
        <w:rPr>
          <w:b/>
        </w:rPr>
        <w:t>: 5 minutes</w:t>
      </w:r>
    </w:p>
    <w:p w14:paraId="7B307D24" w14:textId="77777777" w:rsidR="000827DF" w:rsidRDefault="000827DF" w:rsidP="000827DF">
      <w:pPr>
        <w:rPr>
          <w:b/>
          <w:i/>
        </w:rPr>
      </w:pPr>
      <w:r>
        <w:rPr>
          <w:noProof/>
        </w:rPr>
        <w:drawing>
          <wp:inline distT="0" distB="0" distL="0" distR="0" wp14:anchorId="54B5E6E5" wp14:editId="6167BD73">
            <wp:extent cx="612140" cy="771525"/>
            <wp:effectExtent l="0" t="0" r="0" b="0"/>
            <wp:docPr id="744" name="Picture 744"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7C25E03F" w14:textId="77777777" w:rsidR="00FA534D" w:rsidRDefault="00FA534D" w:rsidP="00D149D9">
      <w:pPr>
        <w:pStyle w:val="ListParagraph"/>
        <w:numPr>
          <w:ilvl w:val="0"/>
          <w:numId w:val="46"/>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5418DD60" w14:textId="77777777" w:rsidR="00FA534D" w:rsidRDefault="00FA534D" w:rsidP="00FA534D">
      <w:pPr>
        <w:pStyle w:val="00-ScreenShot"/>
      </w:pPr>
      <w:r>
        <w:drawing>
          <wp:inline distT="0" distB="0" distL="0" distR="0" wp14:anchorId="58F19BE4" wp14:editId="47F668DF">
            <wp:extent cx="638175" cy="1190625"/>
            <wp:effectExtent l="0" t="0" r="9525" b="9525"/>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28A8156B" w14:textId="7B4E4BEA" w:rsidR="000827DF" w:rsidRDefault="000827DF" w:rsidP="00D149D9">
      <w:pPr>
        <w:pStyle w:val="ListParagraph"/>
        <w:numPr>
          <w:ilvl w:val="0"/>
          <w:numId w:val="46"/>
        </w:numPr>
      </w:pPr>
      <w:r>
        <w:t xml:space="preserve">Select the </w:t>
      </w:r>
      <w:r w:rsidRPr="00FA534D">
        <w:rPr>
          <w:b/>
        </w:rPr>
        <w:t>Library</w:t>
      </w:r>
      <w:r>
        <w:t xml:space="preserve"> workspace</w:t>
      </w:r>
      <w:r w:rsidRPr="004F7A29">
        <w:t>.</w:t>
      </w:r>
    </w:p>
    <w:p w14:paraId="534A6118" w14:textId="77777777" w:rsidR="000827DF" w:rsidRDefault="000827DF" w:rsidP="000827DF">
      <w:pPr>
        <w:pStyle w:val="00-ScreenShot"/>
      </w:pPr>
      <w:r>
        <w:drawing>
          <wp:inline distT="0" distB="0" distL="0" distR="0" wp14:anchorId="3145A3E5" wp14:editId="57AD5B70">
            <wp:extent cx="1343345" cy="1294790"/>
            <wp:effectExtent l="0" t="0" r="9525" b="63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extLst>
                        <a:ext uri="{28A0092B-C50C-407E-A947-70E740481C1C}">
                          <a14:useLocalDpi xmlns:a14="http://schemas.microsoft.com/office/drawing/2010/main" val="0"/>
                        </a:ext>
                      </a:extLst>
                    </a:blip>
                    <a:stretch>
                      <a:fillRect/>
                    </a:stretch>
                  </pic:blipFill>
                  <pic:spPr>
                    <a:xfrm>
                      <a:off x="0" y="0"/>
                      <a:ext cx="1345671" cy="1297031"/>
                    </a:xfrm>
                    <a:prstGeom prst="rect">
                      <a:avLst/>
                    </a:prstGeom>
                  </pic:spPr>
                </pic:pic>
              </a:graphicData>
            </a:graphic>
          </wp:inline>
        </w:drawing>
      </w:r>
    </w:p>
    <w:p w14:paraId="677BAA89" w14:textId="377C9B46" w:rsidR="000827DF" w:rsidRDefault="000827DF" w:rsidP="00D149D9">
      <w:pPr>
        <w:pStyle w:val="ListParagraph"/>
        <w:numPr>
          <w:ilvl w:val="0"/>
          <w:numId w:val="46"/>
        </w:numPr>
      </w:pPr>
      <w:r>
        <w:t xml:space="preserve">In the </w:t>
      </w:r>
      <w:r w:rsidRPr="00FA534D">
        <w:rPr>
          <w:b/>
        </w:rPr>
        <w:t>Library</w:t>
      </w:r>
      <w:r>
        <w:t xml:space="preserve"> workspace, select </w:t>
      </w:r>
      <w:r w:rsidRPr="00FA534D">
        <w:rPr>
          <w:b/>
        </w:rPr>
        <w:t>Templates</w:t>
      </w:r>
      <w:r>
        <w:t xml:space="preserve">.  Click on </w:t>
      </w:r>
      <w:proofErr w:type="spellStart"/>
      <w:r w:rsidRPr="00FA534D">
        <w:rPr>
          <w:b/>
        </w:rPr>
        <w:t>PetShop</w:t>
      </w:r>
      <w:proofErr w:type="spellEnd"/>
      <w:r>
        <w:t xml:space="preserve"> from the main </w:t>
      </w:r>
      <w:r w:rsidRPr="00FA534D">
        <w:rPr>
          <w:b/>
        </w:rPr>
        <w:t>Templates Details</w:t>
      </w:r>
      <w:r>
        <w:t xml:space="preserve"> pane, and then click on </w:t>
      </w:r>
      <w:r w:rsidRPr="00FA534D">
        <w:rPr>
          <w:b/>
        </w:rPr>
        <w:t>Configure Deployment</w:t>
      </w:r>
      <w:r>
        <w:t xml:space="preserve"> from the navigation ribbon.</w:t>
      </w:r>
    </w:p>
    <w:p w14:paraId="0E4A3B4A" w14:textId="77777777" w:rsidR="000827DF" w:rsidRPr="003C0362" w:rsidRDefault="000827DF" w:rsidP="000827DF">
      <w:pPr>
        <w:pStyle w:val="00-ScreenShot"/>
      </w:pPr>
      <w:r w:rsidRPr="003C0362">
        <w:drawing>
          <wp:inline distT="0" distB="0" distL="0" distR="0" wp14:anchorId="3099A9F6" wp14:editId="227E80BD">
            <wp:extent cx="2400300" cy="2208609"/>
            <wp:effectExtent l="0" t="0" r="0" b="127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408697" cy="2216335"/>
                    </a:xfrm>
                    <a:prstGeom prst="rect">
                      <a:avLst/>
                    </a:prstGeom>
                  </pic:spPr>
                </pic:pic>
              </a:graphicData>
            </a:graphic>
          </wp:inline>
        </w:drawing>
      </w:r>
    </w:p>
    <w:p w14:paraId="50D1407A" w14:textId="77777777" w:rsidR="000827DF" w:rsidRDefault="000827DF" w:rsidP="00D149D9">
      <w:pPr>
        <w:pStyle w:val="ListParagraph"/>
        <w:numPr>
          <w:ilvl w:val="0"/>
          <w:numId w:val="46"/>
        </w:numPr>
        <w:spacing w:after="200"/>
      </w:pPr>
      <w:r>
        <w:lastRenderedPageBreak/>
        <w:t xml:space="preserve">Type </w:t>
      </w:r>
      <w:proofErr w:type="spellStart"/>
      <w:r>
        <w:rPr>
          <w:b/>
        </w:rPr>
        <w:t>PetShop</w:t>
      </w:r>
      <w:proofErr w:type="spellEnd"/>
      <w:r>
        <w:rPr>
          <w:b/>
        </w:rPr>
        <w:t xml:space="preserve"> 1.0</w:t>
      </w:r>
      <w:r>
        <w:t xml:space="preserve"> in the </w:t>
      </w:r>
      <w:r w:rsidRPr="00A9212F">
        <w:rPr>
          <w:b/>
        </w:rPr>
        <w:t>Name</w:t>
      </w:r>
      <w:r>
        <w:t xml:space="preserve"> field, select </w:t>
      </w:r>
      <w:r>
        <w:rPr>
          <w:b/>
        </w:rPr>
        <w:t xml:space="preserve">PRODUCTION </w:t>
      </w:r>
      <w:r>
        <w:t xml:space="preserve">from the </w:t>
      </w:r>
      <w:r>
        <w:rPr>
          <w:b/>
        </w:rPr>
        <w:t>Destination</w:t>
      </w:r>
      <w:r>
        <w:t xml:space="preserve"> drop-down menu and click </w:t>
      </w:r>
      <w:r>
        <w:rPr>
          <w:b/>
        </w:rPr>
        <w:t>OK</w:t>
      </w:r>
      <w:r>
        <w:t>.</w:t>
      </w:r>
    </w:p>
    <w:p w14:paraId="06A363D0" w14:textId="77777777" w:rsidR="000827DF" w:rsidRDefault="000827DF" w:rsidP="000827DF">
      <w:pPr>
        <w:pStyle w:val="00-ScreenShot"/>
      </w:pPr>
      <w:r>
        <w:drawing>
          <wp:inline distT="0" distB="0" distL="0" distR="0" wp14:anchorId="0B82D3EB" wp14:editId="4F074ADB">
            <wp:extent cx="2781300" cy="1700031"/>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2805844" cy="1715033"/>
                    </a:xfrm>
                    <a:prstGeom prst="rect">
                      <a:avLst/>
                    </a:prstGeom>
                  </pic:spPr>
                </pic:pic>
              </a:graphicData>
            </a:graphic>
          </wp:inline>
        </w:drawing>
      </w:r>
    </w:p>
    <w:p w14:paraId="4538CDB9" w14:textId="77777777" w:rsidR="000827DF" w:rsidRDefault="000827DF" w:rsidP="00D149D9">
      <w:pPr>
        <w:numPr>
          <w:ilvl w:val="0"/>
          <w:numId w:val="46"/>
        </w:numPr>
      </w:pPr>
      <w:r>
        <w:t xml:space="preserve">The </w:t>
      </w:r>
      <w:r w:rsidRPr="00A03CED">
        <w:rPr>
          <w:b/>
        </w:rPr>
        <w:t>Deploy Service –</w:t>
      </w:r>
      <w:proofErr w:type="spellStart"/>
      <w:r w:rsidRPr="00A03CED">
        <w:rPr>
          <w:b/>
        </w:rPr>
        <w:t>PetShop</w:t>
      </w:r>
      <w:proofErr w:type="spellEnd"/>
      <w:r w:rsidRPr="00A03CED">
        <w:rPr>
          <w:b/>
        </w:rPr>
        <w:t xml:space="preserve"> 1.0</w:t>
      </w:r>
      <w:r>
        <w:t xml:space="preserve"> window will open.  </w:t>
      </w:r>
      <w:r w:rsidRPr="00175CA9">
        <w:rPr>
          <w:b/>
        </w:rPr>
        <w:t>Maximize</w:t>
      </w:r>
      <w:r>
        <w:t xml:space="preserve"> this window, then click </w:t>
      </w:r>
      <w:r w:rsidRPr="00A03CED">
        <w:rPr>
          <w:b/>
        </w:rPr>
        <w:t>Refresh</w:t>
      </w:r>
      <w:r>
        <w:t xml:space="preserve"> </w:t>
      </w:r>
      <w:r w:rsidRPr="00A03CED">
        <w:rPr>
          <w:b/>
        </w:rPr>
        <w:t>Preview</w:t>
      </w:r>
      <w:r>
        <w:t xml:space="preserve"> in the top left of the navigation ribbon.</w:t>
      </w:r>
    </w:p>
    <w:p w14:paraId="2F38FDA9" w14:textId="77777777" w:rsidR="000827DF" w:rsidRDefault="000827DF" w:rsidP="000827DF">
      <w:pPr>
        <w:pStyle w:val="00-ScreenShot"/>
      </w:pPr>
      <w:r>
        <w:drawing>
          <wp:inline distT="0" distB="0" distL="0" distR="0" wp14:anchorId="232696A5" wp14:editId="74E04EC7">
            <wp:extent cx="5143500" cy="3006789"/>
            <wp:effectExtent l="0" t="0" r="0" b="317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3"/>
                    <a:srcRect l="214"/>
                    <a:stretch/>
                  </pic:blipFill>
                  <pic:spPr bwMode="auto">
                    <a:xfrm>
                      <a:off x="0" y="0"/>
                      <a:ext cx="5159438" cy="3016106"/>
                    </a:xfrm>
                    <a:prstGeom prst="rect">
                      <a:avLst/>
                    </a:prstGeom>
                    <a:ln>
                      <a:noFill/>
                    </a:ln>
                    <a:extLst>
                      <a:ext uri="{53640926-AAD7-44D8-BBD7-CCE9431645EC}">
                        <a14:shadowObscured xmlns:a14="http://schemas.microsoft.com/office/drawing/2010/main"/>
                      </a:ext>
                    </a:extLst>
                  </pic:spPr>
                </pic:pic>
              </a:graphicData>
            </a:graphic>
          </wp:inline>
        </w:drawing>
      </w:r>
    </w:p>
    <w:p w14:paraId="386812DD" w14:textId="25A31FD8" w:rsidR="000827DF" w:rsidRDefault="000827DF" w:rsidP="00D149D9">
      <w:pPr>
        <w:numPr>
          <w:ilvl w:val="0"/>
          <w:numId w:val="46"/>
        </w:numPr>
      </w:pPr>
      <w:r>
        <w:t xml:space="preserve">The </w:t>
      </w:r>
      <w:r>
        <w:rPr>
          <w:b/>
        </w:rPr>
        <w:t xml:space="preserve">Placing Service </w:t>
      </w:r>
      <w:r>
        <w:t xml:space="preserve">dialog box will appear.  Once complete, </w:t>
      </w:r>
      <w:r w:rsidR="002B6CA6">
        <w:t>the</w:t>
      </w:r>
      <w:r>
        <w:t xml:space="preserve"> service should have suitable host(s) defined.</w:t>
      </w:r>
    </w:p>
    <w:p w14:paraId="0BA8734B" w14:textId="77777777" w:rsidR="000827DF" w:rsidRPr="003C0362" w:rsidRDefault="000827DF" w:rsidP="000827DF">
      <w:pPr>
        <w:pStyle w:val="00-ScreenShot"/>
      </w:pPr>
      <w:r w:rsidRPr="003C0362">
        <w:drawing>
          <wp:inline distT="0" distB="0" distL="0" distR="0" wp14:anchorId="0B063ED5" wp14:editId="09A52D40">
            <wp:extent cx="3079700" cy="2544100"/>
            <wp:effectExtent l="0" t="0" r="6985" b="889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093710" cy="2555673"/>
                    </a:xfrm>
                    <a:prstGeom prst="rect">
                      <a:avLst/>
                    </a:prstGeom>
                  </pic:spPr>
                </pic:pic>
              </a:graphicData>
            </a:graphic>
          </wp:inline>
        </w:drawing>
      </w:r>
    </w:p>
    <w:p w14:paraId="585BB0E7" w14:textId="77777777" w:rsidR="000827DF" w:rsidRPr="00C60FA2" w:rsidRDefault="000827DF" w:rsidP="00D149D9">
      <w:pPr>
        <w:numPr>
          <w:ilvl w:val="0"/>
          <w:numId w:val="46"/>
        </w:numPr>
      </w:pPr>
      <w:r>
        <w:lastRenderedPageBreak/>
        <w:t xml:space="preserve">Click </w:t>
      </w:r>
      <w:r w:rsidRPr="00A03CED">
        <w:rPr>
          <w:b/>
        </w:rPr>
        <w:t>Deploy Service</w:t>
      </w:r>
      <w:r>
        <w:t xml:space="preserve"> on the ribbon menu.  In the </w:t>
      </w:r>
      <w:r w:rsidRPr="00A03CED">
        <w:rPr>
          <w:b/>
        </w:rPr>
        <w:t>Deploy service</w:t>
      </w:r>
      <w:r>
        <w:t xml:space="preserve"> dialog, click </w:t>
      </w:r>
      <w:r>
        <w:rPr>
          <w:b/>
        </w:rPr>
        <w:t>Deploy</w:t>
      </w:r>
      <w:r>
        <w:t>.</w:t>
      </w:r>
    </w:p>
    <w:p w14:paraId="509E71A6" w14:textId="77777777" w:rsidR="000827DF" w:rsidRPr="00C60FA2" w:rsidRDefault="000827DF" w:rsidP="00D149D9">
      <w:pPr>
        <w:numPr>
          <w:ilvl w:val="1"/>
          <w:numId w:val="46"/>
        </w:numPr>
        <w:rPr>
          <w:rFonts w:ascii="Calibri" w:eastAsia="Calibri" w:hAnsi="Calibri" w:cs="Times New Roman"/>
        </w:rPr>
      </w:pPr>
      <w:r>
        <w:rPr>
          <w:rFonts w:ascii="Calibri" w:eastAsia="Calibri" w:hAnsi="Calibri" w:cs="Times New Roman"/>
        </w:rPr>
        <w:t xml:space="preserve">Note: The deployment will fail, and this is expected in this virtualized lab environment.  </w:t>
      </w:r>
      <w:r>
        <w:rPr>
          <w:rFonts w:ascii="Calibri" w:eastAsia="Calibri" w:hAnsi="Calibri" w:cs="Times New Roman"/>
          <w:sz w:val="21"/>
          <w:szCs w:val="21"/>
        </w:rPr>
        <w:t xml:space="preserve">This lab </w:t>
      </w:r>
      <w:proofErr w:type="gramStart"/>
      <w:r>
        <w:rPr>
          <w:rFonts w:ascii="Calibri" w:eastAsia="Calibri" w:hAnsi="Calibri" w:cs="Times New Roman"/>
          <w:sz w:val="21"/>
          <w:szCs w:val="21"/>
        </w:rPr>
        <w:t>is built</w:t>
      </w:r>
      <w:proofErr w:type="gramEnd"/>
      <w:r>
        <w:rPr>
          <w:rFonts w:ascii="Calibri" w:eastAsia="Calibri" w:hAnsi="Calibri" w:cs="Times New Roman"/>
          <w:sz w:val="21"/>
          <w:szCs w:val="21"/>
        </w:rPr>
        <w:t xml:space="preserve"> using virtual machines.  It is not possible to run VMs within Hyper-V VMs (“nested virtualization”).  A user can create and configure VMs, but cannot start the VM.</w:t>
      </w:r>
    </w:p>
    <w:p w14:paraId="697ABE13" w14:textId="77777777" w:rsidR="000827DF" w:rsidRPr="003C0362" w:rsidRDefault="000827DF" w:rsidP="000827DF">
      <w:pPr>
        <w:pStyle w:val="00-ScreenShot"/>
      </w:pPr>
      <w:r w:rsidRPr="003C0362">
        <w:drawing>
          <wp:inline distT="0" distB="0" distL="0" distR="0" wp14:anchorId="20C5A8C0" wp14:editId="443C68A5">
            <wp:extent cx="3087076" cy="152400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113203" cy="1536898"/>
                    </a:xfrm>
                    <a:prstGeom prst="rect">
                      <a:avLst/>
                    </a:prstGeom>
                  </pic:spPr>
                </pic:pic>
              </a:graphicData>
            </a:graphic>
          </wp:inline>
        </w:drawing>
      </w:r>
    </w:p>
    <w:p w14:paraId="7A942D27" w14:textId="22C85D4B" w:rsidR="000827DF" w:rsidRDefault="00E631BD" w:rsidP="00265207">
      <w:pPr>
        <w:pStyle w:val="ListParagraph"/>
        <w:numPr>
          <w:ilvl w:val="0"/>
          <w:numId w:val="46"/>
        </w:numPr>
      </w:pPr>
      <w:r>
        <w:t xml:space="preserve">The </w:t>
      </w:r>
      <w:r w:rsidRPr="00E631BD">
        <w:rPr>
          <w:b/>
        </w:rPr>
        <w:t>jobs</w:t>
      </w:r>
      <w:r>
        <w:t xml:space="preserve"> window may appear.  Review the executing job then close the </w:t>
      </w:r>
      <w:r w:rsidRPr="00E631BD">
        <w:rPr>
          <w:b/>
        </w:rPr>
        <w:t>Jobs</w:t>
      </w:r>
      <w:r>
        <w:t xml:space="preserve"> window.</w:t>
      </w:r>
    </w:p>
    <w:p w14:paraId="261F7825" w14:textId="77777777" w:rsidR="00265207" w:rsidRDefault="00265207" w:rsidP="00265207">
      <w:pPr>
        <w:pStyle w:val="ListParagraph"/>
        <w:numPr>
          <w:ilvl w:val="0"/>
          <w:numId w:val="46"/>
        </w:numPr>
        <w:spacing w:line="259" w:lineRule="auto"/>
      </w:pPr>
      <w:r>
        <w:t xml:space="preserve">Select the </w:t>
      </w:r>
      <w:r w:rsidRPr="00230368">
        <w:rPr>
          <w:b/>
        </w:rPr>
        <w:t>VMs and Services</w:t>
      </w:r>
      <w:r>
        <w:t xml:space="preserve"> workspace.</w:t>
      </w:r>
    </w:p>
    <w:p w14:paraId="2050F02C" w14:textId="77777777" w:rsidR="00265207" w:rsidRDefault="00265207" w:rsidP="00265207">
      <w:pPr>
        <w:spacing w:line="259" w:lineRule="auto"/>
        <w:ind w:left="360"/>
        <w:jc w:val="center"/>
      </w:pPr>
      <w:r>
        <w:rPr>
          <w:noProof/>
        </w:rPr>
        <w:drawing>
          <wp:inline distT="0" distB="0" distL="0" distR="0" wp14:anchorId="5C1A7B75" wp14:editId="7EFF2F89">
            <wp:extent cx="1638300" cy="1569629"/>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648700" cy="1579593"/>
                    </a:xfrm>
                    <a:prstGeom prst="rect">
                      <a:avLst/>
                    </a:prstGeom>
                  </pic:spPr>
                </pic:pic>
              </a:graphicData>
            </a:graphic>
          </wp:inline>
        </w:drawing>
      </w:r>
    </w:p>
    <w:p w14:paraId="14EEA8A4" w14:textId="25B7C1A6" w:rsidR="00265207" w:rsidRDefault="00265207" w:rsidP="00265207">
      <w:pPr>
        <w:pStyle w:val="ListParagraph"/>
        <w:numPr>
          <w:ilvl w:val="0"/>
          <w:numId w:val="46"/>
        </w:numPr>
      </w:pPr>
      <w:r>
        <w:t xml:space="preserve">Select </w:t>
      </w:r>
      <w:r w:rsidRPr="00265207">
        <w:rPr>
          <w:b/>
        </w:rPr>
        <w:t>All Hosts</w:t>
      </w:r>
      <w:r>
        <w:t xml:space="preserve"> from the left hand navigation, and ensure that </w:t>
      </w:r>
      <w:r w:rsidRPr="00265207">
        <w:rPr>
          <w:b/>
        </w:rPr>
        <w:t>VMs</w:t>
      </w:r>
      <w:r>
        <w:t xml:space="preserve"> </w:t>
      </w:r>
      <w:proofErr w:type="gramStart"/>
      <w:r>
        <w:t>is selected</w:t>
      </w:r>
      <w:proofErr w:type="gramEnd"/>
      <w:r>
        <w:t xml:space="preserve"> in the navigation.  </w:t>
      </w:r>
      <w:r w:rsidR="00DF1AA3">
        <w:t>There will be a list of newly created VMs, but they will fail during creation</w:t>
      </w:r>
      <w:r>
        <w:t>.</w:t>
      </w:r>
      <w:r w:rsidR="00DF1AA3">
        <w:t xml:space="preserve">  This failure </w:t>
      </w:r>
      <w:proofErr w:type="gramStart"/>
      <w:r w:rsidR="00DF1AA3">
        <w:t>is expected</w:t>
      </w:r>
      <w:proofErr w:type="gramEnd"/>
      <w:r w:rsidR="00DF1AA3">
        <w:t xml:space="preserve"> due to limitation of the virtualized lab environment.</w:t>
      </w:r>
    </w:p>
    <w:p w14:paraId="1D67D4FB" w14:textId="06E57525" w:rsidR="00265207" w:rsidRDefault="00265207" w:rsidP="00265207">
      <w:pPr>
        <w:jc w:val="center"/>
      </w:pPr>
      <w:r>
        <w:rPr>
          <w:noProof/>
        </w:rPr>
        <w:drawing>
          <wp:inline distT="0" distB="0" distL="0" distR="0" wp14:anchorId="2BCBB893" wp14:editId="415A483E">
            <wp:extent cx="3928171" cy="2861953"/>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931914" cy="2864680"/>
                    </a:xfrm>
                    <a:prstGeom prst="rect">
                      <a:avLst/>
                    </a:prstGeom>
                  </pic:spPr>
                </pic:pic>
              </a:graphicData>
            </a:graphic>
          </wp:inline>
        </w:drawing>
      </w:r>
    </w:p>
    <w:p w14:paraId="4B557A27" w14:textId="7BEC9932" w:rsidR="0024770D" w:rsidRDefault="00F41F02" w:rsidP="00DF1AA3">
      <w:pPr>
        <w:ind w:left="720" w:hanging="360"/>
        <w:jc w:val="center"/>
      </w:pPr>
      <w:r>
        <w:t>------------------------------------------------------------END OF LAB 12------------------------------------------------------------</w:t>
      </w:r>
    </w:p>
    <w:bookmarkStart w:id="95" w:name="_Toc366171526" w:displacedByCustomXml="next"/>
    <w:bookmarkStart w:id="96" w:name="_Toc362909020" w:displacedByCustomXml="next"/>
    <w:bookmarkStart w:id="97" w:name="_Toc364683813" w:displacedByCustomXml="next"/>
    <w:sdt>
      <w:sdtPr>
        <w:rPr>
          <w:b/>
          <w:sz w:val="56"/>
          <w:szCs w:val="56"/>
        </w:rPr>
        <w:alias w:val="Topic"/>
        <w:tag w:val="9b28405c-4706-4849-b895-81eddc365c6a"/>
        <w:id w:val="1126049577"/>
        <w:placeholder>
          <w:docPart w:val="019A3AC4E43E48528249D5105C3699F3"/>
        </w:placeholder>
        <w:text/>
      </w:sdtPr>
      <w:sdtEndPr/>
      <w:sdtContent>
        <w:p w14:paraId="4B5BB066" w14:textId="21B343D7" w:rsidR="00D471F5" w:rsidRDefault="00D471F5" w:rsidP="00D471F5">
          <w:pPr>
            <w:pStyle w:val="ppTopic"/>
            <w:rPr>
              <w:rFonts w:asciiTheme="minorHAnsi" w:eastAsiaTheme="minorHAnsi" w:hAnsiTheme="minorHAnsi" w:cstheme="minorBidi"/>
              <w:b/>
              <w:color w:val="auto"/>
              <w:spacing w:val="0"/>
              <w:kern w:val="0"/>
              <w:sz w:val="56"/>
              <w:szCs w:val="56"/>
            </w:rPr>
          </w:pPr>
          <w:r>
            <w:rPr>
              <w:b/>
              <w:sz w:val="56"/>
              <w:szCs w:val="56"/>
            </w:rPr>
            <w:t>Lab 13</w:t>
          </w:r>
          <w:r w:rsidRPr="00AE24D6">
            <w:rPr>
              <w:b/>
              <w:sz w:val="56"/>
              <w:szCs w:val="56"/>
            </w:rPr>
            <w:t xml:space="preserve">: </w:t>
          </w:r>
          <w:r>
            <w:rPr>
              <w:b/>
              <w:sz w:val="56"/>
              <w:szCs w:val="56"/>
            </w:rPr>
            <w:t xml:space="preserve">Create Roles &amp; Clouds </w:t>
          </w:r>
          <w:r w:rsidR="00FE368F">
            <w:rPr>
              <w:b/>
              <w:sz w:val="56"/>
              <w:szCs w:val="56"/>
            </w:rPr>
            <w:t>with</w:t>
          </w:r>
          <w:r>
            <w:rPr>
              <w:b/>
              <w:sz w:val="56"/>
              <w:szCs w:val="56"/>
            </w:rPr>
            <w:t xml:space="preserve"> VMM</w:t>
          </w:r>
        </w:p>
      </w:sdtContent>
    </w:sdt>
    <w:bookmarkEnd w:id="95" w:displacedByCustomXml="prev"/>
    <w:bookmarkStart w:id="98" w:name="_Toc366171527"/>
    <w:p w14:paraId="3F03D458" w14:textId="5CA6C5F5" w:rsidR="0024770D" w:rsidRPr="001E33CE" w:rsidRDefault="00A670E4" w:rsidP="00D471F5">
      <w:pPr>
        <w:pStyle w:val="ppTopic"/>
      </w:pPr>
      <w:sdt>
        <w:sdtPr>
          <w:alias w:val="Topic"/>
          <w:tag w:val="9b28405c-4706-4849-b895-81eddc365c6a"/>
          <w:id w:val="-403453806"/>
          <w:placeholder>
            <w:docPart w:val="7A301C28F461418BB3062F8603C0A03A"/>
          </w:placeholder>
          <w:text/>
        </w:sdtPr>
        <w:sdtEndPr/>
        <w:sdtContent>
          <w:r w:rsidR="008319AB">
            <w:t>Exercise 13.1: Create</w:t>
          </w:r>
          <w:r w:rsidR="00DE07A4">
            <w:t xml:space="preserve"> User Roles</w:t>
          </w:r>
        </w:sdtContent>
      </w:sdt>
      <w:bookmarkEnd w:id="97"/>
      <w:bookmarkEnd w:id="96"/>
      <w:bookmarkEnd w:id="98"/>
    </w:p>
    <w:p w14:paraId="10F61993" w14:textId="3446A03D" w:rsidR="0024770D" w:rsidRPr="00E1492D" w:rsidRDefault="0024770D" w:rsidP="0024770D">
      <w:pPr>
        <w:pStyle w:val="ppBodyText"/>
        <w:rPr>
          <w:b/>
        </w:rPr>
      </w:pPr>
      <w:r>
        <w:rPr>
          <w:b/>
        </w:rPr>
        <w:t xml:space="preserve">In this </w:t>
      </w:r>
      <w:r w:rsidR="009059DC">
        <w:rPr>
          <w:b/>
        </w:rPr>
        <w:t>exercise,</w:t>
      </w:r>
      <w:r w:rsidRPr="00E1492D">
        <w:rPr>
          <w:b/>
        </w:rPr>
        <w:t xml:space="preserve"> a new Self-Service User Role for a member of the Development team</w:t>
      </w:r>
      <w:r w:rsidR="002B6CA6">
        <w:rPr>
          <w:b/>
        </w:rPr>
        <w:t xml:space="preserve"> </w:t>
      </w:r>
      <w:proofErr w:type="gramStart"/>
      <w:r w:rsidR="002B6CA6">
        <w:rPr>
          <w:b/>
        </w:rPr>
        <w:t>will be created</w:t>
      </w:r>
      <w:proofErr w:type="gramEnd"/>
      <w:r w:rsidRPr="00E1492D">
        <w:rPr>
          <w:b/>
        </w:rPr>
        <w:t>.  This account will have certain permissions and capabilities delegated to it.</w:t>
      </w:r>
    </w:p>
    <w:p w14:paraId="4C3FDB91" w14:textId="780F0431" w:rsidR="0024770D" w:rsidRPr="00AE5451" w:rsidRDefault="00051DC7" w:rsidP="0024770D">
      <w:pPr>
        <w:pStyle w:val="ppBodyText"/>
        <w:rPr>
          <w:b/>
        </w:rPr>
      </w:pPr>
      <w:r>
        <w:rPr>
          <w:b/>
        </w:rPr>
        <w:t>Estimated time to complete</w:t>
      </w:r>
      <w:r w:rsidR="0024770D" w:rsidRPr="00AE5451">
        <w:rPr>
          <w:b/>
        </w:rPr>
        <w:t xml:space="preserve">: </w:t>
      </w:r>
      <w:r>
        <w:rPr>
          <w:b/>
        </w:rPr>
        <w:t>4</w:t>
      </w:r>
      <w:r w:rsidR="0024770D" w:rsidRPr="00AE5451">
        <w:rPr>
          <w:b/>
        </w:rPr>
        <w:t xml:space="preserve"> minutes</w:t>
      </w:r>
    </w:p>
    <w:p w14:paraId="48D7283C" w14:textId="77777777" w:rsidR="0024770D" w:rsidRPr="00E37DE1" w:rsidRDefault="0024770D" w:rsidP="0024770D">
      <w:pPr>
        <w:rPr>
          <w:b/>
          <w:i/>
        </w:rPr>
      </w:pPr>
      <w:r>
        <w:rPr>
          <w:noProof/>
        </w:rPr>
        <w:drawing>
          <wp:inline distT="0" distB="0" distL="0" distR="0" wp14:anchorId="2D1D87F2" wp14:editId="60F50B61">
            <wp:extent cx="609550" cy="768033"/>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MM01.png"/>
                    <pic:cNvPicPr/>
                  </pic:nvPicPr>
                  <pic:blipFill>
                    <a:blip r:embed="rId16">
                      <a:extLst>
                        <a:ext uri="{28A0092B-C50C-407E-A947-70E740481C1C}">
                          <a14:useLocalDpi xmlns:a14="http://schemas.microsoft.com/office/drawing/2010/main" val="0"/>
                        </a:ext>
                      </a:extLst>
                    </a:blip>
                    <a:stretch>
                      <a:fillRect/>
                    </a:stretch>
                  </pic:blipFill>
                  <pic:spPr>
                    <a:xfrm>
                      <a:off x="0" y="0"/>
                      <a:ext cx="609550" cy="768033"/>
                    </a:xfrm>
                    <a:prstGeom prst="rect">
                      <a:avLst/>
                    </a:prstGeom>
                  </pic:spPr>
                </pic:pic>
              </a:graphicData>
            </a:graphic>
          </wp:inline>
        </w:drawing>
      </w:r>
      <w:r>
        <w:t xml:space="preserve"> </w:t>
      </w:r>
      <w:r w:rsidRPr="00C51198">
        <w:rPr>
          <w:i/>
        </w:rPr>
        <w:t xml:space="preserve">Perform the following on </w:t>
      </w:r>
      <w:r>
        <w:rPr>
          <w:b/>
          <w:i/>
        </w:rPr>
        <w:t>VM</w:t>
      </w:r>
      <w:r w:rsidRPr="00C51198">
        <w:rPr>
          <w:b/>
          <w:i/>
        </w:rPr>
        <w:t>M01</w:t>
      </w:r>
    </w:p>
    <w:p w14:paraId="46D79A65" w14:textId="77777777" w:rsidR="00FA534D" w:rsidRDefault="00FA534D" w:rsidP="00D149D9">
      <w:pPr>
        <w:pStyle w:val="ListParagraph"/>
        <w:numPr>
          <w:ilvl w:val="0"/>
          <w:numId w:val="47"/>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5B577536" w14:textId="11D4AB4C" w:rsidR="0024770D" w:rsidRDefault="00FA534D" w:rsidP="00FA534D">
      <w:pPr>
        <w:pStyle w:val="00-ScreenShot"/>
      </w:pPr>
      <w:r>
        <w:drawing>
          <wp:inline distT="0" distB="0" distL="0" distR="0" wp14:anchorId="4FE9AF57" wp14:editId="52F88DE5">
            <wp:extent cx="638175" cy="1190625"/>
            <wp:effectExtent l="0" t="0" r="9525" b="9525"/>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45387976" w14:textId="7C71E883" w:rsidR="0024770D" w:rsidRDefault="0024770D" w:rsidP="00D149D9">
      <w:pPr>
        <w:pStyle w:val="ListParagraph"/>
        <w:numPr>
          <w:ilvl w:val="0"/>
          <w:numId w:val="47"/>
        </w:numPr>
        <w:spacing w:line="259" w:lineRule="auto"/>
      </w:pPr>
      <w:r>
        <w:t xml:space="preserve">Select the </w:t>
      </w:r>
      <w:r w:rsidRPr="00FA534D">
        <w:rPr>
          <w:b/>
        </w:rPr>
        <w:t>Settings</w:t>
      </w:r>
      <w:r>
        <w:t xml:space="preserve"> workspace.</w:t>
      </w:r>
    </w:p>
    <w:p w14:paraId="22988820" w14:textId="77777777" w:rsidR="0024770D" w:rsidRDefault="0024770D" w:rsidP="0024770D">
      <w:pPr>
        <w:pStyle w:val="00-ScreenShot"/>
      </w:pPr>
      <w:r>
        <w:drawing>
          <wp:inline distT="0" distB="0" distL="0" distR="0" wp14:anchorId="01D7F85C" wp14:editId="555F968C">
            <wp:extent cx="1316736" cy="1285385"/>
            <wp:effectExtent l="0" t="0" r="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1322999" cy="1291499"/>
                    </a:xfrm>
                    <a:prstGeom prst="rect">
                      <a:avLst/>
                    </a:prstGeom>
                  </pic:spPr>
                </pic:pic>
              </a:graphicData>
            </a:graphic>
          </wp:inline>
        </w:drawing>
      </w:r>
    </w:p>
    <w:p w14:paraId="50AAE873" w14:textId="77777777" w:rsidR="0024770D" w:rsidRDefault="0024770D" w:rsidP="00D149D9">
      <w:pPr>
        <w:numPr>
          <w:ilvl w:val="0"/>
          <w:numId w:val="47"/>
        </w:numPr>
      </w:pPr>
      <w:r>
        <w:t>Expand</w:t>
      </w:r>
      <w:r w:rsidRPr="00E1492D">
        <w:rPr>
          <w:b/>
        </w:rPr>
        <w:t xml:space="preserve"> Security</w:t>
      </w:r>
      <w:r>
        <w:t xml:space="preserve"> and click</w:t>
      </w:r>
      <w:r w:rsidRPr="00E1492D">
        <w:rPr>
          <w:b/>
        </w:rPr>
        <w:t xml:space="preserve"> User Roles</w:t>
      </w:r>
      <w:r>
        <w:t xml:space="preserve">.  In the ribbon, click </w:t>
      </w:r>
      <w:r w:rsidRPr="00E1492D">
        <w:rPr>
          <w:b/>
        </w:rPr>
        <w:t>Create User Role</w:t>
      </w:r>
      <w:r>
        <w:t>.</w:t>
      </w:r>
    </w:p>
    <w:p w14:paraId="47A45FCA" w14:textId="77777777" w:rsidR="0024770D" w:rsidRDefault="0024770D" w:rsidP="0024770D">
      <w:pPr>
        <w:pStyle w:val="00-ScreenShot"/>
      </w:pPr>
      <w:r>
        <w:drawing>
          <wp:inline distT="0" distB="0" distL="0" distR="0" wp14:anchorId="4F1F4A62" wp14:editId="27B6C93A">
            <wp:extent cx="1587500" cy="2088814"/>
            <wp:effectExtent l="0" t="0" r="0" b="698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1596445" cy="2100584"/>
                    </a:xfrm>
                    <a:prstGeom prst="rect">
                      <a:avLst/>
                    </a:prstGeom>
                  </pic:spPr>
                </pic:pic>
              </a:graphicData>
            </a:graphic>
          </wp:inline>
        </w:drawing>
      </w:r>
    </w:p>
    <w:p w14:paraId="07FBA453" w14:textId="77777777" w:rsidR="0024770D" w:rsidRDefault="0024770D" w:rsidP="00D149D9">
      <w:pPr>
        <w:numPr>
          <w:ilvl w:val="0"/>
          <w:numId w:val="47"/>
        </w:numPr>
      </w:pPr>
      <w:r>
        <w:lastRenderedPageBreak/>
        <w:t xml:space="preserve">In </w:t>
      </w:r>
      <w:r w:rsidRPr="00181A3F">
        <w:rPr>
          <w:b/>
        </w:rPr>
        <w:t>Name</w:t>
      </w:r>
      <w:r>
        <w:rPr>
          <w:b/>
        </w:rPr>
        <w:t xml:space="preserve"> </w:t>
      </w:r>
      <w:r w:rsidRPr="00E1492D">
        <w:t>box</w:t>
      </w:r>
      <w:r>
        <w:t xml:space="preserve">, type </w:t>
      </w:r>
      <w:proofErr w:type="spellStart"/>
      <w:r>
        <w:rPr>
          <w:b/>
        </w:rPr>
        <w:t>Dev</w:t>
      </w:r>
      <w:proofErr w:type="spellEnd"/>
      <w:r>
        <w:rPr>
          <w:b/>
        </w:rPr>
        <w:t xml:space="preserve"> User</w:t>
      </w:r>
      <w:r>
        <w:t xml:space="preserve"> and click </w:t>
      </w:r>
      <w:proofErr w:type="gramStart"/>
      <w:r w:rsidRPr="00704B14">
        <w:rPr>
          <w:b/>
        </w:rPr>
        <w:t>Next</w:t>
      </w:r>
      <w:proofErr w:type="gramEnd"/>
      <w:r>
        <w:t>.</w:t>
      </w:r>
    </w:p>
    <w:p w14:paraId="5BDBB2C2" w14:textId="77777777" w:rsidR="0024770D" w:rsidRDefault="0024770D" w:rsidP="0024770D">
      <w:pPr>
        <w:pStyle w:val="00-ScreenShot"/>
      </w:pPr>
      <w:r>
        <w:drawing>
          <wp:inline distT="0" distB="0" distL="0" distR="0" wp14:anchorId="7AF230D9" wp14:editId="3848E719">
            <wp:extent cx="4308653" cy="785432"/>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333719" cy="790001"/>
                    </a:xfrm>
                    <a:prstGeom prst="rect">
                      <a:avLst/>
                    </a:prstGeom>
                  </pic:spPr>
                </pic:pic>
              </a:graphicData>
            </a:graphic>
          </wp:inline>
        </w:drawing>
      </w:r>
    </w:p>
    <w:p w14:paraId="16659592" w14:textId="77777777" w:rsidR="0024770D" w:rsidRDefault="0024770D" w:rsidP="00D149D9">
      <w:pPr>
        <w:numPr>
          <w:ilvl w:val="0"/>
          <w:numId w:val="47"/>
        </w:numPr>
      </w:pPr>
      <w:r>
        <w:t xml:space="preserve">On the </w:t>
      </w:r>
      <w:r w:rsidRPr="00181A3F">
        <w:rPr>
          <w:b/>
        </w:rPr>
        <w:t>Profile</w:t>
      </w:r>
      <w:r>
        <w:t xml:space="preserve"> page, ensure </w:t>
      </w:r>
      <w:r w:rsidRPr="006A0FB1">
        <w:rPr>
          <w:b/>
        </w:rPr>
        <w:t>Application</w:t>
      </w:r>
      <w:r w:rsidRPr="005E5436">
        <w:rPr>
          <w:b/>
        </w:rPr>
        <w:t xml:space="preserve"> Administrator (</w:t>
      </w:r>
      <w:r>
        <w:rPr>
          <w:b/>
        </w:rPr>
        <w:t>Self-Service User</w:t>
      </w:r>
      <w:r w:rsidRPr="005E5436">
        <w:rPr>
          <w:b/>
        </w:rPr>
        <w:t>)</w:t>
      </w:r>
      <w:r>
        <w:t xml:space="preserve"> is selected, and click </w:t>
      </w:r>
      <w:r w:rsidRPr="00181A3F">
        <w:rPr>
          <w:b/>
        </w:rPr>
        <w:t>Next</w:t>
      </w:r>
      <w:r>
        <w:t>.</w:t>
      </w:r>
    </w:p>
    <w:p w14:paraId="5227B464" w14:textId="77777777" w:rsidR="0024770D" w:rsidRDefault="0024770D" w:rsidP="0024770D">
      <w:pPr>
        <w:pStyle w:val="00-ScreenShot"/>
      </w:pPr>
      <w:r>
        <w:drawing>
          <wp:inline distT="0" distB="0" distL="0" distR="0" wp14:anchorId="5FD68412" wp14:editId="43958626">
            <wp:extent cx="4191609" cy="1105061"/>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203567" cy="1108213"/>
                    </a:xfrm>
                    <a:prstGeom prst="rect">
                      <a:avLst/>
                    </a:prstGeom>
                  </pic:spPr>
                </pic:pic>
              </a:graphicData>
            </a:graphic>
          </wp:inline>
        </w:drawing>
      </w:r>
    </w:p>
    <w:p w14:paraId="58403C90" w14:textId="77777777" w:rsidR="0024770D" w:rsidRDefault="0024770D" w:rsidP="00D149D9">
      <w:pPr>
        <w:numPr>
          <w:ilvl w:val="0"/>
          <w:numId w:val="47"/>
        </w:numPr>
      </w:pPr>
      <w:r>
        <w:t xml:space="preserve">On the </w:t>
      </w:r>
      <w:r w:rsidRPr="00181A3F">
        <w:rPr>
          <w:b/>
        </w:rPr>
        <w:t>Members</w:t>
      </w:r>
      <w:r>
        <w:t xml:space="preserve"> page, click </w:t>
      </w:r>
      <w:r>
        <w:rPr>
          <w:b/>
        </w:rPr>
        <w:t>Add</w:t>
      </w:r>
      <w:r>
        <w:t xml:space="preserve"> and type in </w:t>
      </w:r>
      <w:proofErr w:type="spellStart"/>
      <w:r w:rsidRPr="006A0FB1">
        <w:rPr>
          <w:b/>
        </w:rPr>
        <w:t>devuser</w:t>
      </w:r>
      <w:proofErr w:type="spellEnd"/>
      <w:r>
        <w:t xml:space="preserve">, click </w:t>
      </w:r>
      <w:r>
        <w:rPr>
          <w:b/>
        </w:rPr>
        <w:t xml:space="preserve">Check Names </w:t>
      </w:r>
      <w:r w:rsidRPr="00E1492D">
        <w:t>then click</w:t>
      </w:r>
      <w:r>
        <w:rPr>
          <w:b/>
        </w:rPr>
        <w:t xml:space="preserve"> OK</w:t>
      </w:r>
      <w:r>
        <w:t xml:space="preserve">.  This should resolve to </w:t>
      </w:r>
      <w:r>
        <w:rPr>
          <w:b/>
        </w:rPr>
        <w:t>CONTOSO\</w:t>
      </w:r>
      <w:proofErr w:type="spellStart"/>
      <w:r>
        <w:rPr>
          <w:b/>
        </w:rPr>
        <w:t>devuser</w:t>
      </w:r>
      <w:proofErr w:type="spellEnd"/>
      <w:r>
        <w:t>.</w:t>
      </w:r>
    </w:p>
    <w:p w14:paraId="33605128" w14:textId="77777777" w:rsidR="0024770D" w:rsidRDefault="0024770D" w:rsidP="0024770D">
      <w:pPr>
        <w:pStyle w:val="00-ScreenShot"/>
      </w:pPr>
      <w:r>
        <w:drawing>
          <wp:inline distT="0" distB="0" distL="0" distR="0" wp14:anchorId="5A4830F3" wp14:editId="2F1DA62E">
            <wp:extent cx="5238942" cy="2387600"/>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257942" cy="2396259"/>
                    </a:xfrm>
                    <a:prstGeom prst="rect">
                      <a:avLst/>
                    </a:prstGeom>
                  </pic:spPr>
                </pic:pic>
              </a:graphicData>
            </a:graphic>
          </wp:inline>
        </w:drawing>
      </w:r>
    </w:p>
    <w:p w14:paraId="11163424" w14:textId="77777777" w:rsidR="0024770D" w:rsidRDefault="0024770D" w:rsidP="00D149D9">
      <w:pPr>
        <w:numPr>
          <w:ilvl w:val="0"/>
          <w:numId w:val="47"/>
        </w:numPr>
      </w:pPr>
      <w:r>
        <w:t xml:space="preserve">Back on the </w:t>
      </w:r>
      <w:r>
        <w:rPr>
          <w:b/>
        </w:rPr>
        <w:t xml:space="preserve">Members </w:t>
      </w:r>
      <w:r w:rsidRPr="00E1492D">
        <w:t>page</w:t>
      </w:r>
      <w:r>
        <w:rPr>
          <w:b/>
        </w:rPr>
        <w:t>, CONTOSO\</w:t>
      </w:r>
      <w:proofErr w:type="spellStart"/>
      <w:r>
        <w:rPr>
          <w:b/>
        </w:rPr>
        <w:t>devuser</w:t>
      </w:r>
      <w:proofErr w:type="spellEnd"/>
      <w:r>
        <w:rPr>
          <w:b/>
        </w:rPr>
        <w:t xml:space="preserve"> </w:t>
      </w:r>
      <w:proofErr w:type="gramStart"/>
      <w:r>
        <w:t>should be</w:t>
      </w:r>
      <w:r>
        <w:rPr>
          <w:b/>
        </w:rPr>
        <w:t xml:space="preserve"> </w:t>
      </w:r>
      <w:r w:rsidRPr="00E1492D">
        <w:t>listed</w:t>
      </w:r>
      <w:proofErr w:type="gramEnd"/>
      <w:r>
        <w:rPr>
          <w:b/>
        </w:rPr>
        <w:t xml:space="preserve">.  </w:t>
      </w:r>
      <w:r>
        <w:t xml:space="preserve">Click </w:t>
      </w:r>
      <w:r w:rsidRPr="006A0FB1">
        <w:rPr>
          <w:b/>
        </w:rPr>
        <w:t>Next</w:t>
      </w:r>
      <w:r>
        <w:t>.</w:t>
      </w:r>
    </w:p>
    <w:p w14:paraId="1BDAFCEE" w14:textId="77777777" w:rsidR="0024770D" w:rsidRDefault="0024770D" w:rsidP="0024770D">
      <w:pPr>
        <w:pStyle w:val="00-ScreenShot"/>
      </w:pPr>
      <w:r>
        <w:drawing>
          <wp:inline distT="0" distB="0" distL="0" distR="0" wp14:anchorId="4E4BA51B" wp14:editId="4709EC4D">
            <wp:extent cx="4008729" cy="986441"/>
            <wp:effectExtent l="0" t="0" r="0" b="444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037733" cy="993578"/>
                    </a:xfrm>
                    <a:prstGeom prst="rect">
                      <a:avLst/>
                    </a:prstGeom>
                  </pic:spPr>
                </pic:pic>
              </a:graphicData>
            </a:graphic>
          </wp:inline>
        </w:drawing>
      </w:r>
    </w:p>
    <w:p w14:paraId="3B26049D" w14:textId="77777777" w:rsidR="0024770D" w:rsidRDefault="0024770D" w:rsidP="00D149D9">
      <w:pPr>
        <w:numPr>
          <w:ilvl w:val="0"/>
          <w:numId w:val="47"/>
        </w:numPr>
      </w:pPr>
      <w:r>
        <w:t xml:space="preserve">On the </w:t>
      </w:r>
      <w:r w:rsidRPr="00181A3F">
        <w:rPr>
          <w:b/>
        </w:rPr>
        <w:t>Scope</w:t>
      </w:r>
      <w:r>
        <w:t xml:space="preserve"> page, note that there are currently no clouds, and then click </w:t>
      </w:r>
      <w:proofErr w:type="gramStart"/>
      <w:r w:rsidRPr="00181A3F">
        <w:rPr>
          <w:b/>
        </w:rPr>
        <w:t>Next</w:t>
      </w:r>
      <w:proofErr w:type="gramEnd"/>
      <w:r>
        <w:t>.</w:t>
      </w:r>
    </w:p>
    <w:p w14:paraId="3C8BBFD2" w14:textId="77777777" w:rsidR="0024770D" w:rsidRDefault="0024770D" w:rsidP="0024770D">
      <w:pPr>
        <w:pStyle w:val="00-ScreenShot"/>
      </w:pPr>
      <w:r>
        <w:drawing>
          <wp:inline distT="0" distB="0" distL="0" distR="0" wp14:anchorId="62BB2A99" wp14:editId="415E2D9D">
            <wp:extent cx="3964838" cy="953219"/>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3992914" cy="959969"/>
                    </a:xfrm>
                    <a:prstGeom prst="rect">
                      <a:avLst/>
                    </a:prstGeom>
                  </pic:spPr>
                </pic:pic>
              </a:graphicData>
            </a:graphic>
          </wp:inline>
        </w:drawing>
      </w:r>
    </w:p>
    <w:p w14:paraId="584AAB63" w14:textId="77777777" w:rsidR="0024770D" w:rsidRDefault="0024770D" w:rsidP="00D149D9">
      <w:pPr>
        <w:numPr>
          <w:ilvl w:val="0"/>
          <w:numId w:val="47"/>
        </w:numPr>
      </w:pPr>
      <w:r>
        <w:lastRenderedPageBreak/>
        <w:t xml:space="preserve">On the </w:t>
      </w:r>
      <w:r w:rsidRPr="00E1492D">
        <w:rPr>
          <w:b/>
        </w:rPr>
        <w:t>Networking</w:t>
      </w:r>
      <w:r>
        <w:t xml:space="preserve"> </w:t>
      </w:r>
      <w:proofErr w:type="gramStart"/>
      <w:r>
        <w:t>page</w:t>
      </w:r>
      <w:proofErr w:type="gramEnd"/>
      <w:r>
        <w:t xml:space="preserve"> click </w:t>
      </w:r>
      <w:r w:rsidRPr="006A0FB1">
        <w:rPr>
          <w:b/>
        </w:rPr>
        <w:t>Add</w:t>
      </w:r>
      <w:r>
        <w:t xml:space="preserve">.  Select the </w:t>
      </w:r>
      <w:r w:rsidRPr="00E1492D">
        <w:rPr>
          <w:b/>
        </w:rPr>
        <w:t xml:space="preserve">DEV VM NETWORK </w:t>
      </w:r>
      <w:r>
        <w:t xml:space="preserve">from the list and click </w:t>
      </w:r>
      <w:r w:rsidRPr="00E1492D">
        <w:rPr>
          <w:b/>
        </w:rPr>
        <w:t>OK</w:t>
      </w:r>
      <w:r>
        <w:t>.</w:t>
      </w:r>
    </w:p>
    <w:p w14:paraId="439DD579" w14:textId="77777777" w:rsidR="0024770D" w:rsidRDefault="0024770D" w:rsidP="0024770D">
      <w:pPr>
        <w:pStyle w:val="00-ScreenShot"/>
      </w:pPr>
      <w:r>
        <w:drawing>
          <wp:inline distT="0" distB="0" distL="0" distR="0" wp14:anchorId="5508A771" wp14:editId="6392B300">
            <wp:extent cx="4839970" cy="2010607"/>
            <wp:effectExtent l="0" t="0" r="0" b="889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886181" cy="2029804"/>
                    </a:xfrm>
                    <a:prstGeom prst="rect">
                      <a:avLst/>
                    </a:prstGeom>
                  </pic:spPr>
                </pic:pic>
              </a:graphicData>
            </a:graphic>
          </wp:inline>
        </w:drawing>
      </w:r>
    </w:p>
    <w:p w14:paraId="19135B00" w14:textId="77777777" w:rsidR="0024770D" w:rsidRPr="00E1492D" w:rsidRDefault="0024770D" w:rsidP="00D149D9">
      <w:pPr>
        <w:numPr>
          <w:ilvl w:val="0"/>
          <w:numId w:val="47"/>
        </w:numPr>
      </w:pPr>
      <w:r>
        <w:t xml:space="preserve">Back on the </w:t>
      </w:r>
      <w:r>
        <w:rPr>
          <w:b/>
        </w:rPr>
        <w:t xml:space="preserve">Networking </w:t>
      </w:r>
      <w:r w:rsidRPr="00E1492D">
        <w:t>page</w:t>
      </w:r>
      <w:r>
        <w:rPr>
          <w:b/>
        </w:rPr>
        <w:t>,</w:t>
      </w:r>
      <w:r>
        <w:t xml:space="preserve"> the </w:t>
      </w:r>
      <w:r w:rsidRPr="0076114C">
        <w:rPr>
          <w:b/>
        </w:rPr>
        <w:t>DEV VM NETWORK</w:t>
      </w:r>
      <w:r>
        <w:t xml:space="preserve"> should be listed, then click </w:t>
      </w:r>
      <w:r w:rsidRPr="006A0FB1">
        <w:rPr>
          <w:b/>
        </w:rPr>
        <w:t>Next</w:t>
      </w:r>
      <w:r>
        <w:rPr>
          <w:b/>
        </w:rPr>
        <w:t>.</w:t>
      </w:r>
    </w:p>
    <w:p w14:paraId="1696D2E3" w14:textId="77777777" w:rsidR="0024770D" w:rsidRDefault="0024770D" w:rsidP="0024770D">
      <w:pPr>
        <w:pStyle w:val="00-ScreenShot"/>
      </w:pPr>
      <w:r>
        <w:drawing>
          <wp:inline distT="0" distB="0" distL="0" distR="0" wp14:anchorId="215F1CA6" wp14:editId="3E38AEB2">
            <wp:extent cx="4850951" cy="1181100"/>
            <wp:effectExtent l="0" t="0" r="698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902296" cy="1193601"/>
                    </a:xfrm>
                    <a:prstGeom prst="rect">
                      <a:avLst/>
                    </a:prstGeom>
                  </pic:spPr>
                </pic:pic>
              </a:graphicData>
            </a:graphic>
          </wp:inline>
        </w:drawing>
      </w:r>
    </w:p>
    <w:p w14:paraId="332517AC" w14:textId="77777777" w:rsidR="0024770D" w:rsidRDefault="0024770D" w:rsidP="00D149D9">
      <w:pPr>
        <w:numPr>
          <w:ilvl w:val="0"/>
          <w:numId w:val="47"/>
        </w:numPr>
      </w:pPr>
      <w:r>
        <w:t xml:space="preserve">On the Resources page, click </w:t>
      </w:r>
      <w:r w:rsidRPr="006A0FB1">
        <w:rPr>
          <w:b/>
        </w:rPr>
        <w:t>Add</w:t>
      </w:r>
      <w:r>
        <w:t xml:space="preserve"> and select </w:t>
      </w:r>
      <w:proofErr w:type="spellStart"/>
      <w:r>
        <w:rPr>
          <w:b/>
        </w:rPr>
        <w:t>PetShop</w:t>
      </w:r>
      <w:proofErr w:type="spellEnd"/>
      <w:r>
        <w:rPr>
          <w:b/>
        </w:rPr>
        <w:t xml:space="preserve"> </w:t>
      </w:r>
      <w:r w:rsidRPr="000A6A00">
        <w:t>from the list, then click</w:t>
      </w:r>
      <w:r>
        <w:rPr>
          <w:b/>
        </w:rPr>
        <w:t xml:space="preserve"> OK.</w:t>
      </w:r>
    </w:p>
    <w:p w14:paraId="3109E6B8" w14:textId="77777777" w:rsidR="0024770D" w:rsidRDefault="0024770D" w:rsidP="0024770D">
      <w:pPr>
        <w:pStyle w:val="00-ScreenShot"/>
      </w:pPr>
      <w:r>
        <w:drawing>
          <wp:inline distT="0" distB="0" distL="0" distR="0" wp14:anchorId="5CAE39CC" wp14:editId="4982CD54">
            <wp:extent cx="4877144" cy="17526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913944" cy="1765824"/>
                    </a:xfrm>
                    <a:prstGeom prst="rect">
                      <a:avLst/>
                    </a:prstGeom>
                  </pic:spPr>
                </pic:pic>
              </a:graphicData>
            </a:graphic>
          </wp:inline>
        </w:drawing>
      </w:r>
    </w:p>
    <w:p w14:paraId="63E4F463" w14:textId="77777777" w:rsidR="0024770D" w:rsidRDefault="0024770D" w:rsidP="00D149D9">
      <w:pPr>
        <w:numPr>
          <w:ilvl w:val="0"/>
          <w:numId w:val="47"/>
        </w:numPr>
      </w:pPr>
      <w:r>
        <w:t xml:space="preserve">Back on the </w:t>
      </w:r>
      <w:r>
        <w:rPr>
          <w:b/>
        </w:rPr>
        <w:t xml:space="preserve">Resources </w:t>
      </w:r>
      <w:r w:rsidRPr="000A6A00">
        <w:t>page,</w:t>
      </w:r>
      <w:r>
        <w:rPr>
          <w:b/>
        </w:rPr>
        <w:t xml:space="preserve"> </w:t>
      </w:r>
      <w:r w:rsidRPr="000A6A00">
        <w:t xml:space="preserve">ensure that </w:t>
      </w:r>
      <w:proofErr w:type="spellStart"/>
      <w:r w:rsidRPr="000A6A00">
        <w:rPr>
          <w:b/>
        </w:rPr>
        <w:t>PetShop</w:t>
      </w:r>
      <w:proofErr w:type="spellEnd"/>
      <w:r>
        <w:t xml:space="preserve"> is displayed</w:t>
      </w:r>
      <w:r w:rsidRPr="000A6A00">
        <w:t xml:space="preserve">, </w:t>
      </w:r>
      <w:proofErr w:type="gramStart"/>
      <w:r w:rsidRPr="000A6A00">
        <w:t>then</w:t>
      </w:r>
      <w:proofErr w:type="gramEnd"/>
      <w:r>
        <w:rPr>
          <w:b/>
        </w:rPr>
        <w:t xml:space="preserve"> </w:t>
      </w:r>
      <w:r>
        <w:t xml:space="preserve">click </w:t>
      </w:r>
      <w:r w:rsidRPr="00480F60">
        <w:rPr>
          <w:b/>
        </w:rPr>
        <w:t>Next</w:t>
      </w:r>
      <w:r>
        <w:t>.</w:t>
      </w:r>
    </w:p>
    <w:p w14:paraId="6180681C" w14:textId="77777777" w:rsidR="0024770D" w:rsidRDefault="0024770D" w:rsidP="0024770D">
      <w:pPr>
        <w:pStyle w:val="00-ScreenShot"/>
      </w:pPr>
      <w:r>
        <w:drawing>
          <wp:inline distT="0" distB="0" distL="0" distR="0" wp14:anchorId="5C22891F" wp14:editId="4DB60BCE">
            <wp:extent cx="4941914" cy="1155700"/>
            <wp:effectExtent l="0" t="0" r="0" b="635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985748" cy="1165951"/>
                    </a:xfrm>
                    <a:prstGeom prst="rect">
                      <a:avLst/>
                    </a:prstGeom>
                  </pic:spPr>
                </pic:pic>
              </a:graphicData>
            </a:graphic>
          </wp:inline>
        </w:drawing>
      </w:r>
    </w:p>
    <w:p w14:paraId="0DE9E663" w14:textId="77777777" w:rsidR="00D2177E" w:rsidRDefault="00D2177E" w:rsidP="0024770D">
      <w:pPr>
        <w:pStyle w:val="00-ScreenShot"/>
      </w:pPr>
    </w:p>
    <w:p w14:paraId="2CAAC6CE" w14:textId="77777777" w:rsidR="00D2177E" w:rsidRDefault="00D2177E" w:rsidP="0024770D">
      <w:pPr>
        <w:pStyle w:val="00-ScreenShot"/>
      </w:pPr>
    </w:p>
    <w:p w14:paraId="1626D477" w14:textId="77777777" w:rsidR="0024770D" w:rsidRPr="000A6A00" w:rsidRDefault="0024770D" w:rsidP="00D149D9">
      <w:pPr>
        <w:numPr>
          <w:ilvl w:val="0"/>
          <w:numId w:val="47"/>
        </w:numPr>
      </w:pPr>
      <w:r>
        <w:lastRenderedPageBreak/>
        <w:t xml:space="preserve">On the Actions page, select </w:t>
      </w:r>
      <w:r w:rsidRPr="00480F60">
        <w:rPr>
          <w:b/>
        </w:rPr>
        <w:t>Depl</w:t>
      </w:r>
      <w:r>
        <w:rPr>
          <w:b/>
        </w:rPr>
        <w:t>o</w:t>
      </w:r>
      <w:r w:rsidRPr="00480F60">
        <w:rPr>
          <w:b/>
        </w:rPr>
        <w:t>y (From template only</w:t>
      </w:r>
      <w:r w:rsidRPr="00480F60">
        <w:t>),</w:t>
      </w:r>
      <w:r w:rsidRPr="00480F60">
        <w:rPr>
          <w:b/>
        </w:rPr>
        <w:t xml:space="preserve"> Local Administrator</w:t>
      </w:r>
      <w:r w:rsidRPr="00480F60">
        <w:t>,</w:t>
      </w:r>
      <w:r w:rsidRPr="00480F60">
        <w:rPr>
          <w:b/>
        </w:rPr>
        <w:t xml:space="preserve"> Pause and resume</w:t>
      </w:r>
      <w:r w:rsidRPr="00480F60">
        <w:t>,</w:t>
      </w:r>
      <w:r w:rsidRPr="00480F60">
        <w:rPr>
          <w:b/>
        </w:rPr>
        <w:t xml:space="preserve"> Remote connection</w:t>
      </w:r>
      <w:r w:rsidRPr="00480F60">
        <w:t>,</w:t>
      </w:r>
      <w:r w:rsidRPr="00480F60">
        <w:rPr>
          <w:b/>
        </w:rPr>
        <w:t xml:space="preserve"> </w:t>
      </w:r>
      <w:proofErr w:type="gramStart"/>
      <w:r w:rsidRPr="00480F60">
        <w:rPr>
          <w:b/>
        </w:rPr>
        <w:t>Shut</w:t>
      </w:r>
      <w:proofErr w:type="gramEnd"/>
      <w:r w:rsidRPr="00480F60">
        <w:rPr>
          <w:b/>
        </w:rPr>
        <w:t xml:space="preserve"> down, </w:t>
      </w:r>
      <w:r>
        <w:rPr>
          <w:b/>
        </w:rPr>
        <w:t>Start a</w:t>
      </w:r>
      <w:r w:rsidRPr="00480F60">
        <w:t>nd</w:t>
      </w:r>
      <w:r w:rsidRPr="00480F60">
        <w:rPr>
          <w:b/>
        </w:rPr>
        <w:t xml:space="preserve"> Stop</w:t>
      </w:r>
      <w:r>
        <w:t xml:space="preserve">, then click </w:t>
      </w:r>
      <w:r>
        <w:rPr>
          <w:b/>
        </w:rPr>
        <w:t>Next.</w:t>
      </w:r>
    </w:p>
    <w:p w14:paraId="6AB187FC" w14:textId="77777777" w:rsidR="0024770D" w:rsidRDefault="0024770D" w:rsidP="0024770D">
      <w:pPr>
        <w:pStyle w:val="00-ScreenShot"/>
      </w:pPr>
      <w:r>
        <w:drawing>
          <wp:inline distT="0" distB="0" distL="0" distR="0" wp14:anchorId="1AF7D809" wp14:editId="15370FFE">
            <wp:extent cx="5448300" cy="3648074"/>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86366" cy="3673562"/>
                    </a:xfrm>
                    <a:prstGeom prst="rect">
                      <a:avLst/>
                    </a:prstGeom>
                  </pic:spPr>
                </pic:pic>
              </a:graphicData>
            </a:graphic>
          </wp:inline>
        </w:drawing>
      </w:r>
    </w:p>
    <w:p w14:paraId="37BAB593" w14:textId="77777777" w:rsidR="0024770D" w:rsidRDefault="0024770D" w:rsidP="00D149D9">
      <w:pPr>
        <w:numPr>
          <w:ilvl w:val="0"/>
          <w:numId w:val="47"/>
        </w:numPr>
      </w:pPr>
      <w:r>
        <w:t xml:space="preserve">On the </w:t>
      </w:r>
      <w:r w:rsidRPr="00181A3F">
        <w:rPr>
          <w:b/>
        </w:rPr>
        <w:t xml:space="preserve">Run </w:t>
      </w:r>
      <w:proofErr w:type="gramStart"/>
      <w:r w:rsidRPr="00181A3F">
        <w:rPr>
          <w:b/>
        </w:rPr>
        <w:t>As</w:t>
      </w:r>
      <w:proofErr w:type="gramEnd"/>
      <w:r w:rsidRPr="00181A3F">
        <w:rPr>
          <w:b/>
        </w:rPr>
        <w:t xml:space="preserve"> accounts</w:t>
      </w:r>
      <w:r>
        <w:t xml:space="preserve"> page, click </w:t>
      </w:r>
      <w:r w:rsidRPr="00181A3F">
        <w:rPr>
          <w:b/>
        </w:rPr>
        <w:t>Add</w:t>
      </w:r>
      <w:r>
        <w:t xml:space="preserve">, select </w:t>
      </w:r>
      <w:r w:rsidRPr="000A6A00">
        <w:rPr>
          <w:b/>
        </w:rPr>
        <w:t>VMM Admin</w:t>
      </w:r>
      <w:r>
        <w:t xml:space="preserve"> from the list, and click </w:t>
      </w:r>
      <w:r w:rsidRPr="000A6A00">
        <w:rPr>
          <w:b/>
        </w:rPr>
        <w:t>OK</w:t>
      </w:r>
      <w:r>
        <w:t>.</w:t>
      </w:r>
    </w:p>
    <w:p w14:paraId="10D498E1" w14:textId="77777777" w:rsidR="0024770D" w:rsidRDefault="0024770D" w:rsidP="0024770D">
      <w:pPr>
        <w:pStyle w:val="00-ScreenShot"/>
      </w:pPr>
      <w:r>
        <w:drawing>
          <wp:inline distT="0" distB="0" distL="0" distR="0" wp14:anchorId="574FA033" wp14:editId="26B5266F">
            <wp:extent cx="3290617" cy="1701800"/>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3319273" cy="1716620"/>
                    </a:xfrm>
                    <a:prstGeom prst="rect">
                      <a:avLst/>
                    </a:prstGeom>
                  </pic:spPr>
                </pic:pic>
              </a:graphicData>
            </a:graphic>
          </wp:inline>
        </w:drawing>
      </w:r>
    </w:p>
    <w:p w14:paraId="46F9A65C" w14:textId="77777777" w:rsidR="0024770D" w:rsidRDefault="0024770D" w:rsidP="00D149D9">
      <w:pPr>
        <w:numPr>
          <w:ilvl w:val="0"/>
          <w:numId w:val="47"/>
        </w:numPr>
      </w:pPr>
      <w:r>
        <w:t xml:space="preserve">Back on the </w:t>
      </w:r>
      <w:r>
        <w:rPr>
          <w:b/>
        </w:rPr>
        <w:t xml:space="preserve">Run </w:t>
      </w:r>
      <w:proofErr w:type="gramStart"/>
      <w:r>
        <w:rPr>
          <w:b/>
        </w:rPr>
        <w:t>As</w:t>
      </w:r>
      <w:proofErr w:type="gramEnd"/>
      <w:r>
        <w:rPr>
          <w:b/>
        </w:rPr>
        <w:t xml:space="preserve"> Accounts </w:t>
      </w:r>
      <w:r>
        <w:t xml:space="preserve">page, confirm </w:t>
      </w:r>
      <w:r w:rsidRPr="000A6A00">
        <w:rPr>
          <w:b/>
        </w:rPr>
        <w:t>VMM Admin</w:t>
      </w:r>
      <w:r>
        <w:t xml:space="preserve"> is listed, then Click </w:t>
      </w:r>
      <w:r w:rsidRPr="00480F60">
        <w:rPr>
          <w:b/>
        </w:rPr>
        <w:t>Next</w:t>
      </w:r>
      <w:r>
        <w:t>.</w:t>
      </w:r>
    </w:p>
    <w:p w14:paraId="72700138" w14:textId="77777777" w:rsidR="0024770D" w:rsidRDefault="0024770D" w:rsidP="0024770D">
      <w:pPr>
        <w:pStyle w:val="00-ScreenShot"/>
      </w:pPr>
      <w:r>
        <w:drawing>
          <wp:inline distT="0" distB="0" distL="0" distR="0" wp14:anchorId="350A551F" wp14:editId="5F9454E9">
            <wp:extent cx="5698363" cy="14097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33227" cy="1418325"/>
                    </a:xfrm>
                    <a:prstGeom prst="rect">
                      <a:avLst/>
                    </a:prstGeom>
                  </pic:spPr>
                </pic:pic>
              </a:graphicData>
            </a:graphic>
          </wp:inline>
        </w:drawing>
      </w:r>
    </w:p>
    <w:p w14:paraId="588A49C2" w14:textId="77777777" w:rsidR="00212F84" w:rsidRDefault="00212F84" w:rsidP="0024770D">
      <w:pPr>
        <w:pStyle w:val="00-ScreenShot"/>
      </w:pPr>
    </w:p>
    <w:p w14:paraId="4DEBAD77" w14:textId="583ED542" w:rsidR="0024770D" w:rsidRDefault="0024770D" w:rsidP="00D149D9">
      <w:pPr>
        <w:numPr>
          <w:ilvl w:val="0"/>
          <w:numId w:val="47"/>
        </w:numPr>
      </w:pPr>
      <w:r>
        <w:lastRenderedPageBreak/>
        <w:t xml:space="preserve">On the </w:t>
      </w:r>
      <w:r>
        <w:rPr>
          <w:b/>
        </w:rPr>
        <w:t xml:space="preserve">Summary </w:t>
      </w:r>
      <w:r w:rsidRPr="000A6A00">
        <w:t>screen,</w:t>
      </w:r>
      <w:r>
        <w:rPr>
          <w:b/>
        </w:rPr>
        <w:t xml:space="preserve"> </w:t>
      </w:r>
      <w:r w:rsidRPr="000A6A00">
        <w:t xml:space="preserve">ensure </w:t>
      </w:r>
      <w:r w:rsidR="007E698A">
        <w:t>the settings</w:t>
      </w:r>
      <w:r w:rsidRPr="000A6A00">
        <w:t xml:space="preserve"> match those in the </w:t>
      </w:r>
      <w:r>
        <w:t>screenshot</w:t>
      </w:r>
      <w:r w:rsidRPr="000A6A00">
        <w:t xml:space="preserve"> below, and then</w:t>
      </w:r>
      <w:r>
        <w:rPr>
          <w:b/>
        </w:rPr>
        <w:t xml:space="preserve"> </w:t>
      </w:r>
      <w:r>
        <w:t xml:space="preserve">click </w:t>
      </w:r>
      <w:r w:rsidRPr="00AE5451">
        <w:rPr>
          <w:b/>
        </w:rPr>
        <w:t>Finish</w:t>
      </w:r>
      <w:r>
        <w:t>.</w:t>
      </w:r>
    </w:p>
    <w:p w14:paraId="656A8C43" w14:textId="77777777" w:rsidR="0024770D" w:rsidRDefault="0024770D" w:rsidP="0024770D">
      <w:pPr>
        <w:pStyle w:val="00-ScreenShot"/>
      </w:pPr>
      <w:r>
        <w:drawing>
          <wp:inline distT="0" distB="0" distL="0" distR="0" wp14:anchorId="37189A2A" wp14:editId="068A003A">
            <wp:extent cx="5602464" cy="2463800"/>
            <wp:effectExtent l="133350" t="95250" r="132080" b="8890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632477" cy="2476999"/>
                    </a:xfrm>
                    <a:prstGeom prst="rect">
                      <a:avLst/>
                    </a:prstGeom>
                    <a:effectLst>
                      <a:outerShdw blurRad="63500" sx="102000" sy="102000" algn="ctr" rotWithShape="0">
                        <a:prstClr val="black">
                          <a:alpha val="40000"/>
                        </a:prstClr>
                      </a:outerShdw>
                    </a:effectLst>
                  </pic:spPr>
                </pic:pic>
              </a:graphicData>
            </a:graphic>
          </wp:inline>
        </w:drawing>
      </w:r>
    </w:p>
    <w:p w14:paraId="4393E4F8" w14:textId="77777777" w:rsidR="0024770D" w:rsidRDefault="0024770D" w:rsidP="00D149D9">
      <w:pPr>
        <w:pStyle w:val="00-ScreenShot"/>
        <w:numPr>
          <w:ilvl w:val="0"/>
          <w:numId w:val="47"/>
        </w:numPr>
        <w:jc w:val="left"/>
      </w:pPr>
      <w:r w:rsidRPr="000831FC">
        <w:rPr>
          <w:b/>
          <w:noProof w:val="0"/>
        </w:rPr>
        <w:t>Review</w:t>
      </w:r>
      <w:r w:rsidRPr="000831FC">
        <w:rPr>
          <w:noProof w:val="0"/>
        </w:rPr>
        <w:t xml:space="preserve"> the completed jobs on the</w:t>
      </w:r>
      <w:r w:rsidRPr="000831FC">
        <w:rPr>
          <w:b/>
          <w:noProof w:val="0"/>
        </w:rPr>
        <w:t xml:space="preserve"> Jobs</w:t>
      </w:r>
      <w:r w:rsidRPr="000831FC">
        <w:rPr>
          <w:noProof w:val="0"/>
        </w:rPr>
        <w:t xml:space="preserve"> screen, and then close the </w:t>
      </w:r>
      <w:r w:rsidRPr="00530832">
        <w:rPr>
          <w:b/>
          <w:noProof w:val="0"/>
        </w:rPr>
        <w:t>Jobs</w:t>
      </w:r>
      <w:r>
        <w:rPr>
          <w:noProof w:val="0"/>
        </w:rPr>
        <w:t xml:space="preserve"> screen.</w:t>
      </w:r>
    </w:p>
    <w:p w14:paraId="1BC3D6E3" w14:textId="77777777" w:rsidR="0024770D" w:rsidRDefault="0024770D" w:rsidP="0024770D">
      <w:pPr>
        <w:pStyle w:val="00-ScreenShot"/>
      </w:pPr>
      <w:r>
        <w:drawing>
          <wp:inline distT="0" distB="0" distL="0" distR="0" wp14:anchorId="1B188529" wp14:editId="135197D5">
            <wp:extent cx="3964641" cy="1104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983392" cy="1110126"/>
                    </a:xfrm>
                    <a:prstGeom prst="rect">
                      <a:avLst/>
                    </a:prstGeom>
                  </pic:spPr>
                </pic:pic>
              </a:graphicData>
            </a:graphic>
          </wp:inline>
        </w:drawing>
      </w:r>
    </w:p>
    <w:p w14:paraId="43177F4F" w14:textId="77777777" w:rsidR="0024770D" w:rsidRDefault="0024770D" w:rsidP="0024770D">
      <w:pPr>
        <w:rPr>
          <w:rFonts w:asciiTheme="majorHAnsi" w:eastAsiaTheme="majorEastAsia" w:hAnsiTheme="majorHAnsi" w:cstheme="majorBidi"/>
          <w:color w:val="17365D" w:themeColor="text2" w:themeShade="BF"/>
          <w:spacing w:val="5"/>
          <w:kern w:val="28"/>
          <w:sz w:val="52"/>
          <w:szCs w:val="52"/>
        </w:rPr>
      </w:pPr>
    </w:p>
    <w:p w14:paraId="777BC00E" w14:textId="77777777" w:rsidR="0024770D" w:rsidRDefault="0024770D" w:rsidP="0024770D">
      <w:pPr>
        <w:rPr>
          <w:rFonts w:asciiTheme="majorHAnsi" w:eastAsiaTheme="majorEastAsia" w:hAnsiTheme="majorHAnsi" w:cstheme="majorBidi"/>
          <w:color w:val="17365D" w:themeColor="text2" w:themeShade="BF"/>
          <w:spacing w:val="5"/>
          <w:kern w:val="28"/>
          <w:sz w:val="52"/>
          <w:szCs w:val="52"/>
        </w:rPr>
      </w:pPr>
    </w:p>
    <w:p w14:paraId="6183C86D" w14:textId="77777777" w:rsidR="0024770D" w:rsidRDefault="0024770D" w:rsidP="0024770D">
      <w:pPr>
        <w:rPr>
          <w:rFonts w:asciiTheme="majorHAnsi" w:eastAsiaTheme="majorEastAsia" w:hAnsiTheme="majorHAnsi" w:cstheme="majorBidi"/>
          <w:color w:val="17365D" w:themeColor="text2" w:themeShade="BF"/>
          <w:spacing w:val="5"/>
          <w:kern w:val="28"/>
          <w:sz w:val="52"/>
          <w:szCs w:val="52"/>
        </w:rPr>
      </w:pPr>
    </w:p>
    <w:p w14:paraId="17ACFACE" w14:textId="77777777" w:rsidR="0024770D" w:rsidRDefault="0024770D" w:rsidP="0024770D">
      <w:pPr>
        <w:rPr>
          <w:rFonts w:asciiTheme="majorHAnsi" w:eastAsiaTheme="majorEastAsia" w:hAnsiTheme="majorHAnsi" w:cstheme="majorBidi"/>
          <w:color w:val="17365D" w:themeColor="text2" w:themeShade="BF"/>
          <w:spacing w:val="5"/>
          <w:kern w:val="28"/>
          <w:sz w:val="52"/>
          <w:szCs w:val="52"/>
        </w:rPr>
      </w:pPr>
    </w:p>
    <w:p w14:paraId="621E7851" w14:textId="77777777" w:rsidR="0024770D" w:rsidRDefault="0024770D" w:rsidP="0024770D">
      <w:pPr>
        <w:rPr>
          <w:rFonts w:asciiTheme="majorHAnsi" w:eastAsiaTheme="majorEastAsia" w:hAnsiTheme="majorHAnsi" w:cstheme="majorBidi"/>
          <w:color w:val="17365D" w:themeColor="text2" w:themeShade="BF"/>
          <w:spacing w:val="5"/>
          <w:kern w:val="28"/>
          <w:sz w:val="52"/>
          <w:szCs w:val="52"/>
        </w:rPr>
      </w:pPr>
    </w:p>
    <w:p w14:paraId="45FAA034" w14:textId="77777777" w:rsidR="0024770D" w:rsidRDefault="0024770D" w:rsidP="0024770D">
      <w:pPr>
        <w:rPr>
          <w:rFonts w:asciiTheme="majorHAnsi" w:eastAsiaTheme="majorEastAsia" w:hAnsiTheme="majorHAnsi" w:cstheme="majorBidi"/>
          <w:color w:val="17365D" w:themeColor="text2" w:themeShade="BF"/>
          <w:spacing w:val="5"/>
          <w:kern w:val="28"/>
          <w:sz w:val="52"/>
          <w:szCs w:val="52"/>
        </w:rPr>
      </w:pPr>
    </w:p>
    <w:p w14:paraId="13BB0F2F" w14:textId="0A4247CF" w:rsidR="00FA534D" w:rsidRDefault="00FA534D">
      <w:pPr>
        <w:rPr>
          <w:rFonts w:asciiTheme="majorHAnsi" w:eastAsiaTheme="majorEastAsia" w:hAnsiTheme="majorHAnsi" w:cstheme="majorBidi"/>
          <w:color w:val="17365D" w:themeColor="text2" w:themeShade="BF"/>
          <w:spacing w:val="5"/>
          <w:kern w:val="28"/>
          <w:sz w:val="52"/>
          <w:szCs w:val="52"/>
        </w:rPr>
      </w:pPr>
      <w:bookmarkStart w:id="99" w:name="_Toc364683814"/>
      <w:r>
        <w:br w:type="page"/>
      </w:r>
    </w:p>
    <w:bookmarkStart w:id="100" w:name="_Toc366171528" w:displacedByCustomXml="next"/>
    <w:sdt>
      <w:sdtPr>
        <w:alias w:val="Topic"/>
        <w:tag w:val="9b28405c-4706-4849-b895-81eddc365c6a"/>
        <w:id w:val="35706106"/>
        <w:placeholder>
          <w:docPart w:val="9D732CC2F3FF4DB8A1D8B9474BDEC8CD"/>
        </w:placeholder>
        <w:text/>
      </w:sdtPr>
      <w:sdtEndPr/>
      <w:sdtContent>
        <w:p w14:paraId="3AE0D07E" w14:textId="0A4247CF" w:rsidR="0024770D" w:rsidRDefault="008319AB" w:rsidP="0024770D">
          <w:pPr>
            <w:pStyle w:val="ppTopic"/>
          </w:pPr>
          <w:r>
            <w:t>Exercise 13.2: Create</w:t>
          </w:r>
          <w:r w:rsidR="00DE07A4">
            <w:t xml:space="preserve"> a Cloud</w:t>
          </w:r>
        </w:p>
      </w:sdtContent>
    </w:sdt>
    <w:bookmarkEnd w:id="100" w:displacedByCustomXml="prev"/>
    <w:bookmarkEnd w:id="99" w:displacedByCustomXml="prev"/>
    <w:p w14:paraId="5DAB574D" w14:textId="42C814E6" w:rsidR="0024770D" w:rsidRDefault="0024770D" w:rsidP="0024770D">
      <w:pPr>
        <w:pStyle w:val="ppBodyText"/>
        <w:rPr>
          <w:b/>
        </w:rPr>
      </w:pPr>
      <w:r w:rsidRPr="001C765B">
        <w:rPr>
          <w:b/>
        </w:rPr>
        <w:t xml:space="preserve">In this </w:t>
      </w:r>
      <w:r w:rsidR="009059DC" w:rsidRPr="001C765B">
        <w:rPr>
          <w:b/>
        </w:rPr>
        <w:t>exercise,</w:t>
      </w:r>
      <w:r w:rsidR="002B6CA6">
        <w:rPr>
          <w:b/>
        </w:rPr>
        <w:t xml:space="preserve"> a Cloud </w:t>
      </w:r>
      <w:proofErr w:type="gramStart"/>
      <w:r w:rsidR="002B6CA6">
        <w:rPr>
          <w:b/>
        </w:rPr>
        <w:t>will be created</w:t>
      </w:r>
      <w:proofErr w:type="gramEnd"/>
      <w:r>
        <w:rPr>
          <w:b/>
        </w:rPr>
        <w:t xml:space="preserve">.  In </w:t>
      </w:r>
      <w:proofErr w:type="gramStart"/>
      <w:r>
        <w:rPr>
          <w:b/>
        </w:rPr>
        <w:t>VMM</w:t>
      </w:r>
      <w:proofErr w:type="gramEnd"/>
      <w:r w:rsidRPr="00FB18FA">
        <w:rPr>
          <w:b/>
        </w:rPr>
        <w:t xml:space="preserve"> the private cloud is deployed using an organization’s own hardware to leverage the advantages of the private cloud model.  Through VMM, an organization can manage the private cloud definition, access to the private cloud</w:t>
      </w:r>
      <w:r w:rsidR="009059DC">
        <w:rPr>
          <w:b/>
        </w:rPr>
        <w:t xml:space="preserve"> </w:t>
      </w:r>
      <w:r w:rsidRPr="00FB18FA">
        <w:rPr>
          <w:b/>
        </w:rPr>
        <w:t xml:space="preserve">and the underlying physical resources, including self-service, resource pooling, opacity, elasticity and optimization.   </w:t>
      </w:r>
    </w:p>
    <w:p w14:paraId="06315B17" w14:textId="11A58F7B" w:rsidR="0024770D" w:rsidRPr="001E07BB" w:rsidRDefault="00EA038B" w:rsidP="007E26A4">
      <w:pPr>
        <w:pStyle w:val="ppBodyText"/>
        <w:numPr>
          <w:ilvl w:val="0"/>
          <w:numId w:val="0"/>
        </w:numPr>
        <w:tabs>
          <w:tab w:val="center" w:pos="5400"/>
        </w:tabs>
        <w:rPr>
          <w:b/>
        </w:rPr>
      </w:pPr>
      <w:r>
        <w:rPr>
          <w:b/>
        </w:rPr>
        <w:t>Estimated time to complete</w:t>
      </w:r>
      <w:r w:rsidR="0024770D">
        <w:rPr>
          <w:b/>
        </w:rPr>
        <w:t>: 5 minutes</w:t>
      </w:r>
      <w:r w:rsidR="007E26A4">
        <w:rPr>
          <w:b/>
        </w:rPr>
        <w:tab/>
      </w:r>
    </w:p>
    <w:p w14:paraId="2E803D4D" w14:textId="77777777" w:rsidR="0024770D" w:rsidRPr="00C023CD" w:rsidRDefault="0024770D" w:rsidP="0024770D">
      <w:pPr>
        <w:rPr>
          <w:b/>
          <w:i/>
        </w:rPr>
      </w:pPr>
      <w:r>
        <w:rPr>
          <w:noProof/>
        </w:rPr>
        <w:drawing>
          <wp:inline distT="0" distB="0" distL="0" distR="0" wp14:anchorId="5B63316E" wp14:editId="076C20EE">
            <wp:extent cx="612140" cy="771525"/>
            <wp:effectExtent l="0" t="0" r="0" b="0"/>
            <wp:docPr id="132" name="Picture 132"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4826C6C8" w14:textId="77777777" w:rsidR="00FA534D" w:rsidRDefault="00FA534D" w:rsidP="00D149D9">
      <w:pPr>
        <w:pStyle w:val="ListParagraph"/>
        <w:numPr>
          <w:ilvl w:val="0"/>
          <w:numId w:val="48"/>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1660344B" w14:textId="41B9D148" w:rsidR="0024770D" w:rsidRDefault="00FA534D" w:rsidP="00FA534D">
      <w:pPr>
        <w:pStyle w:val="00-ScreenShot"/>
      </w:pPr>
      <w:r>
        <w:drawing>
          <wp:inline distT="0" distB="0" distL="0" distR="0" wp14:anchorId="5659CFB8" wp14:editId="4E82B70F">
            <wp:extent cx="638175" cy="1190625"/>
            <wp:effectExtent l="0" t="0" r="9525" b="952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03C2D2A1" w14:textId="3D49407A" w:rsidR="0024770D" w:rsidRDefault="0024770D" w:rsidP="00D149D9">
      <w:pPr>
        <w:pStyle w:val="ListParagraph"/>
        <w:numPr>
          <w:ilvl w:val="0"/>
          <w:numId w:val="48"/>
        </w:numPr>
        <w:spacing w:line="259" w:lineRule="auto"/>
      </w:pPr>
      <w:r>
        <w:t xml:space="preserve">Select the </w:t>
      </w:r>
      <w:r w:rsidRPr="00FA534D">
        <w:rPr>
          <w:b/>
        </w:rPr>
        <w:t>VMs and Services</w:t>
      </w:r>
      <w:r>
        <w:t xml:space="preserve"> workspace.</w:t>
      </w:r>
    </w:p>
    <w:p w14:paraId="64171280" w14:textId="77777777" w:rsidR="0024770D" w:rsidRDefault="0024770D" w:rsidP="0024770D">
      <w:pPr>
        <w:pStyle w:val="00-ScreenShot"/>
      </w:pPr>
      <w:r>
        <w:drawing>
          <wp:inline distT="0" distB="0" distL="0" distR="0" wp14:anchorId="48603047" wp14:editId="2D28FA26">
            <wp:extent cx="1287476" cy="1233510"/>
            <wp:effectExtent l="0" t="0" r="825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292412" cy="1238239"/>
                    </a:xfrm>
                    <a:prstGeom prst="rect">
                      <a:avLst/>
                    </a:prstGeom>
                  </pic:spPr>
                </pic:pic>
              </a:graphicData>
            </a:graphic>
          </wp:inline>
        </w:drawing>
      </w:r>
    </w:p>
    <w:p w14:paraId="642D9230" w14:textId="77777777" w:rsidR="0024770D" w:rsidRDefault="0024770D" w:rsidP="00D149D9">
      <w:pPr>
        <w:pStyle w:val="ppBodyText"/>
        <w:numPr>
          <w:ilvl w:val="0"/>
          <w:numId w:val="48"/>
        </w:numPr>
      </w:pPr>
      <w:r>
        <w:t xml:space="preserve">In the ribbon navigation, click </w:t>
      </w:r>
      <w:r w:rsidRPr="000B3CCD">
        <w:rPr>
          <w:b/>
        </w:rPr>
        <w:t>Create Cloud</w:t>
      </w:r>
      <w:r>
        <w:t>.</w:t>
      </w:r>
    </w:p>
    <w:p w14:paraId="434E2589" w14:textId="77777777" w:rsidR="0024770D" w:rsidRDefault="0024770D" w:rsidP="0024770D">
      <w:pPr>
        <w:pStyle w:val="ppBodyText"/>
        <w:numPr>
          <w:ilvl w:val="0"/>
          <w:numId w:val="0"/>
        </w:numPr>
        <w:jc w:val="center"/>
      </w:pPr>
      <w:r>
        <w:rPr>
          <w:noProof/>
          <w:lang w:bidi="ar-SA"/>
        </w:rPr>
        <w:drawing>
          <wp:inline distT="0" distB="0" distL="0" distR="0" wp14:anchorId="18113BEE" wp14:editId="024A87FA">
            <wp:extent cx="3120740" cy="8636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153091" cy="872552"/>
                    </a:xfrm>
                    <a:prstGeom prst="rect">
                      <a:avLst/>
                    </a:prstGeom>
                  </pic:spPr>
                </pic:pic>
              </a:graphicData>
            </a:graphic>
          </wp:inline>
        </w:drawing>
      </w:r>
    </w:p>
    <w:p w14:paraId="2802DA67" w14:textId="77777777" w:rsidR="0024770D" w:rsidRDefault="0024770D" w:rsidP="00D149D9">
      <w:pPr>
        <w:pStyle w:val="ppBodyText"/>
        <w:numPr>
          <w:ilvl w:val="0"/>
          <w:numId w:val="48"/>
        </w:numPr>
      </w:pPr>
      <w:r>
        <w:t xml:space="preserve">In the </w:t>
      </w:r>
      <w:r w:rsidRPr="000B3CCD">
        <w:rPr>
          <w:b/>
        </w:rPr>
        <w:t>General</w:t>
      </w:r>
      <w:r>
        <w:t xml:space="preserve"> page in the </w:t>
      </w:r>
      <w:r w:rsidRPr="00FB18FA">
        <w:rPr>
          <w:b/>
        </w:rPr>
        <w:t>Name</w:t>
      </w:r>
      <w:r>
        <w:t xml:space="preserve"> space type </w:t>
      </w:r>
      <w:proofErr w:type="spellStart"/>
      <w:r w:rsidRPr="000B3CCD">
        <w:rPr>
          <w:b/>
        </w:rPr>
        <w:t>Dev</w:t>
      </w:r>
      <w:proofErr w:type="spellEnd"/>
      <w:r w:rsidRPr="000B3CCD">
        <w:rPr>
          <w:b/>
        </w:rPr>
        <w:t xml:space="preserve"> Cloud</w:t>
      </w:r>
      <w:r>
        <w:t xml:space="preserve"> and click </w:t>
      </w:r>
      <w:proofErr w:type="gramStart"/>
      <w:r w:rsidRPr="00765E11">
        <w:rPr>
          <w:b/>
        </w:rPr>
        <w:t>Next</w:t>
      </w:r>
      <w:proofErr w:type="gramEnd"/>
      <w:r>
        <w:t>.</w:t>
      </w:r>
    </w:p>
    <w:p w14:paraId="10816EE6" w14:textId="77777777" w:rsidR="0024770D" w:rsidRDefault="0024770D" w:rsidP="0024770D">
      <w:pPr>
        <w:pStyle w:val="ppBodyText"/>
        <w:numPr>
          <w:ilvl w:val="0"/>
          <w:numId w:val="0"/>
        </w:numPr>
        <w:jc w:val="center"/>
      </w:pPr>
      <w:r>
        <w:rPr>
          <w:noProof/>
          <w:lang w:bidi="ar-SA"/>
        </w:rPr>
        <w:drawing>
          <wp:inline distT="0" distB="0" distL="0" distR="0" wp14:anchorId="4CEEC1A0" wp14:editId="22EE495B">
            <wp:extent cx="5586465" cy="9652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626962" cy="972197"/>
                    </a:xfrm>
                    <a:prstGeom prst="rect">
                      <a:avLst/>
                    </a:prstGeom>
                  </pic:spPr>
                </pic:pic>
              </a:graphicData>
            </a:graphic>
          </wp:inline>
        </w:drawing>
      </w:r>
    </w:p>
    <w:p w14:paraId="508819FD" w14:textId="77777777" w:rsidR="0024770D" w:rsidRDefault="0024770D" w:rsidP="00D149D9">
      <w:pPr>
        <w:pStyle w:val="ppBodyText"/>
        <w:numPr>
          <w:ilvl w:val="0"/>
          <w:numId w:val="48"/>
        </w:numPr>
      </w:pPr>
      <w:r>
        <w:lastRenderedPageBreak/>
        <w:t xml:space="preserve">On the </w:t>
      </w:r>
      <w:r w:rsidRPr="000B3CCD">
        <w:rPr>
          <w:b/>
        </w:rPr>
        <w:t>Resources</w:t>
      </w:r>
      <w:r>
        <w:t xml:space="preserve"> page, check mark </w:t>
      </w:r>
      <w:r w:rsidRPr="000B3CCD">
        <w:rPr>
          <w:b/>
        </w:rPr>
        <w:t>Production</w:t>
      </w:r>
      <w:r>
        <w:t xml:space="preserve"> and click </w:t>
      </w:r>
      <w:proofErr w:type="gramStart"/>
      <w:r w:rsidRPr="00765E11">
        <w:rPr>
          <w:b/>
        </w:rPr>
        <w:t>Next</w:t>
      </w:r>
      <w:proofErr w:type="gramEnd"/>
      <w:r>
        <w:t>.</w:t>
      </w:r>
    </w:p>
    <w:p w14:paraId="1059CDBD" w14:textId="77777777" w:rsidR="0024770D" w:rsidRDefault="0024770D" w:rsidP="0024770D">
      <w:pPr>
        <w:pStyle w:val="ppBodyText"/>
        <w:numPr>
          <w:ilvl w:val="0"/>
          <w:numId w:val="0"/>
        </w:numPr>
        <w:jc w:val="center"/>
      </w:pPr>
      <w:r>
        <w:rPr>
          <w:noProof/>
          <w:lang w:bidi="ar-SA"/>
        </w:rPr>
        <w:drawing>
          <wp:inline distT="0" distB="0" distL="0" distR="0" wp14:anchorId="1B94915C" wp14:editId="2D9936F0">
            <wp:extent cx="4250131" cy="1064381"/>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267271" cy="1068673"/>
                    </a:xfrm>
                    <a:prstGeom prst="rect">
                      <a:avLst/>
                    </a:prstGeom>
                  </pic:spPr>
                </pic:pic>
              </a:graphicData>
            </a:graphic>
          </wp:inline>
        </w:drawing>
      </w:r>
    </w:p>
    <w:p w14:paraId="6036826E" w14:textId="77777777" w:rsidR="0024770D" w:rsidRDefault="0024770D" w:rsidP="00D149D9">
      <w:pPr>
        <w:pStyle w:val="ppBodyText"/>
        <w:numPr>
          <w:ilvl w:val="0"/>
          <w:numId w:val="48"/>
        </w:numPr>
      </w:pPr>
      <w:r>
        <w:t xml:space="preserve">On the </w:t>
      </w:r>
      <w:r>
        <w:rPr>
          <w:b/>
        </w:rPr>
        <w:t>Logical Networks</w:t>
      </w:r>
      <w:r>
        <w:t xml:space="preserve"> page, check mark </w:t>
      </w:r>
      <w:r>
        <w:rPr>
          <w:b/>
        </w:rPr>
        <w:t>BACKEND</w:t>
      </w:r>
      <w:r>
        <w:t xml:space="preserve"> and click </w:t>
      </w:r>
      <w:proofErr w:type="gramStart"/>
      <w:r w:rsidRPr="00765E11">
        <w:rPr>
          <w:b/>
        </w:rPr>
        <w:t>Next</w:t>
      </w:r>
      <w:proofErr w:type="gramEnd"/>
      <w:r>
        <w:t>.</w:t>
      </w:r>
    </w:p>
    <w:p w14:paraId="2636ADB3" w14:textId="77777777" w:rsidR="0024770D" w:rsidRDefault="0024770D" w:rsidP="0024770D">
      <w:pPr>
        <w:pStyle w:val="ppBodyText"/>
        <w:numPr>
          <w:ilvl w:val="0"/>
          <w:numId w:val="0"/>
        </w:numPr>
        <w:jc w:val="center"/>
      </w:pPr>
      <w:r>
        <w:rPr>
          <w:noProof/>
          <w:lang w:bidi="ar-SA"/>
        </w:rPr>
        <w:drawing>
          <wp:inline distT="0" distB="0" distL="0" distR="0" wp14:anchorId="69DD57B9" wp14:editId="6B7B396F">
            <wp:extent cx="4155033" cy="9337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187995" cy="941205"/>
                    </a:xfrm>
                    <a:prstGeom prst="rect">
                      <a:avLst/>
                    </a:prstGeom>
                  </pic:spPr>
                </pic:pic>
              </a:graphicData>
            </a:graphic>
          </wp:inline>
        </w:drawing>
      </w:r>
    </w:p>
    <w:p w14:paraId="1AB2698C" w14:textId="77777777" w:rsidR="0024770D" w:rsidRDefault="0024770D" w:rsidP="00D149D9">
      <w:pPr>
        <w:pStyle w:val="ppBodyText"/>
        <w:numPr>
          <w:ilvl w:val="0"/>
          <w:numId w:val="48"/>
        </w:numPr>
      </w:pPr>
      <w:r>
        <w:t xml:space="preserve">On the </w:t>
      </w:r>
      <w:r>
        <w:rPr>
          <w:b/>
        </w:rPr>
        <w:t xml:space="preserve">Load Balancers </w:t>
      </w:r>
      <w:r>
        <w:t xml:space="preserve">page, leave the default and click </w:t>
      </w:r>
      <w:proofErr w:type="gramStart"/>
      <w:r>
        <w:rPr>
          <w:b/>
        </w:rPr>
        <w:t>Next</w:t>
      </w:r>
      <w:proofErr w:type="gramEnd"/>
      <w:r>
        <w:t>.</w:t>
      </w:r>
    </w:p>
    <w:p w14:paraId="4987D835" w14:textId="77777777" w:rsidR="0024770D" w:rsidRDefault="0024770D" w:rsidP="0024770D">
      <w:pPr>
        <w:pStyle w:val="ppBodyText"/>
        <w:numPr>
          <w:ilvl w:val="0"/>
          <w:numId w:val="0"/>
        </w:numPr>
        <w:jc w:val="center"/>
      </w:pPr>
      <w:r>
        <w:rPr>
          <w:noProof/>
          <w:lang w:bidi="ar-SA"/>
        </w:rPr>
        <w:drawing>
          <wp:inline distT="0" distB="0" distL="0" distR="0" wp14:anchorId="7157405F" wp14:editId="3B4D6FD4">
            <wp:extent cx="4067251" cy="772353"/>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098450" cy="778277"/>
                    </a:xfrm>
                    <a:prstGeom prst="rect">
                      <a:avLst/>
                    </a:prstGeom>
                  </pic:spPr>
                </pic:pic>
              </a:graphicData>
            </a:graphic>
          </wp:inline>
        </w:drawing>
      </w:r>
    </w:p>
    <w:p w14:paraId="7B7E3381" w14:textId="77777777" w:rsidR="0024770D" w:rsidRDefault="0024770D" w:rsidP="00D149D9">
      <w:pPr>
        <w:pStyle w:val="ppBodyText"/>
        <w:numPr>
          <w:ilvl w:val="0"/>
          <w:numId w:val="48"/>
        </w:numPr>
      </w:pPr>
      <w:r>
        <w:t xml:space="preserve">On the </w:t>
      </w:r>
      <w:r>
        <w:rPr>
          <w:b/>
        </w:rPr>
        <w:t>VIP Templates</w:t>
      </w:r>
      <w:r>
        <w:t xml:space="preserve"> page, click </w:t>
      </w:r>
      <w:proofErr w:type="gramStart"/>
      <w:r>
        <w:rPr>
          <w:b/>
        </w:rPr>
        <w:t>Next</w:t>
      </w:r>
      <w:proofErr w:type="gramEnd"/>
      <w:r>
        <w:t>.</w:t>
      </w:r>
    </w:p>
    <w:p w14:paraId="338ADC4B" w14:textId="77777777" w:rsidR="0024770D" w:rsidRDefault="0024770D" w:rsidP="0024770D">
      <w:pPr>
        <w:pStyle w:val="ppBodyText"/>
        <w:numPr>
          <w:ilvl w:val="0"/>
          <w:numId w:val="0"/>
        </w:numPr>
        <w:jc w:val="center"/>
      </w:pPr>
      <w:r>
        <w:rPr>
          <w:noProof/>
          <w:lang w:bidi="ar-SA"/>
        </w:rPr>
        <w:drawing>
          <wp:inline distT="0" distB="0" distL="0" distR="0" wp14:anchorId="24C7E079" wp14:editId="22FB4E3C">
            <wp:extent cx="3971975" cy="59231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065593" cy="606273"/>
                    </a:xfrm>
                    <a:prstGeom prst="rect">
                      <a:avLst/>
                    </a:prstGeom>
                  </pic:spPr>
                </pic:pic>
              </a:graphicData>
            </a:graphic>
          </wp:inline>
        </w:drawing>
      </w:r>
    </w:p>
    <w:p w14:paraId="7131E99B" w14:textId="77777777" w:rsidR="0024770D" w:rsidRDefault="0024770D" w:rsidP="00D149D9">
      <w:pPr>
        <w:pStyle w:val="ppBodyText"/>
        <w:numPr>
          <w:ilvl w:val="0"/>
          <w:numId w:val="48"/>
        </w:numPr>
      </w:pPr>
      <w:r>
        <w:t xml:space="preserve">On the </w:t>
      </w:r>
      <w:r>
        <w:rPr>
          <w:b/>
        </w:rPr>
        <w:t>Port Classifications</w:t>
      </w:r>
      <w:r>
        <w:t xml:space="preserve"> page, check mark </w:t>
      </w:r>
      <w:r>
        <w:rPr>
          <w:b/>
        </w:rPr>
        <w:t>BACKEND PORT</w:t>
      </w:r>
      <w:r>
        <w:t xml:space="preserve"> and click </w:t>
      </w:r>
      <w:proofErr w:type="gramStart"/>
      <w:r w:rsidRPr="00765E11">
        <w:rPr>
          <w:b/>
        </w:rPr>
        <w:t>Next</w:t>
      </w:r>
      <w:proofErr w:type="gramEnd"/>
      <w:r>
        <w:t>.</w:t>
      </w:r>
    </w:p>
    <w:p w14:paraId="22DBE0A3" w14:textId="77777777" w:rsidR="0024770D" w:rsidRDefault="0024770D" w:rsidP="0024770D">
      <w:pPr>
        <w:pStyle w:val="ppBodyText"/>
        <w:numPr>
          <w:ilvl w:val="0"/>
          <w:numId w:val="0"/>
        </w:numPr>
        <w:jc w:val="center"/>
      </w:pPr>
      <w:r>
        <w:rPr>
          <w:noProof/>
          <w:lang w:bidi="ar-SA"/>
        </w:rPr>
        <w:drawing>
          <wp:inline distT="0" distB="0" distL="0" distR="0" wp14:anchorId="1DF52A31" wp14:editId="3616FC1A">
            <wp:extent cx="4559300" cy="251437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588628" cy="2530553"/>
                    </a:xfrm>
                    <a:prstGeom prst="rect">
                      <a:avLst/>
                    </a:prstGeom>
                  </pic:spPr>
                </pic:pic>
              </a:graphicData>
            </a:graphic>
          </wp:inline>
        </w:drawing>
      </w:r>
    </w:p>
    <w:p w14:paraId="68459478" w14:textId="77777777" w:rsidR="0024770D" w:rsidRDefault="0024770D" w:rsidP="00D149D9">
      <w:pPr>
        <w:pStyle w:val="ppBodyText"/>
        <w:numPr>
          <w:ilvl w:val="0"/>
          <w:numId w:val="48"/>
        </w:numPr>
      </w:pPr>
      <w:r>
        <w:t xml:space="preserve">On the </w:t>
      </w:r>
      <w:r>
        <w:rPr>
          <w:b/>
        </w:rPr>
        <w:t xml:space="preserve">Storage </w:t>
      </w:r>
      <w:r>
        <w:t xml:space="preserve">page, check mark </w:t>
      </w:r>
      <w:r>
        <w:rPr>
          <w:b/>
        </w:rPr>
        <w:t>Gold Tier</w:t>
      </w:r>
      <w:r>
        <w:t xml:space="preserve"> and click </w:t>
      </w:r>
      <w:proofErr w:type="gramStart"/>
      <w:r w:rsidRPr="00765E11">
        <w:rPr>
          <w:b/>
        </w:rPr>
        <w:t>Next</w:t>
      </w:r>
      <w:proofErr w:type="gramEnd"/>
      <w:r>
        <w:t>.</w:t>
      </w:r>
    </w:p>
    <w:p w14:paraId="505DB5D4" w14:textId="77777777" w:rsidR="0024770D" w:rsidRDefault="0024770D" w:rsidP="0024770D">
      <w:pPr>
        <w:pStyle w:val="ppBodyText"/>
        <w:numPr>
          <w:ilvl w:val="0"/>
          <w:numId w:val="0"/>
        </w:numPr>
        <w:jc w:val="center"/>
      </w:pPr>
      <w:r>
        <w:rPr>
          <w:noProof/>
          <w:lang w:bidi="ar-SA"/>
        </w:rPr>
        <w:drawing>
          <wp:inline distT="0" distB="0" distL="0" distR="0" wp14:anchorId="48FCB1E2" wp14:editId="21410E75">
            <wp:extent cx="3904325" cy="753466"/>
            <wp:effectExtent l="0" t="0" r="127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955774" cy="763395"/>
                    </a:xfrm>
                    <a:prstGeom prst="rect">
                      <a:avLst/>
                    </a:prstGeom>
                  </pic:spPr>
                </pic:pic>
              </a:graphicData>
            </a:graphic>
          </wp:inline>
        </w:drawing>
      </w:r>
    </w:p>
    <w:p w14:paraId="361577FC" w14:textId="77777777" w:rsidR="0024770D" w:rsidRDefault="0024770D" w:rsidP="00D149D9">
      <w:pPr>
        <w:pStyle w:val="ppBodyText"/>
        <w:numPr>
          <w:ilvl w:val="0"/>
          <w:numId w:val="48"/>
        </w:numPr>
      </w:pPr>
      <w:r>
        <w:lastRenderedPageBreak/>
        <w:t xml:space="preserve">On the </w:t>
      </w:r>
      <w:r>
        <w:rPr>
          <w:b/>
        </w:rPr>
        <w:t xml:space="preserve">Library </w:t>
      </w:r>
      <w:r>
        <w:t xml:space="preserve">page, leave all defaults, and click </w:t>
      </w:r>
      <w:proofErr w:type="gramStart"/>
      <w:r>
        <w:rPr>
          <w:b/>
        </w:rPr>
        <w:t>Next</w:t>
      </w:r>
      <w:proofErr w:type="gramEnd"/>
      <w:r>
        <w:t>.</w:t>
      </w:r>
    </w:p>
    <w:p w14:paraId="70A8BC96" w14:textId="77777777" w:rsidR="0024770D" w:rsidRDefault="0024770D" w:rsidP="0024770D">
      <w:pPr>
        <w:pStyle w:val="ppBodyText"/>
        <w:numPr>
          <w:ilvl w:val="0"/>
          <w:numId w:val="0"/>
        </w:numPr>
        <w:jc w:val="center"/>
      </w:pPr>
      <w:r>
        <w:rPr>
          <w:noProof/>
          <w:lang w:bidi="ar-SA"/>
        </w:rPr>
        <w:drawing>
          <wp:inline distT="0" distB="0" distL="0" distR="0" wp14:anchorId="57D472CC" wp14:editId="0C2735D2">
            <wp:extent cx="4583641" cy="1549400"/>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629094" cy="1564764"/>
                    </a:xfrm>
                    <a:prstGeom prst="rect">
                      <a:avLst/>
                    </a:prstGeom>
                  </pic:spPr>
                </pic:pic>
              </a:graphicData>
            </a:graphic>
          </wp:inline>
        </w:drawing>
      </w:r>
    </w:p>
    <w:p w14:paraId="1457AF9F" w14:textId="77777777" w:rsidR="0024770D" w:rsidRDefault="0024770D" w:rsidP="00D149D9">
      <w:pPr>
        <w:pStyle w:val="ppBodyText"/>
        <w:numPr>
          <w:ilvl w:val="0"/>
          <w:numId w:val="48"/>
        </w:numPr>
      </w:pPr>
      <w:r>
        <w:t xml:space="preserve">On the </w:t>
      </w:r>
      <w:r>
        <w:rPr>
          <w:b/>
        </w:rPr>
        <w:t xml:space="preserve">Capacity </w:t>
      </w:r>
      <w:r>
        <w:t xml:space="preserve">page, </w:t>
      </w:r>
      <w:r w:rsidRPr="00765E11">
        <w:rPr>
          <w:b/>
        </w:rPr>
        <w:t>uncheck</w:t>
      </w:r>
      <w:r>
        <w:t xml:space="preserve"> all the </w:t>
      </w:r>
      <w:r w:rsidRPr="002B68B4">
        <w:rPr>
          <w:b/>
        </w:rPr>
        <w:t>Use Maximum</w:t>
      </w:r>
      <w:r>
        <w:t xml:space="preserve"> checkboxes, enter the following values, </w:t>
      </w:r>
      <w:proofErr w:type="gramStart"/>
      <w:r>
        <w:t>then</w:t>
      </w:r>
      <w:proofErr w:type="gramEnd"/>
      <w:r>
        <w:t xml:space="preserve"> click </w:t>
      </w:r>
      <w:r w:rsidRPr="00FB18FA">
        <w:rPr>
          <w:b/>
        </w:rPr>
        <w:t>Next</w:t>
      </w:r>
      <w:r>
        <w:t>.</w:t>
      </w:r>
    </w:p>
    <w:p w14:paraId="02F9143F" w14:textId="77777777" w:rsidR="0024770D" w:rsidRDefault="0024770D" w:rsidP="00D149D9">
      <w:pPr>
        <w:pStyle w:val="ppBodyText"/>
        <w:numPr>
          <w:ilvl w:val="0"/>
          <w:numId w:val="26"/>
        </w:numPr>
      </w:pPr>
      <w:r w:rsidRPr="00FB18FA">
        <w:rPr>
          <w:b/>
        </w:rPr>
        <w:t>Change</w:t>
      </w:r>
      <w:r>
        <w:t xml:space="preserve"> the Assigned Capacity for </w:t>
      </w:r>
      <w:r w:rsidRPr="00765E11">
        <w:rPr>
          <w:b/>
        </w:rPr>
        <w:t>Virtual CPUs</w:t>
      </w:r>
      <w:r>
        <w:t xml:space="preserve"> to 4</w:t>
      </w:r>
    </w:p>
    <w:p w14:paraId="288A722E" w14:textId="77777777" w:rsidR="0024770D" w:rsidRDefault="0024770D" w:rsidP="00D149D9">
      <w:pPr>
        <w:pStyle w:val="ppBodyText"/>
        <w:numPr>
          <w:ilvl w:val="0"/>
          <w:numId w:val="26"/>
        </w:numPr>
      </w:pPr>
      <w:r>
        <w:t xml:space="preserve">Leave the Assigned Capacity for </w:t>
      </w:r>
      <w:r w:rsidRPr="00765E11">
        <w:rPr>
          <w:b/>
        </w:rPr>
        <w:t>Memory</w:t>
      </w:r>
      <w:r>
        <w:t xml:space="preserve"> at 1</w:t>
      </w:r>
    </w:p>
    <w:p w14:paraId="624B1884" w14:textId="77777777" w:rsidR="0024770D" w:rsidRDefault="0024770D" w:rsidP="00D149D9">
      <w:pPr>
        <w:pStyle w:val="ppBodyText"/>
        <w:numPr>
          <w:ilvl w:val="0"/>
          <w:numId w:val="26"/>
        </w:numPr>
      </w:pPr>
      <w:r w:rsidRPr="00FB18FA">
        <w:rPr>
          <w:b/>
        </w:rPr>
        <w:t>Change</w:t>
      </w:r>
      <w:r>
        <w:t xml:space="preserve"> the Assigned Capacity for </w:t>
      </w:r>
      <w:r w:rsidRPr="00765E11">
        <w:rPr>
          <w:b/>
        </w:rPr>
        <w:t>Storage</w:t>
      </w:r>
      <w:r>
        <w:t xml:space="preserve"> to 100</w:t>
      </w:r>
    </w:p>
    <w:p w14:paraId="75F86D92" w14:textId="77777777" w:rsidR="0024770D" w:rsidRDefault="0024770D" w:rsidP="00D149D9">
      <w:pPr>
        <w:pStyle w:val="ppBodyText"/>
        <w:numPr>
          <w:ilvl w:val="0"/>
          <w:numId w:val="26"/>
        </w:numPr>
      </w:pPr>
      <w:r>
        <w:t xml:space="preserve">Leave the Assigned Capacity for </w:t>
      </w:r>
      <w:r w:rsidRPr="00765E11">
        <w:rPr>
          <w:b/>
        </w:rPr>
        <w:t>Custom quota</w:t>
      </w:r>
      <w:r>
        <w:t xml:space="preserve"> at 10</w:t>
      </w:r>
    </w:p>
    <w:p w14:paraId="56907046" w14:textId="77777777" w:rsidR="0024770D" w:rsidRDefault="0024770D" w:rsidP="00D149D9">
      <w:pPr>
        <w:pStyle w:val="ppBodyText"/>
        <w:numPr>
          <w:ilvl w:val="0"/>
          <w:numId w:val="26"/>
        </w:numPr>
      </w:pPr>
      <w:r w:rsidRPr="00FB18FA">
        <w:rPr>
          <w:b/>
        </w:rPr>
        <w:t>Change</w:t>
      </w:r>
      <w:r>
        <w:t xml:space="preserve"> the Assigned Capacity for </w:t>
      </w:r>
      <w:r w:rsidRPr="00765E11">
        <w:rPr>
          <w:b/>
        </w:rPr>
        <w:t>Virtual machines</w:t>
      </w:r>
      <w:r>
        <w:t xml:space="preserve"> to 4</w:t>
      </w:r>
    </w:p>
    <w:p w14:paraId="7E301F8B" w14:textId="77777777" w:rsidR="0024770D" w:rsidRDefault="0024770D" w:rsidP="0024770D">
      <w:pPr>
        <w:pStyle w:val="ppBodyText"/>
        <w:numPr>
          <w:ilvl w:val="0"/>
          <w:numId w:val="0"/>
        </w:numPr>
        <w:jc w:val="center"/>
      </w:pPr>
      <w:r>
        <w:rPr>
          <w:noProof/>
          <w:lang w:bidi="ar-SA"/>
        </w:rPr>
        <w:drawing>
          <wp:inline distT="0" distB="0" distL="0" distR="0" wp14:anchorId="49CD660F" wp14:editId="5310FA97">
            <wp:extent cx="4593980" cy="1676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678518" cy="1707249"/>
                    </a:xfrm>
                    <a:prstGeom prst="rect">
                      <a:avLst/>
                    </a:prstGeom>
                  </pic:spPr>
                </pic:pic>
              </a:graphicData>
            </a:graphic>
          </wp:inline>
        </w:drawing>
      </w:r>
    </w:p>
    <w:p w14:paraId="173709D7" w14:textId="77777777" w:rsidR="0024770D" w:rsidRDefault="0024770D" w:rsidP="00D149D9">
      <w:pPr>
        <w:pStyle w:val="ppBodyText"/>
        <w:numPr>
          <w:ilvl w:val="0"/>
          <w:numId w:val="48"/>
        </w:numPr>
      </w:pPr>
      <w:r>
        <w:t xml:space="preserve">On the </w:t>
      </w:r>
      <w:r>
        <w:rPr>
          <w:b/>
        </w:rPr>
        <w:t xml:space="preserve">Capability Profiles </w:t>
      </w:r>
      <w:r>
        <w:t xml:space="preserve">page, select </w:t>
      </w:r>
      <w:r>
        <w:rPr>
          <w:b/>
        </w:rPr>
        <w:t>Hyper-V</w:t>
      </w:r>
      <w:r>
        <w:t xml:space="preserve"> and then click </w:t>
      </w:r>
      <w:proofErr w:type="gramStart"/>
      <w:r w:rsidRPr="00765E11">
        <w:rPr>
          <w:b/>
        </w:rPr>
        <w:t>Next</w:t>
      </w:r>
      <w:proofErr w:type="gramEnd"/>
      <w:r>
        <w:t>.</w:t>
      </w:r>
    </w:p>
    <w:p w14:paraId="358137C6" w14:textId="77777777" w:rsidR="0024770D" w:rsidRDefault="0024770D" w:rsidP="0024770D">
      <w:pPr>
        <w:pStyle w:val="ppBodyText"/>
        <w:numPr>
          <w:ilvl w:val="0"/>
          <w:numId w:val="0"/>
        </w:numPr>
        <w:jc w:val="center"/>
      </w:pPr>
      <w:r>
        <w:rPr>
          <w:noProof/>
          <w:lang w:bidi="ar-SA"/>
        </w:rPr>
        <w:drawing>
          <wp:inline distT="0" distB="0" distL="0" distR="0" wp14:anchorId="5DB7B53C" wp14:editId="44B120B5">
            <wp:extent cx="4663163" cy="1333500"/>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691508" cy="1341606"/>
                    </a:xfrm>
                    <a:prstGeom prst="rect">
                      <a:avLst/>
                    </a:prstGeom>
                  </pic:spPr>
                </pic:pic>
              </a:graphicData>
            </a:graphic>
          </wp:inline>
        </w:drawing>
      </w:r>
    </w:p>
    <w:p w14:paraId="5A40A7C1" w14:textId="77777777" w:rsidR="00212F84" w:rsidRDefault="00212F84" w:rsidP="0024770D">
      <w:pPr>
        <w:pStyle w:val="ppBodyText"/>
        <w:numPr>
          <w:ilvl w:val="0"/>
          <w:numId w:val="0"/>
        </w:numPr>
        <w:jc w:val="center"/>
      </w:pPr>
    </w:p>
    <w:p w14:paraId="7D707572" w14:textId="77777777" w:rsidR="00212F84" w:rsidRDefault="00212F84" w:rsidP="0024770D">
      <w:pPr>
        <w:pStyle w:val="ppBodyText"/>
        <w:numPr>
          <w:ilvl w:val="0"/>
          <w:numId w:val="0"/>
        </w:numPr>
        <w:jc w:val="center"/>
      </w:pPr>
    </w:p>
    <w:p w14:paraId="5E568A8D" w14:textId="77777777" w:rsidR="00212F84" w:rsidRDefault="00212F84" w:rsidP="0024770D">
      <w:pPr>
        <w:pStyle w:val="ppBodyText"/>
        <w:numPr>
          <w:ilvl w:val="0"/>
          <w:numId w:val="0"/>
        </w:numPr>
        <w:jc w:val="center"/>
      </w:pPr>
    </w:p>
    <w:p w14:paraId="390E320B" w14:textId="77777777" w:rsidR="00212F84" w:rsidRDefault="00212F84" w:rsidP="0024770D">
      <w:pPr>
        <w:pStyle w:val="ppBodyText"/>
        <w:numPr>
          <w:ilvl w:val="0"/>
          <w:numId w:val="0"/>
        </w:numPr>
        <w:jc w:val="center"/>
      </w:pPr>
    </w:p>
    <w:p w14:paraId="70A29C45" w14:textId="77777777" w:rsidR="00212F84" w:rsidRDefault="00212F84" w:rsidP="0024770D">
      <w:pPr>
        <w:pStyle w:val="ppBodyText"/>
        <w:numPr>
          <w:ilvl w:val="0"/>
          <w:numId w:val="0"/>
        </w:numPr>
        <w:jc w:val="center"/>
      </w:pPr>
    </w:p>
    <w:p w14:paraId="2951FFD3" w14:textId="77777777" w:rsidR="00212F84" w:rsidRDefault="00212F84" w:rsidP="0024770D">
      <w:pPr>
        <w:pStyle w:val="ppBodyText"/>
        <w:numPr>
          <w:ilvl w:val="0"/>
          <w:numId w:val="0"/>
        </w:numPr>
        <w:jc w:val="center"/>
      </w:pPr>
    </w:p>
    <w:p w14:paraId="39458963" w14:textId="77777777" w:rsidR="0024770D" w:rsidRDefault="0024770D" w:rsidP="00D149D9">
      <w:pPr>
        <w:pStyle w:val="ppBodyText"/>
        <w:numPr>
          <w:ilvl w:val="0"/>
          <w:numId w:val="48"/>
        </w:numPr>
      </w:pPr>
      <w:r>
        <w:lastRenderedPageBreak/>
        <w:t xml:space="preserve">On the Summary page, ensure the settings match those in the screenshot below, </w:t>
      </w:r>
      <w:proofErr w:type="gramStart"/>
      <w:r>
        <w:t>then</w:t>
      </w:r>
      <w:proofErr w:type="gramEnd"/>
      <w:r>
        <w:t xml:space="preserve"> click </w:t>
      </w:r>
      <w:r w:rsidRPr="004C489C">
        <w:rPr>
          <w:b/>
        </w:rPr>
        <w:t>Finish</w:t>
      </w:r>
      <w:r>
        <w:t>.</w:t>
      </w:r>
    </w:p>
    <w:p w14:paraId="3BB4685E" w14:textId="77777777" w:rsidR="0024770D" w:rsidRDefault="0024770D" w:rsidP="0024770D">
      <w:pPr>
        <w:pStyle w:val="ppBodyText"/>
        <w:numPr>
          <w:ilvl w:val="0"/>
          <w:numId w:val="0"/>
        </w:numPr>
        <w:jc w:val="center"/>
      </w:pPr>
      <w:r>
        <w:rPr>
          <w:noProof/>
          <w:lang w:bidi="ar-SA"/>
        </w:rPr>
        <w:drawing>
          <wp:inline distT="0" distB="0" distL="0" distR="0" wp14:anchorId="7312BD68" wp14:editId="30F93864">
            <wp:extent cx="4157963" cy="2486025"/>
            <wp:effectExtent l="114300" t="95250" r="109855" b="857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183049" cy="2501024"/>
                    </a:xfrm>
                    <a:prstGeom prst="rect">
                      <a:avLst/>
                    </a:prstGeom>
                    <a:effectLst>
                      <a:outerShdw blurRad="63500" sx="102000" sy="102000" algn="ctr" rotWithShape="0">
                        <a:prstClr val="black">
                          <a:alpha val="40000"/>
                        </a:prstClr>
                      </a:outerShdw>
                    </a:effectLst>
                  </pic:spPr>
                </pic:pic>
              </a:graphicData>
            </a:graphic>
          </wp:inline>
        </w:drawing>
      </w:r>
    </w:p>
    <w:p w14:paraId="1314A9FB" w14:textId="77777777" w:rsidR="0024770D" w:rsidRDefault="0024770D" w:rsidP="00D149D9">
      <w:pPr>
        <w:pStyle w:val="00-ScreenShot"/>
        <w:numPr>
          <w:ilvl w:val="0"/>
          <w:numId w:val="48"/>
        </w:numPr>
        <w:jc w:val="left"/>
      </w:pPr>
      <w:r w:rsidRPr="000831FC">
        <w:rPr>
          <w:b/>
          <w:noProof w:val="0"/>
        </w:rPr>
        <w:t>Review</w:t>
      </w:r>
      <w:r w:rsidRPr="000831FC">
        <w:rPr>
          <w:noProof w:val="0"/>
        </w:rPr>
        <w:t xml:space="preserve"> the completed jobs on the</w:t>
      </w:r>
      <w:r w:rsidRPr="000831FC">
        <w:rPr>
          <w:b/>
          <w:noProof w:val="0"/>
        </w:rPr>
        <w:t xml:space="preserve"> Jobs</w:t>
      </w:r>
      <w:r w:rsidRPr="000831FC">
        <w:rPr>
          <w:noProof w:val="0"/>
        </w:rPr>
        <w:t xml:space="preserve"> screen, and then close the </w:t>
      </w:r>
      <w:r w:rsidRPr="00765E11">
        <w:rPr>
          <w:b/>
          <w:noProof w:val="0"/>
        </w:rPr>
        <w:t>Jobs</w:t>
      </w:r>
      <w:r>
        <w:rPr>
          <w:noProof w:val="0"/>
        </w:rPr>
        <w:t xml:space="preserve"> screen.</w:t>
      </w:r>
    </w:p>
    <w:p w14:paraId="1AC9AEC5" w14:textId="77777777" w:rsidR="0024770D" w:rsidRDefault="0024770D" w:rsidP="0024770D">
      <w:pPr>
        <w:pStyle w:val="00-ScreenShot"/>
      </w:pPr>
      <w:r>
        <w:drawing>
          <wp:inline distT="0" distB="0" distL="0" distR="0" wp14:anchorId="63F526AC" wp14:editId="7EE07F35">
            <wp:extent cx="4176543" cy="1155700"/>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4210518" cy="1165101"/>
                    </a:xfrm>
                    <a:prstGeom prst="rect">
                      <a:avLst/>
                    </a:prstGeom>
                  </pic:spPr>
                </pic:pic>
              </a:graphicData>
            </a:graphic>
          </wp:inline>
        </w:drawing>
      </w:r>
    </w:p>
    <w:p w14:paraId="464271F7" w14:textId="77777777" w:rsidR="0024770D" w:rsidRDefault="0024770D" w:rsidP="0024770D">
      <w:pPr>
        <w:pStyle w:val="ppBodyText"/>
        <w:numPr>
          <w:ilvl w:val="0"/>
          <w:numId w:val="0"/>
        </w:numPr>
        <w:ind w:left="720"/>
      </w:pPr>
    </w:p>
    <w:p w14:paraId="7E1AE59F" w14:textId="77777777" w:rsidR="0024770D" w:rsidRPr="00F27BE6" w:rsidRDefault="0024770D" w:rsidP="0024770D">
      <w:pPr>
        <w:pStyle w:val="ppBodyText"/>
        <w:numPr>
          <w:ilvl w:val="0"/>
          <w:numId w:val="0"/>
        </w:numPr>
      </w:pPr>
    </w:p>
    <w:p w14:paraId="68E7FD3F" w14:textId="77777777" w:rsidR="0024770D" w:rsidRDefault="0024770D" w:rsidP="0024770D">
      <w:pPr>
        <w:rPr>
          <w:rFonts w:asciiTheme="majorHAnsi" w:eastAsiaTheme="majorEastAsia" w:hAnsiTheme="majorHAnsi" w:cstheme="majorBidi"/>
          <w:color w:val="17365D" w:themeColor="text2" w:themeShade="BF"/>
          <w:spacing w:val="5"/>
          <w:kern w:val="28"/>
          <w:sz w:val="52"/>
          <w:szCs w:val="52"/>
        </w:rPr>
      </w:pPr>
      <w:bookmarkStart w:id="101" w:name="_Toc364683815"/>
      <w:r>
        <w:br w:type="page"/>
      </w:r>
    </w:p>
    <w:bookmarkStart w:id="102" w:name="_Toc366171529" w:displacedByCustomXml="next"/>
    <w:sdt>
      <w:sdtPr>
        <w:alias w:val="Topic"/>
        <w:tag w:val="9b28405c-4706-4849-b895-81eddc365c6a"/>
        <w:id w:val="-617983192"/>
        <w:placeholder>
          <w:docPart w:val="ED238D8A475A49B694328E9AD8B0CB60"/>
        </w:placeholder>
        <w:text/>
      </w:sdtPr>
      <w:sdtEndPr/>
      <w:sdtContent>
        <w:p w14:paraId="26EB36BA" w14:textId="4E99D4F1" w:rsidR="0024770D" w:rsidRPr="00987C60" w:rsidRDefault="00DE07A4" w:rsidP="0024770D">
          <w:pPr>
            <w:pStyle w:val="ppTopic"/>
            <w:rPr>
              <w:sz w:val="48"/>
              <w:szCs w:val="48"/>
            </w:rPr>
          </w:pPr>
          <w:r>
            <w:t xml:space="preserve">Exercise 13.3: Delegate Access to </w:t>
          </w:r>
          <w:r w:rsidR="008319AB">
            <w:t>a</w:t>
          </w:r>
          <w:r>
            <w:t xml:space="preserve"> Cloud</w:t>
          </w:r>
        </w:p>
      </w:sdtContent>
    </w:sdt>
    <w:bookmarkEnd w:id="102" w:displacedByCustomXml="prev"/>
    <w:bookmarkEnd w:id="101" w:displacedByCustomXml="prev"/>
    <w:p w14:paraId="289F3312" w14:textId="1C5C4DD7" w:rsidR="0024770D" w:rsidRDefault="0024770D" w:rsidP="0024770D">
      <w:pPr>
        <w:rPr>
          <w:b/>
        </w:rPr>
      </w:pPr>
      <w:r>
        <w:rPr>
          <w:b/>
        </w:rPr>
        <w:t xml:space="preserve">In this </w:t>
      </w:r>
      <w:proofErr w:type="gramStart"/>
      <w:r>
        <w:rPr>
          <w:b/>
        </w:rPr>
        <w:t>exercise</w:t>
      </w:r>
      <w:proofErr w:type="gramEnd"/>
      <w:r>
        <w:rPr>
          <w:b/>
        </w:rPr>
        <w:t xml:space="preserve"> access </w:t>
      </w:r>
      <w:r w:rsidR="002B6CA6">
        <w:rPr>
          <w:b/>
        </w:rPr>
        <w:t xml:space="preserve">privileges will be assigned to the </w:t>
      </w:r>
      <w:r>
        <w:rPr>
          <w:b/>
        </w:rPr>
        <w:t>newly crea</w:t>
      </w:r>
      <w:r w:rsidR="002B6CA6">
        <w:rPr>
          <w:b/>
        </w:rPr>
        <w:t xml:space="preserve">ted cloud for the </w:t>
      </w:r>
      <w:proofErr w:type="spellStart"/>
      <w:r w:rsidR="002B6CA6">
        <w:rPr>
          <w:b/>
        </w:rPr>
        <w:t>Dev</w:t>
      </w:r>
      <w:proofErr w:type="spellEnd"/>
      <w:r w:rsidR="002B6CA6">
        <w:rPr>
          <w:b/>
        </w:rPr>
        <w:t xml:space="preserve"> User role</w:t>
      </w:r>
      <w:r>
        <w:rPr>
          <w:b/>
        </w:rPr>
        <w:t xml:space="preserve">.  </w:t>
      </w:r>
      <w:r w:rsidR="002B6CA6">
        <w:rPr>
          <w:b/>
        </w:rPr>
        <w:t>The</w:t>
      </w:r>
      <w:r>
        <w:rPr>
          <w:b/>
        </w:rPr>
        <w:t xml:space="preserve"> </w:t>
      </w:r>
      <w:proofErr w:type="spellStart"/>
      <w:r>
        <w:rPr>
          <w:b/>
        </w:rPr>
        <w:t>Dev</w:t>
      </w:r>
      <w:proofErr w:type="spellEnd"/>
      <w:r>
        <w:rPr>
          <w:b/>
        </w:rPr>
        <w:t xml:space="preserve"> User </w:t>
      </w:r>
      <w:r w:rsidR="002B6CA6">
        <w:rPr>
          <w:b/>
        </w:rPr>
        <w:t xml:space="preserve">will then log into VMM </w:t>
      </w:r>
      <w:r>
        <w:rPr>
          <w:b/>
        </w:rPr>
        <w:t>and observe the limited management scope that this user role has.</w:t>
      </w:r>
    </w:p>
    <w:p w14:paraId="7E770789" w14:textId="168329EA" w:rsidR="0024770D" w:rsidRPr="00E94512" w:rsidRDefault="00EA038B" w:rsidP="0024770D">
      <w:pPr>
        <w:rPr>
          <w:b/>
        </w:rPr>
      </w:pPr>
      <w:r>
        <w:rPr>
          <w:b/>
        </w:rPr>
        <w:t>Estimated time to complete</w:t>
      </w:r>
      <w:r w:rsidR="0024770D" w:rsidRPr="00E94512">
        <w:rPr>
          <w:b/>
        </w:rPr>
        <w:t xml:space="preserve">: </w:t>
      </w:r>
      <w:r w:rsidR="00051DC7">
        <w:rPr>
          <w:b/>
        </w:rPr>
        <w:t>6</w:t>
      </w:r>
      <w:r w:rsidR="0024770D" w:rsidRPr="00E94512">
        <w:rPr>
          <w:b/>
        </w:rPr>
        <w:t xml:space="preserve"> minutes</w:t>
      </w:r>
    </w:p>
    <w:p w14:paraId="37691658" w14:textId="77777777" w:rsidR="0024770D" w:rsidRPr="00C023CD" w:rsidRDefault="0024770D" w:rsidP="0024770D">
      <w:pPr>
        <w:rPr>
          <w:b/>
          <w:i/>
        </w:rPr>
      </w:pPr>
      <w:r>
        <w:rPr>
          <w:noProof/>
        </w:rPr>
        <w:drawing>
          <wp:inline distT="0" distB="0" distL="0" distR="0" wp14:anchorId="09FF2E93" wp14:editId="1DAA662A">
            <wp:extent cx="612140" cy="771525"/>
            <wp:effectExtent l="0" t="0" r="0" b="0"/>
            <wp:docPr id="149" name="Picture 149" descr="C:\Users\andy\Pictures\VM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y\Pictures\VMM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140" cy="771525"/>
                    </a:xfrm>
                    <a:prstGeom prst="rect">
                      <a:avLst/>
                    </a:prstGeom>
                    <a:noFill/>
                    <a:ln>
                      <a:noFill/>
                    </a:ln>
                  </pic:spPr>
                </pic:pic>
              </a:graphicData>
            </a:graphic>
          </wp:inline>
        </w:drawing>
      </w:r>
      <w:r>
        <w:t xml:space="preserve"> </w:t>
      </w:r>
      <w:r w:rsidRPr="0045256F">
        <w:rPr>
          <w:i/>
        </w:rPr>
        <w:t xml:space="preserve">Perform the following on </w:t>
      </w:r>
      <w:r w:rsidRPr="0045256F">
        <w:rPr>
          <w:b/>
          <w:i/>
        </w:rPr>
        <w:t>VMM01</w:t>
      </w:r>
    </w:p>
    <w:p w14:paraId="6A321C40" w14:textId="77777777" w:rsidR="00FA534D" w:rsidRDefault="00FA534D" w:rsidP="00D149D9">
      <w:pPr>
        <w:pStyle w:val="ListParagraph"/>
        <w:numPr>
          <w:ilvl w:val="0"/>
          <w:numId w:val="49"/>
        </w:numPr>
        <w:spacing w:line="259" w:lineRule="auto"/>
      </w:pPr>
      <w:r>
        <w:t xml:space="preserve">Open </w:t>
      </w:r>
      <w:r>
        <w:rPr>
          <w:b/>
        </w:rPr>
        <w:t xml:space="preserve">VMM01 </w:t>
      </w:r>
      <w:r w:rsidRPr="0030019D">
        <w:t>then open</w:t>
      </w:r>
      <w:r>
        <w:t xml:space="preserve"> the </w:t>
      </w:r>
      <w:r w:rsidRPr="00AF0EA4">
        <w:rPr>
          <w:b/>
        </w:rPr>
        <w:t>Virtual Machine Manager Console</w:t>
      </w:r>
      <w:r>
        <w:t xml:space="preserve">.  If the </w:t>
      </w:r>
      <w:r>
        <w:rPr>
          <w:b/>
        </w:rPr>
        <w:t>Connect to Server</w:t>
      </w:r>
      <w:r>
        <w:t xml:space="preserve"> window appear, ensure </w:t>
      </w:r>
      <w:r>
        <w:rPr>
          <w:b/>
        </w:rPr>
        <w:t>Use current Microsoft Windows session identity</w:t>
      </w:r>
      <w:r>
        <w:t xml:space="preserve"> </w:t>
      </w:r>
      <w:proofErr w:type="gramStart"/>
      <w:r>
        <w:t>is selected</w:t>
      </w:r>
      <w:proofErr w:type="gramEnd"/>
      <w:r>
        <w:t xml:space="preserve">, and click </w:t>
      </w:r>
      <w:r>
        <w:rPr>
          <w:b/>
        </w:rPr>
        <w:t>Connect</w:t>
      </w:r>
      <w:r>
        <w:t>.</w:t>
      </w:r>
    </w:p>
    <w:p w14:paraId="01A4D698" w14:textId="02A7DAA8" w:rsidR="0024770D" w:rsidRDefault="00FA534D" w:rsidP="00FA534D">
      <w:pPr>
        <w:pStyle w:val="00-ScreenShot"/>
      </w:pPr>
      <w:r>
        <w:drawing>
          <wp:inline distT="0" distB="0" distL="0" distR="0" wp14:anchorId="0F487BC2" wp14:editId="6AC07746">
            <wp:extent cx="638175" cy="1190625"/>
            <wp:effectExtent l="0" t="0" r="9525"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638175" cy="1190625"/>
                    </a:xfrm>
                    <a:prstGeom prst="rect">
                      <a:avLst/>
                    </a:prstGeom>
                  </pic:spPr>
                </pic:pic>
              </a:graphicData>
            </a:graphic>
          </wp:inline>
        </w:drawing>
      </w:r>
    </w:p>
    <w:p w14:paraId="2BC92451" w14:textId="77777777" w:rsidR="0024770D" w:rsidRDefault="0024770D" w:rsidP="00D149D9">
      <w:pPr>
        <w:pStyle w:val="ListParagraph"/>
        <w:numPr>
          <w:ilvl w:val="0"/>
          <w:numId w:val="49"/>
        </w:numPr>
        <w:spacing w:line="259" w:lineRule="auto"/>
      </w:pPr>
      <w:r>
        <w:t xml:space="preserve">Select the </w:t>
      </w:r>
      <w:r>
        <w:rPr>
          <w:b/>
        </w:rPr>
        <w:t>VMs and Services</w:t>
      </w:r>
      <w:r>
        <w:t xml:space="preserve"> workspace.</w:t>
      </w:r>
    </w:p>
    <w:p w14:paraId="5E82F983" w14:textId="77777777" w:rsidR="0024770D" w:rsidRDefault="0024770D" w:rsidP="00FA534D">
      <w:pPr>
        <w:spacing w:line="259" w:lineRule="auto"/>
        <w:ind w:left="360"/>
        <w:jc w:val="center"/>
      </w:pPr>
      <w:r>
        <w:rPr>
          <w:noProof/>
        </w:rPr>
        <w:drawing>
          <wp:inline distT="0" distB="0" distL="0" distR="0" wp14:anchorId="67DD318E" wp14:editId="41C464BD">
            <wp:extent cx="1549400" cy="1484455"/>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1559517" cy="1494148"/>
                    </a:xfrm>
                    <a:prstGeom prst="rect">
                      <a:avLst/>
                    </a:prstGeom>
                  </pic:spPr>
                </pic:pic>
              </a:graphicData>
            </a:graphic>
          </wp:inline>
        </w:drawing>
      </w:r>
    </w:p>
    <w:p w14:paraId="61AB03DF" w14:textId="77777777" w:rsidR="0024770D" w:rsidRDefault="0024770D" w:rsidP="00D149D9">
      <w:pPr>
        <w:pStyle w:val="ListParagraph"/>
        <w:numPr>
          <w:ilvl w:val="0"/>
          <w:numId w:val="49"/>
        </w:numPr>
        <w:spacing w:after="200"/>
      </w:pPr>
      <w:r>
        <w:t xml:space="preserve">Expand </w:t>
      </w:r>
      <w:r w:rsidRPr="00A56C52">
        <w:rPr>
          <w:b/>
        </w:rPr>
        <w:t>Clouds</w:t>
      </w:r>
      <w:r>
        <w:t xml:space="preserve">, right-click </w:t>
      </w:r>
      <w:proofErr w:type="spellStart"/>
      <w:r w:rsidRPr="00A56C52">
        <w:rPr>
          <w:b/>
        </w:rPr>
        <w:t>Dev</w:t>
      </w:r>
      <w:proofErr w:type="spellEnd"/>
      <w:r w:rsidRPr="00A56C52">
        <w:rPr>
          <w:b/>
        </w:rPr>
        <w:t xml:space="preserve"> Cloud</w:t>
      </w:r>
      <w:r>
        <w:t xml:space="preserve"> and click </w:t>
      </w:r>
      <w:r w:rsidRPr="00A56C52">
        <w:rPr>
          <w:b/>
        </w:rPr>
        <w:t>Assign Cloud</w:t>
      </w:r>
      <w:r>
        <w:t>.</w:t>
      </w:r>
    </w:p>
    <w:p w14:paraId="78C06C1B" w14:textId="77777777" w:rsidR="0024770D" w:rsidRDefault="0024770D" w:rsidP="0024770D">
      <w:pPr>
        <w:pStyle w:val="00-ScreenShot"/>
      </w:pPr>
      <w:r>
        <w:drawing>
          <wp:inline distT="0" distB="0" distL="0" distR="0" wp14:anchorId="70CB970F" wp14:editId="1D0B7FE3">
            <wp:extent cx="3124200" cy="1866076"/>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3140214" cy="1875641"/>
                    </a:xfrm>
                    <a:prstGeom prst="rect">
                      <a:avLst/>
                    </a:prstGeom>
                  </pic:spPr>
                </pic:pic>
              </a:graphicData>
            </a:graphic>
          </wp:inline>
        </w:drawing>
      </w:r>
    </w:p>
    <w:p w14:paraId="26598C44" w14:textId="77777777" w:rsidR="00212F84" w:rsidRDefault="00212F84" w:rsidP="0024770D">
      <w:pPr>
        <w:pStyle w:val="00-ScreenShot"/>
      </w:pPr>
    </w:p>
    <w:p w14:paraId="09004FCF" w14:textId="77777777" w:rsidR="0024770D" w:rsidRDefault="0024770D" w:rsidP="00D149D9">
      <w:pPr>
        <w:numPr>
          <w:ilvl w:val="0"/>
          <w:numId w:val="49"/>
        </w:numPr>
      </w:pPr>
      <w:r>
        <w:lastRenderedPageBreak/>
        <w:t xml:space="preserve">In the </w:t>
      </w:r>
      <w:r w:rsidRPr="00E20AD3">
        <w:rPr>
          <w:b/>
        </w:rPr>
        <w:t>Use an existing user role</w:t>
      </w:r>
      <w:r>
        <w:t xml:space="preserve"> dropdown, select </w:t>
      </w:r>
      <w:proofErr w:type="spellStart"/>
      <w:r>
        <w:rPr>
          <w:b/>
        </w:rPr>
        <w:t>Dev</w:t>
      </w:r>
      <w:proofErr w:type="spellEnd"/>
      <w:r>
        <w:rPr>
          <w:b/>
        </w:rPr>
        <w:t xml:space="preserve"> U</w:t>
      </w:r>
      <w:r w:rsidRPr="00E20AD3">
        <w:rPr>
          <w:b/>
        </w:rPr>
        <w:t>ser</w:t>
      </w:r>
      <w:r>
        <w:rPr>
          <w:b/>
        </w:rPr>
        <w:t>s</w:t>
      </w:r>
      <w:r w:rsidRPr="00E20AD3">
        <w:rPr>
          <w:b/>
        </w:rPr>
        <w:t xml:space="preserve"> – Self-Service</w:t>
      </w:r>
      <w:r w:rsidRPr="001847CF">
        <w:rPr>
          <w:b/>
        </w:rPr>
        <w:t xml:space="preserve"> user</w:t>
      </w:r>
      <w:r>
        <w:t xml:space="preserve"> and click </w:t>
      </w:r>
      <w:r w:rsidRPr="00E20AD3">
        <w:rPr>
          <w:b/>
        </w:rPr>
        <w:t>OK</w:t>
      </w:r>
      <w:r>
        <w:t>.</w:t>
      </w:r>
    </w:p>
    <w:p w14:paraId="6C025F62" w14:textId="77777777" w:rsidR="0024770D" w:rsidRDefault="0024770D" w:rsidP="0024770D">
      <w:pPr>
        <w:pStyle w:val="00-ScreenShot"/>
      </w:pPr>
      <w:r>
        <w:drawing>
          <wp:inline distT="0" distB="0" distL="0" distR="0" wp14:anchorId="3967158A" wp14:editId="63CE04CF">
            <wp:extent cx="3351771" cy="1866900"/>
            <wp:effectExtent l="0" t="0" r="127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371662" cy="1877979"/>
                    </a:xfrm>
                    <a:prstGeom prst="rect">
                      <a:avLst/>
                    </a:prstGeom>
                  </pic:spPr>
                </pic:pic>
              </a:graphicData>
            </a:graphic>
          </wp:inline>
        </w:drawing>
      </w:r>
    </w:p>
    <w:p w14:paraId="321232BB" w14:textId="77777777" w:rsidR="0024770D" w:rsidRDefault="0024770D" w:rsidP="00D149D9">
      <w:pPr>
        <w:numPr>
          <w:ilvl w:val="0"/>
          <w:numId w:val="49"/>
        </w:numPr>
      </w:pPr>
      <w:r>
        <w:t xml:space="preserve">The </w:t>
      </w:r>
      <w:proofErr w:type="spellStart"/>
      <w:r>
        <w:rPr>
          <w:b/>
        </w:rPr>
        <w:t>Dev</w:t>
      </w:r>
      <w:proofErr w:type="spellEnd"/>
      <w:r>
        <w:rPr>
          <w:b/>
        </w:rPr>
        <w:t xml:space="preserve"> User Properties </w:t>
      </w:r>
      <w:r>
        <w:t xml:space="preserve">window should open.  Click the </w:t>
      </w:r>
      <w:r w:rsidRPr="00E20AD3">
        <w:rPr>
          <w:b/>
        </w:rPr>
        <w:t xml:space="preserve">Quotas for the </w:t>
      </w:r>
      <w:proofErr w:type="spellStart"/>
      <w:r>
        <w:rPr>
          <w:b/>
        </w:rPr>
        <w:t>Dev</w:t>
      </w:r>
      <w:proofErr w:type="spellEnd"/>
      <w:r>
        <w:rPr>
          <w:b/>
        </w:rPr>
        <w:t xml:space="preserve"> </w:t>
      </w:r>
      <w:r w:rsidRPr="00E20AD3">
        <w:rPr>
          <w:b/>
        </w:rPr>
        <w:t>Cloud</w:t>
      </w:r>
      <w:r>
        <w:t xml:space="preserve"> tab.</w:t>
      </w:r>
    </w:p>
    <w:p w14:paraId="7F30FAC9" w14:textId="77777777" w:rsidR="0024770D" w:rsidRDefault="0024770D" w:rsidP="0024770D">
      <w:pPr>
        <w:pStyle w:val="00-ScreenShot"/>
      </w:pPr>
      <w:r>
        <w:drawing>
          <wp:inline distT="0" distB="0" distL="0" distR="0" wp14:anchorId="4473B151" wp14:editId="6561718A">
            <wp:extent cx="1663700" cy="1232742"/>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1678354" cy="1243600"/>
                    </a:xfrm>
                    <a:prstGeom prst="rect">
                      <a:avLst/>
                    </a:prstGeom>
                  </pic:spPr>
                </pic:pic>
              </a:graphicData>
            </a:graphic>
          </wp:inline>
        </w:drawing>
      </w:r>
    </w:p>
    <w:p w14:paraId="1511DC78" w14:textId="77777777" w:rsidR="0024770D" w:rsidRDefault="0024770D" w:rsidP="00D149D9">
      <w:pPr>
        <w:numPr>
          <w:ilvl w:val="0"/>
          <w:numId w:val="49"/>
        </w:numPr>
      </w:pPr>
      <w:r>
        <w:t xml:space="preserve">In the upper </w:t>
      </w:r>
      <w:r>
        <w:rPr>
          <w:b/>
        </w:rPr>
        <w:t>Role</w:t>
      </w:r>
      <w:r w:rsidRPr="00264E78">
        <w:rPr>
          <w:b/>
        </w:rPr>
        <w:t xml:space="preserve"> level quotas</w:t>
      </w:r>
      <w:r>
        <w:t xml:space="preserve"> section, deselect all of the </w:t>
      </w:r>
      <w:r w:rsidRPr="00264E78">
        <w:rPr>
          <w:b/>
        </w:rPr>
        <w:t>Use Maximum</w:t>
      </w:r>
      <w:r>
        <w:t xml:space="preserve"> check boxes</w:t>
      </w:r>
    </w:p>
    <w:p w14:paraId="6943AD5A" w14:textId="77777777" w:rsidR="0024770D" w:rsidRDefault="0024770D" w:rsidP="0024770D">
      <w:pPr>
        <w:pStyle w:val="00-ScreenShot"/>
      </w:pPr>
      <w:r>
        <w:drawing>
          <wp:inline distT="0" distB="0" distL="0" distR="0" wp14:anchorId="5D92A306" wp14:editId="6B1FC9EE">
            <wp:extent cx="4706073" cy="19431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747786" cy="1960323"/>
                    </a:xfrm>
                    <a:prstGeom prst="rect">
                      <a:avLst/>
                    </a:prstGeom>
                  </pic:spPr>
                </pic:pic>
              </a:graphicData>
            </a:graphic>
          </wp:inline>
        </w:drawing>
      </w:r>
    </w:p>
    <w:p w14:paraId="645E33A7" w14:textId="77777777" w:rsidR="0024770D" w:rsidRDefault="0024770D" w:rsidP="00D149D9">
      <w:pPr>
        <w:numPr>
          <w:ilvl w:val="0"/>
          <w:numId w:val="49"/>
        </w:numPr>
      </w:pPr>
      <w:r>
        <w:t xml:space="preserve">In the lower </w:t>
      </w:r>
      <w:r>
        <w:rPr>
          <w:b/>
        </w:rPr>
        <w:t xml:space="preserve">Member </w:t>
      </w:r>
      <w:r w:rsidRPr="00264E78">
        <w:rPr>
          <w:b/>
        </w:rPr>
        <w:t>level quotas</w:t>
      </w:r>
      <w:r>
        <w:t xml:space="preserve"> section, deselect all of the </w:t>
      </w:r>
      <w:r w:rsidRPr="00264E78">
        <w:rPr>
          <w:b/>
        </w:rPr>
        <w:t>Use Maximum</w:t>
      </w:r>
      <w:r>
        <w:t xml:space="preserve"> check boxes.  Next change the </w:t>
      </w:r>
      <w:r w:rsidRPr="002235E2">
        <w:rPr>
          <w:b/>
        </w:rPr>
        <w:t>Virtual CPUs Assigned Quota</w:t>
      </w:r>
      <w:r>
        <w:t xml:space="preserve"> to </w:t>
      </w:r>
      <w:r w:rsidRPr="002235E2">
        <w:rPr>
          <w:b/>
        </w:rPr>
        <w:t>2</w:t>
      </w:r>
      <w:r>
        <w:t xml:space="preserve">, and </w:t>
      </w:r>
      <w:r w:rsidRPr="002235E2">
        <w:rPr>
          <w:b/>
        </w:rPr>
        <w:t>Virtual machines Assigned Quota</w:t>
      </w:r>
      <w:r>
        <w:t xml:space="preserve"> to </w:t>
      </w:r>
      <w:r w:rsidRPr="002235E2">
        <w:rPr>
          <w:b/>
        </w:rPr>
        <w:t>2</w:t>
      </w:r>
      <w:r>
        <w:t xml:space="preserve">, then click </w:t>
      </w:r>
      <w:r w:rsidRPr="002235E2">
        <w:rPr>
          <w:b/>
        </w:rPr>
        <w:t>OK</w:t>
      </w:r>
      <w:r>
        <w:t>.</w:t>
      </w:r>
    </w:p>
    <w:p w14:paraId="0CF08555" w14:textId="77777777" w:rsidR="0024770D" w:rsidRPr="00264E78" w:rsidRDefault="0024770D" w:rsidP="0024770D">
      <w:pPr>
        <w:pStyle w:val="00-ScreenShot"/>
      </w:pPr>
      <w:r>
        <w:drawing>
          <wp:inline distT="0" distB="0" distL="0" distR="0" wp14:anchorId="53978EDF" wp14:editId="26D6FB86">
            <wp:extent cx="4529470" cy="1714500"/>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569547" cy="1729670"/>
                    </a:xfrm>
                    <a:prstGeom prst="rect">
                      <a:avLst/>
                    </a:prstGeom>
                  </pic:spPr>
                </pic:pic>
              </a:graphicData>
            </a:graphic>
          </wp:inline>
        </w:drawing>
      </w:r>
    </w:p>
    <w:p w14:paraId="0237C46E" w14:textId="77777777" w:rsidR="0024770D" w:rsidRPr="002235E2" w:rsidRDefault="0024770D" w:rsidP="00D149D9">
      <w:pPr>
        <w:pStyle w:val="ListParagraph"/>
        <w:numPr>
          <w:ilvl w:val="0"/>
          <w:numId w:val="49"/>
        </w:numPr>
        <w:spacing w:after="200"/>
        <w:rPr>
          <w:rFonts w:eastAsiaTheme="minorEastAsia"/>
          <w:lang w:bidi="en-US"/>
        </w:rPr>
      </w:pPr>
      <w:r>
        <w:lastRenderedPageBreak/>
        <w:t xml:space="preserve">In the top left of the </w:t>
      </w:r>
      <w:r w:rsidRPr="002235E2">
        <w:rPr>
          <w:b/>
        </w:rPr>
        <w:t>Virtual Machine Manager Console</w:t>
      </w:r>
      <w:r>
        <w:t xml:space="preserve">, click the </w:t>
      </w:r>
      <w:r>
        <w:rPr>
          <w:b/>
        </w:rPr>
        <w:t>F</w:t>
      </w:r>
      <w:r w:rsidRPr="002235E2">
        <w:rPr>
          <w:b/>
        </w:rPr>
        <w:t>ile</w:t>
      </w:r>
      <w:r>
        <w:rPr>
          <w:b/>
        </w:rPr>
        <w:t xml:space="preserve"> </w:t>
      </w:r>
      <w:r>
        <w:t xml:space="preserve">menu, and click </w:t>
      </w:r>
      <w:r>
        <w:rPr>
          <w:b/>
        </w:rPr>
        <w:t>Open New Connection</w:t>
      </w:r>
    </w:p>
    <w:p w14:paraId="30776C6E" w14:textId="77777777" w:rsidR="0024770D" w:rsidRDefault="0024770D" w:rsidP="0024770D">
      <w:pPr>
        <w:pStyle w:val="00-ScreenShot"/>
        <w:rPr>
          <w:rFonts w:eastAsiaTheme="minorEastAsia"/>
          <w:lang w:bidi="en-US"/>
        </w:rPr>
      </w:pPr>
      <w:r>
        <w:drawing>
          <wp:inline distT="0" distB="0" distL="0" distR="0" wp14:anchorId="5324B521" wp14:editId="7F4CF006">
            <wp:extent cx="2346960" cy="2186728"/>
            <wp:effectExtent l="0" t="0" r="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2374809" cy="2212676"/>
                    </a:xfrm>
                    <a:prstGeom prst="rect">
                      <a:avLst/>
                    </a:prstGeom>
                  </pic:spPr>
                </pic:pic>
              </a:graphicData>
            </a:graphic>
          </wp:inline>
        </w:drawing>
      </w:r>
    </w:p>
    <w:p w14:paraId="708781D7" w14:textId="77777777" w:rsidR="0024770D" w:rsidRDefault="0024770D" w:rsidP="00D149D9">
      <w:pPr>
        <w:pStyle w:val="ListParagraph"/>
        <w:numPr>
          <w:ilvl w:val="0"/>
          <w:numId w:val="49"/>
        </w:numPr>
        <w:spacing w:after="200"/>
        <w:rPr>
          <w:rFonts w:eastAsiaTheme="minorEastAsia"/>
          <w:lang w:bidi="en-US"/>
        </w:rPr>
      </w:pPr>
      <w:r>
        <w:rPr>
          <w:rFonts w:eastAsiaTheme="minorEastAsia"/>
          <w:lang w:bidi="en-US"/>
        </w:rPr>
        <w:t xml:space="preserve">In the </w:t>
      </w:r>
      <w:r>
        <w:rPr>
          <w:rFonts w:eastAsiaTheme="minorEastAsia"/>
          <w:b/>
          <w:lang w:bidi="en-US"/>
        </w:rPr>
        <w:t xml:space="preserve">Connect to Server </w:t>
      </w:r>
      <w:r w:rsidRPr="002235E2">
        <w:rPr>
          <w:rFonts w:eastAsiaTheme="minorEastAsia"/>
          <w:lang w:bidi="en-US"/>
        </w:rPr>
        <w:t>page</w:t>
      </w:r>
      <w:r>
        <w:rPr>
          <w:rFonts w:eastAsiaTheme="minorEastAsia"/>
          <w:lang w:bidi="en-US"/>
        </w:rPr>
        <w:t>, select Specify credentials, and enter the following:</w:t>
      </w:r>
    </w:p>
    <w:p w14:paraId="198D09B2" w14:textId="77777777" w:rsidR="0024770D" w:rsidRDefault="0024770D" w:rsidP="00D149D9">
      <w:pPr>
        <w:pStyle w:val="ListParagraph"/>
        <w:numPr>
          <w:ilvl w:val="1"/>
          <w:numId w:val="27"/>
        </w:numPr>
        <w:spacing w:after="200"/>
        <w:rPr>
          <w:rFonts w:eastAsiaTheme="minorEastAsia"/>
          <w:lang w:bidi="en-US"/>
        </w:rPr>
      </w:pPr>
      <w:r w:rsidRPr="002235E2">
        <w:rPr>
          <w:rFonts w:eastAsiaTheme="minorEastAsia"/>
          <w:b/>
          <w:lang w:bidi="en-US"/>
        </w:rPr>
        <w:t>User name</w:t>
      </w:r>
      <w:r>
        <w:rPr>
          <w:rFonts w:eastAsiaTheme="minorEastAsia"/>
          <w:lang w:bidi="en-US"/>
        </w:rPr>
        <w:t xml:space="preserve">: </w:t>
      </w:r>
      <w:proofErr w:type="spellStart"/>
      <w:r w:rsidRPr="002235E2">
        <w:rPr>
          <w:rFonts w:eastAsiaTheme="minorEastAsia"/>
          <w:b/>
          <w:lang w:bidi="en-US"/>
        </w:rPr>
        <w:t>contoso</w:t>
      </w:r>
      <w:proofErr w:type="spellEnd"/>
      <w:r w:rsidRPr="002235E2">
        <w:rPr>
          <w:rFonts w:eastAsiaTheme="minorEastAsia"/>
          <w:b/>
          <w:lang w:bidi="en-US"/>
        </w:rPr>
        <w:t>\</w:t>
      </w:r>
      <w:proofErr w:type="spellStart"/>
      <w:r w:rsidRPr="002235E2">
        <w:rPr>
          <w:rFonts w:eastAsiaTheme="minorEastAsia"/>
          <w:b/>
          <w:lang w:bidi="en-US"/>
        </w:rPr>
        <w:t>devuser</w:t>
      </w:r>
      <w:proofErr w:type="spellEnd"/>
    </w:p>
    <w:p w14:paraId="52B9BD6A" w14:textId="77777777" w:rsidR="0024770D" w:rsidRPr="002235E2" w:rsidRDefault="0024770D" w:rsidP="00D149D9">
      <w:pPr>
        <w:pStyle w:val="ListParagraph"/>
        <w:numPr>
          <w:ilvl w:val="1"/>
          <w:numId w:val="27"/>
        </w:numPr>
        <w:spacing w:after="200"/>
        <w:rPr>
          <w:rFonts w:eastAsiaTheme="minorEastAsia"/>
          <w:lang w:bidi="en-US"/>
        </w:rPr>
      </w:pPr>
      <w:r w:rsidRPr="002235E2">
        <w:rPr>
          <w:rFonts w:eastAsiaTheme="minorEastAsia"/>
          <w:b/>
          <w:lang w:bidi="en-US"/>
        </w:rPr>
        <w:t>Password</w:t>
      </w:r>
      <w:r>
        <w:rPr>
          <w:rFonts w:eastAsiaTheme="minorEastAsia"/>
          <w:lang w:bidi="en-US"/>
        </w:rPr>
        <w:t xml:space="preserve">: </w:t>
      </w:r>
      <w:r w:rsidRPr="002235E2">
        <w:rPr>
          <w:rFonts w:eastAsiaTheme="minorEastAsia"/>
          <w:b/>
          <w:lang w:bidi="en-US"/>
        </w:rPr>
        <w:t>Passw0rd!</w:t>
      </w:r>
    </w:p>
    <w:p w14:paraId="3AA47DD9" w14:textId="77777777" w:rsidR="0024770D" w:rsidRDefault="0024770D" w:rsidP="0024770D">
      <w:pPr>
        <w:pStyle w:val="ppBodyText"/>
        <w:numPr>
          <w:ilvl w:val="0"/>
          <w:numId w:val="0"/>
        </w:numPr>
        <w:jc w:val="center"/>
      </w:pPr>
      <w:r>
        <w:rPr>
          <w:noProof/>
          <w:lang w:bidi="ar-SA"/>
        </w:rPr>
        <w:drawing>
          <wp:inline distT="0" distB="0" distL="0" distR="0" wp14:anchorId="04BF0A15" wp14:editId="3BDC4C5F">
            <wp:extent cx="4075326" cy="1844040"/>
            <wp:effectExtent l="0" t="0" r="1905" b="381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4136281" cy="1871621"/>
                    </a:xfrm>
                    <a:prstGeom prst="rect">
                      <a:avLst/>
                    </a:prstGeom>
                  </pic:spPr>
                </pic:pic>
              </a:graphicData>
            </a:graphic>
          </wp:inline>
        </w:drawing>
      </w:r>
    </w:p>
    <w:p w14:paraId="537CCEB7" w14:textId="0C0069F6" w:rsidR="0024770D" w:rsidRPr="00B52107" w:rsidRDefault="002B6CA6" w:rsidP="00D149D9">
      <w:pPr>
        <w:pStyle w:val="ppBodyText"/>
        <w:numPr>
          <w:ilvl w:val="0"/>
          <w:numId w:val="49"/>
        </w:numPr>
      </w:pPr>
      <w:proofErr w:type="gramStart"/>
      <w:r>
        <w:t>There will now be</w:t>
      </w:r>
      <w:r w:rsidR="0024770D">
        <w:t xml:space="preserve"> two </w:t>
      </w:r>
      <w:r w:rsidR="0024770D" w:rsidRPr="002235E2">
        <w:rPr>
          <w:b/>
        </w:rPr>
        <w:t>Virtual Machine Manager Console</w:t>
      </w:r>
      <w:r w:rsidR="0024770D">
        <w:t xml:space="preserve"> windows open.</w:t>
      </w:r>
      <w:proofErr w:type="gramEnd"/>
      <w:r w:rsidR="0024770D">
        <w:t xml:space="preserve">  To identify which is the correct window, look in the top left corner.  Ensure that </w:t>
      </w:r>
      <w:r>
        <w:t>the connection is</w:t>
      </w:r>
      <w:r w:rsidR="0024770D">
        <w:t xml:space="preserve"> using </w:t>
      </w:r>
      <w:proofErr w:type="spellStart"/>
      <w:r w:rsidR="0024770D">
        <w:rPr>
          <w:b/>
        </w:rPr>
        <w:t>Dev</w:t>
      </w:r>
      <w:proofErr w:type="spellEnd"/>
      <w:r w:rsidR="0024770D">
        <w:rPr>
          <w:b/>
        </w:rPr>
        <w:t xml:space="preserve"> User – VMM01.contoso.com.</w:t>
      </w:r>
    </w:p>
    <w:p w14:paraId="761316FF" w14:textId="2A961A3F" w:rsidR="0024770D" w:rsidRPr="00F56C20" w:rsidRDefault="00212F84" w:rsidP="0024770D">
      <w:pPr>
        <w:pStyle w:val="ppBodyText"/>
        <w:numPr>
          <w:ilvl w:val="0"/>
          <w:numId w:val="0"/>
        </w:numPr>
        <w:jc w:val="center"/>
      </w:pPr>
      <w:r>
        <w:rPr>
          <w:noProof/>
          <w:lang w:bidi="ar-SA"/>
        </w:rPr>
        <w:drawing>
          <wp:inline distT="0" distB="0" distL="0" distR="0" wp14:anchorId="1B529F94" wp14:editId="399488AB">
            <wp:extent cx="6185535" cy="2910840"/>
            <wp:effectExtent l="0" t="0" r="5715" b="381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185535" cy="2910840"/>
                    </a:xfrm>
                    <a:prstGeom prst="rect">
                      <a:avLst/>
                    </a:prstGeom>
                    <a:noFill/>
                    <a:ln>
                      <a:noFill/>
                    </a:ln>
                  </pic:spPr>
                </pic:pic>
              </a:graphicData>
            </a:graphic>
          </wp:inline>
        </w:drawing>
      </w:r>
    </w:p>
    <w:p w14:paraId="556630A4" w14:textId="77777777" w:rsidR="0024770D" w:rsidRDefault="0024770D" w:rsidP="00D149D9">
      <w:pPr>
        <w:pStyle w:val="ListParagraph"/>
        <w:numPr>
          <w:ilvl w:val="0"/>
          <w:numId w:val="49"/>
        </w:numPr>
        <w:spacing w:line="259" w:lineRule="auto"/>
      </w:pPr>
      <w:r>
        <w:lastRenderedPageBreak/>
        <w:t xml:space="preserve">Select the </w:t>
      </w:r>
      <w:r w:rsidRPr="000D3A3C">
        <w:rPr>
          <w:b/>
        </w:rPr>
        <w:t>VMs and Services</w:t>
      </w:r>
      <w:r>
        <w:rPr>
          <w:b/>
        </w:rPr>
        <w:t xml:space="preserve"> </w:t>
      </w:r>
      <w:r>
        <w:t xml:space="preserve">workspace.  Notice that the </w:t>
      </w:r>
      <w:r>
        <w:rPr>
          <w:b/>
        </w:rPr>
        <w:t>Fabric</w:t>
      </w:r>
      <w:r>
        <w:t xml:space="preserve"> workspace is missing for this </w:t>
      </w:r>
      <w:proofErr w:type="spellStart"/>
      <w:r w:rsidRPr="00B52107">
        <w:rPr>
          <w:b/>
        </w:rPr>
        <w:t>Dev</w:t>
      </w:r>
      <w:proofErr w:type="spellEnd"/>
      <w:r w:rsidRPr="00B52107">
        <w:rPr>
          <w:b/>
        </w:rPr>
        <w:t xml:space="preserve"> User</w:t>
      </w:r>
      <w:r>
        <w:t>.  This is by design, so the user only has to focus on their VMs and applications, but not the underlying infrastructure.</w:t>
      </w:r>
    </w:p>
    <w:p w14:paraId="4C64F518" w14:textId="77777777" w:rsidR="0024770D" w:rsidRDefault="0024770D" w:rsidP="00051DC7">
      <w:pPr>
        <w:spacing w:line="259" w:lineRule="auto"/>
        <w:ind w:left="45"/>
        <w:jc w:val="center"/>
      </w:pPr>
      <w:r>
        <w:rPr>
          <w:noProof/>
        </w:rPr>
        <w:drawing>
          <wp:inline distT="0" distB="0" distL="0" distR="0" wp14:anchorId="24B115E5" wp14:editId="05627E08">
            <wp:extent cx="1508760" cy="1115947"/>
            <wp:effectExtent l="0" t="0" r="0" b="825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1521459" cy="1125340"/>
                    </a:xfrm>
                    <a:prstGeom prst="rect">
                      <a:avLst/>
                    </a:prstGeom>
                  </pic:spPr>
                </pic:pic>
              </a:graphicData>
            </a:graphic>
          </wp:inline>
        </w:drawing>
      </w:r>
    </w:p>
    <w:p w14:paraId="581B7AAD" w14:textId="77777777" w:rsidR="0024770D" w:rsidRDefault="0024770D" w:rsidP="00D149D9">
      <w:pPr>
        <w:pStyle w:val="ListParagraph"/>
        <w:numPr>
          <w:ilvl w:val="0"/>
          <w:numId w:val="49"/>
        </w:numPr>
        <w:spacing w:after="200"/>
      </w:pPr>
      <w:r>
        <w:t xml:space="preserve">Expand </w:t>
      </w:r>
      <w:r w:rsidRPr="00B52107">
        <w:rPr>
          <w:b/>
        </w:rPr>
        <w:t>Clouds</w:t>
      </w:r>
      <w:r>
        <w:t xml:space="preserve">, click </w:t>
      </w:r>
      <w:proofErr w:type="spellStart"/>
      <w:r w:rsidRPr="00B52107">
        <w:rPr>
          <w:b/>
        </w:rPr>
        <w:t>Dev</w:t>
      </w:r>
      <w:proofErr w:type="spellEnd"/>
      <w:r w:rsidRPr="00B52107">
        <w:rPr>
          <w:b/>
        </w:rPr>
        <w:t xml:space="preserve"> Cloud</w:t>
      </w:r>
      <w:r>
        <w:t xml:space="preserve">, and then from the navigation ribbon, click </w:t>
      </w:r>
      <w:r w:rsidRPr="00B52107">
        <w:rPr>
          <w:b/>
        </w:rPr>
        <w:t>Overview</w:t>
      </w:r>
      <w:r>
        <w:t>.</w:t>
      </w:r>
    </w:p>
    <w:p w14:paraId="313E1A56" w14:textId="77777777" w:rsidR="0024770D" w:rsidRDefault="0024770D" w:rsidP="0024770D">
      <w:pPr>
        <w:pStyle w:val="00-ScreenShot"/>
      </w:pPr>
      <w:r>
        <w:drawing>
          <wp:inline distT="0" distB="0" distL="0" distR="0" wp14:anchorId="2F5440A7" wp14:editId="54DDFEFA">
            <wp:extent cx="2026920" cy="2109893"/>
            <wp:effectExtent l="0" t="0" r="0" b="508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2052249" cy="2136259"/>
                    </a:xfrm>
                    <a:prstGeom prst="rect">
                      <a:avLst/>
                    </a:prstGeom>
                  </pic:spPr>
                </pic:pic>
              </a:graphicData>
            </a:graphic>
          </wp:inline>
        </w:drawing>
      </w:r>
    </w:p>
    <w:p w14:paraId="368526C4" w14:textId="77777777" w:rsidR="0024770D" w:rsidRDefault="0024770D" w:rsidP="00D149D9">
      <w:pPr>
        <w:pStyle w:val="ListParagraph"/>
        <w:numPr>
          <w:ilvl w:val="0"/>
          <w:numId w:val="49"/>
        </w:numPr>
        <w:spacing w:after="200"/>
      </w:pPr>
      <w:r>
        <w:t xml:space="preserve">On the navigation ribbon, click on </w:t>
      </w:r>
      <w:r w:rsidRPr="00B52107">
        <w:rPr>
          <w:b/>
        </w:rPr>
        <w:t>Create Virtual Machine</w:t>
      </w:r>
      <w:r>
        <w:t>.</w:t>
      </w:r>
    </w:p>
    <w:p w14:paraId="2D2CF8A8" w14:textId="77777777" w:rsidR="0024770D" w:rsidRDefault="0024770D" w:rsidP="0024770D">
      <w:pPr>
        <w:pStyle w:val="00-ScreenShot"/>
      </w:pPr>
      <w:r>
        <w:drawing>
          <wp:inline distT="0" distB="0" distL="0" distR="0" wp14:anchorId="3166C579" wp14:editId="03863B6D">
            <wp:extent cx="2072640" cy="2144943"/>
            <wp:effectExtent l="0" t="0" r="3810" b="825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2107566" cy="2181087"/>
                    </a:xfrm>
                    <a:prstGeom prst="rect">
                      <a:avLst/>
                    </a:prstGeom>
                  </pic:spPr>
                </pic:pic>
              </a:graphicData>
            </a:graphic>
          </wp:inline>
        </w:drawing>
      </w:r>
    </w:p>
    <w:p w14:paraId="314C1B80" w14:textId="77777777" w:rsidR="0024770D" w:rsidRPr="00B52107" w:rsidRDefault="0024770D" w:rsidP="00D149D9">
      <w:pPr>
        <w:pStyle w:val="ListParagraph"/>
        <w:numPr>
          <w:ilvl w:val="0"/>
          <w:numId w:val="49"/>
        </w:numPr>
        <w:spacing w:after="200"/>
      </w:pPr>
      <w:r>
        <w:t xml:space="preserve">On the </w:t>
      </w:r>
      <w:r>
        <w:rPr>
          <w:b/>
        </w:rPr>
        <w:t xml:space="preserve">Select Source </w:t>
      </w:r>
      <w:r>
        <w:t xml:space="preserve">page, select </w:t>
      </w:r>
      <w:proofErr w:type="gramStart"/>
      <w:r>
        <w:rPr>
          <w:b/>
        </w:rPr>
        <w:t>Create</w:t>
      </w:r>
      <w:proofErr w:type="gramEnd"/>
      <w:r>
        <w:rPr>
          <w:b/>
        </w:rPr>
        <w:t xml:space="preserve"> the new virtual machine with a blank hard disk</w:t>
      </w:r>
      <w:r>
        <w:t xml:space="preserve"> and click </w:t>
      </w:r>
      <w:r>
        <w:rPr>
          <w:b/>
        </w:rPr>
        <w:t>Next.</w:t>
      </w:r>
    </w:p>
    <w:p w14:paraId="4FC7C881" w14:textId="77777777" w:rsidR="0024770D" w:rsidRDefault="0024770D" w:rsidP="0024770D">
      <w:pPr>
        <w:pStyle w:val="00-ScreenShot"/>
      </w:pPr>
      <w:r>
        <w:drawing>
          <wp:inline distT="0" distB="0" distL="0" distR="0" wp14:anchorId="2F5AE79D" wp14:editId="0334B2B8">
            <wp:extent cx="5889522" cy="121920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52073" cy="1232149"/>
                    </a:xfrm>
                    <a:prstGeom prst="rect">
                      <a:avLst/>
                    </a:prstGeom>
                  </pic:spPr>
                </pic:pic>
              </a:graphicData>
            </a:graphic>
          </wp:inline>
        </w:drawing>
      </w:r>
    </w:p>
    <w:p w14:paraId="17B8E42F" w14:textId="77777777" w:rsidR="004B4A62" w:rsidRDefault="004B4A62" w:rsidP="0024770D">
      <w:pPr>
        <w:pStyle w:val="00-ScreenShot"/>
      </w:pPr>
    </w:p>
    <w:p w14:paraId="3E63CFE2" w14:textId="77777777" w:rsidR="0024770D" w:rsidRDefault="0024770D" w:rsidP="00D149D9">
      <w:pPr>
        <w:pStyle w:val="ListParagraph"/>
        <w:numPr>
          <w:ilvl w:val="0"/>
          <w:numId w:val="49"/>
        </w:numPr>
        <w:spacing w:after="200"/>
      </w:pPr>
      <w:r>
        <w:lastRenderedPageBreak/>
        <w:t xml:space="preserve">For the </w:t>
      </w:r>
      <w:r>
        <w:rPr>
          <w:b/>
        </w:rPr>
        <w:t>Virtual machine name</w:t>
      </w:r>
      <w:r>
        <w:t xml:space="preserve">, enter VM05 and click </w:t>
      </w:r>
      <w:proofErr w:type="gramStart"/>
      <w:r w:rsidRPr="00B52107">
        <w:rPr>
          <w:b/>
        </w:rPr>
        <w:t>Next</w:t>
      </w:r>
      <w:proofErr w:type="gramEnd"/>
      <w:r>
        <w:t>.</w:t>
      </w:r>
    </w:p>
    <w:p w14:paraId="162AF4D6" w14:textId="77777777" w:rsidR="0024770D" w:rsidRDefault="0024770D" w:rsidP="0024770D">
      <w:pPr>
        <w:pStyle w:val="00-ScreenShot"/>
      </w:pPr>
      <w:r>
        <w:drawing>
          <wp:inline distT="0" distB="0" distL="0" distR="0" wp14:anchorId="01FCDD23" wp14:editId="506EC0F2">
            <wp:extent cx="4611425" cy="147320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674309" cy="1493289"/>
                    </a:xfrm>
                    <a:prstGeom prst="rect">
                      <a:avLst/>
                    </a:prstGeom>
                  </pic:spPr>
                </pic:pic>
              </a:graphicData>
            </a:graphic>
          </wp:inline>
        </w:drawing>
      </w:r>
    </w:p>
    <w:p w14:paraId="08FF6028" w14:textId="77777777" w:rsidR="0024770D" w:rsidRDefault="0024770D" w:rsidP="00D149D9">
      <w:pPr>
        <w:pStyle w:val="ListParagraph"/>
        <w:numPr>
          <w:ilvl w:val="0"/>
          <w:numId w:val="49"/>
        </w:numPr>
        <w:spacing w:after="200"/>
      </w:pPr>
      <w:r>
        <w:t xml:space="preserve">On the </w:t>
      </w:r>
      <w:r w:rsidRPr="00B52107">
        <w:rPr>
          <w:b/>
        </w:rPr>
        <w:t>Configure Hardware</w:t>
      </w:r>
      <w:r>
        <w:t xml:space="preserve"> page, accept the defaults and click </w:t>
      </w:r>
      <w:proofErr w:type="gramStart"/>
      <w:r w:rsidRPr="00B52107">
        <w:rPr>
          <w:b/>
        </w:rPr>
        <w:t>Next</w:t>
      </w:r>
      <w:proofErr w:type="gramEnd"/>
      <w:r>
        <w:t xml:space="preserve">.  An error message will appear because </w:t>
      </w:r>
      <w:proofErr w:type="spellStart"/>
      <w:r>
        <w:t>Dev</w:t>
      </w:r>
      <w:proofErr w:type="spellEnd"/>
      <w:r>
        <w:t xml:space="preserve"> User does not have permission to create a new VM unless it comes from a template.  Click </w:t>
      </w:r>
      <w:r>
        <w:rPr>
          <w:b/>
        </w:rPr>
        <w:t xml:space="preserve">OK </w:t>
      </w:r>
      <w:r>
        <w:t xml:space="preserve">to close the error window and click </w:t>
      </w:r>
      <w:r>
        <w:rPr>
          <w:b/>
        </w:rPr>
        <w:t>Cancel</w:t>
      </w:r>
      <w:r>
        <w:t xml:space="preserve"> to exit the </w:t>
      </w:r>
      <w:r>
        <w:rPr>
          <w:b/>
        </w:rPr>
        <w:t>Create Virtual Machine Wizard.</w:t>
      </w:r>
    </w:p>
    <w:p w14:paraId="48188AAA" w14:textId="77777777" w:rsidR="0024770D" w:rsidRDefault="0024770D" w:rsidP="0024770D">
      <w:pPr>
        <w:pStyle w:val="00-ScreenShot"/>
      </w:pPr>
      <w:r>
        <w:drawing>
          <wp:inline distT="0" distB="0" distL="0" distR="0" wp14:anchorId="3BAD9EAF" wp14:editId="63F33CAB">
            <wp:extent cx="5501640" cy="2959168"/>
            <wp:effectExtent l="0" t="0" r="381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545419" cy="2982716"/>
                    </a:xfrm>
                    <a:prstGeom prst="rect">
                      <a:avLst/>
                    </a:prstGeom>
                  </pic:spPr>
                </pic:pic>
              </a:graphicData>
            </a:graphic>
          </wp:inline>
        </w:drawing>
      </w:r>
    </w:p>
    <w:p w14:paraId="708C7512" w14:textId="77777777" w:rsidR="0024770D" w:rsidRDefault="0024770D" w:rsidP="00D149D9">
      <w:pPr>
        <w:pStyle w:val="ListParagraph"/>
        <w:numPr>
          <w:ilvl w:val="0"/>
          <w:numId w:val="49"/>
        </w:numPr>
        <w:spacing w:after="200"/>
      </w:pPr>
      <w:r>
        <w:t xml:space="preserve">Click </w:t>
      </w:r>
      <w:proofErr w:type="gramStart"/>
      <w:r w:rsidRPr="00B52107">
        <w:rPr>
          <w:b/>
        </w:rPr>
        <w:t>Yes</w:t>
      </w:r>
      <w:proofErr w:type="gramEnd"/>
      <w:r>
        <w:t xml:space="preserve"> to accept the cancellation.</w:t>
      </w:r>
    </w:p>
    <w:p w14:paraId="57742128" w14:textId="77777777" w:rsidR="0024770D" w:rsidRDefault="0024770D" w:rsidP="0024770D">
      <w:pPr>
        <w:pStyle w:val="00-ScreenShot"/>
      </w:pPr>
      <w:r>
        <w:drawing>
          <wp:inline distT="0" distB="0" distL="0" distR="0" wp14:anchorId="2E9F1A1F" wp14:editId="28B9F36D">
            <wp:extent cx="4447641" cy="1265995"/>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476020" cy="1274073"/>
                    </a:xfrm>
                    <a:prstGeom prst="rect">
                      <a:avLst/>
                    </a:prstGeom>
                  </pic:spPr>
                </pic:pic>
              </a:graphicData>
            </a:graphic>
          </wp:inline>
        </w:drawing>
      </w:r>
    </w:p>
    <w:p w14:paraId="1D28F1D8" w14:textId="77777777" w:rsidR="0024770D" w:rsidRDefault="0024770D" w:rsidP="00D149D9">
      <w:pPr>
        <w:pStyle w:val="ListParagraph"/>
        <w:numPr>
          <w:ilvl w:val="0"/>
          <w:numId w:val="49"/>
        </w:numPr>
        <w:spacing w:after="200"/>
      </w:pPr>
      <w:r>
        <w:t xml:space="preserve">From the bottom left navigation, click </w:t>
      </w:r>
      <w:r>
        <w:rPr>
          <w:b/>
        </w:rPr>
        <w:t>Library</w:t>
      </w:r>
      <w:r>
        <w:t>.</w:t>
      </w:r>
    </w:p>
    <w:p w14:paraId="46D2BE0A" w14:textId="77777777" w:rsidR="0024770D" w:rsidRDefault="0024770D" w:rsidP="0024770D">
      <w:pPr>
        <w:pStyle w:val="00-ScreenShot"/>
      </w:pPr>
      <w:r>
        <w:drawing>
          <wp:inline distT="0" distB="0" distL="0" distR="0" wp14:anchorId="00BC601D" wp14:editId="55BFDEE6">
            <wp:extent cx="1304348" cy="980237"/>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1314334" cy="987741"/>
                    </a:xfrm>
                    <a:prstGeom prst="rect">
                      <a:avLst/>
                    </a:prstGeom>
                  </pic:spPr>
                </pic:pic>
              </a:graphicData>
            </a:graphic>
          </wp:inline>
        </w:drawing>
      </w:r>
    </w:p>
    <w:p w14:paraId="1DD165EB" w14:textId="77777777" w:rsidR="0024770D" w:rsidRDefault="0024770D" w:rsidP="00D149D9">
      <w:pPr>
        <w:pStyle w:val="ListParagraph"/>
        <w:numPr>
          <w:ilvl w:val="0"/>
          <w:numId w:val="49"/>
        </w:numPr>
        <w:spacing w:after="200"/>
      </w:pPr>
      <w:r>
        <w:lastRenderedPageBreak/>
        <w:t xml:space="preserve">From the left navigation, click </w:t>
      </w:r>
      <w:r w:rsidRPr="00A514CF">
        <w:rPr>
          <w:b/>
        </w:rPr>
        <w:t>Templates</w:t>
      </w:r>
      <w:r>
        <w:t xml:space="preserve">, click </w:t>
      </w:r>
      <w:proofErr w:type="spellStart"/>
      <w:r w:rsidRPr="00A514CF">
        <w:rPr>
          <w:b/>
        </w:rPr>
        <w:t>PetShop</w:t>
      </w:r>
      <w:proofErr w:type="spellEnd"/>
      <w:r>
        <w:t xml:space="preserve">, and then on the navigation ribbon, click </w:t>
      </w:r>
      <w:r w:rsidRPr="00A514CF">
        <w:rPr>
          <w:b/>
        </w:rPr>
        <w:t>Configure Deployment</w:t>
      </w:r>
      <w:r>
        <w:t>.</w:t>
      </w:r>
    </w:p>
    <w:p w14:paraId="053FAB83" w14:textId="77777777" w:rsidR="0024770D" w:rsidRDefault="0024770D" w:rsidP="0024770D">
      <w:pPr>
        <w:pStyle w:val="00-ScreenShot"/>
      </w:pPr>
      <w:r>
        <w:drawing>
          <wp:inline distT="0" distB="0" distL="0" distR="0" wp14:anchorId="3CD6F765" wp14:editId="1DDDBAD4">
            <wp:extent cx="1880006" cy="1603106"/>
            <wp:effectExtent l="0" t="0" r="635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1885234" cy="1607564"/>
                    </a:xfrm>
                    <a:prstGeom prst="rect">
                      <a:avLst/>
                    </a:prstGeom>
                  </pic:spPr>
                </pic:pic>
              </a:graphicData>
            </a:graphic>
          </wp:inline>
        </w:drawing>
      </w:r>
    </w:p>
    <w:p w14:paraId="76A36A79" w14:textId="77777777" w:rsidR="0024770D" w:rsidRDefault="0024770D" w:rsidP="00D149D9">
      <w:pPr>
        <w:pStyle w:val="ListParagraph"/>
        <w:numPr>
          <w:ilvl w:val="0"/>
          <w:numId w:val="49"/>
        </w:numPr>
        <w:spacing w:after="200"/>
      </w:pPr>
      <w:r>
        <w:t xml:space="preserve">Type </w:t>
      </w:r>
      <w:proofErr w:type="spellStart"/>
      <w:r>
        <w:rPr>
          <w:b/>
        </w:rPr>
        <w:t>DevPetShop</w:t>
      </w:r>
      <w:proofErr w:type="spellEnd"/>
      <w:r>
        <w:t xml:space="preserve"> in the </w:t>
      </w:r>
      <w:r w:rsidRPr="00A9212F">
        <w:rPr>
          <w:b/>
        </w:rPr>
        <w:t>Name</w:t>
      </w:r>
      <w:r>
        <w:t xml:space="preserve"> field.  Notice, the only destination that </w:t>
      </w:r>
      <w:proofErr w:type="gramStart"/>
      <w:r>
        <w:t>can be selected</w:t>
      </w:r>
      <w:proofErr w:type="gramEnd"/>
      <w:r>
        <w:t xml:space="preserve"> from the drop down list, is </w:t>
      </w:r>
      <w:proofErr w:type="spellStart"/>
      <w:r w:rsidRPr="00A514CF">
        <w:rPr>
          <w:b/>
        </w:rPr>
        <w:t>Dev</w:t>
      </w:r>
      <w:proofErr w:type="spellEnd"/>
      <w:r w:rsidRPr="00A514CF">
        <w:rPr>
          <w:b/>
        </w:rPr>
        <w:t xml:space="preserve"> Cloud</w:t>
      </w:r>
      <w:r>
        <w:t xml:space="preserve">.  Click </w:t>
      </w:r>
      <w:r w:rsidRPr="00A514CF">
        <w:rPr>
          <w:b/>
        </w:rPr>
        <w:t>OK</w:t>
      </w:r>
      <w:r>
        <w:t>.</w:t>
      </w:r>
    </w:p>
    <w:p w14:paraId="76389266" w14:textId="77777777" w:rsidR="0024770D" w:rsidRDefault="0024770D" w:rsidP="0024770D">
      <w:pPr>
        <w:pStyle w:val="00-ScreenShot"/>
      </w:pPr>
      <w:r>
        <w:drawing>
          <wp:inline distT="0" distB="0" distL="0" distR="0" wp14:anchorId="5E552863" wp14:editId="03FB41D9">
            <wp:extent cx="2721254" cy="1659599"/>
            <wp:effectExtent l="0" t="0" r="317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2734222" cy="1667508"/>
                    </a:xfrm>
                    <a:prstGeom prst="rect">
                      <a:avLst/>
                    </a:prstGeom>
                  </pic:spPr>
                </pic:pic>
              </a:graphicData>
            </a:graphic>
          </wp:inline>
        </w:drawing>
      </w:r>
    </w:p>
    <w:p w14:paraId="7355495D" w14:textId="77777777" w:rsidR="0024770D" w:rsidRDefault="0024770D" w:rsidP="00D149D9">
      <w:pPr>
        <w:pStyle w:val="ListParagraph"/>
        <w:numPr>
          <w:ilvl w:val="0"/>
          <w:numId w:val="49"/>
        </w:numPr>
        <w:spacing w:after="200"/>
      </w:pPr>
      <w:r>
        <w:t xml:space="preserve">The </w:t>
      </w:r>
      <w:r w:rsidRPr="00A514CF">
        <w:rPr>
          <w:b/>
        </w:rPr>
        <w:t>Deploy Service –</w:t>
      </w:r>
      <w:r>
        <w:rPr>
          <w:b/>
        </w:rPr>
        <w:t xml:space="preserve"> </w:t>
      </w:r>
      <w:proofErr w:type="spellStart"/>
      <w:r>
        <w:rPr>
          <w:b/>
        </w:rPr>
        <w:t>DevPetShop</w:t>
      </w:r>
      <w:proofErr w:type="spellEnd"/>
      <w:r>
        <w:t xml:space="preserve"> window will open.  Maximize this window, then click </w:t>
      </w:r>
      <w:r w:rsidRPr="00A514CF">
        <w:rPr>
          <w:b/>
        </w:rPr>
        <w:t>Refresh</w:t>
      </w:r>
      <w:r>
        <w:t xml:space="preserve"> </w:t>
      </w:r>
      <w:r w:rsidRPr="00A514CF">
        <w:rPr>
          <w:b/>
        </w:rPr>
        <w:t>Preview</w:t>
      </w:r>
      <w:r>
        <w:t xml:space="preserve"> in the top left of the navigation ribbon.</w:t>
      </w:r>
    </w:p>
    <w:p w14:paraId="29EC6DCC" w14:textId="77777777" w:rsidR="0024770D" w:rsidRDefault="0024770D" w:rsidP="0024770D">
      <w:pPr>
        <w:pStyle w:val="00-ScreenShot"/>
      </w:pPr>
      <w:r>
        <w:drawing>
          <wp:inline distT="0" distB="0" distL="0" distR="0" wp14:anchorId="5919DA2D" wp14:editId="6698AC9F">
            <wp:extent cx="6548756" cy="3657600"/>
            <wp:effectExtent l="0" t="0" r="444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611387" cy="3692581"/>
                    </a:xfrm>
                    <a:prstGeom prst="rect">
                      <a:avLst/>
                    </a:prstGeom>
                  </pic:spPr>
                </pic:pic>
              </a:graphicData>
            </a:graphic>
          </wp:inline>
        </w:drawing>
      </w:r>
    </w:p>
    <w:p w14:paraId="32395AE3" w14:textId="49F9B3CE" w:rsidR="0024770D" w:rsidRDefault="0024770D" w:rsidP="00D149D9">
      <w:pPr>
        <w:numPr>
          <w:ilvl w:val="0"/>
          <w:numId w:val="49"/>
        </w:numPr>
      </w:pPr>
      <w:r>
        <w:lastRenderedPageBreak/>
        <w:t xml:space="preserve">The </w:t>
      </w:r>
      <w:r>
        <w:rPr>
          <w:b/>
        </w:rPr>
        <w:t xml:space="preserve">Placing Service </w:t>
      </w:r>
      <w:r>
        <w:t>dialog box will appear. Once complete, the service should have suitable host(s) defined.</w:t>
      </w:r>
    </w:p>
    <w:p w14:paraId="5D60831D" w14:textId="77777777" w:rsidR="0024770D" w:rsidRDefault="0024770D" w:rsidP="00D149D9">
      <w:pPr>
        <w:numPr>
          <w:ilvl w:val="0"/>
          <w:numId w:val="49"/>
        </w:numPr>
      </w:pPr>
      <w:r>
        <w:t xml:space="preserve">Click on the </w:t>
      </w:r>
      <w:r>
        <w:rPr>
          <w:b/>
        </w:rPr>
        <w:t>PETSQ02.contoso.com inside the PETSQL – Machine Tier 1</w:t>
      </w:r>
      <w:r>
        <w:t>.</w:t>
      </w:r>
    </w:p>
    <w:p w14:paraId="682904C1" w14:textId="3A6D0D8E" w:rsidR="00212F84" w:rsidRDefault="0024770D" w:rsidP="004B4A62">
      <w:pPr>
        <w:pStyle w:val="00-ScreenShot"/>
      </w:pPr>
      <w:r>
        <w:drawing>
          <wp:inline distT="0" distB="0" distL="0" distR="0" wp14:anchorId="2B74EC2E" wp14:editId="579E118B">
            <wp:extent cx="2956206" cy="1569720"/>
            <wp:effectExtent l="0" t="0" r="0"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5"/>
                    <a:srcRect r="1107"/>
                    <a:stretch/>
                  </pic:blipFill>
                  <pic:spPr bwMode="auto">
                    <a:xfrm>
                      <a:off x="0" y="0"/>
                      <a:ext cx="2968034" cy="1576001"/>
                    </a:xfrm>
                    <a:prstGeom prst="rect">
                      <a:avLst/>
                    </a:prstGeom>
                    <a:ln>
                      <a:noFill/>
                    </a:ln>
                    <a:extLst>
                      <a:ext uri="{53640926-AAD7-44D8-BBD7-CCE9431645EC}">
                        <a14:shadowObscured xmlns:a14="http://schemas.microsoft.com/office/drawing/2010/main"/>
                      </a:ext>
                    </a:extLst>
                  </pic:spPr>
                </pic:pic>
              </a:graphicData>
            </a:graphic>
          </wp:inline>
        </w:drawing>
      </w:r>
    </w:p>
    <w:p w14:paraId="50F8A35C" w14:textId="77777777" w:rsidR="0024770D" w:rsidRDefault="0024770D" w:rsidP="00D149D9">
      <w:pPr>
        <w:numPr>
          <w:ilvl w:val="0"/>
          <w:numId w:val="49"/>
        </w:numPr>
      </w:pPr>
      <w:r>
        <w:t xml:space="preserve">On the navigation ribbon, click </w:t>
      </w:r>
      <w:r>
        <w:rPr>
          <w:b/>
        </w:rPr>
        <w:t>Ratings.</w:t>
      </w:r>
    </w:p>
    <w:p w14:paraId="6D9FD96F" w14:textId="77777777" w:rsidR="0024770D" w:rsidRDefault="0024770D" w:rsidP="0024770D">
      <w:pPr>
        <w:pStyle w:val="00-ScreenShot"/>
      </w:pPr>
      <w:r>
        <w:drawing>
          <wp:inline distT="0" distB="0" distL="0" distR="0" wp14:anchorId="62F8D700" wp14:editId="7B77B524">
            <wp:extent cx="3544144" cy="99060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3574706" cy="999142"/>
                    </a:xfrm>
                    <a:prstGeom prst="rect">
                      <a:avLst/>
                    </a:prstGeom>
                  </pic:spPr>
                </pic:pic>
              </a:graphicData>
            </a:graphic>
          </wp:inline>
        </w:drawing>
      </w:r>
    </w:p>
    <w:p w14:paraId="28656F70" w14:textId="77777777" w:rsidR="0024770D" w:rsidRDefault="0024770D" w:rsidP="00D149D9">
      <w:pPr>
        <w:numPr>
          <w:ilvl w:val="0"/>
          <w:numId w:val="49"/>
        </w:numPr>
      </w:pPr>
      <w:r>
        <w:t xml:space="preserve">Note that placement provides the </w:t>
      </w:r>
      <w:proofErr w:type="spellStart"/>
      <w:r>
        <w:rPr>
          <w:b/>
        </w:rPr>
        <w:t>Dev</w:t>
      </w:r>
      <w:proofErr w:type="spellEnd"/>
      <w:r>
        <w:rPr>
          <w:b/>
        </w:rPr>
        <w:t xml:space="preserve"> Cloud</w:t>
      </w:r>
      <w:r>
        <w:t xml:space="preserve"> instead of the specific hosts as it had in previous exercises, so the </w:t>
      </w:r>
      <w:proofErr w:type="spellStart"/>
      <w:r>
        <w:t>Dev</w:t>
      </w:r>
      <w:proofErr w:type="spellEnd"/>
      <w:r>
        <w:t xml:space="preserve"> User </w:t>
      </w:r>
      <w:proofErr w:type="gramStart"/>
      <w:r>
        <w:t>is only informed</w:t>
      </w:r>
      <w:proofErr w:type="gramEnd"/>
      <w:r>
        <w:t xml:space="preserve"> whether the cloud is suitable.  Click </w:t>
      </w:r>
      <w:r>
        <w:rPr>
          <w:b/>
        </w:rPr>
        <w:t>OK</w:t>
      </w:r>
      <w:r>
        <w:t>.</w:t>
      </w:r>
    </w:p>
    <w:p w14:paraId="5670D5C2" w14:textId="77777777" w:rsidR="0024770D" w:rsidRDefault="0024770D" w:rsidP="0024770D">
      <w:pPr>
        <w:pStyle w:val="00-ScreenShot"/>
      </w:pPr>
      <w:r>
        <w:drawing>
          <wp:inline distT="0" distB="0" distL="0" distR="0" wp14:anchorId="2C51EBF8" wp14:editId="1B0D8AC4">
            <wp:extent cx="4805732" cy="3307080"/>
            <wp:effectExtent l="0" t="0" r="0" b="762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832363" cy="3325406"/>
                    </a:xfrm>
                    <a:prstGeom prst="rect">
                      <a:avLst/>
                    </a:prstGeom>
                  </pic:spPr>
                </pic:pic>
              </a:graphicData>
            </a:graphic>
          </wp:inline>
        </w:drawing>
      </w:r>
    </w:p>
    <w:p w14:paraId="7191489B" w14:textId="77777777" w:rsidR="004B4A62" w:rsidRDefault="004B4A62" w:rsidP="0024770D">
      <w:pPr>
        <w:pStyle w:val="00-ScreenShot"/>
      </w:pPr>
    </w:p>
    <w:p w14:paraId="6D9B667B" w14:textId="77777777" w:rsidR="004B4A62" w:rsidRDefault="004B4A62" w:rsidP="0024770D">
      <w:pPr>
        <w:pStyle w:val="00-ScreenShot"/>
      </w:pPr>
    </w:p>
    <w:p w14:paraId="7DB76667" w14:textId="77777777" w:rsidR="004B4A62" w:rsidRDefault="004B4A62" w:rsidP="0024770D">
      <w:pPr>
        <w:pStyle w:val="00-ScreenShot"/>
      </w:pPr>
    </w:p>
    <w:p w14:paraId="41C5448D" w14:textId="77777777" w:rsidR="0024770D" w:rsidRDefault="0024770D" w:rsidP="00D149D9">
      <w:pPr>
        <w:numPr>
          <w:ilvl w:val="0"/>
          <w:numId w:val="49"/>
        </w:numPr>
      </w:pPr>
      <w:r>
        <w:lastRenderedPageBreak/>
        <w:t xml:space="preserve">Click </w:t>
      </w:r>
      <w:r w:rsidRPr="00A03CED">
        <w:rPr>
          <w:b/>
        </w:rPr>
        <w:t>Deploy Service</w:t>
      </w:r>
      <w:r>
        <w:t xml:space="preserve"> on the ribbon menu.  In the </w:t>
      </w:r>
      <w:r w:rsidRPr="00A03CED">
        <w:rPr>
          <w:b/>
        </w:rPr>
        <w:t>Deploy service</w:t>
      </w:r>
      <w:r>
        <w:t xml:space="preserve"> dialog, click </w:t>
      </w:r>
      <w:r>
        <w:rPr>
          <w:b/>
        </w:rPr>
        <w:t>Deploy</w:t>
      </w:r>
      <w:r>
        <w:t>.</w:t>
      </w:r>
      <w:r>
        <w:rPr>
          <w:b/>
        </w:rPr>
        <w:t xml:space="preserve">  </w:t>
      </w:r>
    </w:p>
    <w:p w14:paraId="47E39D3B" w14:textId="77777777" w:rsidR="0024770D" w:rsidRPr="004D40B3" w:rsidRDefault="0024770D" w:rsidP="00D149D9">
      <w:pPr>
        <w:numPr>
          <w:ilvl w:val="1"/>
          <w:numId w:val="27"/>
        </w:numPr>
        <w:rPr>
          <w:rFonts w:ascii="Calibri" w:eastAsia="Calibri" w:hAnsi="Calibri" w:cs="Times New Roman"/>
        </w:rPr>
      </w:pPr>
      <w:r>
        <w:rPr>
          <w:rFonts w:ascii="Calibri" w:eastAsia="Calibri" w:hAnsi="Calibri" w:cs="Times New Roman"/>
        </w:rPr>
        <w:t xml:space="preserve">Note: The deployment will fail, and this is expected in this virtualized lab environment.  </w:t>
      </w:r>
      <w:r>
        <w:rPr>
          <w:rFonts w:ascii="Calibri" w:eastAsia="Calibri" w:hAnsi="Calibri" w:cs="Times New Roman"/>
          <w:sz w:val="21"/>
          <w:szCs w:val="21"/>
        </w:rPr>
        <w:t xml:space="preserve">This lab </w:t>
      </w:r>
      <w:proofErr w:type="gramStart"/>
      <w:r>
        <w:rPr>
          <w:rFonts w:ascii="Calibri" w:eastAsia="Calibri" w:hAnsi="Calibri" w:cs="Times New Roman"/>
          <w:sz w:val="21"/>
          <w:szCs w:val="21"/>
        </w:rPr>
        <w:t>is built</w:t>
      </w:r>
      <w:proofErr w:type="gramEnd"/>
      <w:r>
        <w:rPr>
          <w:rFonts w:ascii="Calibri" w:eastAsia="Calibri" w:hAnsi="Calibri" w:cs="Times New Roman"/>
          <w:sz w:val="21"/>
          <w:szCs w:val="21"/>
        </w:rPr>
        <w:t xml:space="preserve"> using virtual machines.  It is not possible to run VMs within Hyper-V VMs (“nested virtualization”).  A user can create and configure VMs, but cannot start the VM.</w:t>
      </w:r>
    </w:p>
    <w:p w14:paraId="0213A945" w14:textId="77777777" w:rsidR="0024770D" w:rsidRDefault="0024770D" w:rsidP="0024770D">
      <w:pPr>
        <w:pStyle w:val="00-ScreenShot"/>
      </w:pPr>
      <w:r>
        <w:drawing>
          <wp:inline distT="0" distB="0" distL="0" distR="0" wp14:anchorId="01A75EA4" wp14:editId="47D476BA">
            <wp:extent cx="2374900" cy="1172419"/>
            <wp:effectExtent l="0" t="0" r="6350" b="889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2396511" cy="1183088"/>
                    </a:xfrm>
                    <a:prstGeom prst="rect">
                      <a:avLst/>
                    </a:prstGeom>
                  </pic:spPr>
                </pic:pic>
              </a:graphicData>
            </a:graphic>
          </wp:inline>
        </w:drawing>
      </w:r>
    </w:p>
    <w:p w14:paraId="47515E75" w14:textId="77777777" w:rsidR="0024770D" w:rsidRDefault="0024770D" w:rsidP="00D149D9">
      <w:pPr>
        <w:numPr>
          <w:ilvl w:val="0"/>
          <w:numId w:val="49"/>
        </w:numPr>
      </w:pPr>
      <w:r>
        <w:t xml:space="preserve">Close </w:t>
      </w:r>
      <w:r>
        <w:rPr>
          <w:b/>
        </w:rPr>
        <w:t xml:space="preserve">Deploy Service – </w:t>
      </w:r>
      <w:proofErr w:type="spellStart"/>
      <w:r>
        <w:rPr>
          <w:b/>
        </w:rPr>
        <w:t>DevPetShop</w:t>
      </w:r>
      <w:proofErr w:type="spellEnd"/>
      <w:r>
        <w:t xml:space="preserve"> page, and click </w:t>
      </w:r>
      <w:r w:rsidRPr="00541F15">
        <w:rPr>
          <w:b/>
        </w:rPr>
        <w:t xml:space="preserve">Save </w:t>
      </w:r>
      <w:r w:rsidRPr="00160B2A">
        <w:t>at the</w:t>
      </w:r>
      <w:r w:rsidRPr="00541F15">
        <w:rPr>
          <w:b/>
        </w:rPr>
        <w:t xml:space="preserve"> Close window </w:t>
      </w:r>
      <w:r w:rsidRPr="00541F15">
        <w:t>prompt</w:t>
      </w:r>
      <w:r w:rsidRPr="00541F15">
        <w:rPr>
          <w:b/>
        </w:rPr>
        <w:t>.</w:t>
      </w:r>
      <w:r>
        <w:rPr>
          <w:b/>
        </w:rPr>
        <w:t xml:space="preserve">  </w:t>
      </w:r>
      <w:r w:rsidRPr="00A03CED">
        <w:t>This will</w:t>
      </w:r>
      <w:r>
        <w:t xml:space="preserve"> keep the configuration for future use.</w:t>
      </w:r>
    </w:p>
    <w:p w14:paraId="17A196A9" w14:textId="77777777" w:rsidR="0024770D" w:rsidRDefault="0024770D" w:rsidP="0024770D">
      <w:pPr>
        <w:pStyle w:val="00-ScreenShot"/>
      </w:pPr>
      <w:r>
        <w:drawing>
          <wp:inline distT="0" distB="0" distL="0" distR="0" wp14:anchorId="00F22CBE" wp14:editId="321C361D">
            <wp:extent cx="2781300" cy="1100020"/>
            <wp:effectExtent l="0" t="0" r="0" b="508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2816393" cy="1113900"/>
                    </a:xfrm>
                    <a:prstGeom prst="rect">
                      <a:avLst/>
                    </a:prstGeom>
                  </pic:spPr>
                </pic:pic>
              </a:graphicData>
            </a:graphic>
          </wp:inline>
        </w:drawing>
      </w:r>
    </w:p>
    <w:p w14:paraId="259870B0" w14:textId="77777777" w:rsidR="00471959" w:rsidRDefault="00471959" w:rsidP="0024770D">
      <w:pPr>
        <w:pStyle w:val="00-ScreenShot"/>
      </w:pPr>
    </w:p>
    <w:p w14:paraId="6427E68D" w14:textId="77777777" w:rsidR="00471959" w:rsidRDefault="00471959" w:rsidP="0024770D">
      <w:pPr>
        <w:pStyle w:val="00-ScreenShot"/>
      </w:pPr>
    </w:p>
    <w:p w14:paraId="1346C528" w14:textId="7B7DE8B8" w:rsidR="00F246CB" w:rsidRDefault="00F246CB" w:rsidP="00F246CB">
      <w:pPr>
        <w:ind w:left="720" w:hanging="360"/>
        <w:jc w:val="center"/>
      </w:pPr>
      <w:r>
        <w:t xml:space="preserve">------------------------------------------------------------END OF </w:t>
      </w:r>
      <w:r w:rsidR="008319AB">
        <w:t>ALL LABS</w:t>
      </w:r>
      <w:r>
        <w:t>------------------------------------------------------------</w:t>
      </w:r>
    </w:p>
    <w:sectPr w:rsidR="00F246CB" w:rsidSect="00AB2A8F">
      <w:footerReference w:type="default" r:id="rId589"/>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937F26" w14:textId="77777777" w:rsidR="00A670E4" w:rsidRDefault="00A670E4" w:rsidP="0028709B">
      <w:pPr>
        <w:spacing w:after="0" w:line="240" w:lineRule="auto"/>
      </w:pPr>
      <w:r>
        <w:separator/>
      </w:r>
    </w:p>
  </w:endnote>
  <w:endnote w:type="continuationSeparator" w:id="0">
    <w:p w14:paraId="51F29533" w14:textId="77777777" w:rsidR="00A670E4" w:rsidRDefault="00A670E4" w:rsidP="002870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7995388"/>
      <w:docPartObj>
        <w:docPartGallery w:val="Page Numbers (Bottom of Page)"/>
        <w:docPartUnique/>
      </w:docPartObj>
    </w:sdtPr>
    <w:sdtEndPr/>
    <w:sdtContent>
      <w:p w14:paraId="7A56F567" w14:textId="77777777" w:rsidR="004B4A62" w:rsidRDefault="004B4A62">
        <w:pPr>
          <w:pStyle w:val="Footer"/>
        </w:pPr>
        <w:r>
          <w:rPr>
            <w:noProof/>
          </w:rPr>
          <mc:AlternateContent>
            <mc:Choice Requires="wps">
              <w:drawing>
                <wp:anchor distT="0" distB="0" distL="114300" distR="114300" simplePos="0" relativeHeight="251660288" behindDoc="0" locked="0" layoutInCell="1" allowOverlap="1" wp14:anchorId="65DEA61D" wp14:editId="299788FE">
                  <wp:simplePos x="0" y="0"/>
                  <wp:positionH relativeFrom="margin">
                    <wp:align>center</wp:align>
                  </wp:positionH>
                  <wp:positionV relativeFrom="bottomMargin">
                    <wp:align>center</wp:align>
                  </wp:positionV>
                  <wp:extent cx="647065" cy="238760"/>
                  <wp:effectExtent l="19050" t="19050" r="19050" b="27940"/>
                  <wp:wrapNone/>
                  <wp:docPr id="56" name="Double Bracket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065" cy="238760"/>
                          </a:xfrm>
                          <a:prstGeom prst="bracketPair">
                            <a:avLst>
                              <a:gd name="adj" fmla="val 16667"/>
                            </a:avLst>
                          </a:prstGeom>
                          <a:solidFill>
                            <a:srgbClr val="FFFFFF"/>
                          </a:solidFill>
                          <a:ln w="28575">
                            <a:solidFill>
                              <a:srgbClr val="808080"/>
                            </a:solidFill>
                            <a:round/>
                            <a:headEnd/>
                            <a:tailEnd/>
                          </a:ln>
                        </wps:spPr>
                        <wps:txbx>
                          <w:txbxContent>
                            <w:p w14:paraId="1DBEBB8D" w14:textId="77777777" w:rsidR="004B4A62" w:rsidRDefault="004B4A62">
                              <w:pPr>
                                <w:jc w:val="center"/>
                              </w:pPr>
                              <w:r>
                                <w:fldChar w:fldCharType="begin"/>
                              </w:r>
                              <w:r>
                                <w:instrText xml:space="preserve"> PAGE    \* MERGEFORMAT </w:instrText>
                              </w:r>
                              <w:r>
                                <w:fldChar w:fldCharType="separate"/>
                              </w:r>
                              <w:r w:rsidR="00677187">
                                <w:rPr>
                                  <w:noProof/>
                                </w:rPr>
                                <w:t>22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5DEA61D"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6" o:spid="_x0000_s1026" type="#_x0000_t185" style="position:absolute;margin-left:0;margin-top:0;width:50.9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" filled="t" strokecolor="gray" strokeweight="2.25pt">
                  <v:textbox inset=",0,,0">
                    <w:txbxContent>
                      <w:p w14:paraId="1DBEBB8D" w14:textId="77777777" w:rsidR="004B4A62" w:rsidRDefault="004B4A62">
                        <w:pPr>
                          <w:jc w:val="center"/>
                        </w:pPr>
                        <w:r>
                          <w:fldChar w:fldCharType="begin"/>
                        </w:r>
                        <w:r>
                          <w:instrText xml:space="preserve"> PAGE    \* MERGEFORMAT </w:instrText>
                        </w:r>
                        <w:r>
                          <w:fldChar w:fldCharType="separate"/>
                        </w:r>
                        <w:r w:rsidR="00677187">
                          <w:rPr>
                            <w:noProof/>
                          </w:rPr>
                          <w:t>22</w:t>
                        </w:r>
                        <w:r>
                          <w:rPr>
                            <w:noProof/>
                          </w:rPr>
                          <w:fldChar w:fldCharType="end"/>
                        </w:r>
                      </w:p>
                    </w:txbxContent>
                  </v:textbox>
                  <w10:wrap anchorx="margin" anchory="margin"/>
                </v:shape>
              </w:pict>
            </mc:Fallback>
          </mc:AlternateContent>
        </w:r>
        <w:r>
          <w:rPr>
            <w:noProof/>
          </w:rPr>
          <mc:AlternateContent>
            <mc:Choice Requires="wps">
              <w:drawing>
                <wp:anchor distT="4294967295" distB="4294967295" distL="114300" distR="114300" simplePos="0" relativeHeight="251659264" behindDoc="0" locked="0" layoutInCell="1" allowOverlap="1" wp14:anchorId="356F45AD" wp14:editId="08D0C9AE">
                  <wp:simplePos x="0" y="0"/>
                  <wp:positionH relativeFrom="margin">
                    <wp:align>center</wp:align>
                  </wp:positionH>
                  <wp:positionV relativeFrom="bottomMargin">
                    <wp:align>center</wp:align>
                  </wp:positionV>
                  <wp:extent cx="5518150" cy="0"/>
                  <wp:effectExtent l="0" t="0" r="25400" b="1905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extLst>
                        </wps:spPr>
                        <wps:bodyPr/>
                      </wps:wsp>
                    </a:graphicData>
                  </a:graphic>
                  <wp14:sizeRelH relativeFrom="page">
                    <wp14:pctWidth>0</wp14:pctWidth>
                  </wp14:sizeRelH>
                  <wp14:sizeRelV relativeFrom="bottomMargin">
                    <wp14:pctHeight>0</wp14:pctHeight>
                  </wp14:sizeRelV>
                </wp:anchor>
              </w:drawing>
            </mc:Choice>
            <mc:Fallback>
              <w:pict>
                <v:shapetype w14:anchorId="17231D5C" id="_x0000_t32" coordsize="21600,21600" o:spt="32" o:oned="t" path="m,l21600,21600e" filled="f">
                  <v:path arrowok="t" fillok="f" o:connecttype="none"/>
                  <o:lock v:ext="edit" shapetype="t"/>
                </v:shapetype>
                <v:shape id="Straight Arrow Connector 16" o:spid="_x0000_s1026" type="#_x0000_t32" style="position:absolute;margin-left:0;margin-top:0;width:434.5pt;height:0;z-index:251659264;visibility:visible;mso-wrap-style:square;mso-width-percent:0;mso-height-percent:0;mso-wrap-distance-left:9pt;mso-wrap-distance-top:-3e-5mm;mso-wrap-distance-right:9pt;mso-wrap-distance-bottom:-3e-5mm;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519667" w14:textId="77777777" w:rsidR="00A670E4" w:rsidRDefault="00A670E4" w:rsidP="0028709B">
      <w:pPr>
        <w:spacing w:after="0" w:line="240" w:lineRule="auto"/>
      </w:pPr>
      <w:r>
        <w:separator/>
      </w:r>
    </w:p>
  </w:footnote>
  <w:footnote w:type="continuationSeparator" w:id="0">
    <w:p w14:paraId="5DC1C88D" w14:textId="77777777" w:rsidR="00A670E4" w:rsidRDefault="00A670E4" w:rsidP="002870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301F7"/>
    <w:multiLevelType w:val="hybridMultilevel"/>
    <w:tmpl w:val="9280B056"/>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
    <w:nsid w:val="03476FD7"/>
    <w:multiLevelType w:val="hybridMultilevel"/>
    <w:tmpl w:val="35347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A92C55"/>
    <w:multiLevelType w:val="hybridMultilevel"/>
    <w:tmpl w:val="A1D8733E"/>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
    <w:nsid w:val="047B0D39"/>
    <w:multiLevelType w:val="hybridMultilevel"/>
    <w:tmpl w:val="AFD07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105CD7"/>
    <w:multiLevelType w:val="hybridMultilevel"/>
    <w:tmpl w:val="8CCC05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
    <w:nsid w:val="06E8198C"/>
    <w:multiLevelType w:val="hybridMultilevel"/>
    <w:tmpl w:val="7996E81E"/>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6">
    <w:nsid w:val="07615202"/>
    <w:multiLevelType w:val="hybridMultilevel"/>
    <w:tmpl w:val="30E62E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B55EA9"/>
    <w:multiLevelType w:val="hybridMultilevel"/>
    <w:tmpl w:val="8CCC05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
    <w:nsid w:val="0A0771AA"/>
    <w:multiLevelType w:val="hybridMultilevel"/>
    <w:tmpl w:val="DCAEA9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739A2"/>
    <w:multiLevelType w:val="hybridMultilevel"/>
    <w:tmpl w:val="997EDC9E"/>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0">
    <w:nsid w:val="13E31629"/>
    <w:multiLevelType w:val="hybridMultilevel"/>
    <w:tmpl w:val="89CA9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4180755"/>
    <w:multiLevelType w:val="hybridMultilevel"/>
    <w:tmpl w:val="8CCC05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2">
    <w:nsid w:val="14204551"/>
    <w:multiLevelType w:val="hybridMultilevel"/>
    <w:tmpl w:val="BCAA75D2"/>
    <w:lvl w:ilvl="0" w:tplc="9934E988">
      <w:start w:val="1"/>
      <w:numFmt w:val="decimal"/>
      <w:lvlText w:val="%1)"/>
      <w:lvlJc w:val="left"/>
      <w:pPr>
        <w:ind w:left="720" w:hanging="360"/>
      </w:pPr>
      <w:rPr>
        <w:rFonts w:ascii="Calibri" w:hAnsi="Segoe UI" w:cs="Segoe UI" w:hint="default"/>
        <w:color w:val="auto"/>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14">
    <w:nsid w:val="20562AD6"/>
    <w:multiLevelType w:val="hybridMultilevel"/>
    <w:tmpl w:val="744048AA"/>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5">
    <w:nsid w:val="20DF4726"/>
    <w:multiLevelType w:val="hybridMultilevel"/>
    <w:tmpl w:val="8CCC05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6">
    <w:nsid w:val="22584AAD"/>
    <w:multiLevelType w:val="hybridMultilevel"/>
    <w:tmpl w:val="610A5808"/>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4685780"/>
    <w:multiLevelType w:val="hybridMultilevel"/>
    <w:tmpl w:val="8CCC05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8">
    <w:nsid w:val="28E45DCB"/>
    <w:multiLevelType w:val="hybridMultilevel"/>
    <w:tmpl w:val="DCAEA9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98920F4"/>
    <w:multiLevelType w:val="hybridMultilevel"/>
    <w:tmpl w:val="DCAEA9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9BF4AE3"/>
    <w:multiLevelType w:val="hybridMultilevel"/>
    <w:tmpl w:val="84E0264C"/>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1">
    <w:nsid w:val="2D153FCE"/>
    <w:multiLevelType w:val="hybridMultilevel"/>
    <w:tmpl w:val="0A129A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3">
    <w:nsid w:val="30B005C5"/>
    <w:multiLevelType w:val="hybridMultilevel"/>
    <w:tmpl w:val="1370142C"/>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972E8E"/>
    <w:multiLevelType w:val="hybridMultilevel"/>
    <w:tmpl w:val="CB3E85EC"/>
    <w:lvl w:ilvl="0" w:tplc="04090011">
      <w:start w:val="1"/>
      <w:numFmt w:val="decimal"/>
      <w:lvlText w:val="%1)"/>
      <w:lvlJc w:val="left"/>
      <w:pPr>
        <w:tabs>
          <w:tab w:val="num" w:pos="720"/>
        </w:tabs>
        <w:ind w:left="720" w:hanging="360"/>
      </w:pPr>
    </w:lvl>
    <w:lvl w:ilvl="1" w:tplc="66E86BBC">
      <w:start w:val="1"/>
      <w:numFmt w:val="decimal"/>
      <w:lvlText w:val="%2."/>
      <w:lvlJc w:val="left"/>
      <w:pPr>
        <w:tabs>
          <w:tab w:val="num" w:pos="1440"/>
        </w:tabs>
        <w:ind w:left="1440" w:hanging="360"/>
      </w:pPr>
    </w:lvl>
    <w:lvl w:ilvl="2" w:tplc="98EE5E78" w:tentative="1">
      <w:start w:val="1"/>
      <w:numFmt w:val="decimal"/>
      <w:lvlText w:val="%3."/>
      <w:lvlJc w:val="left"/>
      <w:pPr>
        <w:tabs>
          <w:tab w:val="num" w:pos="2160"/>
        </w:tabs>
        <w:ind w:left="2160" w:hanging="360"/>
      </w:pPr>
    </w:lvl>
    <w:lvl w:ilvl="3" w:tplc="C04E1D9C" w:tentative="1">
      <w:start w:val="1"/>
      <w:numFmt w:val="decimal"/>
      <w:lvlText w:val="%4."/>
      <w:lvlJc w:val="left"/>
      <w:pPr>
        <w:tabs>
          <w:tab w:val="num" w:pos="2880"/>
        </w:tabs>
        <w:ind w:left="2880" w:hanging="360"/>
      </w:pPr>
    </w:lvl>
    <w:lvl w:ilvl="4" w:tplc="6AEEA2F8" w:tentative="1">
      <w:start w:val="1"/>
      <w:numFmt w:val="decimal"/>
      <w:lvlText w:val="%5."/>
      <w:lvlJc w:val="left"/>
      <w:pPr>
        <w:tabs>
          <w:tab w:val="num" w:pos="3600"/>
        </w:tabs>
        <w:ind w:left="3600" w:hanging="360"/>
      </w:pPr>
    </w:lvl>
    <w:lvl w:ilvl="5" w:tplc="84261CA4" w:tentative="1">
      <w:start w:val="1"/>
      <w:numFmt w:val="decimal"/>
      <w:lvlText w:val="%6."/>
      <w:lvlJc w:val="left"/>
      <w:pPr>
        <w:tabs>
          <w:tab w:val="num" w:pos="4320"/>
        </w:tabs>
        <w:ind w:left="4320" w:hanging="360"/>
      </w:pPr>
    </w:lvl>
    <w:lvl w:ilvl="6" w:tplc="1CCC3828" w:tentative="1">
      <w:start w:val="1"/>
      <w:numFmt w:val="decimal"/>
      <w:lvlText w:val="%7."/>
      <w:lvlJc w:val="left"/>
      <w:pPr>
        <w:tabs>
          <w:tab w:val="num" w:pos="5040"/>
        </w:tabs>
        <w:ind w:left="5040" w:hanging="360"/>
      </w:pPr>
    </w:lvl>
    <w:lvl w:ilvl="7" w:tplc="AB602672" w:tentative="1">
      <w:start w:val="1"/>
      <w:numFmt w:val="decimal"/>
      <w:lvlText w:val="%8."/>
      <w:lvlJc w:val="left"/>
      <w:pPr>
        <w:tabs>
          <w:tab w:val="num" w:pos="5760"/>
        </w:tabs>
        <w:ind w:left="5760" w:hanging="360"/>
      </w:pPr>
    </w:lvl>
    <w:lvl w:ilvl="8" w:tplc="3CE69F7A" w:tentative="1">
      <w:start w:val="1"/>
      <w:numFmt w:val="decimal"/>
      <w:lvlText w:val="%9."/>
      <w:lvlJc w:val="left"/>
      <w:pPr>
        <w:tabs>
          <w:tab w:val="num" w:pos="6480"/>
        </w:tabs>
        <w:ind w:left="6480" w:hanging="360"/>
      </w:pPr>
    </w:lvl>
  </w:abstractNum>
  <w:abstractNum w:abstractNumId="25">
    <w:nsid w:val="32DD0453"/>
    <w:multiLevelType w:val="hybridMultilevel"/>
    <w:tmpl w:val="235A7F8E"/>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7">
    <w:nsid w:val="34236312"/>
    <w:multiLevelType w:val="hybridMultilevel"/>
    <w:tmpl w:val="8CCC05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8">
    <w:nsid w:val="3696480D"/>
    <w:multiLevelType w:val="hybridMultilevel"/>
    <w:tmpl w:val="329E3416"/>
    <w:lvl w:ilvl="0" w:tplc="9A66D0B0">
      <w:start w:val="1"/>
      <w:numFmt w:val="decimal"/>
      <w:lvlText w:val="%1)"/>
      <w:lvlJc w:val="left"/>
      <w:pPr>
        <w:ind w:left="720" w:hanging="360"/>
      </w:pPr>
      <w:rPr>
        <w:rFonts w:hint="default"/>
        <w:b w:val="0"/>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5251CC"/>
    <w:multiLevelType w:val="hybridMultilevel"/>
    <w:tmpl w:val="8CCC05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0">
    <w:nsid w:val="42C70639"/>
    <w:multiLevelType w:val="hybridMultilevel"/>
    <w:tmpl w:val="3CC48342"/>
    <w:lvl w:ilvl="0" w:tplc="34AE5C78">
      <w:start w:val="1"/>
      <w:numFmt w:val="decimal"/>
      <w:lvlText w:val="%1)"/>
      <w:lvlJc w:val="left"/>
      <w:pPr>
        <w:ind w:left="405" w:hanging="360"/>
      </w:pPr>
      <w:rPr>
        <w:rFonts w:hint="default"/>
      </w:rPr>
    </w:lvl>
    <w:lvl w:ilvl="1" w:tplc="04090001">
      <w:start w:val="1"/>
      <w:numFmt w:val="bullet"/>
      <w:lvlText w:val=""/>
      <w:lvlJc w:val="left"/>
      <w:pPr>
        <w:ind w:left="1125" w:hanging="360"/>
      </w:pPr>
      <w:rPr>
        <w:rFonts w:ascii="Symbol" w:hAnsi="Symbol" w:hint="default"/>
      </w:r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1">
    <w:nsid w:val="4B1D6749"/>
    <w:multiLevelType w:val="hybridMultilevel"/>
    <w:tmpl w:val="8A405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BE6242"/>
    <w:multiLevelType w:val="hybridMultilevel"/>
    <w:tmpl w:val="8CCC05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3">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4">
    <w:nsid w:val="51B8442C"/>
    <w:multiLevelType w:val="hybridMultilevel"/>
    <w:tmpl w:val="8CCC05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5">
    <w:nsid w:val="53215D6C"/>
    <w:multiLevelType w:val="hybridMultilevel"/>
    <w:tmpl w:val="693CB1CE"/>
    <w:lvl w:ilvl="0" w:tplc="34AE5C78">
      <w:start w:val="1"/>
      <w:numFmt w:val="decimal"/>
      <w:lvlText w:val="%1)"/>
      <w:lvlJc w:val="left"/>
      <w:pPr>
        <w:ind w:left="405" w:hanging="360"/>
      </w:pPr>
      <w:rPr>
        <w:rFonts w:hint="default"/>
      </w:rPr>
    </w:lvl>
    <w:lvl w:ilvl="1" w:tplc="04090001">
      <w:start w:val="1"/>
      <w:numFmt w:val="bullet"/>
      <w:lvlText w:val=""/>
      <w:lvlJc w:val="left"/>
      <w:pPr>
        <w:ind w:left="1125" w:hanging="360"/>
      </w:pPr>
      <w:rPr>
        <w:rFonts w:ascii="Symbol" w:hAnsi="Symbol" w:hint="default"/>
      </w:r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6">
    <w:nsid w:val="53787979"/>
    <w:multiLevelType w:val="hybridMultilevel"/>
    <w:tmpl w:val="D4B47A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65372BE"/>
    <w:multiLevelType w:val="hybridMultilevel"/>
    <w:tmpl w:val="56F8F17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9">
    <w:nsid w:val="57D664AF"/>
    <w:multiLevelType w:val="hybridMultilevel"/>
    <w:tmpl w:val="256C28D4"/>
    <w:lvl w:ilvl="0" w:tplc="04090011">
      <w:start w:val="1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AF70CBC"/>
    <w:multiLevelType w:val="hybridMultilevel"/>
    <w:tmpl w:val="CB3E85EC"/>
    <w:lvl w:ilvl="0" w:tplc="04090011">
      <w:start w:val="1"/>
      <w:numFmt w:val="decimal"/>
      <w:lvlText w:val="%1)"/>
      <w:lvlJc w:val="left"/>
      <w:pPr>
        <w:tabs>
          <w:tab w:val="num" w:pos="720"/>
        </w:tabs>
        <w:ind w:left="720" w:hanging="360"/>
      </w:pPr>
    </w:lvl>
    <w:lvl w:ilvl="1" w:tplc="66E86BBC">
      <w:start w:val="1"/>
      <w:numFmt w:val="decimal"/>
      <w:lvlText w:val="%2."/>
      <w:lvlJc w:val="left"/>
      <w:pPr>
        <w:tabs>
          <w:tab w:val="num" w:pos="1440"/>
        </w:tabs>
        <w:ind w:left="1440" w:hanging="360"/>
      </w:pPr>
    </w:lvl>
    <w:lvl w:ilvl="2" w:tplc="98EE5E78" w:tentative="1">
      <w:start w:val="1"/>
      <w:numFmt w:val="decimal"/>
      <w:lvlText w:val="%3."/>
      <w:lvlJc w:val="left"/>
      <w:pPr>
        <w:tabs>
          <w:tab w:val="num" w:pos="2160"/>
        </w:tabs>
        <w:ind w:left="2160" w:hanging="360"/>
      </w:pPr>
    </w:lvl>
    <w:lvl w:ilvl="3" w:tplc="C04E1D9C" w:tentative="1">
      <w:start w:val="1"/>
      <w:numFmt w:val="decimal"/>
      <w:lvlText w:val="%4."/>
      <w:lvlJc w:val="left"/>
      <w:pPr>
        <w:tabs>
          <w:tab w:val="num" w:pos="2880"/>
        </w:tabs>
        <w:ind w:left="2880" w:hanging="360"/>
      </w:pPr>
    </w:lvl>
    <w:lvl w:ilvl="4" w:tplc="6AEEA2F8" w:tentative="1">
      <w:start w:val="1"/>
      <w:numFmt w:val="decimal"/>
      <w:lvlText w:val="%5."/>
      <w:lvlJc w:val="left"/>
      <w:pPr>
        <w:tabs>
          <w:tab w:val="num" w:pos="3600"/>
        </w:tabs>
        <w:ind w:left="3600" w:hanging="360"/>
      </w:pPr>
    </w:lvl>
    <w:lvl w:ilvl="5" w:tplc="84261CA4" w:tentative="1">
      <w:start w:val="1"/>
      <w:numFmt w:val="decimal"/>
      <w:lvlText w:val="%6."/>
      <w:lvlJc w:val="left"/>
      <w:pPr>
        <w:tabs>
          <w:tab w:val="num" w:pos="4320"/>
        </w:tabs>
        <w:ind w:left="4320" w:hanging="360"/>
      </w:pPr>
    </w:lvl>
    <w:lvl w:ilvl="6" w:tplc="1CCC3828" w:tentative="1">
      <w:start w:val="1"/>
      <w:numFmt w:val="decimal"/>
      <w:lvlText w:val="%7."/>
      <w:lvlJc w:val="left"/>
      <w:pPr>
        <w:tabs>
          <w:tab w:val="num" w:pos="5040"/>
        </w:tabs>
        <w:ind w:left="5040" w:hanging="360"/>
      </w:pPr>
    </w:lvl>
    <w:lvl w:ilvl="7" w:tplc="AB602672" w:tentative="1">
      <w:start w:val="1"/>
      <w:numFmt w:val="decimal"/>
      <w:lvlText w:val="%8."/>
      <w:lvlJc w:val="left"/>
      <w:pPr>
        <w:tabs>
          <w:tab w:val="num" w:pos="5760"/>
        </w:tabs>
        <w:ind w:left="5760" w:hanging="360"/>
      </w:pPr>
    </w:lvl>
    <w:lvl w:ilvl="8" w:tplc="3CE69F7A" w:tentative="1">
      <w:start w:val="1"/>
      <w:numFmt w:val="decimal"/>
      <w:lvlText w:val="%9."/>
      <w:lvlJc w:val="left"/>
      <w:pPr>
        <w:tabs>
          <w:tab w:val="num" w:pos="6480"/>
        </w:tabs>
        <w:ind w:left="6480" w:hanging="360"/>
      </w:pPr>
    </w:lvl>
  </w:abstractNum>
  <w:abstractNum w:abstractNumId="41">
    <w:nsid w:val="5D4A2931"/>
    <w:multiLevelType w:val="hybridMultilevel"/>
    <w:tmpl w:val="E702FE3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42">
    <w:nsid w:val="627F62A9"/>
    <w:multiLevelType w:val="hybridMultilevel"/>
    <w:tmpl w:val="B3AC5BDE"/>
    <w:lvl w:ilvl="0" w:tplc="F09C2AA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302103A"/>
    <w:multiLevelType w:val="hybridMultilevel"/>
    <w:tmpl w:val="CB3E85EC"/>
    <w:lvl w:ilvl="0" w:tplc="04090011">
      <w:start w:val="1"/>
      <w:numFmt w:val="decimal"/>
      <w:pStyle w:val="ListParagraph"/>
      <w:lvlText w:val="%1)"/>
      <w:lvlJc w:val="left"/>
      <w:pPr>
        <w:tabs>
          <w:tab w:val="num" w:pos="720"/>
        </w:tabs>
        <w:ind w:left="720" w:hanging="360"/>
      </w:pPr>
    </w:lvl>
    <w:lvl w:ilvl="1" w:tplc="66E86BBC">
      <w:start w:val="1"/>
      <w:numFmt w:val="decimal"/>
      <w:lvlText w:val="%2."/>
      <w:lvlJc w:val="left"/>
      <w:pPr>
        <w:tabs>
          <w:tab w:val="num" w:pos="1440"/>
        </w:tabs>
        <w:ind w:left="1440" w:hanging="360"/>
      </w:pPr>
    </w:lvl>
    <w:lvl w:ilvl="2" w:tplc="98EE5E78" w:tentative="1">
      <w:start w:val="1"/>
      <w:numFmt w:val="decimal"/>
      <w:lvlText w:val="%3."/>
      <w:lvlJc w:val="left"/>
      <w:pPr>
        <w:tabs>
          <w:tab w:val="num" w:pos="2160"/>
        </w:tabs>
        <w:ind w:left="2160" w:hanging="360"/>
      </w:pPr>
    </w:lvl>
    <w:lvl w:ilvl="3" w:tplc="C04E1D9C" w:tentative="1">
      <w:start w:val="1"/>
      <w:numFmt w:val="decimal"/>
      <w:lvlText w:val="%4."/>
      <w:lvlJc w:val="left"/>
      <w:pPr>
        <w:tabs>
          <w:tab w:val="num" w:pos="2880"/>
        </w:tabs>
        <w:ind w:left="2880" w:hanging="360"/>
      </w:pPr>
    </w:lvl>
    <w:lvl w:ilvl="4" w:tplc="6AEEA2F8" w:tentative="1">
      <w:start w:val="1"/>
      <w:numFmt w:val="decimal"/>
      <w:lvlText w:val="%5."/>
      <w:lvlJc w:val="left"/>
      <w:pPr>
        <w:tabs>
          <w:tab w:val="num" w:pos="3600"/>
        </w:tabs>
        <w:ind w:left="3600" w:hanging="360"/>
      </w:pPr>
    </w:lvl>
    <w:lvl w:ilvl="5" w:tplc="84261CA4" w:tentative="1">
      <w:start w:val="1"/>
      <w:numFmt w:val="decimal"/>
      <w:lvlText w:val="%6."/>
      <w:lvlJc w:val="left"/>
      <w:pPr>
        <w:tabs>
          <w:tab w:val="num" w:pos="4320"/>
        </w:tabs>
        <w:ind w:left="4320" w:hanging="360"/>
      </w:pPr>
    </w:lvl>
    <w:lvl w:ilvl="6" w:tplc="1CCC3828" w:tentative="1">
      <w:start w:val="1"/>
      <w:numFmt w:val="decimal"/>
      <w:lvlText w:val="%7."/>
      <w:lvlJc w:val="left"/>
      <w:pPr>
        <w:tabs>
          <w:tab w:val="num" w:pos="5040"/>
        </w:tabs>
        <w:ind w:left="5040" w:hanging="360"/>
      </w:pPr>
    </w:lvl>
    <w:lvl w:ilvl="7" w:tplc="AB602672" w:tentative="1">
      <w:start w:val="1"/>
      <w:numFmt w:val="decimal"/>
      <w:lvlText w:val="%8."/>
      <w:lvlJc w:val="left"/>
      <w:pPr>
        <w:tabs>
          <w:tab w:val="num" w:pos="5760"/>
        </w:tabs>
        <w:ind w:left="5760" w:hanging="360"/>
      </w:pPr>
    </w:lvl>
    <w:lvl w:ilvl="8" w:tplc="3CE69F7A" w:tentative="1">
      <w:start w:val="1"/>
      <w:numFmt w:val="decimal"/>
      <w:lvlText w:val="%9."/>
      <w:lvlJc w:val="left"/>
      <w:pPr>
        <w:tabs>
          <w:tab w:val="num" w:pos="6480"/>
        </w:tabs>
        <w:ind w:left="6480" w:hanging="360"/>
      </w:pPr>
    </w:lvl>
  </w:abstractNum>
  <w:abstractNum w:abstractNumId="44">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5">
    <w:nsid w:val="666752BA"/>
    <w:multiLevelType w:val="hybridMultilevel"/>
    <w:tmpl w:val="7D2EAD6C"/>
    <w:lvl w:ilvl="0" w:tplc="9934E988">
      <w:start w:val="1"/>
      <w:numFmt w:val="decimal"/>
      <w:lvlText w:val="%1)"/>
      <w:lvlJc w:val="left"/>
      <w:pPr>
        <w:ind w:left="720" w:hanging="360"/>
      </w:pPr>
      <w:rPr>
        <w:rFonts w:ascii="Calibri" w:hAnsi="Segoe UI" w:cs="Segoe UI" w:hint="default"/>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B281B5E"/>
    <w:multiLevelType w:val="hybridMultilevel"/>
    <w:tmpl w:val="CD329286"/>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7">
    <w:nsid w:val="6D0C2843"/>
    <w:multiLevelType w:val="hybridMultilevel"/>
    <w:tmpl w:val="3F8A195A"/>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8">
    <w:nsid w:val="6D9835F4"/>
    <w:multiLevelType w:val="hybridMultilevel"/>
    <w:tmpl w:val="8A28BC0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F3177BF"/>
    <w:multiLevelType w:val="hybridMultilevel"/>
    <w:tmpl w:val="D5885796"/>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51">
    <w:nsid w:val="708C7DC0"/>
    <w:multiLevelType w:val="hybridMultilevel"/>
    <w:tmpl w:val="F4108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22F40DD"/>
    <w:multiLevelType w:val="hybridMultilevel"/>
    <w:tmpl w:val="CB9CCF9C"/>
    <w:lvl w:ilvl="0" w:tplc="34AE5C78">
      <w:start w:val="1"/>
      <w:numFmt w:val="decimal"/>
      <w:lvlText w:val="%1)"/>
      <w:lvlJc w:val="left"/>
      <w:pPr>
        <w:ind w:left="405" w:hanging="360"/>
      </w:pPr>
      <w:rPr>
        <w:rFonts w:hint="default"/>
      </w:rPr>
    </w:lvl>
    <w:lvl w:ilvl="1" w:tplc="04090001">
      <w:start w:val="1"/>
      <w:numFmt w:val="bullet"/>
      <w:lvlText w:val=""/>
      <w:lvlJc w:val="left"/>
      <w:pPr>
        <w:ind w:left="1125" w:hanging="360"/>
      </w:pPr>
      <w:rPr>
        <w:rFonts w:ascii="Symbol" w:hAnsi="Symbol" w:hint="default"/>
      </w:r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3">
    <w:nsid w:val="74AB1DDB"/>
    <w:multiLevelType w:val="hybridMultilevel"/>
    <w:tmpl w:val="93909E70"/>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4">
    <w:nsid w:val="772C1815"/>
    <w:multiLevelType w:val="hybridMultilevel"/>
    <w:tmpl w:val="915A9674"/>
    <w:lvl w:ilvl="0" w:tplc="34AE5C78">
      <w:start w:val="1"/>
      <w:numFmt w:val="decimal"/>
      <w:lvlText w:val="%1)"/>
      <w:lvlJc w:val="left"/>
      <w:pPr>
        <w:ind w:left="405" w:hanging="360"/>
      </w:pPr>
      <w:rPr>
        <w:rFonts w:hint="default"/>
      </w:rPr>
    </w:lvl>
    <w:lvl w:ilvl="1" w:tplc="04090001">
      <w:start w:val="1"/>
      <w:numFmt w:val="bullet"/>
      <w:lvlText w:val=""/>
      <w:lvlJc w:val="left"/>
      <w:pPr>
        <w:ind w:left="1125" w:hanging="360"/>
      </w:pPr>
      <w:rPr>
        <w:rFonts w:ascii="Symbol" w:hAnsi="Symbol" w:hint="default"/>
      </w:r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5">
    <w:nsid w:val="7A0B4F0B"/>
    <w:multiLevelType w:val="hybridMultilevel"/>
    <w:tmpl w:val="179AE6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A69670A"/>
    <w:multiLevelType w:val="hybridMultilevel"/>
    <w:tmpl w:val="7CD47934"/>
    <w:lvl w:ilvl="0" w:tplc="34AE5C78">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57">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58">
    <w:nsid w:val="7A8D4C48"/>
    <w:multiLevelType w:val="hybridMultilevel"/>
    <w:tmpl w:val="1BB8A7F4"/>
    <w:lvl w:ilvl="0" w:tplc="BA90BFC2">
      <w:start w:val="10"/>
      <w:numFmt w:val="bullet"/>
      <w:lvlText w:val="-"/>
      <w:lvlJc w:val="left"/>
      <w:pPr>
        <w:ind w:left="1800" w:hanging="360"/>
      </w:pPr>
      <w:rPr>
        <w:rFonts w:ascii="Calibri" w:eastAsiaTheme="minorEastAsia"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6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33"/>
  </w:num>
  <w:num w:numId="2">
    <w:abstractNumId w:val="26"/>
  </w:num>
  <w:num w:numId="3">
    <w:abstractNumId w:val="22"/>
  </w:num>
  <w:num w:numId="4">
    <w:abstractNumId w:val="50"/>
  </w:num>
  <w:num w:numId="5">
    <w:abstractNumId w:val="59"/>
  </w:num>
  <w:num w:numId="6">
    <w:abstractNumId w:val="60"/>
  </w:num>
  <w:num w:numId="7">
    <w:abstractNumId w:val="44"/>
  </w:num>
  <w:num w:numId="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1"/>
  </w:num>
  <w:num w:numId="13">
    <w:abstractNumId w:val="43"/>
    <w:lvlOverride w:ilvl="0">
      <w:startOverride w:val="1"/>
    </w:lvlOverride>
  </w:num>
  <w:num w:numId="14">
    <w:abstractNumId w:val="28"/>
  </w:num>
  <w:num w:numId="15">
    <w:abstractNumId w:val="16"/>
  </w:num>
  <w:num w:numId="16">
    <w:abstractNumId w:val="55"/>
  </w:num>
  <w:num w:numId="17">
    <w:abstractNumId w:val="42"/>
  </w:num>
  <w:num w:numId="18">
    <w:abstractNumId w:val="18"/>
  </w:num>
  <w:num w:numId="19">
    <w:abstractNumId w:val="25"/>
  </w:num>
  <w:num w:numId="20">
    <w:abstractNumId w:val="41"/>
  </w:num>
  <w:num w:numId="21">
    <w:abstractNumId w:val="58"/>
  </w:num>
  <w:num w:numId="22">
    <w:abstractNumId w:val="10"/>
  </w:num>
  <w:num w:numId="23">
    <w:abstractNumId w:val="37"/>
  </w:num>
  <w:num w:numId="24">
    <w:abstractNumId w:val="39"/>
  </w:num>
  <w:num w:numId="25">
    <w:abstractNumId w:val="12"/>
  </w:num>
  <w:num w:numId="26">
    <w:abstractNumId w:val="36"/>
  </w:num>
  <w:num w:numId="27">
    <w:abstractNumId w:val="45"/>
  </w:num>
  <w:num w:numId="28">
    <w:abstractNumId w:val="43"/>
    <w:lvlOverride w:ilvl="0">
      <w:startOverride w:val="1"/>
    </w:lvlOverride>
  </w:num>
  <w:num w:numId="29">
    <w:abstractNumId w:val="29"/>
  </w:num>
  <w:num w:numId="30">
    <w:abstractNumId w:val="11"/>
  </w:num>
  <w:num w:numId="31">
    <w:abstractNumId w:val="14"/>
  </w:num>
  <w:num w:numId="32">
    <w:abstractNumId w:val="15"/>
  </w:num>
  <w:num w:numId="33">
    <w:abstractNumId w:val="5"/>
  </w:num>
  <w:num w:numId="34">
    <w:abstractNumId w:val="9"/>
  </w:num>
  <w:num w:numId="35">
    <w:abstractNumId w:val="46"/>
  </w:num>
  <w:num w:numId="36">
    <w:abstractNumId w:val="20"/>
  </w:num>
  <w:num w:numId="37">
    <w:abstractNumId w:val="56"/>
  </w:num>
  <w:num w:numId="38">
    <w:abstractNumId w:val="32"/>
  </w:num>
  <w:num w:numId="39">
    <w:abstractNumId w:val="0"/>
  </w:num>
  <w:num w:numId="40">
    <w:abstractNumId w:val="34"/>
  </w:num>
  <w:num w:numId="41">
    <w:abstractNumId w:val="2"/>
  </w:num>
  <w:num w:numId="42">
    <w:abstractNumId w:val="30"/>
  </w:num>
  <w:num w:numId="43">
    <w:abstractNumId w:val="54"/>
  </w:num>
  <w:num w:numId="44">
    <w:abstractNumId w:val="47"/>
  </w:num>
  <w:num w:numId="45">
    <w:abstractNumId w:val="27"/>
  </w:num>
  <w:num w:numId="46">
    <w:abstractNumId w:val="35"/>
  </w:num>
  <w:num w:numId="47">
    <w:abstractNumId w:val="17"/>
  </w:num>
  <w:num w:numId="48">
    <w:abstractNumId w:val="7"/>
  </w:num>
  <w:num w:numId="49">
    <w:abstractNumId w:val="53"/>
  </w:num>
  <w:num w:numId="50">
    <w:abstractNumId w:val="21"/>
  </w:num>
  <w:num w:numId="51">
    <w:abstractNumId w:val="43"/>
  </w:num>
  <w:num w:numId="52">
    <w:abstractNumId w:val="24"/>
  </w:num>
  <w:num w:numId="53">
    <w:abstractNumId w:val="40"/>
  </w:num>
  <w:num w:numId="54">
    <w:abstractNumId w:val="31"/>
  </w:num>
  <w:num w:numId="55">
    <w:abstractNumId w:val="19"/>
  </w:num>
  <w:num w:numId="56">
    <w:abstractNumId w:val="48"/>
  </w:num>
  <w:num w:numId="57">
    <w:abstractNumId w:val="3"/>
  </w:num>
  <w:num w:numId="58">
    <w:abstractNumId w:val="8"/>
  </w:num>
  <w:num w:numId="59">
    <w:abstractNumId w:val="1"/>
  </w:num>
  <w:num w:numId="60">
    <w:abstractNumId w:val="6"/>
  </w:num>
  <w:num w:numId="61">
    <w:abstractNumId w:val="23"/>
  </w:num>
  <w:num w:numId="62">
    <w:abstractNumId w:val="4"/>
  </w:num>
  <w:num w:numId="63">
    <w:abstractNumId w:val="49"/>
  </w:num>
  <w:num w:numId="64">
    <w:abstractNumId w:val="5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removePersonalInformation/>
  <w:removeDateAndTime/>
  <w:activeWritingStyle w:appName="MSWord" w:lang="en-US" w:vendorID="64" w:dllVersion="131078" w:nlCheck="1" w:checkStyle="0"/>
  <w:activeWritingStyle w:appName="MSWord" w:lang="es-AR" w:vendorID="64" w:dllVersion="131078" w:nlCheck="1" w:checkStyle="1"/>
  <w:activeWritingStyle w:appName="MSWord" w:lang="en-GB" w:vendorID="64" w:dllVersion="131078" w:nlCheck="1" w:checkStyle="1"/>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33E8"/>
    <w:rsid w:val="00000949"/>
    <w:rsid w:val="00000CB4"/>
    <w:rsid w:val="00000F5C"/>
    <w:rsid w:val="0000140A"/>
    <w:rsid w:val="0000152A"/>
    <w:rsid w:val="00001DA0"/>
    <w:rsid w:val="00001EF1"/>
    <w:rsid w:val="00002164"/>
    <w:rsid w:val="000023C9"/>
    <w:rsid w:val="000033A9"/>
    <w:rsid w:val="000037B9"/>
    <w:rsid w:val="000037FC"/>
    <w:rsid w:val="00003E9C"/>
    <w:rsid w:val="000040C2"/>
    <w:rsid w:val="000042A9"/>
    <w:rsid w:val="00004F94"/>
    <w:rsid w:val="0000667A"/>
    <w:rsid w:val="00010024"/>
    <w:rsid w:val="000102FC"/>
    <w:rsid w:val="000112B8"/>
    <w:rsid w:val="0001153C"/>
    <w:rsid w:val="0001176B"/>
    <w:rsid w:val="00011B69"/>
    <w:rsid w:val="00011C2E"/>
    <w:rsid w:val="00012AD0"/>
    <w:rsid w:val="000131EA"/>
    <w:rsid w:val="00014DC5"/>
    <w:rsid w:val="000151E6"/>
    <w:rsid w:val="00015E40"/>
    <w:rsid w:val="00015E44"/>
    <w:rsid w:val="000168B5"/>
    <w:rsid w:val="00016FBB"/>
    <w:rsid w:val="000172A5"/>
    <w:rsid w:val="00017591"/>
    <w:rsid w:val="0002004C"/>
    <w:rsid w:val="00020A0C"/>
    <w:rsid w:val="00020B3E"/>
    <w:rsid w:val="00022670"/>
    <w:rsid w:val="00023B72"/>
    <w:rsid w:val="0002596F"/>
    <w:rsid w:val="00025FC7"/>
    <w:rsid w:val="00026C0E"/>
    <w:rsid w:val="000270E3"/>
    <w:rsid w:val="00027F46"/>
    <w:rsid w:val="000318E6"/>
    <w:rsid w:val="00031A60"/>
    <w:rsid w:val="00031B49"/>
    <w:rsid w:val="0003208F"/>
    <w:rsid w:val="000322FD"/>
    <w:rsid w:val="00032897"/>
    <w:rsid w:val="00032915"/>
    <w:rsid w:val="00032E69"/>
    <w:rsid w:val="0003364A"/>
    <w:rsid w:val="00033D6F"/>
    <w:rsid w:val="00033F6C"/>
    <w:rsid w:val="000340FD"/>
    <w:rsid w:val="00034927"/>
    <w:rsid w:val="00034A5E"/>
    <w:rsid w:val="00034BF9"/>
    <w:rsid w:val="0003550C"/>
    <w:rsid w:val="000356A1"/>
    <w:rsid w:val="00035F74"/>
    <w:rsid w:val="000403AE"/>
    <w:rsid w:val="00040A50"/>
    <w:rsid w:val="00040E4B"/>
    <w:rsid w:val="0004132E"/>
    <w:rsid w:val="00041BAD"/>
    <w:rsid w:val="00041CF3"/>
    <w:rsid w:val="00043E79"/>
    <w:rsid w:val="00043FB8"/>
    <w:rsid w:val="0004420E"/>
    <w:rsid w:val="00044F92"/>
    <w:rsid w:val="000456B6"/>
    <w:rsid w:val="00045E5E"/>
    <w:rsid w:val="00046D0B"/>
    <w:rsid w:val="00047D96"/>
    <w:rsid w:val="00047E65"/>
    <w:rsid w:val="000502E2"/>
    <w:rsid w:val="00050F87"/>
    <w:rsid w:val="00051C50"/>
    <w:rsid w:val="00051DC7"/>
    <w:rsid w:val="000522FA"/>
    <w:rsid w:val="00052720"/>
    <w:rsid w:val="000532AA"/>
    <w:rsid w:val="000534DB"/>
    <w:rsid w:val="000545AF"/>
    <w:rsid w:val="000546C6"/>
    <w:rsid w:val="00054C20"/>
    <w:rsid w:val="00054D12"/>
    <w:rsid w:val="0005545C"/>
    <w:rsid w:val="0005554E"/>
    <w:rsid w:val="000559E7"/>
    <w:rsid w:val="00056005"/>
    <w:rsid w:val="0005632B"/>
    <w:rsid w:val="000564CE"/>
    <w:rsid w:val="00056749"/>
    <w:rsid w:val="00056C02"/>
    <w:rsid w:val="000572C3"/>
    <w:rsid w:val="0006053B"/>
    <w:rsid w:val="000606F1"/>
    <w:rsid w:val="00060C2F"/>
    <w:rsid w:val="00060CB1"/>
    <w:rsid w:val="00060F69"/>
    <w:rsid w:val="000616A6"/>
    <w:rsid w:val="00061838"/>
    <w:rsid w:val="00062516"/>
    <w:rsid w:val="00062F55"/>
    <w:rsid w:val="0006316F"/>
    <w:rsid w:val="00063556"/>
    <w:rsid w:val="00063A93"/>
    <w:rsid w:val="00064268"/>
    <w:rsid w:val="000643A4"/>
    <w:rsid w:val="00065009"/>
    <w:rsid w:val="00065FB8"/>
    <w:rsid w:val="00066967"/>
    <w:rsid w:val="0006783F"/>
    <w:rsid w:val="00067909"/>
    <w:rsid w:val="00067F75"/>
    <w:rsid w:val="00070389"/>
    <w:rsid w:val="000705AE"/>
    <w:rsid w:val="00071633"/>
    <w:rsid w:val="00071DC4"/>
    <w:rsid w:val="000722BB"/>
    <w:rsid w:val="000724D7"/>
    <w:rsid w:val="000725A9"/>
    <w:rsid w:val="000725CA"/>
    <w:rsid w:val="00072842"/>
    <w:rsid w:val="00072A8C"/>
    <w:rsid w:val="00075972"/>
    <w:rsid w:val="00076F68"/>
    <w:rsid w:val="0008042B"/>
    <w:rsid w:val="00081322"/>
    <w:rsid w:val="000822E6"/>
    <w:rsid w:val="000825F3"/>
    <w:rsid w:val="000827DF"/>
    <w:rsid w:val="000835E3"/>
    <w:rsid w:val="0008380B"/>
    <w:rsid w:val="00083AF1"/>
    <w:rsid w:val="000841FC"/>
    <w:rsid w:val="000853CA"/>
    <w:rsid w:val="00086A2F"/>
    <w:rsid w:val="00086BF1"/>
    <w:rsid w:val="0009067E"/>
    <w:rsid w:val="0009076F"/>
    <w:rsid w:val="00091127"/>
    <w:rsid w:val="00091B9B"/>
    <w:rsid w:val="0009240D"/>
    <w:rsid w:val="00092530"/>
    <w:rsid w:val="00092540"/>
    <w:rsid w:val="00092833"/>
    <w:rsid w:val="000928C3"/>
    <w:rsid w:val="00092C81"/>
    <w:rsid w:val="00092E2B"/>
    <w:rsid w:val="00092EAD"/>
    <w:rsid w:val="00093159"/>
    <w:rsid w:val="00093B82"/>
    <w:rsid w:val="00093FFB"/>
    <w:rsid w:val="0009459D"/>
    <w:rsid w:val="00095060"/>
    <w:rsid w:val="0009539B"/>
    <w:rsid w:val="0009576D"/>
    <w:rsid w:val="00096185"/>
    <w:rsid w:val="000964EC"/>
    <w:rsid w:val="000968DC"/>
    <w:rsid w:val="00097413"/>
    <w:rsid w:val="000A000E"/>
    <w:rsid w:val="000A01B6"/>
    <w:rsid w:val="000A1886"/>
    <w:rsid w:val="000A20E4"/>
    <w:rsid w:val="000A25F7"/>
    <w:rsid w:val="000A2ECD"/>
    <w:rsid w:val="000A4F20"/>
    <w:rsid w:val="000A5821"/>
    <w:rsid w:val="000A5D23"/>
    <w:rsid w:val="000A626E"/>
    <w:rsid w:val="000B0239"/>
    <w:rsid w:val="000B0801"/>
    <w:rsid w:val="000B0903"/>
    <w:rsid w:val="000B0F9B"/>
    <w:rsid w:val="000B104B"/>
    <w:rsid w:val="000B1F87"/>
    <w:rsid w:val="000B210D"/>
    <w:rsid w:val="000B27B0"/>
    <w:rsid w:val="000B4775"/>
    <w:rsid w:val="000B49AC"/>
    <w:rsid w:val="000B4CAB"/>
    <w:rsid w:val="000B4DAE"/>
    <w:rsid w:val="000B4EB6"/>
    <w:rsid w:val="000B51B8"/>
    <w:rsid w:val="000B608F"/>
    <w:rsid w:val="000B65FB"/>
    <w:rsid w:val="000B6818"/>
    <w:rsid w:val="000B6DEA"/>
    <w:rsid w:val="000B7140"/>
    <w:rsid w:val="000B73AC"/>
    <w:rsid w:val="000B7C45"/>
    <w:rsid w:val="000C104D"/>
    <w:rsid w:val="000C151D"/>
    <w:rsid w:val="000C1672"/>
    <w:rsid w:val="000C1A25"/>
    <w:rsid w:val="000C20E3"/>
    <w:rsid w:val="000C5790"/>
    <w:rsid w:val="000C5931"/>
    <w:rsid w:val="000C5A2F"/>
    <w:rsid w:val="000C5D85"/>
    <w:rsid w:val="000C5ED3"/>
    <w:rsid w:val="000C6260"/>
    <w:rsid w:val="000C6AF4"/>
    <w:rsid w:val="000C7399"/>
    <w:rsid w:val="000C74DD"/>
    <w:rsid w:val="000C7727"/>
    <w:rsid w:val="000C7F01"/>
    <w:rsid w:val="000D052C"/>
    <w:rsid w:val="000D093E"/>
    <w:rsid w:val="000D0A9D"/>
    <w:rsid w:val="000D11B8"/>
    <w:rsid w:val="000D1D6C"/>
    <w:rsid w:val="000D20D7"/>
    <w:rsid w:val="000D2666"/>
    <w:rsid w:val="000D2BEA"/>
    <w:rsid w:val="000D3E87"/>
    <w:rsid w:val="000D5204"/>
    <w:rsid w:val="000D55C2"/>
    <w:rsid w:val="000D5650"/>
    <w:rsid w:val="000D591E"/>
    <w:rsid w:val="000D5BE2"/>
    <w:rsid w:val="000D5FAA"/>
    <w:rsid w:val="000D6588"/>
    <w:rsid w:val="000D7F73"/>
    <w:rsid w:val="000E0088"/>
    <w:rsid w:val="000E03EA"/>
    <w:rsid w:val="000E0C63"/>
    <w:rsid w:val="000E173F"/>
    <w:rsid w:val="000E1B0E"/>
    <w:rsid w:val="000E29BF"/>
    <w:rsid w:val="000E2A3D"/>
    <w:rsid w:val="000E31F3"/>
    <w:rsid w:val="000E3657"/>
    <w:rsid w:val="000E45EA"/>
    <w:rsid w:val="000E4611"/>
    <w:rsid w:val="000E523F"/>
    <w:rsid w:val="000E631A"/>
    <w:rsid w:val="000E7706"/>
    <w:rsid w:val="000E7F58"/>
    <w:rsid w:val="000F097C"/>
    <w:rsid w:val="000F0DD5"/>
    <w:rsid w:val="000F1635"/>
    <w:rsid w:val="000F2109"/>
    <w:rsid w:val="000F216B"/>
    <w:rsid w:val="000F30F8"/>
    <w:rsid w:val="000F3123"/>
    <w:rsid w:val="000F3381"/>
    <w:rsid w:val="000F3D68"/>
    <w:rsid w:val="000F41A8"/>
    <w:rsid w:val="000F4832"/>
    <w:rsid w:val="000F4A48"/>
    <w:rsid w:val="000F5C57"/>
    <w:rsid w:val="000F5DD0"/>
    <w:rsid w:val="000F627D"/>
    <w:rsid w:val="000F65CD"/>
    <w:rsid w:val="000F685C"/>
    <w:rsid w:val="000F6B20"/>
    <w:rsid w:val="000F6CE6"/>
    <w:rsid w:val="000F6DEE"/>
    <w:rsid w:val="0010025B"/>
    <w:rsid w:val="00100686"/>
    <w:rsid w:val="00100987"/>
    <w:rsid w:val="00100E28"/>
    <w:rsid w:val="00100F15"/>
    <w:rsid w:val="001010FF"/>
    <w:rsid w:val="00101366"/>
    <w:rsid w:val="0010185E"/>
    <w:rsid w:val="00101F0A"/>
    <w:rsid w:val="00102C2C"/>
    <w:rsid w:val="0010400A"/>
    <w:rsid w:val="00105F0B"/>
    <w:rsid w:val="001064EB"/>
    <w:rsid w:val="00106695"/>
    <w:rsid w:val="001067E7"/>
    <w:rsid w:val="00107442"/>
    <w:rsid w:val="00107DC7"/>
    <w:rsid w:val="0011050B"/>
    <w:rsid w:val="00111373"/>
    <w:rsid w:val="00112007"/>
    <w:rsid w:val="00112E74"/>
    <w:rsid w:val="00113029"/>
    <w:rsid w:val="00113532"/>
    <w:rsid w:val="001136A2"/>
    <w:rsid w:val="001141B3"/>
    <w:rsid w:val="001148B9"/>
    <w:rsid w:val="0011564C"/>
    <w:rsid w:val="0011578C"/>
    <w:rsid w:val="0011636E"/>
    <w:rsid w:val="00117611"/>
    <w:rsid w:val="00117924"/>
    <w:rsid w:val="00120586"/>
    <w:rsid w:val="001209E0"/>
    <w:rsid w:val="00120C20"/>
    <w:rsid w:val="00120D5A"/>
    <w:rsid w:val="00121324"/>
    <w:rsid w:val="001215D9"/>
    <w:rsid w:val="00122172"/>
    <w:rsid w:val="00122353"/>
    <w:rsid w:val="00122574"/>
    <w:rsid w:val="00122D58"/>
    <w:rsid w:val="001236A4"/>
    <w:rsid w:val="00125748"/>
    <w:rsid w:val="001272E3"/>
    <w:rsid w:val="00127AB8"/>
    <w:rsid w:val="00127BF3"/>
    <w:rsid w:val="001303F5"/>
    <w:rsid w:val="00130B73"/>
    <w:rsid w:val="00130DE3"/>
    <w:rsid w:val="00131197"/>
    <w:rsid w:val="001321DF"/>
    <w:rsid w:val="001326C5"/>
    <w:rsid w:val="001331F8"/>
    <w:rsid w:val="00133540"/>
    <w:rsid w:val="00133B2F"/>
    <w:rsid w:val="00133C90"/>
    <w:rsid w:val="0013420C"/>
    <w:rsid w:val="00134E7D"/>
    <w:rsid w:val="00135F5E"/>
    <w:rsid w:val="001372A1"/>
    <w:rsid w:val="001372D2"/>
    <w:rsid w:val="001376CB"/>
    <w:rsid w:val="00137CCB"/>
    <w:rsid w:val="00140010"/>
    <w:rsid w:val="0014076B"/>
    <w:rsid w:val="001412FB"/>
    <w:rsid w:val="001422B6"/>
    <w:rsid w:val="001428DA"/>
    <w:rsid w:val="001432F0"/>
    <w:rsid w:val="00143703"/>
    <w:rsid w:val="001453A3"/>
    <w:rsid w:val="00146164"/>
    <w:rsid w:val="001471B9"/>
    <w:rsid w:val="00151153"/>
    <w:rsid w:val="00151674"/>
    <w:rsid w:val="001519D2"/>
    <w:rsid w:val="00151ED1"/>
    <w:rsid w:val="00152531"/>
    <w:rsid w:val="00153A5C"/>
    <w:rsid w:val="00153D17"/>
    <w:rsid w:val="00154287"/>
    <w:rsid w:val="00154A0E"/>
    <w:rsid w:val="00154A12"/>
    <w:rsid w:val="00154BCE"/>
    <w:rsid w:val="00154C1D"/>
    <w:rsid w:val="00154F9F"/>
    <w:rsid w:val="0015531D"/>
    <w:rsid w:val="00155EFB"/>
    <w:rsid w:val="0015716E"/>
    <w:rsid w:val="001576FA"/>
    <w:rsid w:val="001577FA"/>
    <w:rsid w:val="00157D61"/>
    <w:rsid w:val="00157D9F"/>
    <w:rsid w:val="00160039"/>
    <w:rsid w:val="00160288"/>
    <w:rsid w:val="001603BB"/>
    <w:rsid w:val="001603F3"/>
    <w:rsid w:val="00160839"/>
    <w:rsid w:val="001608DF"/>
    <w:rsid w:val="001621C3"/>
    <w:rsid w:val="001624E2"/>
    <w:rsid w:val="0016266A"/>
    <w:rsid w:val="0016381E"/>
    <w:rsid w:val="001638C3"/>
    <w:rsid w:val="00164100"/>
    <w:rsid w:val="00164E72"/>
    <w:rsid w:val="001657D8"/>
    <w:rsid w:val="0016588E"/>
    <w:rsid w:val="001669D7"/>
    <w:rsid w:val="001669FD"/>
    <w:rsid w:val="00166C56"/>
    <w:rsid w:val="00166FCE"/>
    <w:rsid w:val="001675B7"/>
    <w:rsid w:val="00167B52"/>
    <w:rsid w:val="00170660"/>
    <w:rsid w:val="00170D30"/>
    <w:rsid w:val="00170E21"/>
    <w:rsid w:val="001730A4"/>
    <w:rsid w:val="001735C4"/>
    <w:rsid w:val="001735D0"/>
    <w:rsid w:val="001736C9"/>
    <w:rsid w:val="001739F9"/>
    <w:rsid w:val="00173D7C"/>
    <w:rsid w:val="001741A4"/>
    <w:rsid w:val="00174486"/>
    <w:rsid w:val="001750BE"/>
    <w:rsid w:val="001755FD"/>
    <w:rsid w:val="00175FA4"/>
    <w:rsid w:val="001760B9"/>
    <w:rsid w:val="0017621F"/>
    <w:rsid w:val="001769C3"/>
    <w:rsid w:val="00176E36"/>
    <w:rsid w:val="00177DF6"/>
    <w:rsid w:val="001804F7"/>
    <w:rsid w:val="0018137F"/>
    <w:rsid w:val="0018221E"/>
    <w:rsid w:val="00182939"/>
    <w:rsid w:val="0018307A"/>
    <w:rsid w:val="001833C1"/>
    <w:rsid w:val="00183415"/>
    <w:rsid w:val="001839E6"/>
    <w:rsid w:val="00183BB3"/>
    <w:rsid w:val="00184498"/>
    <w:rsid w:val="0018529E"/>
    <w:rsid w:val="00185442"/>
    <w:rsid w:val="001868DD"/>
    <w:rsid w:val="00187480"/>
    <w:rsid w:val="00190AD6"/>
    <w:rsid w:val="00190EAA"/>
    <w:rsid w:val="00192545"/>
    <w:rsid w:val="00192D36"/>
    <w:rsid w:val="00195377"/>
    <w:rsid w:val="00195678"/>
    <w:rsid w:val="001970CE"/>
    <w:rsid w:val="001A00B6"/>
    <w:rsid w:val="001A0ADC"/>
    <w:rsid w:val="001A1284"/>
    <w:rsid w:val="001A1435"/>
    <w:rsid w:val="001A26C0"/>
    <w:rsid w:val="001A29A8"/>
    <w:rsid w:val="001A2B30"/>
    <w:rsid w:val="001A35F7"/>
    <w:rsid w:val="001A368A"/>
    <w:rsid w:val="001A3840"/>
    <w:rsid w:val="001A39FB"/>
    <w:rsid w:val="001A3D7E"/>
    <w:rsid w:val="001A4206"/>
    <w:rsid w:val="001A4AE9"/>
    <w:rsid w:val="001A50AF"/>
    <w:rsid w:val="001A5647"/>
    <w:rsid w:val="001A58D6"/>
    <w:rsid w:val="001A5A92"/>
    <w:rsid w:val="001A5FE2"/>
    <w:rsid w:val="001A6970"/>
    <w:rsid w:val="001A7225"/>
    <w:rsid w:val="001A772A"/>
    <w:rsid w:val="001A78F3"/>
    <w:rsid w:val="001A7DF5"/>
    <w:rsid w:val="001B054A"/>
    <w:rsid w:val="001B05CD"/>
    <w:rsid w:val="001B0AA6"/>
    <w:rsid w:val="001B143E"/>
    <w:rsid w:val="001B1447"/>
    <w:rsid w:val="001B2DAB"/>
    <w:rsid w:val="001B3771"/>
    <w:rsid w:val="001B3EA4"/>
    <w:rsid w:val="001B4BB1"/>
    <w:rsid w:val="001B4C9A"/>
    <w:rsid w:val="001B4F30"/>
    <w:rsid w:val="001B5895"/>
    <w:rsid w:val="001B58AE"/>
    <w:rsid w:val="001B6324"/>
    <w:rsid w:val="001B6C3E"/>
    <w:rsid w:val="001B7915"/>
    <w:rsid w:val="001B7CD8"/>
    <w:rsid w:val="001B7F8E"/>
    <w:rsid w:val="001C04A5"/>
    <w:rsid w:val="001C0CF2"/>
    <w:rsid w:val="001C0D58"/>
    <w:rsid w:val="001C1C16"/>
    <w:rsid w:val="001C1E66"/>
    <w:rsid w:val="001C262C"/>
    <w:rsid w:val="001C27FD"/>
    <w:rsid w:val="001C3006"/>
    <w:rsid w:val="001C332B"/>
    <w:rsid w:val="001C3486"/>
    <w:rsid w:val="001C34F5"/>
    <w:rsid w:val="001C3C24"/>
    <w:rsid w:val="001C4D82"/>
    <w:rsid w:val="001C5003"/>
    <w:rsid w:val="001C50F5"/>
    <w:rsid w:val="001C634C"/>
    <w:rsid w:val="001C65AE"/>
    <w:rsid w:val="001C670C"/>
    <w:rsid w:val="001D0828"/>
    <w:rsid w:val="001D0D20"/>
    <w:rsid w:val="001D1787"/>
    <w:rsid w:val="001D17DD"/>
    <w:rsid w:val="001D1A26"/>
    <w:rsid w:val="001D1C80"/>
    <w:rsid w:val="001D22CF"/>
    <w:rsid w:val="001D2620"/>
    <w:rsid w:val="001D27AC"/>
    <w:rsid w:val="001D28DE"/>
    <w:rsid w:val="001D2B82"/>
    <w:rsid w:val="001D3272"/>
    <w:rsid w:val="001D3B40"/>
    <w:rsid w:val="001D3D93"/>
    <w:rsid w:val="001D4D1E"/>
    <w:rsid w:val="001D4F1C"/>
    <w:rsid w:val="001D4FBA"/>
    <w:rsid w:val="001D53E2"/>
    <w:rsid w:val="001D55AC"/>
    <w:rsid w:val="001D6211"/>
    <w:rsid w:val="001D71C8"/>
    <w:rsid w:val="001D730E"/>
    <w:rsid w:val="001D76A5"/>
    <w:rsid w:val="001E097D"/>
    <w:rsid w:val="001E0AB9"/>
    <w:rsid w:val="001E10E5"/>
    <w:rsid w:val="001E1751"/>
    <w:rsid w:val="001E200D"/>
    <w:rsid w:val="001E23F1"/>
    <w:rsid w:val="001E24D1"/>
    <w:rsid w:val="001E2DAF"/>
    <w:rsid w:val="001E2EEE"/>
    <w:rsid w:val="001E2F19"/>
    <w:rsid w:val="001E32AA"/>
    <w:rsid w:val="001E3436"/>
    <w:rsid w:val="001E3B91"/>
    <w:rsid w:val="001E3F5D"/>
    <w:rsid w:val="001E4061"/>
    <w:rsid w:val="001E472E"/>
    <w:rsid w:val="001E490C"/>
    <w:rsid w:val="001E584A"/>
    <w:rsid w:val="001E6093"/>
    <w:rsid w:val="001E6576"/>
    <w:rsid w:val="001E6A93"/>
    <w:rsid w:val="001E6B3B"/>
    <w:rsid w:val="001E7D97"/>
    <w:rsid w:val="001F024C"/>
    <w:rsid w:val="001F0677"/>
    <w:rsid w:val="001F163F"/>
    <w:rsid w:val="001F1EEE"/>
    <w:rsid w:val="001F2A05"/>
    <w:rsid w:val="001F2CA7"/>
    <w:rsid w:val="001F3182"/>
    <w:rsid w:val="001F3CEC"/>
    <w:rsid w:val="001F4C78"/>
    <w:rsid w:val="001F60EE"/>
    <w:rsid w:val="001F638A"/>
    <w:rsid w:val="001F6C6B"/>
    <w:rsid w:val="001F6D6B"/>
    <w:rsid w:val="001F6DC2"/>
    <w:rsid w:val="001F70A5"/>
    <w:rsid w:val="001F733E"/>
    <w:rsid w:val="001F7A35"/>
    <w:rsid w:val="00201423"/>
    <w:rsid w:val="00201BDC"/>
    <w:rsid w:val="00202495"/>
    <w:rsid w:val="0020257E"/>
    <w:rsid w:val="00203B78"/>
    <w:rsid w:val="00203C63"/>
    <w:rsid w:val="00204190"/>
    <w:rsid w:val="00204371"/>
    <w:rsid w:val="00204777"/>
    <w:rsid w:val="002048EE"/>
    <w:rsid w:val="00204CA9"/>
    <w:rsid w:val="00204E36"/>
    <w:rsid w:val="0020501B"/>
    <w:rsid w:val="00205219"/>
    <w:rsid w:val="00205384"/>
    <w:rsid w:val="002057D1"/>
    <w:rsid w:val="00206519"/>
    <w:rsid w:val="00206BD5"/>
    <w:rsid w:val="0020783A"/>
    <w:rsid w:val="0020789C"/>
    <w:rsid w:val="00207BE7"/>
    <w:rsid w:val="00207C72"/>
    <w:rsid w:val="00207DC2"/>
    <w:rsid w:val="00210297"/>
    <w:rsid w:val="002108F5"/>
    <w:rsid w:val="002116F3"/>
    <w:rsid w:val="00211724"/>
    <w:rsid w:val="00211967"/>
    <w:rsid w:val="00211B99"/>
    <w:rsid w:val="002128B5"/>
    <w:rsid w:val="002129F0"/>
    <w:rsid w:val="00212F84"/>
    <w:rsid w:val="002135D5"/>
    <w:rsid w:val="002136EA"/>
    <w:rsid w:val="00214B10"/>
    <w:rsid w:val="00214C46"/>
    <w:rsid w:val="00216A6C"/>
    <w:rsid w:val="00216DAA"/>
    <w:rsid w:val="00216E8C"/>
    <w:rsid w:val="00217044"/>
    <w:rsid w:val="0021773B"/>
    <w:rsid w:val="00217C2C"/>
    <w:rsid w:val="00217E55"/>
    <w:rsid w:val="00220349"/>
    <w:rsid w:val="0022092F"/>
    <w:rsid w:val="00221D3A"/>
    <w:rsid w:val="002240BD"/>
    <w:rsid w:val="002240C5"/>
    <w:rsid w:val="00224530"/>
    <w:rsid w:val="00224B53"/>
    <w:rsid w:val="002267BF"/>
    <w:rsid w:val="00227ACC"/>
    <w:rsid w:val="0023001A"/>
    <w:rsid w:val="00230368"/>
    <w:rsid w:val="00230376"/>
    <w:rsid w:val="00230B54"/>
    <w:rsid w:val="002313A3"/>
    <w:rsid w:val="002314BF"/>
    <w:rsid w:val="002317FD"/>
    <w:rsid w:val="00231918"/>
    <w:rsid w:val="00231B7E"/>
    <w:rsid w:val="002329A8"/>
    <w:rsid w:val="00233EF2"/>
    <w:rsid w:val="00235F8E"/>
    <w:rsid w:val="00236899"/>
    <w:rsid w:val="0024010D"/>
    <w:rsid w:val="002407F5"/>
    <w:rsid w:val="0024093F"/>
    <w:rsid w:val="0024323A"/>
    <w:rsid w:val="002434C5"/>
    <w:rsid w:val="00243789"/>
    <w:rsid w:val="00243A1F"/>
    <w:rsid w:val="00243A55"/>
    <w:rsid w:val="00245451"/>
    <w:rsid w:val="002460D4"/>
    <w:rsid w:val="002463A2"/>
    <w:rsid w:val="00246BBA"/>
    <w:rsid w:val="00246F0A"/>
    <w:rsid w:val="00247567"/>
    <w:rsid w:val="0024764B"/>
    <w:rsid w:val="0024770D"/>
    <w:rsid w:val="00247BE6"/>
    <w:rsid w:val="0025009B"/>
    <w:rsid w:val="002505A1"/>
    <w:rsid w:val="00250660"/>
    <w:rsid w:val="00250EF7"/>
    <w:rsid w:val="002511AF"/>
    <w:rsid w:val="00251354"/>
    <w:rsid w:val="002513AA"/>
    <w:rsid w:val="0025171E"/>
    <w:rsid w:val="00252401"/>
    <w:rsid w:val="00252452"/>
    <w:rsid w:val="002527C9"/>
    <w:rsid w:val="00252CD8"/>
    <w:rsid w:val="002531D2"/>
    <w:rsid w:val="002536D0"/>
    <w:rsid w:val="00253912"/>
    <w:rsid w:val="0025459A"/>
    <w:rsid w:val="002545E4"/>
    <w:rsid w:val="00254875"/>
    <w:rsid w:val="002552CD"/>
    <w:rsid w:val="00255340"/>
    <w:rsid w:val="002557FE"/>
    <w:rsid w:val="00255EF6"/>
    <w:rsid w:val="00255F32"/>
    <w:rsid w:val="00256046"/>
    <w:rsid w:val="0025657D"/>
    <w:rsid w:val="00256A97"/>
    <w:rsid w:val="002573CA"/>
    <w:rsid w:val="0025764F"/>
    <w:rsid w:val="00257D12"/>
    <w:rsid w:val="0026155E"/>
    <w:rsid w:val="002617F4"/>
    <w:rsid w:val="00261DAB"/>
    <w:rsid w:val="00261E19"/>
    <w:rsid w:val="00261EB8"/>
    <w:rsid w:val="0026245D"/>
    <w:rsid w:val="00262B22"/>
    <w:rsid w:val="00263924"/>
    <w:rsid w:val="00263B90"/>
    <w:rsid w:val="00263FF9"/>
    <w:rsid w:val="002641E2"/>
    <w:rsid w:val="002645AE"/>
    <w:rsid w:val="002646F9"/>
    <w:rsid w:val="0026473D"/>
    <w:rsid w:val="002648A7"/>
    <w:rsid w:val="0026510F"/>
    <w:rsid w:val="00265207"/>
    <w:rsid w:val="00265A39"/>
    <w:rsid w:val="00266A32"/>
    <w:rsid w:val="002676DA"/>
    <w:rsid w:val="002679EF"/>
    <w:rsid w:val="00267ED5"/>
    <w:rsid w:val="0027003D"/>
    <w:rsid w:val="00271526"/>
    <w:rsid w:val="00271703"/>
    <w:rsid w:val="0027188C"/>
    <w:rsid w:val="00272077"/>
    <w:rsid w:val="00272EC1"/>
    <w:rsid w:val="00273796"/>
    <w:rsid w:val="00273953"/>
    <w:rsid w:val="00273BC5"/>
    <w:rsid w:val="00273D5A"/>
    <w:rsid w:val="002740CC"/>
    <w:rsid w:val="00274227"/>
    <w:rsid w:val="00274584"/>
    <w:rsid w:val="00274603"/>
    <w:rsid w:val="00274732"/>
    <w:rsid w:val="002749E4"/>
    <w:rsid w:val="00274A9B"/>
    <w:rsid w:val="00274D08"/>
    <w:rsid w:val="00275A5F"/>
    <w:rsid w:val="00276147"/>
    <w:rsid w:val="0027655C"/>
    <w:rsid w:val="00276DBB"/>
    <w:rsid w:val="00276DF6"/>
    <w:rsid w:val="0028042B"/>
    <w:rsid w:val="002806A2"/>
    <w:rsid w:val="00280705"/>
    <w:rsid w:val="0028111C"/>
    <w:rsid w:val="00282004"/>
    <w:rsid w:val="002832AB"/>
    <w:rsid w:val="0028376C"/>
    <w:rsid w:val="00283FDB"/>
    <w:rsid w:val="00284954"/>
    <w:rsid w:val="00285450"/>
    <w:rsid w:val="00285D84"/>
    <w:rsid w:val="00286328"/>
    <w:rsid w:val="0028692D"/>
    <w:rsid w:val="00286A0D"/>
    <w:rsid w:val="00286ECE"/>
    <w:rsid w:val="0028709B"/>
    <w:rsid w:val="00287B1C"/>
    <w:rsid w:val="00287E9F"/>
    <w:rsid w:val="002904FF"/>
    <w:rsid w:val="00290868"/>
    <w:rsid w:val="002912F9"/>
    <w:rsid w:val="002918C3"/>
    <w:rsid w:val="00291D4E"/>
    <w:rsid w:val="00291F59"/>
    <w:rsid w:val="00292A9B"/>
    <w:rsid w:val="00293228"/>
    <w:rsid w:val="002935DE"/>
    <w:rsid w:val="00293E6E"/>
    <w:rsid w:val="002958FE"/>
    <w:rsid w:val="002963E2"/>
    <w:rsid w:val="0029753E"/>
    <w:rsid w:val="002975F5"/>
    <w:rsid w:val="00297654"/>
    <w:rsid w:val="0029790F"/>
    <w:rsid w:val="00297A18"/>
    <w:rsid w:val="00297E8C"/>
    <w:rsid w:val="002A09BF"/>
    <w:rsid w:val="002A0D24"/>
    <w:rsid w:val="002A13B0"/>
    <w:rsid w:val="002A2352"/>
    <w:rsid w:val="002A2FB4"/>
    <w:rsid w:val="002A363E"/>
    <w:rsid w:val="002A386B"/>
    <w:rsid w:val="002A3D78"/>
    <w:rsid w:val="002A4327"/>
    <w:rsid w:val="002A4454"/>
    <w:rsid w:val="002A4D9D"/>
    <w:rsid w:val="002A5252"/>
    <w:rsid w:val="002A5AB5"/>
    <w:rsid w:val="002A60FB"/>
    <w:rsid w:val="002A62CF"/>
    <w:rsid w:val="002A698C"/>
    <w:rsid w:val="002A6E7F"/>
    <w:rsid w:val="002A78EB"/>
    <w:rsid w:val="002A7B24"/>
    <w:rsid w:val="002A7BD8"/>
    <w:rsid w:val="002A7BF1"/>
    <w:rsid w:val="002B03CB"/>
    <w:rsid w:val="002B07A7"/>
    <w:rsid w:val="002B0B08"/>
    <w:rsid w:val="002B1031"/>
    <w:rsid w:val="002B154D"/>
    <w:rsid w:val="002B2A25"/>
    <w:rsid w:val="002B2F36"/>
    <w:rsid w:val="002B3039"/>
    <w:rsid w:val="002B3185"/>
    <w:rsid w:val="002B50CC"/>
    <w:rsid w:val="002B51F3"/>
    <w:rsid w:val="002B5369"/>
    <w:rsid w:val="002B6678"/>
    <w:rsid w:val="002B6CA6"/>
    <w:rsid w:val="002B7288"/>
    <w:rsid w:val="002B7591"/>
    <w:rsid w:val="002B771B"/>
    <w:rsid w:val="002B77FB"/>
    <w:rsid w:val="002C031D"/>
    <w:rsid w:val="002C0753"/>
    <w:rsid w:val="002C101B"/>
    <w:rsid w:val="002C1481"/>
    <w:rsid w:val="002C21C2"/>
    <w:rsid w:val="002C23E9"/>
    <w:rsid w:val="002C257D"/>
    <w:rsid w:val="002C2CFF"/>
    <w:rsid w:val="002C2D72"/>
    <w:rsid w:val="002C3100"/>
    <w:rsid w:val="002C434C"/>
    <w:rsid w:val="002C458B"/>
    <w:rsid w:val="002C46D7"/>
    <w:rsid w:val="002C4731"/>
    <w:rsid w:val="002C5185"/>
    <w:rsid w:val="002C593A"/>
    <w:rsid w:val="002C6724"/>
    <w:rsid w:val="002C7609"/>
    <w:rsid w:val="002C7D3F"/>
    <w:rsid w:val="002D09C7"/>
    <w:rsid w:val="002D09E3"/>
    <w:rsid w:val="002D0D6D"/>
    <w:rsid w:val="002D1146"/>
    <w:rsid w:val="002D1A49"/>
    <w:rsid w:val="002D1B5B"/>
    <w:rsid w:val="002D307F"/>
    <w:rsid w:val="002D4197"/>
    <w:rsid w:val="002D4198"/>
    <w:rsid w:val="002D4245"/>
    <w:rsid w:val="002D468C"/>
    <w:rsid w:val="002D504A"/>
    <w:rsid w:val="002D5146"/>
    <w:rsid w:val="002D5632"/>
    <w:rsid w:val="002D5D9A"/>
    <w:rsid w:val="002D7991"/>
    <w:rsid w:val="002E07B9"/>
    <w:rsid w:val="002E096C"/>
    <w:rsid w:val="002E2040"/>
    <w:rsid w:val="002E283A"/>
    <w:rsid w:val="002E2BA2"/>
    <w:rsid w:val="002E2C87"/>
    <w:rsid w:val="002E31A9"/>
    <w:rsid w:val="002E3B56"/>
    <w:rsid w:val="002E3E5B"/>
    <w:rsid w:val="002E55E1"/>
    <w:rsid w:val="002E5BCC"/>
    <w:rsid w:val="002E5FDB"/>
    <w:rsid w:val="002E63DB"/>
    <w:rsid w:val="002E6698"/>
    <w:rsid w:val="002E6D74"/>
    <w:rsid w:val="002E6ECF"/>
    <w:rsid w:val="002E724F"/>
    <w:rsid w:val="002F076A"/>
    <w:rsid w:val="002F0A48"/>
    <w:rsid w:val="002F1290"/>
    <w:rsid w:val="002F168F"/>
    <w:rsid w:val="002F176C"/>
    <w:rsid w:val="002F198B"/>
    <w:rsid w:val="002F1A8A"/>
    <w:rsid w:val="002F1FF3"/>
    <w:rsid w:val="002F29F9"/>
    <w:rsid w:val="002F3130"/>
    <w:rsid w:val="002F3692"/>
    <w:rsid w:val="002F3E8A"/>
    <w:rsid w:val="002F4076"/>
    <w:rsid w:val="002F4245"/>
    <w:rsid w:val="002F42DF"/>
    <w:rsid w:val="002F49D6"/>
    <w:rsid w:val="002F5825"/>
    <w:rsid w:val="002F58FF"/>
    <w:rsid w:val="002F5D86"/>
    <w:rsid w:val="002F635B"/>
    <w:rsid w:val="002F7381"/>
    <w:rsid w:val="0030019D"/>
    <w:rsid w:val="00300A00"/>
    <w:rsid w:val="00302408"/>
    <w:rsid w:val="00302489"/>
    <w:rsid w:val="00303AE5"/>
    <w:rsid w:val="00304523"/>
    <w:rsid w:val="003046CE"/>
    <w:rsid w:val="00304AC7"/>
    <w:rsid w:val="00305BAB"/>
    <w:rsid w:val="0030627B"/>
    <w:rsid w:val="00307287"/>
    <w:rsid w:val="0030748B"/>
    <w:rsid w:val="0030767E"/>
    <w:rsid w:val="00307B8F"/>
    <w:rsid w:val="00307F7E"/>
    <w:rsid w:val="0031006E"/>
    <w:rsid w:val="003105E6"/>
    <w:rsid w:val="003108BE"/>
    <w:rsid w:val="0031099E"/>
    <w:rsid w:val="00310E85"/>
    <w:rsid w:val="00311040"/>
    <w:rsid w:val="00311AD7"/>
    <w:rsid w:val="00311C30"/>
    <w:rsid w:val="00311E2B"/>
    <w:rsid w:val="00312564"/>
    <w:rsid w:val="00312B52"/>
    <w:rsid w:val="00312CB7"/>
    <w:rsid w:val="00313B1C"/>
    <w:rsid w:val="00313E4A"/>
    <w:rsid w:val="00314493"/>
    <w:rsid w:val="00314FCC"/>
    <w:rsid w:val="003150FF"/>
    <w:rsid w:val="00315BE1"/>
    <w:rsid w:val="00315F9D"/>
    <w:rsid w:val="00315FFD"/>
    <w:rsid w:val="0031625C"/>
    <w:rsid w:val="0031645D"/>
    <w:rsid w:val="0031672E"/>
    <w:rsid w:val="00316788"/>
    <w:rsid w:val="003175EA"/>
    <w:rsid w:val="003201DC"/>
    <w:rsid w:val="00320CA4"/>
    <w:rsid w:val="0032142F"/>
    <w:rsid w:val="00321A46"/>
    <w:rsid w:val="00321BB1"/>
    <w:rsid w:val="00322DF3"/>
    <w:rsid w:val="0032383D"/>
    <w:rsid w:val="00324AD0"/>
    <w:rsid w:val="003256B2"/>
    <w:rsid w:val="0032574C"/>
    <w:rsid w:val="00325DA9"/>
    <w:rsid w:val="00326705"/>
    <w:rsid w:val="00326789"/>
    <w:rsid w:val="00326F80"/>
    <w:rsid w:val="00327B69"/>
    <w:rsid w:val="00327E8E"/>
    <w:rsid w:val="003310DA"/>
    <w:rsid w:val="003315EB"/>
    <w:rsid w:val="00331E4E"/>
    <w:rsid w:val="00332A59"/>
    <w:rsid w:val="00332D25"/>
    <w:rsid w:val="0033339E"/>
    <w:rsid w:val="00333457"/>
    <w:rsid w:val="00333968"/>
    <w:rsid w:val="00333A19"/>
    <w:rsid w:val="003343B7"/>
    <w:rsid w:val="00334B96"/>
    <w:rsid w:val="003354E8"/>
    <w:rsid w:val="00336402"/>
    <w:rsid w:val="00336451"/>
    <w:rsid w:val="003370F4"/>
    <w:rsid w:val="00337E6A"/>
    <w:rsid w:val="00340843"/>
    <w:rsid w:val="00341678"/>
    <w:rsid w:val="00341A84"/>
    <w:rsid w:val="00341DC4"/>
    <w:rsid w:val="00342029"/>
    <w:rsid w:val="003429DD"/>
    <w:rsid w:val="00342CD7"/>
    <w:rsid w:val="0034322A"/>
    <w:rsid w:val="0034358E"/>
    <w:rsid w:val="003442FF"/>
    <w:rsid w:val="0034449F"/>
    <w:rsid w:val="00344C3E"/>
    <w:rsid w:val="00345E57"/>
    <w:rsid w:val="00346B8F"/>
    <w:rsid w:val="00346C4C"/>
    <w:rsid w:val="00346CCB"/>
    <w:rsid w:val="00347121"/>
    <w:rsid w:val="00347BD4"/>
    <w:rsid w:val="00350075"/>
    <w:rsid w:val="003508D9"/>
    <w:rsid w:val="00351266"/>
    <w:rsid w:val="003518DF"/>
    <w:rsid w:val="00351B1C"/>
    <w:rsid w:val="00351C3E"/>
    <w:rsid w:val="003527E3"/>
    <w:rsid w:val="00352878"/>
    <w:rsid w:val="00353741"/>
    <w:rsid w:val="00353FB7"/>
    <w:rsid w:val="00355376"/>
    <w:rsid w:val="0035566A"/>
    <w:rsid w:val="00355A96"/>
    <w:rsid w:val="003560E0"/>
    <w:rsid w:val="00356263"/>
    <w:rsid w:val="00356469"/>
    <w:rsid w:val="00356511"/>
    <w:rsid w:val="00360553"/>
    <w:rsid w:val="00360D96"/>
    <w:rsid w:val="00360DA4"/>
    <w:rsid w:val="00361AD1"/>
    <w:rsid w:val="00361CAE"/>
    <w:rsid w:val="00362EE2"/>
    <w:rsid w:val="00363C62"/>
    <w:rsid w:val="00364C4D"/>
    <w:rsid w:val="003653BF"/>
    <w:rsid w:val="003654A8"/>
    <w:rsid w:val="00366ACD"/>
    <w:rsid w:val="00366C92"/>
    <w:rsid w:val="00367032"/>
    <w:rsid w:val="003671A4"/>
    <w:rsid w:val="003704F9"/>
    <w:rsid w:val="00371975"/>
    <w:rsid w:val="00371DA5"/>
    <w:rsid w:val="0037270A"/>
    <w:rsid w:val="00372D00"/>
    <w:rsid w:val="00372EFB"/>
    <w:rsid w:val="0037388F"/>
    <w:rsid w:val="00373CA5"/>
    <w:rsid w:val="00373E17"/>
    <w:rsid w:val="00374D9D"/>
    <w:rsid w:val="00374D9F"/>
    <w:rsid w:val="00374E07"/>
    <w:rsid w:val="003758D8"/>
    <w:rsid w:val="00375A94"/>
    <w:rsid w:val="003762E7"/>
    <w:rsid w:val="00376854"/>
    <w:rsid w:val="003771A8"/>
    <w:rsid w:val="003777A6"/>
    <w:rsid w:val="003800B8"/>
    <w:rsid w:val="0038191C"/>
    <w:rsid w:val="00381D1E"/>
    <w:rsid w:val="00381DF5"/>
    <w:rsid w:val="00382249"/>
    <w:rsid w:val="00383F50"/>
    <w:rsid w:val="00384745"/>
    <w:rsid w:val="003850FB"/>
    <w:rsid w:val="00385A2B"/>
    <w:rsid w:val="00385F4C"/>
    <w:rsid w:val="00386E7A"/>
    <w:rsid w:val="00390801"/>
    <w:rsid w:val="00390A57"/>
    <w:rsid w:val="0039134F"/>
    <w:rsid w:val="00391AE8"/>
    <w:rsid w:val="00393957"/>
    <w:rsid w:val="00393B94"/>
    <w:rsid w:val="00394650"/>
    <w:rsid w:val="00397050"/>
    <w:rsid w:val="003972D6"/>
    <w:rsid w:val="0039743F"/>
    <w:rsid w:val="003A056F"/>
    <w:rsid w:val="003A0AAC"/>
    <w:rsid w:val="003A2032"/>
    <w:rsid w:val="003A3747"/>
    <w:rsid w:val="003A3CAF"/>
    <w:rsid w:val="003A40D6"/>
    <w:rsid w:val="003A4781"/>
    <w:rsid w:val="003A49C9"/>
    <w:rsid w:val="003A4CAF"/>
    <w:rsid w:val="003A51F2"/>
    <w:rsid w:val="003A5265"/>
    <w:rsid w:val="003A64D5"/>
    <w:rsid w:val="003A654A"/>
    <w:rsid w:val="003A6621"/>
    <w:rsid w:val="003A6C78"/>
    <w:rsid w:val="003A7CFE"/>
    <w:rsid w:val="003B00A7"/>
    <w:rsid w:val="003B0184"/>
    <w:rsid w:val="003B0434"/>
    <w:rsid w:val="003B0E7B"/>
    <w:rsid w:val="003B35AE"/>
    <w:rsid w:val="003B3698"/>
    <w:rsid w:val="003B4298"/>
    <w:rsid w:val="003B4F22"/>
    <w:rsid w:val="003B55EF"/>
    <w:rsid w:val="003B5C59"/>
    <w:rsid w:val="003B60A3"/>
    <w:rsid w:val="003B65E2"/>
    <w:rsid w:val="003B693D"/>
    <w:rsid w:val="003B775F"/>
    <w:rsid w:val="003B79E8"/>
    <w:rsid w:val="003C006E"/>
    <w:rsid w:val="003C0464"/>
    <w:rsid w:val="003C1513"/>
    <w:rsid w:val="003C16C4"/>
    <w:rsid w:val="003C1C58"/>
    <w:rsid w:val="003C2146"/>
    <w:rsid w:val="003C31F3"/>
    <w:rsid w:val="003C3470"/>
    <w:rsid w:val="003C390F"/>
    <w:rsid w:val="003C58DC"/>
    <w:rsid w:val="003C5AAE"/>
    <w:rsid w:val="003C69B2"/>
    <w:rsid w:val="003C6D9D"/>
    <w:rsid w:val="003C6EA2"/>
    <w:rsid w:val="003C74D5"/>
    <w:rsid w:val="003C7B98"/>
    <w:rsid w:val="003D0ABC"/>
    <w:rsid w:val="003D0E17"/>
    <w:rsid w:val="003D1034"/>
    <w:rsid w:val="003D120C"/>
    <w:rsid w:val="003D1CD2"/>
    <w:rsid w:val="003D23EA"/>
    <w:rsid w:val="003D50B6"/>
    <w:rsid w:val="003D562C"/>
    <w:rsid w:val="003D65BA"/>
    <w:rsid w:val="003D6CF1"/>
    <w:rsid w:val="003D7F4F"/>
    <w:rsid w:val="003E0BAB"/>
    <w:rsid w:val="003E0D26"/>
    <w:rsid w:val="003E1017"/>
    <w:rsid w:val="003E117F"/>
    <w:rsid w:val="003E221C"/>
    <w:rsid w:val="003E25EA"/>
    <w:rsid w:val="003E3017"/>
    <w:rsid w:val="003E3686"/>
    <w:rsid w:val="003E3DD3"/>
    <w:rsid w:val="003E42B0"/>
    <w:rsid w:val="003E47A7"/>
    <w:rsid w:val="003E4B2A"/>
    <w:rsid w:val="003E5057"/>
    <w:rsid w:val="003E567F"/>
    <w:rsid w:val="003E5AFF"/>
    <w:rsid w:val="003E5D90"/>
    <w:rsid w:val="003E5EB5"/>
    <w:rsid w:val="003E61B3"/>
    <w:rsid w:val="003E6DB0"/>
    <w:rsid w:val="003E6F8D"/>
    <w:rsid w:val="003E79F4"/>
    <w:rsid w:val="003F282C"/>
    <w:rsid w:val="003F3718"/>
    <w:rsid w:val="003F44C6"/>
    <w:rsid w:val="003F508B"/>
    <w:rsid w:val="003F5E69"/>
    <w:rsid w:val="003F6100"/>
    <w:rsid w:val="003F6678"/>
    <w:rsid w:val="003F6DCF"/>
    <w:rsid w:val="003F70AC"/>
    <w:rsid w:val="003F7168"/>
    <w:rsid w:val="003F75AB"/>
    <w:rsid w:val="003F7821"/>
    <w:rsid w:val="00400964"/>
    <w:rsid w:val="00401E6A"/>
    <w:rsid w:val="0040271C"/>
    <w:rsid w:val="00402C86"/>
    <w:rsid w:val="00402D0E"/>
    <w:rsid w:val="00403543"/>
    <w:rsid w:val="004037F8"/>
    <w:rsid w:val="00403AD1"/>
    <w:rsid w:val="00404C28"/>
    <w:rsid w:val="0040525C"/>
    <w:rsid w:val="0040576F"/>
    <w:rsid w:val="0040675A"/>
    <w:rsid w:val="0040677C"/>
    <w:rsid w:val="00406E0C"/>
    <w:rsid w:val="00406F2E"/>
    <w:rsid w:val="004070EB"/>
    <w:rsid w:val="004079FD"/>
    <w:rsid w:val="00411674"/>
    <w:rsid w:val="00411D82"/>
    <w:rsid w:val="00412264"/>
    <w:rsid w:val="00413503"/>
    <w:rsid w:val="004153F3"/>
    <w:rsid w:val="004155B0"/>
    <w:rsid w:val="00415775"/>
    <w:rsid w:val="00416177"/>
    <w:rsid w:val="00416D4B"/>
    <w:rsid w:val="00416ECB"/>
    <w:rsid w:val="0041726D"/>
    <w:rsid w:val="004173E6"/>
    <w:rsid w:val="0041776F"/>
    <w:rsid w:val="004178CB"/>
    <w:rsid w:val="00417967"/>
    <w:rsid w:val="00417C65"/>
    <w:rsid w:val="00420B04"/>
    <w:rsid w:val="0042257B"/>
    <w:rsid w:val="00422AC4"/>
    <w:rsid w:val="00423977"/>
    <w:rsid w:val="0042439C"/>
    <w:rsid w:val="004245AB"/>
    <w:rsid w:val="00424B06"/>
    <w:rsid w:val="0042572C"/>
    <w:rsid w:val="00425C78"/>
    <w:rsid w:val="0042621B"/>
    <w:rsid w:val="00426698"/>
    <w:rsid w:val="00426A8B"/>
    <w:rsid w:val="00426CBD"/>
    <w:rsid w:val="00427D84"/>
    <w:rsid w:val="00430898"/>
    <w:rsid w:val="004308F4"/>
    <w:rsid w:val="00431D59"/>
    <w:rsid w:val="00432523"/>
    <w:rsid w:val="00432731"/>
    <w:rsid w:val="00432CB3"/>
    <w:rsid w:val="00432D8D"/>
    <w:rsid w:val="00432E4E"/>
    <w:rsid w:val="00433480"/>
    <w:rsid w:val="004336AB"/>
    <w:rsid w:val="00433E04"/>
    <w:rsid w:val="00434283"/>
    <w:rsid w:val="00434494"/>
    <w:rsid w:val="0043455D"/>
    <w:rsid w:val="00434E1C"/>
    <w:rsid w:val="004350A5"/>
    <w:rsid w:val="00435859"/>
    <w:rsid w:val="00435C1B"/>
    <w:rsid w:val="00437041"/>
    <w:rsid w:val="004371CC"/>
    <w:rsid w:val="00437352"/>
    <w:rsid w:val="00437375"/>
    <w:rsid w:val="004377BE"/>
    <w:rsid w:val="00437D2F"/>
    <w:rsid w:val="00440839"/>
    <w:rsid w:val="00440965"/>
    <w:rsid w:val="00440D5D"/>
    <w:rsid w:val="00440DD3"/>
    <w:rsid w:val="00440E63"/>
    <w:rsid w:val="0044153A"/>
    <w:rsid w:val="0044158B"/>
    <w:rsid w:val="00441786"/>
    <w:rsid w:val="0044245B"/>
    <w:rsid w:val="0044252E"/>
    <w:rsid w:val="00442FD8"/>
    <w:rsid w:val="00443159"/>
    <w:rsid w:val="00443321"/>
    <w:rsid w:val="004457CC"/>
    <w:rsid w:val="004471A1"/>
    <w:rsid w:val="00447BA6"/>
    <w:rsid w:val="0045025C"/>
    <w:rsid w:val="00451DCB"/>
    <w:rsid w:val="00452199"/>
    <w:rsid w:val="004521E3"/>
    <w:rsid w:val="00452206"/>
    <w:rsid w:val="00453006"/>
    <w:rsid w:val="004541CA"/>
    <w:rsid w:val="0045451C"/>
    <w:rsid w:val="00454FB7"/>
    <w:rsid w:val="004554BC"/>
    <w:rsid w:val="00457B38"/>
    <w:rsid w:val="0046063F"/>
    <w:rsid w:val="00462380"/>
    <w:rsid w:val="00463833"/>
    <w:rsid w:val="00464BA5"/>
    <w:rsid w:val="00464E2B"/>
    <w:rsid w:val="00465058"/>
    <w:rsid w:val="004650E5"/>
    <w:rsid w:val="00465B8B"/>
    <w:rsid w:val="00466DD8"/>
    <w:rsid w:val="00466EE0"/>
    <w:rsid w:val="004671FE"/>
    <w:rsid w:val="00470E2F"/>
    <w:rsid w:val="00470E3D"/>
    <w:rsid w:val="00471959"/>
    <w:rsid w:val="00472257"/>
    <w:rsid w:val="00472C1D"/>
    <w:rsid w:val="004733B9"/>
    <w:rsid w:val="0047344D"/>
    <w:rsid w:val="00473ED9"/>
    <w:rsid w:val="004740A3"/>
    <w:rsid w:val="00474360"/>
    <w:rsid w:val="00474928"/>
    <w:rsid w:val="00474B82"/>
    <w:rsid w:val="00474E6C"/>
    <w:rsid w:val="00475505"/>
    <w:rsid w:val="00475A7E"/>
    <w:rsid w:val="00475F09"/>
    <w:rsid w:val="0047616A"/>
    <w:rsid w:val="004764D0"/>
    <w:rsid w:val="004804D0"/>
    <w:rsid w:val="0048055D"/>
    <w:rsid w:val="00480C0B"/>
    <w:rsid w:val="004823C3"/>
    <w:rsid w:val="00483218"/>
    <w:rsid w:val="00483EB5"/>
    <w:rsid w:val="004850F1"/>
    <w:rsid w:val="0048520A"/>
    <w:rsid w:val="00485323"/>
    <w:rsid w:val="0048580C"/>
    <w:rsid w:val="00485A49"/>
    <w:rsid w:val="00485F91"/>
    <w:rsid w:val="00486D2E"/>
    <w:rsid w:val="00487502"/>
    <w:rsid w:val="00487DD6"/>
    <w:rsid w:val="00487EE3"/>
    <w:rsid w:val="0049002C"/>
    <w:rsid w:val="004907DB"/>
    <w:rsid w:val="00490A49"/>
    <w:rsid w:val="0049199A"/>
    <w:rsid w:val="004919D9"/>
    <w:rsid w:val="004933F1"/>
    <w:rsid w:val="004948B8"/>
    <w:rsid w:val="00495DB9"/>
    <w:rsid w:val="00495FB0"/>
    <w:rsid w:val="004A0386"/>
    <w:rsid w:val="004A1481"/>
    <w:rsid w:val="004A1B61"/>
    <w:rsid w:val="004A2455"/>
    <w:rsid w:val="004A3E6C"/>
    <w:rsid w:val="004A438B"/>
    <w:rsid w:val="004A4757"/>
    <w:rsid w:val="004A4A61"/>
    <w:rsid w:val="004A5180"/>
    <w:rsid w:val="004A52A0"/>
    <w:rsid w:val="004A5D88"/>
    <w:rsid w:val="004A64C6"/>
    <w:rsid w:val="004A65C6"/>
    <w:rsid w:val="004A6B71"/>
    <w:rsid w:val="004A6BE7"/>
    <w:rsid w:val="004A74C8"/>
    <w:rsid w:val="004A7AD1"/>
    <w:rsid w:val="004B0FE6"/>
    <w:rsid w:val="004B15EA"/>
    <w:rsid w:val="004B1890"/>
    <w:rsid w:val="004B1E77"/>
    <w:rsid w:val="004B1F1C"/>
    <w:rsid w:val="004B1FC8"/>
    <w:rsid w:val="004B2C70"/>
    <w:rsid w:val="004B38C5"/>
    <w:rsid w:val="004B3C26"/>
    <w:rsid w:val="004B42A5"/>
    <w:rsid w:val="004B4346"/>
    <w:rsid w:val="004B4522"/>
    <w:rsid w:val="004B4A62"/>
    <w:rsid w:val="004B4E55"/>
    <w:rsid w:val="004B5A76"/>
    <w:rsid w:val="004B5C9B"/>
    <w:rsid w:val="004B61B5"/>
    <w:rsid w:val="004B6740"/>
    <w:rsid w:val="004B783F"/>
    <w:rsid w:val="004C024A"/>
    <w:rsid w:val="004C0311"/>
    <w:rsid w:val="004C09B4"/>
    <w:rsid w:val="004C1F3E"/>
    <w:rsid w:val="004C2A7B"/>
    <w:rsid w:val="004C35BC"/>
    <w:rsid w:val="004C363C"/>
    <w:rsid w:val="004C401A"/>
    <w:rsid w:val="004C7075"/>
    <w:rsid w:val="004C742B"/>
    <w:rsid w:val="004C7D21"/>
    <w:rsid w:val="004D041B"/>
    <w:rsid w:val="004D0F8A"/>
    <w:rsid w:val="004D117C"/>
    <w:rsid w:val="004D16A2"/>
    <w:rsid w:val="004D1FE6"/>
    <w:rsid w:val="004D27B6"/>
    <w:rsid w:val="004D2D3E"/>
    <w:rsid w:val="004D2E15"/>
    <w:rsid w:val="004D2E73"/>
    <w:rsid w:val="004D2F51"/>
    <w:rsid w:val="004D44C7"/>
    <w:rsid w:val="004D58EA"/>
    <w:rsid w:val="004D6740"/>
    <w:rsid w:val="004D6A1E"/>
    <w:rsid w:val="004D6DCB"/>
    <w:rsid w:val="004D6E62"/>
    <w:rsid w:val="004E00F0"/>
    <w:rsid w:val="004E015B"/>
    <w:rsid w:val="004E0538"/>
    <w:rsid w:val="004E05D2"/>
    <w:rsid w:val="004E0BEB"/>
    <w:rsid w:val="004E0DD7"/>
    <w:rsid w:val="004E32BB"/>
    <w:rsid w:val="004E3D93"/>
    <w:rsid w:val="004E4273"/>
    <w:rsid w:val="004E4BEB"/>
    <w:rsid w:val="004E4EE2"/>
    <w:rsid w:val="004E50E6"/>
    <w:rsid w:val="004E566C"/>
    <w:rsid w:val="004E5901"/>
    <w:rsid w:val="004E5B95"/>
    <w:rsid w:val="004E5E9B"/>
    <w:rsid w:val="004E655A"/>
    <w:rsid w:val="004E6AE7"/>
    <w:rsid w:val="004E7304"/>
    <w:rsid w:val="004E7D34"/>
    <w:rsid w:val="004F0204"/>
    <w:rsid w:val="004F16DB"/>
    <w:rsid w:val="004F1B05"/>
    <w:rsid w:val="004F1F61"/>
    <w:rsid w:val="004F2123"/>
    <w:rsid w:val="004F23C2"/>
    <w:rsid w:val="004F24F9"/>
    <w:rsid w:val="004F2658"/>
    <w:rsid w:val="004F2EE8"/>
    <w:rsid w:val="004F34C7"/>
    <w:rsid w:val="004F3F47"/>
    <w:rsid w:val="004F47FC"/>
    <w:rsid w:val="004F59A8"/>
    <w:rsid w:val="004F6495"/>
    <w:rsid w:val="004F6CE3"/>
    <w:rsid w:val="005004F2"/>
    <w:rsid w:val="00500C14"/>
    <w:rsid w:val="0050141B"/>
    <w:rsid w:val="005017D2"/>
    <w:rsid w:val="005019D4"/>
    <w:rsid w:val="00501A58"/>
    <w:rsid w:val="00502684"/>
    <w:rsid w:val="0050298A"/>
    <w:rsid w:val="00502B4C"/>
    <w:rsid w:val="00502C03"/>
    <w:rsid w:val="005043C0"/>
    <w:rsid w:val="005054F3"/>
    <w:rsid w:val="00506FF0"/>
    <w:rsid w:val="00507081"/>
    <w:rsid w:val="00507783"/>
    <w:rsid w:val="005077D4"/>
    <w:rsid w:val="00510845"/>
    <w:rsid w:val="00510B34"/>
    <w:rsid w:val="005115BC"/>
    <w:rsid w:val="00511696"/>
    <w:rsid w:val="005116EE"/>
    <w:rsid w:val="0051197E"/>
    <w:rsid w:val="00511C89"/>
    <w:rsid w:val="005122A3"/>
    <w:rsid w:val="00512BF1"/>
    <w:rsid w:val="00512CED"/>
    <w:rsid w:val="005138C9"/>
    <w:rsid w:val="00513C2C"/>
    <w:rsid w:val="00513DF9"/>
    <w:rsid w:val="005140E7"/>
    <w:rsid w:val="005149CB"/>
    <w:rsid w:val="00515788"/>
    <w:rsid w:val="00515789"/>
    <w:rsid w:val="00516294"/>
    <w:rsid w:val="00516CA2"/>
    <w:rsid w:val="00516F0D"/>
    <w:rsid w:val="00517037"/>
    <w:rsid w:val="005172B7"/>
    <w:rsid w:val="00520A6A"/>
    <w:rsid w:val="00521F45"/>
    <w:rsid w:val="0052245C"/>
    <w:rsid w:val="00522B41"/>
    <w:rsid w:val="00525EF8"/>
    <w:rsid w:val="005268F9"/>
    <w:rsid w:val="005269E6"/>
    <w:rsid w:val="00527221"/>
    <w:rsid w:val="005300D4"/>
    <w:rsid w:val="00530835"/>
    <w:rsid w:val="00532E30"/>
    <w:rsid w:val="00533A9F"/>
    <w:rsid w:val="00536B3E"/>
    <w:rsid w:val="00536DE5"/>
    <w:rsid w:val="00536FEA"/>
    <w:rsid w:val="00540EF8"/>
    <w:rsid w:val="00541AE0"/>
    <w:rsid w:val="005426BE"/>
    <w:rsid w:val="0054271D"/>
    <w:rsid w:val="00542BCC"/>
    <w:rsid w:val="0054388A"/>
    <w:rsid w:val="00543E3F"/>
    <w:rsid w:val="00543E80"/>
    <w:rsid w:val="00544372"/>
    <w:rsid w:val="00544A80"/>
    <w:rsid w:val="00545404"/>
    <w:rsid w:val="0054598B"/>
    <w:rsid w:val="005462F0"/>
    <w:rsid w:val="0054651D"/>
    <w:rsid w:val="00546786"/>
    <w:rsid w:val="0054696F"/>
    <w:rsid w:val="00547DB4"/>
    <w:rsid w:val="00550AB9"/>
    <w:rsid w:val="00551459"/>
    <w:rsid w:val="0055176E"/>
    <w:rsid w:val="00552069"/>
    <w:rsid w:val="0055260D"/>
    <w:rsid w:val="00553459"/>
    <w:rsid w:val="00554E44"/>
    <w:rsid w:val="00554F30"/>
    <w:rsid w:val="00554FD8"/>
    <w:rsid w:val="0055535C"/>
    <w:rsid w:val="005559AE"/>
    <w:rsid w:val="00555D65"/>
    <w:rsid w:val="0055654D"/>
    <w:rsid w:val="005567A8"/>
    <w:rsid w:val="00556BCB"/>
    <w:rsid w:val="00556C6D"/>
    <w:rsid w:val="00556E80"/>
    <w:rsid w:val="00557A48"/>
    <w:rsid w:val="00557B5F"/>
    <w:rsid w:val="005606E9"/>
    <w:rsid w:val="00560926"/>
    <w:rsid w:val="005619E1"/>
    <w:rsid w:val="00561BEB"/>
    <w:rsid w:val="00562322"/>
    <w:rsid w:val="0056245E"/>
    <w:rsid w:val="00562DEF"/>
    <w:rsid w:val="00563BC1"/>
    <w:rsid w:val="00563ED3"/>
    <w:rsid w:val="00564B03"/>
    <w:rsid w:val="00564CE8"/>
    <w:rsid w:val="00566BD9"/>
    <w:rsid w:val="00567CA4"/>
    <w:rsid w:val="005707C0"/>
    <w:rsid w:val="0057114F"/>
    <w:rsid w:val="0057124C"/>
    <w:rsid w:val="0057129F"/>
    <w:rsid w:val="00571593"/>
    <w:rsid w:val="005716AD"/>
    <w:rsid w:val="0057275E"/>
    <w:rsid w:val="005738DB"/>
    <w:rsid w:val="00573DF0"/>
    <w:rsid w:val="0057407C"/>
    <w:rsid w:val="0057437E"/>
    <w:rsid w:val="005743D4"/>
    <w:rsid w:val="00574601"/>
    <w:rsid w:val="005758F9"/>
    <w:rsid w:val="0057652D"/>
    <w:rsid w:val="00576AAC"/>
    <w:rsid w:val="00576F2A"/>
    <w:rsid w:val="0057779F"/>
    <w:rsid w:val="00577E39"/>
    <w:rsid w:val="00580B79"/>
    <w:rsid w:val="005813F1"/>
    <w:rsid w:val="00581FF8"/>
    <w:rsid w:val="00582201"/>
    <w:rsid w:val="00583B21"/>
    <w:rsid w:val="00584F39"/>
    <w:rsid w:val="00585358"/>
    <w:rsid w:val="005858A9"/>
    <w:rsid w:val="00586125"/>
    <w:rsid w:val="0058619B"/>
    <w:rsid w:val="0058630E"/>
    <w:rsid w:val="00586BCF"/>
    <w:rsid w:val="00586D65"/>
    <w:rsid w:val="00590087"/>
    <w:rsid w:val="00591CD9"/>
    <w:rsid w:val="00592001"/>
    <w:rsid w:val="00592100"/>
    <w:rsid w:val="005943A1"/>
    <w:rsid w:val="00594512"/>
    <w:rsid w:val="00594CDB"/>
    <w:rsid w:val="00594F57"/>
    <w:rsid w:val="00595A45"/>
    <w:rsid w:val="00596B8F"/>
    <w:rsid w:val="0059707F"/>
    <w:rsid w:val="005972C0"/>
    <w:rsid w:val="00597B2A"/>
    <w:rsid w:val="005A0EDA"/>
    <w:rsid w:val="005A11A4"/>
    <w:rsid w:val="005A14EB"/>
    <w:rsid w:val="005A193E"/>
    <w:rsid w:val="005A2559"/>
    <w:rsid w:val="005A272A"/>
    <w:rsid w:val="005A2813"/>
    <w:rsid w:val="005A3E0A"/>
    <w:rsid w:val="005A3E6C"/>
    <w:rsid w:val="005A4565"/>
    <w:rsid w:val="005A4D27"/>
    <w:rsid w:val="005A4EDF"/>
    <w:rsid w:val="005A6702"/>
    <w:rsid w:val="005A67A4"/>
    <w:rsid w:val="005A68AB"/>
    <w:rsid w:val="005A6B7C"/>
    <w:rsid w:val="005A6D57"/>
    <w:rsid w:val="005A6DA9"/>
    <w:rsid w:val="005A75D9"/>
    <w:rsid w:val="005B08B4"/>
    <w:rsid w:val="005B0B15"/>
    <w:rsid w:val="005B0C11"/>
    <w:rsid w:val="005B0CDF"/>
    <w:rsid w:val="005B141B"/>
    <w:rsid w:val="005B1AF3"/>
    <w:rsid w:val="005B27CB"/>
    <w:rsid w:val="005B3BFC"/>
    <w:rsid w:val="005B429A"/>
    <w:rsid w:val="005B4CBD"/>
    <w:rsid w:val="005B56A3"/>
    <w:rsid w:val="005B56DE"/>
    <w:rsid w:val="005B5708"/>
    <w:rsid w:val="005B59AD"/>
    <w:rsid w:val="005B5F1B"/>
    <w:rsid w:val="005B5FF8"/>
    <w:rsid w:val="005B6012"/>
    <w:rsid w:val="005B6153"/>
    <w:rsid w:val="005B6700"/>
    <w:rsid w:val="005B6B3D"/>
    <w:rsid w:val="005B6D59"/>
    <w:rsid w:val="005B7010"/>
    <w:rsid w:val="005B751F"/>
    <w:rsid w:val="005B7DF0"/>
    <w:rsid w:val="005C060B"/>
    <w:rsid w:val="005C091E"/>
    <w:rsid w:val="005C09CB"/>
    <w:rsid w:val="005C0A9A"/>
    <w:rsid w:val="005C136B"/>
    <w:rsid w:val="005C1A60"/>
    <w:rsid w:val="005C1AD0"/>
    <w:rsid w:val="005C235D"/>
    <w:rsid w:val="005C24FB"/>
    <w:rsid w:val="005C31EF"/>
    <w:rsid w:val="005C3945"/>
    <w:rsid w:val="005C39BE"/>
    <w:rsid w:val="005C4672"/>
    <w:rsid w:val="005C47CF"/>
    <w:rsid w:val="005C49D8"/>
    <w:rsid w:val="005C5222"/>
    <w:rsid w:val="005C5597"/>
    <w:rsid w:val="005C5D24"/>
    <w:rsid w:val="005C5D6B"/>
    <w:rsid w:val="005C6970"/>
    <w:rsid w:val="005C729F"/>
    <w:rsid w:val="005C7EFF"/>
    <w:rsid w:val="005D1040"/>
    <w:rsid w:val="005D3795"/>
    <w:rsid w:val="005D3E31"/>
    <w:rsid w:val="005D4041"/>
    <w:rsid w:val="005D46CD"/>
    <w:rsid w:val="005D4904"/>
    <w:rsid w:val="005D4B67"/>
    <w:rsid w:val="005D4C04"/>
    <w:rsid w:val="005D5EAA"/>
    <w:rsid w:val="005D65A4"/>
    <w:rsid w:val="005D6677"/>
    <w:rsid w:val="005D6EF4"/>
    <w:rsid w:val="005D7E2F"/>
    <w:rsid w:val="005D7E32"/>
    <w:rsid w:val="005E036C"/>
    <w:rsid w:val="005E0622"/>
    <w:rsid w:val="005E14E0"/>
    <w:rsid w:val="005E1B85"/>
    <w:rsid w:val="005E1FA5"/>
    <w:rsid w:val="005E2FAC"/>
    <w:rsid w:val="005E3384"/>
    <w:rsid w:val="005E421A"/>
    <w:rsid w:val="005E47E8"/>
    <w:rsid w:val="005E49D1"/>
    <w:rsid w:val="005E4FDC"/>
    <w:rsid w:val="005E60C4"/>
    <w:rsid w:val="005E71CA"/>
    <w:rsid w:val="005F06B9"/>
    <w:rsid w:val="005F0A82"/>
    <w:rsid w:val="005F1DD9"/>
    <w:rsid w:val="005F1E85"/>
    <w:rsid w:val="005F20DA"/>
    <w:rsid w:val="005F30C8"/>
    <w:rsid w:val="005F47B6"/>
    <w:rsid w:val="005F488F"/>
    <w:rsid w:val="005F4A65"/>
    <w:rsid w:val="005F4B5A"/>
    <w:rsid w:val="005F4F02"/>
    <w:rsid w:val="005F572A"/>
    <w:rsid w:val="005F57A6"/>
    <w:rsid w:val="005F61CD"/>
    <w:rsid w:val="005F6620"/>
    <w:rsid w:val="005F6BB3"/>
    <w:rsid w:val="005F7004"/>
    <w:rsid w:val="00600B56"/>
    <w:rsid w:val="00600F6D"/>
    <w:rsid w:val="0060100A"/>
    <w:rsid w:val="00601129"/>
    <w:rsid w:val="0060123B"/>
    <w:rsid w:val="00602AE5"/>
    <w:rsid w:val="00602E04"/>
    <w:rsid w:val="00603C11"/>
    <w:rsid w:val="00603D72"/>
    <w:rsid w:val="006049D0"/>
    <w:rsid w:val="00604A3C"/>
    <w:rsid w:val="00604E58"/>
    <w:rsid w:val="006055EA"/>
    <w:rsid w:val="00605D54"/>
    <w:rsid w:val="00605DB8"/>
    <w:rsid w:val="00606896"/>
    <w:rsid w:val="00607207"/>
    <w:rsid w:val="00607DBE"/>
    <w:rsid w:val="0061026C"/>
    <w:rsid w:val="00610802"/>
    <w:rsid w:val="0061167D"/>
    <w:rsid w:val="006118B8"/>
    <w:rsid w:val="006119EB"/>
    <w:rsid w:val="00612F7D"/>
    <w:rsid w:val="00613524"/>
    <w:rsid w:val="006136E5"/>
    <w:rsid w:val="006138F7"/>
    <w:rsid w:val="00613C2B"/>
    <w:rsid w:val="006140A7"/>
    <w:rsid w:val="00614898"/>
    <w:rsid w:val="0061510E"/>
    <w:rsid w:val="006158DF"/>
    <w:rsid w:val="0061633A"/>
    <w:rsid w:val="00620090"/>
    <w:rsid w:val="00620791"/>
    <w:rsid w:val="006211A9"/>
    <w:rsid w:val="006213E2"/>
    <w:rsid w:val="00621E6B"/>
    <w:rsid w:val="00622054"/>
    <w:rsid w:val="006234E6"/>
    <w:rsid w:val="00623540"/>
    <w:rsid w:val="006239A6"/>
    <w:rsid w:val="00623A9C"/>
    <w:rsid w:val="00623C59"/>
    <w:rsid w:val="00624092"/>
    <w:rsid w:val="00624405"/>
    <w:rsid w:val="006257EF"/>
    <w:rsid w:val="006262AD"/>
    <w:rsid w:val="006265F5"/>
    <w:rsid w:val="00626900"/>
    <w:rsid w:val="00627439"/>
    <w:rsid w:val="006277B7"/>
    <w:rsid w:val="00627D6B"/>
    <w:rsid w:val="00627D92"/>
    <w:rsid w:val="00630298"/>
    <w:rsid w:val="006309FE"/>
    <w:rsid w:val="006322C6"/>
    <w:rsid w:val="006324C5"/>
    <w:rsid w:val="0063285D"/>
    <w:rsid w:val="006329AA"/>
    <w:rsid w:val="00633346"/>
    <w:rsid w:val="00633C36"/>
    <w:rsid w:val="006340A0"/>
    <w:rsid w:val="00634332"/>
    <w:rsid w:val="00634653"/>
    <w:rsid w:val="00634C92"/>
    <w:rsid w:val="00634D64"/>
    <w:rsid w:val="0063526A"/>
    <w:rsid w:val="00635FAB"/>
    <w:rsid w:val="0063659F"/>
    <w:rsid w:val="006367A4"/>
    <w:rsid w:val="00636936"/>
    <w:rsid w:val="00636C19"/>
    <w:rsid w:val="00636C64"/>
    <w:rsid w:val="00636D82"/>
    <w:rsid w:val="00636F9C"/>
    <w:rsid w:val="0063743B"/>
    <w:rsid w:val="006374C8"/>
    <w:rsid w:val="00637E1E"/>
    <w:rsid w:val="00640970"/>
    <w:rsid w:val="00641927"/>
    <w:rsid w:val="00642861"/>
    <w:rsid w:val="00642CA7"/>
    <w:rsid w:val="006431A5"/>
    <w:rsid w:val="006441F4"/>
    <w:rsid w:val="00644920"/>
    <w:rsid w:val="00644D38"/>
    <w:rsid w:val="00644FA5"/>
    <w:rsid w:val="0064698A"/>
    <w:rsid w:val="00647988"/>
    <w:rsid w:val="006519C3"/>
    <w:rsid w:val="00651E20"/>
    <w:rsid w:val="006521F1"/>
    <w:rsid w:val="006538B8"/>
    <w:rsid w:val="00653E41"/>
    <w:rsid w:val="00655398"/>
    <w:rsid w:val="006572CE"/>
    <w:rsid w:val="00657B58"/>
    <w:rsid w:val="00657B7E"/>
    <w:rsid w:val="00657E0A"/>
    <w:rsid w:val="00657E81"/>
    <w:rsid w:val="006604D7"/>
    <w:rsid w:val="00660BD5"/>
    <w:rsid w:val="006610B7"/>
    <w:rsid w:val="006617CB"/>
    <w:rsid w:val="006619D3"/>
    <w:rsid w:val="00661C4F"/>
    <w:rsid w:val="006630F5"/>
    <w:rsid w:val="00663608"/>
    <w:rsid w:val="0066380D"/>
    <w:rsid w:val="00664300"/>
    <w:rsid w:val="006644DF"/>
    <w:rsid w:val="00664514"/>
    <w:rsid w:val="006655CE"/>
    <w:rsid w:val="00666A24"/>
    <w:rsid w:val="00666A53"/>
    <w:rsid w:val="00667928"/>
    <w:rsid w:val="0066798B"/>
    <w:rsid w:val="00667A70"/>
    <w:rsid w:val="00670105"/>
    <w:rsid w:val="006707E8"/>
    <w:rsid w:val="00670A45"/>
    <w:rsid w:val="00670C42"/>
    <w:rsid w:val="00671F20"/>
    <w:rsid w:val="00672C5B"/>
    <w:rsid w:val="00673415"/>
    <w:rsid w:val="006744FC"/>
    <w:rsid w:val="00674967"/>
    <w:rsid w:val="00674994"/>
    <w:rsid w:val="00674F6E"/>
    <w:rsid w:val="00675E0F"/>
    <w:rsid w:val="00676F37"/>
    <w:rsid w:val="00677187"/>
    <w:rsid w:val="00680381"/>
    <w:rsid w:val="00680AF7"/>
    <w:rsid w:val="006813EF"/>
    <w:rsid w:val="0068243B"/>
    <w:rsid w:val="006834DF"/>
    <w:rsid w:val="00683974"/>
    <w:rsid w:val="006839D9"/>
    <w:rsid w:val="00683BE8"/>
    <w:rsid w:val="00684227"/>
    <w:rsid w:val="006846BB"/>
    <w:rsid w:val="00684A41"/>
    <w:rsid w:val="00684A5A"/>
    <w:rsid w:val="0068519F"/>
    <w:rsid w:val="00686B6E"/>
    <w:rsid w:val="00686FBB"/>
    <w:rsid w:val="00687A41"/>
    <w:rsid w:val="00687CD6"/>
    <w:rsid w:val="00687E9A"/>
    <w:rsid w:val="00690452"/>
    <w:rsid w:val="0069047F"/>
    <w:rsid w:val="006905B8"/>
    <w:rsid w:val="006905F1"/>
    <w:rsid w:val="00690BE5"/>
    <w:rsid w:val="006911EB"/>
    <w:rsid w:val="00691C98"/>
    <w:rsid w:val="00691E12"/>
    <w:rsid w:val="00692094"/>
    <w:rsid w:val="00692109"/>
    <w:rsid w:val="00692257"/>
    <w:rsid w:val="00692894"/>
    <w:rsid w:val="00692D90"/>
    <w:rsid w:val="00693AD7"/>
    <w:rsid w:val="0069404E"/>
    <w:rsid w:val="00694523"/>
    <w:rsid w:val="00695037"/>
    <w:rsid w:val="00695586"/>
    <w:rsid w:val="00695C21"/>
    <w:rsid w:val="00696176"/>
    <w:rsid w:val="006961DD"/>
    <w:rsid w:val="00696BB9"/>
    <w:rsid w:val="0069703A"/>
    <w:rsid w:val="006A05D6"/>
    <w:rsid w:val="006A0CDF"/>
    <w:rsid w:val="006A0E2B"/>
    <w:rsid w:val="006A1C78"/>
    <w:rsid w:val="006A1C81"/>
    <w:rsid w:val="006A2A87"/>
    <w:rsid w:val="006A3382"/>
    <w:rsid w:val="006A344D"/>
    <w:rsid w:val="006A38C5"/>
    <w:rsid w:val="006A3E47"/>
    <w:rsid w:val="006A4124"/>
    <w:rsid w:val="006A445B"/>
    <w:rsid w:val="006A48DB"/>
    <w:rsid w:val="006A49D6"/>
    <w:rsid w:val="006A5388"/>
    <w:rsid w:val="006A5511"/>
    <w:rsid w:val="006A5F37"/>
    <w:rsid w:val="006A663D"/>
    <w:rsid w:val="006A69D1"/>
    <w:rsid w:val="006A72F3"/>
    <w:rsid w:val="006A751F"/>
    <w:rsid w:val="006A7E4D"/>
    <w:rsid w:val="006B1223"/>
    <w:rsid w:val="006B160C"/>
    <w:rsid w:val="006B1B4E"/>
    <w:rsid w:val="006B1BB6"/>
    <w:rsid w:val="006B1C6E"/>
    <w:rsid w:val="006B21C7"/>
    <w:rsid w:val="006B2ABF"/>
    <w:rsid w:val="006B2FE3"/>
    <w:rsid w:val="006B32DD"/>
    <w:rsid w:val="006B3719"/>
    <w:rsid w:val="006B3FF8"/>
    <w:rsid w:val="006B44BD"/>
    <w:rsid w:val="006B4C0C"/>
    <w:rsid w:val="006B4E35"/>
    <w:rsid w:val="006B5A66"/>
    <w:rsid w:val="006B5AC2"/>
    <w:rsid w:val="006B5D63"/>
    <w:rsid w:val="006B683A"/>
    <w:rsid w:val="006B7BBC"/>
    <w:rsid w:val="006C08C5"/>
    <w:rsid w:val="006C0BD0"/>
    <w:rsid w:val="006C0BDF"/>
    <w:rsid w:val="006C196A"/>
    <w:rsid w:val="006C1E9C"/>
    <w:rsid w:val="006C1F4B"/>
    <w:rsid w:val="006C2C0B"/>
    <w:rsid w:val="006C3565"/>
    <w:rsid w:val="006C38DE"/>
    <w:rsid w:val="006C3A7C"/>
    <w:rsid w:val="006C436D"/>
    <w:rsid w:val="006C4582"/>
    <w:rsid w:val="006C4B63"/>
    <w:rsid w:val="006C57A0"/>
    <w:rsid w:val="006C5E0C"/>
    <w:rsid w:val="006C7A56"/>
    <w:rsid w:val="006D1226"/>
    <w:rsid w:val="006D1D8A"/>
    <w:rsid w:val="006D24B9"/>
    <w:rsid w:val="006D3506"/>
    <w:rsid w:val="006D3645"/>
    <w:rsid w:val="006D3B92"/>
    <w:rsid w:val="006D3D24"/>
    <w:rsid w:val="006D3D8A"/>
    <w:rsid w:val="006D47E2"/>
    <w:rsid w:val="006D48E0"/>
    <w:rsid w:val="006D5DA4"/>
    <w:rsid w:val="006D68C9"/>
    <w:rsid w:val="006D6BC8"/>
    <w:rsid w:val="006D6F0B"/>
    <w:rsid w:val="006D741F"/>
    <w:rsid w:val="006D7FDA"/>
    <w:rsid w:val="006E0031"/>
    <w:rsid w:val="006E064B"/>
    <w:rsid w:val="006E0B78"/>
    <w:rsid w:val="006E0BE5"/>
    <w:rsid w:val="006E1149"/>
    <w:rsid w:val="006E2E58"/>
    <w:rsid w:val="006E3082"/>
    <w:rsid w:val="006E32A8"/>
    <w:rsid w:val="006E478E"/>
    <w:rsid w:val="006E4CCE"/>
    <w:rsid w:val="006E50B9"/>
    <w:rsid w:val="006E566E"/>
    <w:rsid w:val="006E5F43"/>
    <w:rsid w:val="006E6388"/>
    <w:rsid w:val="006E6639"/>
    <w:rsid w:val="006E67BC"/>
    <w:rsid w:val="006E6D39"/>
    <w:rsid w:val="006E743A"/>
    <w:rsid w:val="006E7506"/>
    <w:rsid w:val="006E7706"/>
    <w:rsid w:val="006E79A3"/>
    <w:rsid w:val="006E7EE2"/>
    <w:rsid w:val="006F05D8"/>
    <w:rsid w:val="006F0B0A"/>
    <w:rsid w:val="006F0BBD"/>
    <w:rsid w:val="006F0D7A"/>
    <w:rsid w:val="006F12DA"/>
    <w:rsid w:val="006F1367"/>
    <w:rsid w:val="006F1EEA"/>
    <w:rsid w:val="006F242A"/>
    <w:rsid w:val="006F2641"/>
    <w:rsid w:val="006F26AB"/>
    <w:rsid w:val="006F2DBD"/>
    <w:rsid w:val="006F3EBF"/>
    <w:rsid w:val="006F4308"/>
    <w:rsid w:val="006F58FB"/>
    <w:rsid w:val="006F5F5C"/>
    <w:rsid w:val="006F5F93"/>
    <w:rsid w:val="006F6117"/>
    <w:rsid w:val="006F61C3"/>
    <w:rsid w:val="006F66B8"/>
    <w:rsid w:val="006F6911"/>
    <w:rsid w:val="006F7222"/>
    <w:rsid w:val="007002B1"/>
    <w:rsid w:val="007002E9"/>
    <w:rsid w:val="007013D7"/>
    <w:rsid w:val="0070157D"/>
    <w:rsid w:val="00701855"/>
    <w:rsid w:val="007021BE"/>
    <w:rsid w:val="00702B0A"/>
    <w:rsid w:val="007036D0"/>
    <w:rsid w:val="00703A95"/>
    <w:rsid w:val="0070423B"/>
    <w:rsid w:val="0070488A"/>
    <w:rsid w:val="00704E4D"/>
    <w:rsid w:val="0070515C"/>
    <w:rsid w:val="007051E3"/>
    <w:rsid w:val="007056E0"/>
    <w:rsid w:val="0070586D"/>
    <w:rsid w:val="00706446"/>
    <w:rsid w:val="00706788"/>
    <w:rsid w:val="00711973"/>
    <w:rsid w:val="007119E1"/>
    <w:rsid w:val="00711D2E"/>
    <w:rsid w:val="00712622"/>
    <w:rsid w:val="007127FF"/>
    <w:rsid w:val="00712E80"/>
    <w:rsid w:val="00712EF5"/>
    <w:rsid w:val="0071308E"/>
    <w:rsid w:val="007136D0"/>
    <w:rsid w:val="007146B0"/>
    <w:rsid w:val="00714A06"/>
    <w:rsid w:val="00716396"/>
    <w:rsid w:val="00717370"/>
    <w:rsid w:val="00717412"/>
    <w:rsid w:val="00717AF4"/>
    <w:rsid w:val="00717BA5"/>
    <w:rsid w:val="00717CD1"/>
    <w:rsid w:val="00720216"/>
    <w:rsid w:val="00720F61"/>
    <w:rsid w:val="007213C8"/>
    <w:rsid w:val="00721A2C"/>
    <w:rsid w:val="00721B42"/>
    <w:rsid w:val="007220E3"/>
    <w:rsid w:val="007222FB"/>
    <w:rsid w:val="0072357B"/>
    <w:rsid w:val="00723E3F"/>
    <w:rsid w:val="00724235"/>
    <w:rsid w:val="007245C1"/>
    <w:rsid w:val="00724FF3"/>
    <w:rsid w:val="00726CC3"/>
    <w:rsid w:val="007279AE"/>
    <w:rsid w:val="00727B2C"/>
    <w:rsid w:val="0073018E"/>
    <w:rsid w:val="00730202"/>
    <w:rsid w:val="007306AC"/>
    <w:rsid w:val="00730C35"/>
    <w:rsid w:val="007321A6"/>
    <w:rsid w:val="00732236"/>
    <w:rsid w:val="007322B4"/>
    <w:rsid w:val="00732369"/>
    <w:rsid w:val="007339A9"/>
    <w:rsid w:val="00733D09"/>
    <w:rsid w:val="00734002"/>
    <w:rsid w:val="0073480C"/>
    <w:rsid w:val="0073597D"/>
    <w:rsid w:val="00736113"/>
    <w:rsid w:val="00736DC0"/>
    <w:rsid w:val="00737034"/>
    <w:rsid w:val="00740435"/>
    <w:rsid w:val="00740D2E"/>
    <w:rsid w:val="007411F9"/>
    <w:rsid w:val="00741344"/>
    <w:rsid w:val="0074163F"/>
    <w:rsid w:val="007419CE"/>
    <w:rsid w:val="00743612"/>
    <w:rsid w:val="00744E45"/>
    <w:rsid w:val="0074510F"/>
    <w:rsid w:val="007455DC"/>
    <w:rsid w:val="00745900"/>
    <w:rsid w:val="00745BD4"/>
    <w:rsid w:val="00747244"/>
    <w:rsid w:val="007474A1"/>
    <w:rsid w:val="00750243"/>
    <w:rsid w:val="007509BD"/>
    <w:rsid w:val="00751157"/>
    <w:rsid w:val="0075160F"/>
    <w:rsid w:val="0075169E"/>
    <w:rsid w:val="00751ECA"/>
    <w:rsid w:val="007532CD"/>
    <w:rsid w:val="007533F2"/>
    <w:rsid w:val="00753DFF"/>
    <w:rsid w:val="00754DD7"/>
    <w:rsid w:val="00754DDC"/>
    <w:rsid w:val="00754E14"/>
    <w:rsid w:val="0075518D"/>
    <w:rsid w:val="00755238"/>
    <w:rsid w:val="00755325"/>
    <w:rsid w:val="007561F9"/>
    <w:rsid w:val="0075633C"/>
    <w:rsid w:val="00756623"/>
    <w:rsid w:val="00756831"/>
    <w:rsid w:val="00757683"/>
    <w:rsid w:val="00757F6E"/>
    <w:rsid w:val="00760A49"/>
    <w:rsid w:val="007610AE"/>
    <w:rsid w:val="007613A4"/>
    <w:rsid w:val="007616A6"/>
    <w:rsid w:val="007616F2"/>
    <w:rsid w:val="00762830"/>
    <w:rsid w:val="00762E4E"/>
    <w:rsid w:val="00763DAD"/>
    <w:rsid w:val="00763E41"/>
    <w:rsid w:val="007649C7"/>
    <w:rsid w:val="0076560C"/>
    <w:rsid w:val="00765ECA"/>
    <w:rsid w:val="007663A2"/>
    <w:rsid w:val="00766B15"/>
    <w:rsid w:val="00767CBE"/>
    <w:rsid w:val="00771168"/>
    <w:rsid w:val="007711CA"/>
    <w:rsid w:val="007713E7"/>
    <w:rsid w:val="00771D79"/>
    <w:rsid w:val="007723A7"/>
    <w:rsid w:val="00772A77"/>
    <w:rsid w:val="00772E69"/>
    <w:rsid w:val="00773076"/>
    <w:rsid w:val="00773838"/>
    <w:rsid w:val="0077533B"/>
    <w:rsid w:val="00775A0D"/>
    <w:rsid w:val="00776AAA"/>
    <w:rsid w:val="0077706D"/>
    <w:rsid w:val="0077762A"/>
    <w:rsid w:val="00777B6A"/>
    <w:rsid w:val="00780066"/>
    <w:rsid w:val="00780118"/>
    <w:rsid w:val="0078292A"/>
    <w:rsid w:val="00783B96"/>
    <w:rsid w:val="007846D3"/>
    <w:rsid w:val="0078562C"/>
    <w:rsid w:val="0078566C"/>
    <w:rsid w:val="00785DEB"/>
    <w:rsid w:val="007861C9"/>
    <w:rsid w:val="00787188"/>
    <w:rsid w:val="007875E5"/>
    <w:rsid w:val="00790032"/>
    <w:rsid w:val="00790141"/>
    <w:rsid w:val="007904BA"/>
    <w:rsid w:val="00791C9E"/>
    <w:rsid w:val="00792238"/>
    <w:rsid w:val="007923FD"/>
    <w:rsid w:val="00793065"/>
    <w:rsid w:val="00793643"/>
    <w:rsid w:val="0079490E"/>
    <w:rsid w:val="00794A18"/>
    <w:rsid w:val="00794E15"/>
    <w:rsid w:val="00794E9F"/>
    <w:rsid w:val="00794F04"/>
    <w:rsid w:val="0079509A"/>
    <w:rsid w:val="007953A5"/>
    <w:rsid w:val="00795847"/>
    <w:rsid w:val="00795BAC"/>
    <w:rsid w:val="00795D4A"/>
    <w:rsid w:val="00796941"/>
    <w:rsid w:val="00796975"/>
    <w:rsid w:val="00796EA1"/>
    <w:rsid w:val="0079705B"/>
    <w:rsid w:val="00797C06"/>
    <w:rsid w:val="00797DE7"/>
    <w:rsid w:val="007A111F"/>
    <w:rsid w:val="007A1395"/>
    <w:rsid w:val="007A1832"/>
    <w:rsid w:val="007A2131"/>
    <w:rsid w:val="007A22B2"/>
    <w:rsid w:val="007A22F7"/>
    <w:rsid w:val="007A23E4"/>
    <w:rsid w:val="007A24BA"/>
    <w:rsid w:val="007A2E96"/>
    <w:rsid w:val="007A2EF9"/>
    <w:rsid w:val="007A366F"/>
    <w:rsid w:val="007A4429"/>
    <w:rsid w:val="007A46CF"/>
    <w:rsid w:val="007A48D1"/>
    <w:rsid w:val="007A4BE1"/>
    <w:rsid w:val="007A519B"/>
    <w:rsid w:val="007A58E9"/>
    <w:rsid w:val="007A63CE"/>
    <w:rsid w:val="007A67BC"/>
    <w:rsid w:val="007A6DF3"/>
    <w:rsid w:val="007B029C"/>
    <w:rsid w:val="007B060B"/>
    <w:rsid w:val="007B0F15"/>
    <w:rsid w:val="007B23E0"/>
    <w:rsid w:val="007B25A0"/>
    <w:rsid w:val="007B25AC"/>
    <w:rsid w:val="007B3767"/>
    <w:rsid w:val="007B3A66"/>
    <w:rsid w:val="007B4A93"/>
    <w:rsid w:val="007B5371"/>
    <w:rsid w:val="007B613D"/>
    <w:rsid w:val="007B617B"/>
    <w:rsid w:val="007B68A9"/>
    <w:rsid w:val="007B6C8E"/>
    <w:rsid w:val="007C06CA"/>
    <w:rsid w:val="007C06CC"/>
    <w:rsid w:val="007C0BB0"/>
    <w:rsid w:val="007C0D58"/>
    <w:rsid w:val="007C0D6F"/>
    <w:rsid w:val="007C23D6"/>
    <w:rsid w:val="007C265E"/>
    <w:rsid w:val="007C2C43"/>
    <w:rsid w:val="007C40D1"/>
    <w:rsid w:val="007C5158"/>
    <w:rsid w:val="007C526F"/>
    <w:rsid w:val="007C5376"/>
    <w:rsid w:val="007C7673"/>
    <w:rsid w:val="007C7682"/>
    <w:rsid w:val="007D0349"/>
    <w:rsid w:val="007D040B"/>
    <w:rsid w:val="007D0695"/>
    <w:rsid w:val="007D0B21"/>
    <w:rsid w:val="007D1C03"/>
    <w:rsid w:val="007D290F"/>
    <w:rsid w:val="007D409E"/>
    <w:rsid w:val="007D4E58"/>
    <w:rsid w:val="007D51BF"/>
    <w:rsid w:val="007D5C0C"/>
    <w:rsid w:val="007D5FA4"/>
    <w:rsid w:val="007D6AEE"/>
    <w:rsid w:val="007D7078"/>
    <w:rsid w:val="007D7811"/>
    <w:rsid w:val="007E1080"/>
    <w:rsid w:val="007E26A4"/>
    <w:rsid w:val="007E2E87"/>
    <w:rsid w:val="007E35A3"/>
    <w:rsid w:val="007E366D"/>
    <w:rsid w:val="007E4BA6"/>
    <w:rsid w:val="007E56F7"/>
    <w:rsid w:val="007E5B17"/>
    <w:rsid w:val="007E5BD4"/>
    <w:rsid w:val="007E638D"/>
    <w:rsid w:val="007E65E2"/>
    <w:rsid w:val="007E698A"/>
    <w:rsid w:val="007E7363"/>
    <w:rsid w:val="007E797B"/>
    <w:rsid w:val="007E7BB6"/>
    <w:rsid w:val="007F10E1"/>
    <w:rsid w:val="007F12A9"/>
    <w:rsid w:val="007F16E3"/>
    <w:rsid w:val="007F1EB9"/>
    <w:rsid w:val="007F1EDA"/>
    <w:rsid w:val="007F56FE"/>
    <w:rsid w:val="007F57EE"/>
    <w:rsid w:val="007F5A5C"/>
    <w:rsid w:val="007F5B0A"/>
    <w:rsid w:val="007F5B10"/>
    <w:rsid w:val="007F622F"/>
    <w:rsid w:val="0080067B"/>
    <w:rsid w:val="008006F3"/>
    <w:rsid w:val="00800DD0"/>
    <w:rsid w:val="00801AB8"/>
    <w:rsid w:val="00801B04"/>
    <w:rsid w:val="00801F32"/>
    <w:rsid w:val="00803CE1"/>
    <w:rsid w:val="00804167"/>
    <w:rsid w:val="008041A5"/>
    <w:rsid w:val="0080422D"/>
    <w:rsid w:val="008044DA"/>
    <w:rsid w:val="00805BDE"/>
    <w:rsid w:val="00805E36"/>
    <w:rsid w:val="00806311"/>
    <w:rsid w:val="00806FB1"/>
    <w:rsid w:val="008079AC"/>
    <w:rsid w:val="00810A8B"/>
    <w:rsid w:val="008110C4"/>
    <w:rsid w:val="008138A1"/>
    <w:rsid w:val="00813BED"/>
    <w:rsid w:val="0081473D"/>
    <w:rsid w:val="00814F72"/>
    <w:rsid w:val="00814F9D"/>
    <w:rsid w:val="008168E6"/>
    <w:rsid w:val="00816C27"/>
    <w:rsid w:val="00821204"/>
    <w:rsid w:val="00821964"/>
    <w:rsid w:val="00821A40"/>
    <w:rsid w:val="00823CA5"/>
    <w:rsid w:val="0082418A"/>
    <w:rsid w:val="00824340"/>
    <w:rsid w:val="0082485F"/>
    <w:rsid w:val="00824D5E"/>
    <w:rsid w:val="0082531E"/>
    <w:rsid w:val="00825C09"/>
    <w:rsid w:val="00826269"/>
    <w:rsid w:val="00826492"/>
    <w:rsid w:val="00826A5C"/>
    <w:rsid w:val="00827215"/>
    <w:rsid w:val="00827A8B"/>
    <w:rsid w:val="008319AB"/>
    <w:rsid w:val="00831B5D"/>
    <w:rsid w:val="0083232A"/>
    <w:rsid w:val="008324C8"/>
    <w:rsid w:val="00832EA4"/>
    <w:rsid w:val="008337C4"/>
    <w:rsid w:val="00833923"/>
    <w:rsid w:val="0083463B"/>
    <w:rsid w:val="00834F8D"/>
    <w:rsid w:val="0083573F"/>
    <w:rsid w:val="00835809"/>
    <w:rsid w:val="00836882"/>
    <w:rsid w:val="0083792D"/>
    <w:rsid w:val="00837984"/>
    <w:rsid w:val="00837AE5"/>
    <w:rsid w:val="008406E0"/>
    <w:rsid w:val="0084075A"/>
    <w:rsid w:val="008409C7"/>
    <w:rsid w:val="008415DF"/>
    <w:rsid w:val="00842856"/>
    <w:rsid w:val="00842ACE"/>
    <w:rsid w:val="00842E1D"/>
    <w:rsid w:val="00842F97"/>
    <w:rsid w:val="00843175"/>
    <w:rsid w:val="00843D17"/>
    <w:rsid w:val="00844ABB"/>
    <w:rsid w:val="008464E9"/>
    <w:rsid w:val="0084695E"/>
    <w:rsid w:val="00846C7D"/>
    <w:rsid w:val="008472E2"/>
    <w:rsid w:val="00847F9A"/>
    <w:rsid w:val="008501E6"/>
    <w:rsid w:val="0085041C"/>
    <w:rsid w:val="0085048E"/>
    <w:rsid w:val="00850BEF"/>
    <w:rsid w:val="008511F4"/>
    <w:rsid w:val="00851B6C"/>
    <w:rsid w:val="00851BA8"/>
    <w:rsid w:val="00853222"/>
    <w:rsid w:val="00853DDB"/>
    <w:rsid w:val="00854BDA"/>
    <w:rsid w:val="008552B2"/>
    <w:rsid w:val="00855347"/>
    <w:rsid w:val="00855E84"/>
    <w:rsid w:val="00855F8D"/>
    <w:rsid w:val="00856C9E"/>
    <w:rsid w:val="00856F72"/>
    <w:rsid w:val="0085716C"/>
    <w:rsid w:val="00857C84"/>
    <w:rsid w:val="00860007"/>
    <w:rsid w:val="00860D66"/>
    <w:rsid w:val="0086202F"/>
    <w:rsid w:val="0086253C"/>
    <w:rsid w:val="008628E8"/>
    <w:rsid w:val="008631DF"/>
    <w:rsid w:val="00864145"/>
    <w:rsid w:val="0086428C"/>
    <w:rsid w:val="00864775"/>
    <w:rsid w:val="00864ECD"/>
    <w:rsid w:val="008701C6"/>
    <w:rsid w:val="00870BC9"/>
    <w:rsid w:val="00870C0C"/>
    <w:rsid w:val="00870EB1"/>
    <w:rsid w:val="008711DF"/>
    <w:rsid w:val="00871C36"/>
    <w:rsid w:val="0087264F"/>
    <w:rsid w:val="00872E5E"/>
    <w:rsid w:val="00873608"/>
    <w:rsid w:val="008752C2"/>
    <w:rsid w:val="008755C0"/>
    <w:rsid w:val="00876217"/>
    <w:rsid w:val="00876565"/>
    <w:rsid w:val="0087680F"/>
    <w:rsid w:val="00876B71"/>
    <w:rsid w:val="008779F7"/>
    <w:rsid w:val="00877C09"/>
    <w:rsid w:val="00880526"/>
    <w:rsid w:val="00880631"/>
    <w:rsid w:val="00882469"/>
    <w:rsid w:val="008825AC"/>
    <w:rsid w:val="00882F48"/>
    <w:rsid w:val="008857C2"/>
    <w:rsid w:val="00886475"/>
    <w:rsid w:val="00886810"/>
    <w:rsid w:val="00886C06"/>
    <w:rsid w:val="00887757"/>
    <w:rsid w:val="0088795D"/>
    <w:rsid w:val="00887E9C"/>
    <w:rsid w:val="00890144"/>
    <w:rsid w:val="00890172"/>
    <w:rsid w:val="008911A5"/>
    <w:rsid w:val="00892057"/>
    <w:rsid w:val="0089211E"/>
    <w:rsid w:val="008922C6"/>
    <w:rsid w:val="0089248E"/>
    <w:rsid w:val="0089266C"/>
    <w:rsid w:val="008929E6"/>
    <w:rsid w:val="008933FA"/>
    <w:rsid w:val="008938A8"/>
    <w:rsid w:val="00893A80"/>
    <w:rsid w:val="00893C18"/>
    <w:rsid w:val="0089410B"/>
    <w:rsid w:val="00894696"/>
    <w:rsid w:val="00894AE6"/>
    <w:rsid w:val="00895135"/>
    <w:rsid w:val="0089543F"/>
    <w:rsid w:val="008955DC"/>
    <w:rsid w:val="00895912"/>
    <w:rsid w:val="00897283"/>
    <w:rsid w:val="00897ECE"/>
    <w:rsid w:val="008A01BA"/>
    <w:rsid w:val="008A08E3"/>
    <w:rsid w:val="008A0D35"/>
    <w:rsid w:val="008A1C24"/>
    <w:rsid w:val="008A28F3"/>
    <w:rsid w:val="008A2D02"/>
    <w:rsid w:val="008A2DFC"/>
    <w:rsid w:val="008A2F2D"/>
    <w:rsid w:val="008A3D8E"/>
    <w:rsid w:val="008A42E5"/>
    <w:rsid w:val="008A47C0"/>
    <w:rsid w:val="008A4980"/>
    <w:rsid w:val="008A4A9D"/>
    <w:rsid w:val="008A5747"/>
    <w:rsid w:val="008A6A28"/>
    <w:rsid w:val="008A7071"/>
    <w:rsid w:val="008A7F04"/>
    <w:rsid w:val="008B08EF"/>
    <w:rsid w:val="008B1774"/>
    <w:rsid w:val="008B1DA9"/>
    <w:rsid w:val="008B2D1C"/>
    <w:rsid w:val="008B2F1F"/>
    <w:rsid w:val="008B3D7A"/>
    <w:rsid w:val="008B3E60"/>
    <w:rsid w:val="008B3FB5"/>
    <w:rsid w:val="008B4AAA"/>
    <w:rsid w:val="008B5933"/>
    <w:rsid w:val="008B593C"/>
    <w:rsid w:val="008B5EEF"/>
    <w:rsid w:val="008B6CE2"/>
    <w:rsid w:val="008B7F89"/>
    <w:rsid w:val="008C023D"/>
    <w:rsid w:val="008C1727"/>
    <w:rsid w:val="008C1C51"/>
    <w:rsid w:val="008C238F"/>
    <w:rsid w:val="008C259F"/>
    <w:rsid w:val="008C2770"/>
    <w:rsid w:val="008C2839"/>
    <w:rsid w:val="008C289E"/>
    <w:rsid w:val="008C30B1"/>
    <w:rsid w:val="008C358B"/>
    <w:rsid w:val="008C4086"/>
    <w:rsid w:val="008C4CC0"/>
    <w:rsid w:val="008C5398"/>
    <w:rsid w:val="008C5C7D"/>
    <w:rsid w:val="008C5F4F"/>
    <w:rsid w:val="008C69E4"/>
    <w:rsid w:val="008C6EE1"/>
    <w:rsid w:val="008C7529"/>
    <w:rsid w:val="008C7BBF"/>
    <w:rsid w:val="008C7E9B"/>
    <w:rsid w:val="008D085B"/>
    <w:rsid w:val="008D1F43"/>
    <w:rsid w:val="008D3507"/>
    <w:rsid w:val="008D44D1"/>
    <w:rsid w:val="008D462C"/>
    <w:rsid w:val="008D4CCC"/>
    <w:rsid w:val="008D4D84"/>
    <w:rsid w:val="008D65C8"/>
    <w:rsid w:val="008D7AF2"/>
    <w:rsid w:val="008D7D67"/>
    <w:rsid w:val="008D7D99"/>
    <w:rsid w:val="008E007B"/>
    <w:rsid w:val="008E017B"/>
    <w:rsid w:val="008E16E0"/>
    <w:rsid w:val="008E1764"/>
    <w:rsid w:val="008E24BC"/>
    <w:rsid w:val="008E26D2"/>
    <w:rsid w:val="008E2867"/>
    <w:rsid w:val="008E2CC1"/>
    <w:rsid w:val="008E2E43"/>
    <w:rsid w:val="008E3A93"/>
    <w:rsid w:val="008E3FED"/>
    <w:rsid w:val="008E4C39"/>
    <w:rsid w:val="008E6866"/>
    <w:rsid w:val="008E74DA"/>
    <w:rsid w:val="008E7946"/>
    <w:rsid w:val="008E7DC0"/>
    <w:rsid w:val="008F014A"/>
    <w:rsid w:val="008F02A7"/>
    <w:rsid w:val="008F0CD8"/>
    <w:rsid w:val="008F12C2"/>
    <w:rsid w:val="008F18FB"/>
    <w:rsid w:val="008F1B0E"/>
    <w:rsid w:val="008F2036"/>
    <w:rsid w:val="008F28BA"/>
    <w:rsid w:val="008F3450"/>
    <w:rsid w:val="008F371E"/>
    <w:rsid w:val="008F43C7"/>
    <w:rsid w:val="008F55FB"/>
    <w:rsid w:val="008F63EE"/>
    <w:rsid w:val="008F6EC2"/>
    <w:rsid w:val="008F7F12"/>
    <w:rsid w:val="00900566"/>
    <w:rsid w:val="009009AD"/>
    <w:rsid w:val="00900B84"/>
    <w:rsid w:val="00900C3F"/>
    <w:rsid w:val="0090106D"/>
    <w:rsid w:val="00901716"/>
    <w:rsid w:val="009017B1"/>
    <w:rsid w:val="00901A4F"/>
    <w:rsid w:val="00901CAB"/>
    <w:rsid w:val="00902270"/>
    <w:rsid w:val="00902302"/>
    <w:rsid w:val="0090406D"/>
    <w:rsid w:val="0090491C"/>
    <w:rsid w:val="009051F5"/>
    <w:rsid w:val="009059DC"/>
    <w:rsid w:val="00906237"/>
    <w:rsid w:val="00907228"/>
    <w:rsid w:val="00910014"/>
    <w:rsid w:val="009106FB"/>
    <w:rsid w:val="00911733"/>
    <w:rsid w:val="00911EAD"/>
    <w:rsid w:val="00912494"/>
    <w:rsid w:val="009129FD"/>
    <w:rsid w:val="0091368E"/>
    <w:rsid w:val="00913952"/>
    <w:rsid w:val="0091442C"/>
    <w:rsid w:val="00914636"/>
    <w:rsid w:val="009158C1"/>
    <w:rsid w:val="00915C84"/>
    <w:rsid w:val="0091640D"/>
    <w:rsid w:val="00916BF7"/>
    <w:rsid w:val="00916FBA"/>
    <w:rsid w:val="0091766B"/>
    <w:rsid w:val="00917BFB"/>
    <w:rsid w:val="00920000"/>
    <w:rsid w:val="00921C65"/>
    <w:rsid w:val="00922D37"/>
    <w:rsid w:val="00923738"/>
    <w:rsid w:val="009241E3"/>
    <w:rsid w:val="0092571A"/>
    <w:rsid w:val="00925809"/>
    <w:rsid w:val="00925C38"/>
    <w:rsid w:val="009261D4"/>
    <w:rsid w:val="00926769"/>
    <w:rsid w:val="00930473"/>
    <w:rsid w:val="009306F5"/>
    <w:rsid w:val="00931024"/>
    <w:rsid w:val="00931027"/>
    <w:rsid w:val="00931543"/>
    <w:rsid w:val="009315A4"/>
    <w:rsid w:val="00931B4F"/>
    <w:rsid w:val="0093235B"/>
    <w:rsid w:val="00932635"/>
    <w:rsid w:val="00933BB1"/>
    <w:rsid w:val="00934849"/>
    <w:rsid w:val="00934F0C"/>
    <w:rsid w:val="00935578"/>
    <w:rsid w:val="009359B4"/>
    <w:rsid w:val="00936668"/>
    <w:rsid w:val="009368BF"/>
    <w:rsid w:val="00936C18"/>
    <w:rsid w:val="00937959"/>
    <w:rsid w:val="009405EB"/>
    <w:rsid w:val="009411E4"/>
    <w:rsid w:val="0094124B"/>
    <w:rsid w:val="00941FCB"/>
    <w:rsid w:val="009435A7"/>
    <w:rsid w:val="00943685"/>
    <w:rsid w:val="00943710"/>
    <w:rsid w:val="00943B84"/>
    <w:rsid w:val="00943EEF"/>
    <w:rsid w:val="00943EFC"/>
    <w:rsid w:val="009442B4"/>
    <w:rsid w:val="009448D2"/>
    <w:rsid w:val="00944D49"/>
    <w:rsid w:val="00945242"/>
    <w:rsid w:val="00946A6F"/>
    <w:rsid w:val="00947769"/>
    <w:rsid w:val="00947805"/>
    <w:rsid w:val="00947CFC"/>
    <w:rsid w:val="00950B3C"/>
    <w:rsid w:val="00951018"/>
    <w:rsid w:val="00951347"/>
    <w:rsid w:val="0095160B"/>
    <w:rsid w:val="0095216C"/>
    <w:rsid w:val="00952636"/>
    <w:rsid w:val="00952901"/>
    <w:rsid w:val="00952F44"/>
    <w:rsid w:val="009531DE"/>
    <w:rsid w:val="00953713"/>
    <w:rsid w:val="00953D02"/>
    <w:rsid w:val="00954DE2"/>
    <w:rsid w:val="00954FDA"/>
    <w:rsid w:val="009550CB"/>
    <w:rsid w:val="00955915"/>
    <w:rsid w:val="009562E5"/>
    <w:rsid w:val="0095633D"/>
    <w:rsid w:val="00956A66"/>
    <w:rsid w:val="00956B87"/>
    <w:rsid w:val="009576D2"/>
    <w:rsid w:val="00957C86"/>
    <w:rsid w:val="0096022C"/>
    <w:rsid w:val="00960F7C"/>
    <w:rsid w:val="009614DE"/>
    <w:rsid w:val="00961D26"/>
    <w:rsid w:val="00962194"/>
    <w:rsid w:val="009628BD"/>
    <w:rsid w:val="00962B86"/>
    <w:rsid w:val="00962CDF"/>
    <w:rsid w:val="00965249"/>
    <w:rsid w:val="0096698A"/>
    <w:rsid w:val="00966B5C"/>
    <w:rsid w:val="00966EDC"/>
    <w:rsid w:val="009673AE"/>
    <w:rsid w:val="00967C6E"/>
    <w:rsid w:val="00970249"/>
    <w:rsid w:val="0097042C"/>
    <w:rsid w:val="009727CC"/>
    <w:rsid w:val="009735E5"/>
    <w:rsid w:val="009737E5"/>
    <w:rsid w:val="00973D04"/>
    <w:rsid w:val="00973F3D"/>
    <w:rsid w:val="00974AE1"/>
    <w:rsid w:val="00974F78"/>
    <w:rsid w:val="0097593E"/>
    <w:rsid w:val="00975AF7"/>
    <w:rsid w:val="0097621E"/>
    <w:rsid w:val="009766BA"/>
    <w:rsid w:val="009770FD"/>
    <w:rsid w:val="00977146"/>
    <w:rsid w:val="0097727E"/>
    <w:rsid w:val="009777F5"/>
    <w:rsid w:val="00977B50"/>
    <w:rsid w:val="0098059C"/>
    <w:rsid w:val="00980663"/>
    <w:rsid w:val="009808FF"/>
    <w:rsid w:val="00980BD5"/>
    <w:rsid w:val="009813A8"/>
    <w:rsid w:val="00981758"/>
    <w:rsid w:val="009835EB"/>
    <w:rsid w:val="00983777"/>
    <w:rsid w:val="00984CA6"/>
    <w:rsid w:val="00985712"/>
    <w:rsid w:val="00985D7F"/>
    <w:rsid w:val="0098634C"/>
    <w:rsid w:val="00986562"/>
    <w:rsid w:val="00991454"/>
    <w:rsid w:val="00991F76"/>
    <w:rsid w:val="00992B2B"/>
    <w:rsid w:val="00993166"/>
    <w:rsid w:val="009931E2"/>
    <w:rsid w:val="0099335F"/>
    <w:rsid w:val="00993B07"/>
    <w:rsid w:val="00995BEC"/>
    <w:rsid w:val="00995DD5"/>
    <w:rsid w:val="00996213"/>
    <w:rsid w:val="00996C02"/>
    <w:rsid w:val="0099758C"/>
    <w:rsid w:val="00997BE1"/>
    <w:rsid w:val="00997D9D"/>
    <w:rsid w:val="009A25FC"/>
    <w:rsid w:val="009A2979"/>
    <w:rsid w:val="009A357F"/>
    <w:rsid w:val="009A3687"/>
    <w:rsid w:val="009A3C7C"/>
    <w:rsid w:val="009A4065"/>
    <w:rsid w:val="009A4242"/>
    <w:rsid w:val="009A4406"/>
    <w:rsid w:val="009A454B"/>
    <w:rsid w:val="009A4894"/>
    <w:rsid w:val="009A7312"/>
    <w:rsid w:val="009A7C07"/>
    <w:rsid w:val="009B022E"/>
    <w:rsid w:val="009B0F6B"/>
    <w:rsid w:val="009B0FFE"/>
    <w:rsid w:val="009B17B0"/>
    <w:rsid w:val="009B1B5C"/>
    <w:rsid w:val="009B22F8"/>
    <w:rsid w:val="009B2561"/>
    <w:rsid w:val="009B27A5"/>
    <w:rsid w:val="009B3626"/>
    <w:rsid w:val="009B3A9D"/>
    <w:rsid w:val="009B442B"/>
    <w:rsid w:val="009B4A72"/>
    <w:rsid w:val="009B5184"/>
    <w:rsid w:val="009B52AE"/>
    <w:rsid w:val="009B63B2"/>
    <w:rsid w:val="009B67C8"/>
    <w:rsid w:val="009B6A26"/>
    <w:rsid w:val="009B72A4"/>
    <w:rsid w:val="009B730C"/>
    <w:rsid w:val="009B78FB"/>
    <w:rsid w:val="009C06E3"/>
    <w:rsid w:val="009C09AF"/>
    <w:rsid w:val="009C0A4C"/>
    <w:rsid w:val="009C1067"/>
    <w:rsid w:val="009C22DB"/>
    <w:rsid w:val="009C2411"/>
    <w:rsid w:val="009C29D6"/>
    <w:rsid w:val="009C2BD2"/>
    <w:rsid w:val="009C2D5C"/>
    <w:rsid w:val="009C3208"/>
    <w:rsid w:val="009C37B6"/>
    <w:rsid w:val="009C3B3F"/>
    <w:rsid w:val="009C4B1B"/>
    <w:rsid w:val="009C50E9"/>
    <w:rsid w:val="009C56A7"/>
    <w:rsid w:val="009C5962"/>
    <w:rsid w:val="009C6966"/>
    <w:rsid w:val="009C737B"/>
    <w:rsid w:val="009D3571"/>
    <w:rsid w:val="009D3B5D"/>
    <w:rsid w:val="009D3D90"/>
    <w:rsid w:val="009D49E7"/>
    <w:rsid w:val="009D5D14"/>
    <w:rsid w:val="009D6063"/>
    <w:rsid w:val="009D69F4"/>
    <w:rsid w:val="009D6B15"/>
    <w:rsid w:val="009D7915"/>
    <w:rsid w:val="009D7B46"/>
    <w:rsid w:val="009D7F13"/>
    <w:rsid w:val="009D7FCD"/>
    <w:rsid w:val="009E031D"/>
    <w:rsid w:val="009E06B5"/>
    <w:rsid w:val="009E1084"/>
    <w:rsid w:val="009E1C00"/>
    <w:rsid w:val="009E2423"/>
    <w:rsid w:val="009E282C"/>
    <w:rsid w:val="009E2B35"/>
    <w:rsid w:val="009E33D4"/>
    <w:rsid w:val="009E3A5E"/>
    <w:rsid w:val="009E4934"/>
    <w:rsid w:val="009E58F6"/>
    <w:rsid w:val="009E5CB2"/>
    <w:rsid w:val="009E6F47"/>
    <w:rsid w:val="009E76A2"/>
    <w:rsid w:val="009E7A2E"/>
    <w:rsid w:val="009E7C59"/>
    <w:rsid w:val="009E7E90"/>
    <w:rsid w:val="009E7EF6"/>
    <w:rsid w:val="009F0C20"/>
    <w:rsid w:val="009F12D5"/>
    <w:rsid w:val="009F12ED"/>
    <w:rsid w:val="009F1AA8"/>
    <w:rsid w:val="009F2B2D"/>
    <w:rsid w:val="009F2BDD"/>
    <w:rsid w:val="009F2D24"/>
    <w:rsid w:val="009F3002"/>
    <w:rsid w:val="009F3553"/>
    <w:rsid w:val="009F3928"/>
    <w:rsid w:val="009F3B06"/>
    <w:rsid w:val="009F45F4"/>
    <w:rsid w:val="009F568B"/>
    <w:rsid w:val="009F5CC7"/>
    <w:rsid w:val="009F60D6"/>
    <w:rsid w:val="009F649A"/>
    <w:rsid w:val="009F64D2"/>
    <w:rsid w:val="009F6508"/>
    <w:rsid w:val="009F6745"/>
    <w:rsid w:val="009F74E7"/>
    <w:rsid w:val="009F7D6E"/>
    <w:rsid w:val="00A0027E"/>
    <w:rsid w:val="00A002D1"/>
    <w:rsid w:val="00A00D02"/>
    <w:rsid w:val="00A01092"/>
    <w:rsid w:val="00A01A6C"/>
    <w:rsid w:val="00A02795"/>
    <w:rsid w:val="00A02CDC"/>
    <w:rsid w:val="00A02EC9"/>
    <w:rsid w:val="00A030CB"/>
    <w:rsid w:val="00A03934"/>
    <w:rsid w:val="00A049D4"/>
    <w:rsid w:val="00A057A5"/>
    <w:rsid w:val="00A0620B"/>
    <w:rsid w:val="00A068AD"/>
    <w:rsid w:val="00A06DDE"/>
    <w:rsid w:val="00A06F49"/>
    <w:rsid w:val="00A07267"/>
    <w:rsid w:val="00A0764E"/>
    <w:rsid w:val="00A07A9F"/>
    <w:rsid w:val="00A07E9E"/>
    <w:rsid w:val="00A102CC"/>
    <w:rsid w:val="00A107BB"/>
    <w:rsid w:val="00A10A87"/>
    <w:rsid w:val="00A115C0"/>
    <w:rsid w:val="00A11976"/>
    <w:rsid w:val="00A11ABE"/>
    <w:rsid w:val="00A11C4D"/>
    <w:rsid w:val="00A11D89"/>
    <w:rsid w:val="00A133A6"/>
    <w:rsid w:val="00A13F77"/>
    <w:rsid w:val="00A1437D"/>
    <w:rsid w:val="00A14694"/>
    <w:rsid w:val="00A150BD"/>
    <w:rsid w:val="00A15791"/>
    <w:rsid w:val="00A15BDA"/>
    <w:rsid w:val="00A16F12"/>
    <w:rsid w:val="00A16F77"/>
    <w:rsid w:val="00A17946"/>
    <w:rsid w:val="00A20B03"/>
    <w:rsid w:val="00A20B71"/>
    <w:rsid w:val="00A20BB9"/>
    <w:rsid w:val="00A215D3"/>
    <w:rsid w:val="00A21C0E"/>
    <w:rsid w:val="00A22214"/>
    <w:rsid w:val="00A238D6"/>
    <w:rsid w:val="00A24272"/>
    <w:rsid w:val="00A246D5"/>
    <w:rsid w:val="00A24F78"/>
    <w:rsid w:val="00A2507D"/>
    <w:rsid w:val="00A25A36"/>
    <w:rsid w:val="00A26A78"/>
    <w:rsid w:val="00A274A0"/>
    <w:rsid w:val="00A302B8"/>
    <w:rsid w:val="00A30815"/>
    <w:rsid w:val="00A30E17"/>
    <w:rsid w:val="00A312E1"/>
    <w:rsid w:val="00A317FC"/>
    <w:rsid w:val="00A321C3"/>
    <w:rsid w:val="00A3278A"/>
    <w:rsid w:val="00A32904"/>
    <w:rsid w:val="00A331BD"/>
    <w:rsid w:val="00A33991"/>
    <w:rsid w:val="00A3404A"/>
    <w:rsid w:val="00A36D59"/>
    <w:rsid w:val="00A371CA"/>
    <w:rsid w:val="00A376CD"/>
    <w:rsid w:val="00A40004"/>
    <w:rsid w:val="00A40515"/>
    <w:rsid w:val="00A40878"/>
    <w:rsid w:val="00A41986"/>
    <w:rsid w:val="00A41B58"/>
    <w:rsid w:val="00A42978"/>
    <w:rsid w:val="00A42FDC"/>
    <w:rsid w:val="00A43289"/>
    <w:rsid w:val="00A433D0"/>
    <w:rsid w:val="00A437D2"/>
    <w:rsid w:val="00A43F6D"/>
    <w:rsid w:val="00A4477B"/>
    <w:rsid w:val="00A44EC8"/>
    <w:rsid w:val="00A45EC2"/>
    <w:rsid w:val="00A47A8A"/>
    <w:rsid w:val="00A512C1"/>
    <w:rsid w:val="00A51311"/>
    <w:rsid w:val="00A51E62"/>
    <w:rsid w:val="00A52509"/>
    <w:rsid w:val="00A52522"/>
    <w:rsid w:val="00A525B6"/>
    <w:rsid w:val="00A52819"/>
    <w:rsid w:val="00A53073"/>
    <w:rsid w:val="00A5436C"/>
    <w:rsid w:val="00A543B4"/>
    <w:rsid w:val="00A54821"/>
    <w:rsid w:val="00A54F0B"/>
    <w:rsid w:val="00A55877"/>
    <w:rsid w:val="00A55996"/>
    <w:rsid w:val="00A56101"/>
    <w:rsid w:val="00A563BF"/>
    <w:rsid w:val="00A6007E"/>
    <w:rsid w:val="00A60316"/>
    <w:rsid w:val="00A6091A"/>
    <w:rsid w:val="00A60F25"/>
    <w:rsid w:val="00A61E84"/>
    <w:rsid w:val="00A61ED0"/>
    <w:rsid w:val="00A62255"/>
    <w:rsid w:val="00A626D8"/>
    <w:rsid w:val="00A62C72"/>
    <w:rsid w:val="00A638D6"/>
    <w:rsid w:val="00A639D7"/>
    <w:rsid w:val="00A6425A"/>
    <w:rsid w:val="00A6447C"/>
    <w:rsid w:val="00A64F99"/>
    <w:rsid w:val="00A65697"/>
    <w:rsid w:val="00A665EF"/>
    <w:rsid w:val="00A666EB"/>
    <w:rsid w:val="00A66873"/>
    <w:rsid w:val="00A670E4"/>
    <w:rsid w:val="00A67179"/>
    <w:rsid w:val="00A67B34"/>
    <w:rsid w:val="00A700BB"/>
    <w:rsid w:val="00A71054"/>
    <w:rsid w:val="00A712B9"/>
    <w:rsid w:val="00A71952"/>
    <w:rsid w:val="00A719D7"/>
    <w:rsid w:val="00A730D4"/>
    <w:rsid w:val="00A739CB"/>
    <w:rsid w:val="00A73E9E"/>
    <w:rsid w:val="00A73F2D"/>
    <w:rsid w:val="00A7417C"/>
    <w:rsid w:val="00A74652"/>
    <w:rsid w:val="00A74BB5"/>
    <w:rsid w:val="00A752DF"/>
    <w:rsid w:val="00A75367"/>
    <w:rsid w:val="00A7565D"/>
    <w:rsid w:val="00A75BA5"/>
    <w:rsid w:val="00A76CB9"/>
    <w:rsid w:val="00A7746D"/>
    <w:rsid w:val="00A7764A"/>
    <w:rsid w:val="00A77B75"/>
    <w:rsid w:val="00A8001E"/>
    <w:rsid w:val="00A802DF"/>
    <w:rsid w:val="00A80CFD"/>
    <w:rsid w:val="00A81732"/>
    <w:rsid w:val="00A8179E"/>
    <w:rsid w:val="00A8243E"/>
    <w:rsid w:val="00A82850"/>
    <w:rsid w:val="00A82A29"/>
    <w:rsid w:val="00A82A73"/>
    <w:rsid w:val="00A82B70"/>
    <w:rsid w:val="00A836F9"/>
    <w:rsid w:val="00A84232"/>
    <w:rsid w:val="00A84C03"/>
    <w:rsid w:val="00A84C7F"/>
    <w:rsid w:val="00A8614D"/>
    <w:rsid w:val="00A86517"/>
    <w:rsid w:val="00A87580"/>
    <w:rsid w:val="00A87841"/>
    <w:rsid w:val="00A90300"/>
    <w:rsid w:val="00A90A6C"/>
    <w:rsid w:val="00A9111F"/>
    <w:rsid w:val="00A9115D"/>
    <w:rsid w:val="00A91604"/>
    <w:rsid w:val="00A91C9A"/>
    <w:rsid w:val="00A92310"/>
    <w:rsid w:val="00A937E1"/>
    <w:rsid w:val="00A93DCC"/>
    <w:rsid w:val="00A94A21"/>
    <w:rsid w:val="00A94C2E"/>
    <w:rsid w:val="00A9570B"/>
    <w:rsid w:val="00A9664B"/>
    <w:rsid w:val="00A96D3D"/>
    <w:rsid w:val="00A96DD9"/>
    <w:rsid w:val="00A9723F"/>
    <w:rsid w:val="00A974C6"/>
    <w:rsid w:val="00A97814"/>
    <w:rsid w:val="00A979E7"/>
    <w:rsid w:val="00AA0186"/>
    <w:rsid w:val="00AA07F2"/>
    <w:rsid w:val="00AA0A52"/>
    <w:rsid w:val="00AA2940"/>
    <w:rsid w:val="00AA306B"/>
    <w:rsid w:val="00AA34E8"/>
    <w:rsid w:val="00AA37A0"/>
    <w:rsid w:val="00AA4075"/>
    <w:rsid w:val="00AA4420"/>
    <w:rsid w:val="00AA5726"/>
    <w:rsid w:val="00AA6167"/>
    <w:rsid w:val="00AA6DBB"/>
    <w:rsid w:val="00AA6F6A"/>
    <w:rsid w:val="00AA75A8"/>
    <w:rsid w:val="00AA7806"/>
    <w:rsid w:val="00AB03C2"/>
    <w:rsid w:val="00AB1732"/>
    <w:rsid w:val="00AB1768"/>
    <w:rsid w:val="00AB23D6"/>
    <w:rsid w:val="00AB2605"/>
    <w:rsid w:val="00AB2692"/>
    <w:rsid w:val="00AB2A8F"/>
    <w:rsid w:val="00AB31FE"/>
    <w:rsid w:val="00AB4C79"/>
    <w:rsid w:val="00AB4F8E"/>
    <w:rsid w:val="00AB535B"/>
    <w:rsid w:val="00AB6FA2"/>
    <w:rsid w:val="00AB7095"/>
    <w:rsid w:val="00AB78F1"/>
    <w:rsid w:val="00AB7A21"/>
    <w:rsid w:val="00AB7BC5"/>
    <w:rsid w:val="00AC0785"/>
    <w:rsid w:val="00AC0BED"/>
    <w:rsid w:val="00AC1044"/>
    <w:rsid w:val="00AC235A"/>
    <w:rsid w:val="00AC256C"/>
    <w:rsid w:val="00AC2C0F"/>
    <w:rsid w:val="00AC3006"/>
    <w:rsid w:val="00AC30ED"/>
    <w:rsid w:val="00AC3B42"/>
    <w:rsid w:val="00AC3B5B"/>
    <w:rsid w:val="00AC40EB"/>
    <w:rsid w:val="00AC4CC5"/>
    <w:rsid w:val="00AC515F"/>
    <w:rsid w:val="00AC54C2"/>
    <w:rsid w:val="00AC59A1"/>
    <w:rsid w:val="00AC61B7"/>
    <w:rsid w:val="00AC6623"/>
    <w:rsid w:val="00AC66E5"/>
    <w:rsid w:val="00AC688E"/>
    <w:rsid w:val="00AC71F8"/>
    <w:rsid w:val="00AD1416"/>
    <w:rsid w:val="00AD2DCE"/>
    <w:rsid w:val="00AD342A"/>
    <w:rsid w:val="00AD35CF"/>
    <w:rsid w:val="00AD3762"/>
    <w:rsid w:val="00AD3FAB"/>
    <w:rsid w:val="00AD431F"/>
    <w:rsid w:val="00AD4478"/>
    <w:rsid w:val="00AD45DA"/>
    <w:rsid w:val="00AD4D8A"/>
    <w:rsid w:val="00AD4D8D"/>
    <w:rsid w:val="00AD513D"/>
    <w:rsid w:val="00AD7C22"/>
    <w:rsid w:val="00AE1499"/>
    <w:rsid w:val="00AE178D"/>
    <w:rsid w:val="00AE19CC"/>
    <w:rsid w:val="00AE1B17"/>
    <w:rsid w:val="00AE1B69"/>
    <w:rsid w:val="00AE20DD"/>
    <w:rsid w:val="00AE2299"/>
    <w:rsid w:val="00AE2356"/>
    <w:rsid w:val="00AE2488"/>
    <w:rsid w:val="00AE24D6"/>
    <w:rsid w:val="00AE278B"/>
    <w:rsid w:val="00AE380C"/>
    <w:rsid w:val="00AE3CDF"/>
    <w:rsid w:val="00AE4807"/>
    <w:rsid w:val="00AE4BCA"/>
    <w:rsid w:val="00AE54FE"/>
    <w:rsid w:val="00AE56F1"/>
    <w:rsid w:val="00AE5CEF"/>
    <w:rsid w:val="00AE6FE4"/>
    <w:rsid w:val="00AF0041"/>
    <w:rsid w:val="00AF027A"/>
    <w:rsid w:val="00AF04F0"/>
    <w:rsid w:val="00AF0F2F"/>
    <w:rsid w:val="00AF0FF5"/>
    <w:rsid w:val="00AF1093"/>
    <w:rsid w:val="00AF1867"/>
    <w:rsid w:val="00AF1C15"/>
    <w:rsid w:val="00AF2835"/>
    <w:rsid w:val="00AF3774"/>
    <w:rsid w:val="00AF3947"/>
    <w:rsid w:val="00AF3F51"/>
    <w:rsid w:val="00AF49AB"/>
    <w:rsid w:val="00AF577D"/>
    <w:rsid w:val="00AF68EC"/>
    <w:rsid w:val="00AF6C5F"/>
    <w:rsid w:val="00AF6E75"/>
    <w:rsid w:val="00AF709E"/>
    <w:rsid w:val="00AF7A5A"/>
    <w:rsid w:val="00AF7C70"/>
    <w:rsid w:val="00AF7E4F"/>
    <w:rsid w:val="00B000A9"/>
    <w:rsid w:val="00B00854"/>
    <w:rsid w:val="00B0098B"/>
    <w:rsid w:val="00B01DAF"/>
    <w:rsid w:val="00B01F93"/>
    <w:rsid w:val="00B03674"/>
    <w:rsid w:val="00B03B6E"/>
    <w:rsid w:val="00B03C3A"/>
    <w:rsid w:val="00B04552"/>
    <w:rsid w:val="00B05314"/>
    <w:rsid w:val="00B05763"/>
    <w:rsid w:val="00B05B02"/>
    <w:rsid w:val="00B06752"/>
    <w:rsid w:val="00B07918"/>
    <w:rsid w:val="00B07A47"/>
    <w:rsid w:val="00B102FF"/>
    <w:rsid w:val="00B10B60"/>
    <w:rsid w:val="00B10D15"/>
    <w:rsid w:val="00B11465"/>
    <w:rsid w:val="00B1202D"/>
    <w:rsid w:val="00B12116"/>
    <w:rsid w:val="00B124F1"/>
    <w:rsid w:val="00B12652"/>
    <w:rsid w:val="00B1366F"/>
    <w:rsid w:val="00B139C9"/>
    <w:rsid w:val="00B1411C"/>
    <w:rsid w:val="00B1473F"/>
    <w:rsid w:val="00B147F0"/>
    <w:rsid w:val="00B14D17"/>
    <w:rsid w:val="00B1592B"/>
    <w:rsid w:val="00B1593E"/>
    <w:rsid w:val="00B167CD"/>
    <w:rsid w:val="00B16F03"/>
    <w:rsid w:val="00B17C50"/>
    <w:rsid w:val="00B2095C"/>
    <w:rsid w:val="00B20C8C"/>
    <w:rsid w:val="00B216E7"/>
    <w:rsid w:val="00B223E9"/>
    <w:rsid w:val="00B2356E"/>
    <w:rsid w:val="00B24709"/>
    <w:rsid w:val="00B24BC9"/>
    <w:rsid w:val="00B24C0B"/>
    <w:rsid w:val="00B24FED"/>
    <w:rsid w:val="00B25173"/>
    <w:rsid w:val="00B254CC"/>
    <w:rsid w:val="00B26A1B"/>
    <w:rsid w:val="00B26A41"/>
    <w:rsid w:val="00B27430"/>
    <w:rsid w:val="00B276C2"/>
    <w:rsid w:val="00B303C2"/>
    <w:rsid w:val="00B3091A"/>
    <w:rsid w:val="00B30CAC"/>
    <w:rsid w:val="00B30E98"/>
    <w:rsid w:val="00B31150"/>
    <w:rsid w:val="00B313D9"/>
    <w:rsid w:val="00B314D1"/>
    <w:rsid w:val="00B3177E"/>
    <w:rsid w:val="00B31A45"/>
    <w:rsid w:val="00B32104"/>
    <w:rsid w:val="00B34C9F"/>
    <w:rsid w:val="00B35353"/>
    <w:rsid w:val="00B35C23"/>
    <w:rsid w:val="00B3650A"/>
    <w:rsid w:val="00B3772D"/>
    <w:rsid w:val="00B40F4E"/>
    <w:rsid w:val="00B414CC"/>
    <w:rsid w:val="00B4246A"/>
    <w:rsid w:val="00B426BD"/>
    <w:rsid w:val="00B43649"/>
    <w:rsid w:val="00B43E07"/>
    <w:rsid w:val="00B43E75"/>
    <w:rsid w:val="00B44051"/>
    <w:rsid w:val="00B44556"/>
    <w:rsid w:val="00B45E18"/>
    <w:rsid w:val="00B46E82"/>
    <w:rsid w:val="00B474E0"/>
    <w:rsid w:val="00B474EA"/>
    <w:rsid w:val="00B475C8"/>
    <w:rsid w:val="00B47AED"/>
    <w:rsid w:val="00B5077F"/>
    <w:rsid w:val="00B50AA3"/>
    <w:rsid w:val="00B511E8"/>
    <w:rsid w:val="00B51AD3"/>
    <w:rsid w:val="00B51EDA"/>
    <w:rsid w:val="00B52A27"/>
    <w:rsid w:val="00B52D34"/>
    <w:rsid w:val="00B536A4"/>
    <w:rsid w:val="00B5389B"/>
    <w:rsid w:val="00B556B2"/>
    <w:rsid w:val="00B55A31"/>
    <w:rsid w:val="00B563A6"/>
    <w:rsid w:val="00B5692D"/>
    <w:rsid w:val="00B571D2"/>
    <w:rsid w:val="00B577B0"/>
    <w:rsid w:val="00B5789F"/>
    <w:rsid w:val="00B605A6"/>
    <w:rsid w:val="00B61314"/>
    <w:rsid w:val="00B6174F"/>
    <w:rsid w:val="00B61B8B"/>
    <w:rsid w:val="00B621F4"/>
    <w:rsid w:val="00B62ABE"/>
    <w:rsid w:val="00B6383C"/>
    <w:rsid w:val="00B6608E"/>
    <w:rsid w:val="00B6670D"/>
    <w:rsid w:val="00B66B73"/>
    <w:rsid w:val="00B6769E"/>
    <w:rsid w:val="00B70EFF"/>
    <w:rsid w:val="00B70F72"/>
    <w:rsid w:val="00B714F4"/>
    <w:rsid w:val="00B71607"/>
    <w:rsid w:val="00B7166A"/>
    <w:rsid w:val="00B71D30"/>
    <w:rsid w:val="00B722DC"/>
    <w:rsid w:val="00B7259E"/>
    <w:rsid w:val="00B72675"/>
    <w:rsid w:val="00B72B3F"/>
    <w:rsid w:val="00B7353E"/>
    <w:rsid w:val="00B74096"/>
    <w:rsid w:val="00B74604"/>
    <w:rsid w:val="00B754AE"/>
    <w:rsid w:val="00B756C5"/>
    <w:rsid w:val="00B76090"/>
    <w:rsid w:val="00B76409"/>
    <w:rsid w:val="00B764B2"/>
    <w:rsid w:val="00B80B31"/>
    <w:rsid w:val="00B80BDF"/>
    <w:rsid w:val="00B81395"/>
    <w:rsid w:val="00B81506"/>
    <w:rsid w:val="00B81B24"/>
    <w:rsid w:val="00B81E21"/>
    <w:rsid w:val="00B82081"/>
    <w:rsid w:val="00B8261A"/>
    <w:rsid w:val="00B83AB1"/>
    <w:rsid w:val="00B840A8"/>
    <w:rsid w:val="00B84197"/>
    <w:rsid w:val="00B8423A"/>
    <w:rsid w:val="00B848D5"/>
    <w:rsid w:val="00B850E4"/>
    <w:rsid w:val="00B851E7"/>
    <w:rsid w:val="00B85262"/>
    <w:rsid w:val="00B854F1"/>
    <w:rsid w:val="00B867E8"/>
    <w:rsid w:val="00B86BCA"/>
    <w:rsid w:val="00B8751B"/>
    <w:rsid w:val="00B87AE4"/>
    <w:rsid w:val="00B87D15"/>
    <w:rsid w:val="00B90234"/>
    <w:rsid w:val="00B90DD0"/>
    <w:rsid w:val="00B91FC0"/>
    <w:rsid w:val="00B9253E"/>
    <w:rsid w:val="00B925CD"/>
    <w:rsid w:val="00B92CDE"/>
    <w:rsid w:val="00B92E6A"/>
    <w:rsid w:val="00B931CA"/>
    <w:rsid w:val="00B943D3"/>
    <w:rsid w:val="00B95646"/>
    <w:rsid w:val="00B96670"/>
    <w:rsid w:val="00B96676"/>
    <w:rsid w:val="00B96BE1"/>
    <w:rsid w:val="00B96C77"/>
    <w:rsid w:val="00B96DE5"/>
    <w:rsid w:val="00B97488"/>
    <w:rsid w:val="00BA0B1E"/>
    <w:rsid w:val="00BA267B"/>
    <w:rsid w:val="00BA2B70"/>
    <w:rsid w:val="00BA3365"/>
    <w:rsid w:val="00BA3BD9"/>
    <w:rsid w:val="00BA42F6"/>
    <w:rsid w:val="00BA4C26"/>
    <w:rsid w:val="00BA5F32"/>
    <w:rsid w:val="00BA633C"/>
    <w:rsid w:val="00BA6451"/>
    <w:rsid w:val="00BA7477"/>
    <w:rsid w:val="00BA7677"/>
    <w:rsid w:val="00BB0910"/>
    <w:rsid w:val="00BB09B4"/>
    <w:rsid w:val="00BB0F45"/>
    <w:rsid w:val="00BB1018"/>
    <w:rsid w:val="00BB31D7"/>
    <w:rsid w:val="00BB3B72"/>
    <w:rsid w:val="00BB3C03"/>
    <w:rsid w:val="00BB429F"/>
    <w:rsid w:val="00BB4BEA"/>
    <w:rsid w:val="00BB4C6D"/>
    <w:rsid w:val="00BB4FB2"/>
    <w:rsid w:val="00BB5CFA"/>
    <w:rsid w:val="00BB5FC9"/>
    <w:rsid w:val="00BB6490"/>
    <w:rsid w:val="00BB6620"/>
    <w:rsid w:val="00BB67D7"/>
    <w:rsid w:val="00BC168B"/>
    <w:rsid w:val="00BC1AEE"/>
    <w:rsid w:val="00BC248A"/>
    <w:rsid w:val="00BC2F65"/>
    <w:rsid w:val="00BC3068"/>
    <w:rsid w:val="00BC4423"/>
    <w:rsid w:val="00BC4C96"/>
    <w:rsid w:val="00BC517A"/>
    <w:rsid w:val="00BC6179"/>
    <w:rsid w:val="00BC65D6"/>
    <w:rsid w:val="00BC6A1E"/>
    <w:rsid w:val="00BC6C39"/>
    <w:rsid w:val="00BC7CBD"/>
    <w:rsid w:val="00BD02BF"/>
    <w:rsid w:val="00BD0F9C"/>
    <w:rsid w:val="00BD15B4"/>
    <w:rsid w:val="00BD2E01"/>
    <w:rsid w:val="00BD33EF"/>
    <w:rsid w:val="00BD3FBD"/>
    <w:rsid w:val="00BD4138"/>
    <w:rsid w:val="00BD46E9"/>
    <w:rsid w:val="00BD477A"/>
    <w:rsid w:val="00BD4A3B"/>
    <w:rsid w:val="00BD53EC"/>
    <w:rsid w:val="00BD566E"/>
    <w:rsid w:val="00BD5C4A"/>
    <w:rsid w:val="00BD6195"/>
    <w:rsid w:val="00BD6420"/>
    <w:rsid w:val="00BD6618"/>
    <w:rsid w:val="00BD67D3"/>
    <w:rsid w:val="00BD6FBA"/>
    <w:rsid w:val="00BD7093"/>
    <w:rsid w:val="00BD797B"/>
    <w:rsid w:val="00BD7E48"/>
    <w:rsid w:val="00BE0325"/>
    <w:rsid w:val="00BE08A9"/>
    <w:rsid w:val="00BE0BF1"/>
    <w:rsid w:val="00BE12EF"/>
    <w:rsid w:val="00BE1A3B"/>
    <w:rsid w:val="00BE1F5E"/>
    <w:rsid w:val="00BE27D2"/>
    <w:rsid w:val="00BE28F0"/>
    <w:rsid w:val="00BE4F7B"/>
    <w:rsid w:val="00BE519D"/>
    <w:rsid w:val="00BE520F"/>
    <w:rsid w:val="00BE53EA"/>
    <w:rsid w:val="00BE5A52"/>
    <w:rsid w:val="00BE6AA2"/>
    <w:rsid w:val="00BE6B0A"/>
    <w:rsid w:val="00BE720C"/>
    <w:rsid w:val="00BE756F"/>
    <w:rsid w:val="00BE75B1"/>
    <w:rsid w:val="00BF1C9C"/>
    <w:rsid w:val="00BF1F34"/>
    <w:rsid w:val="00BF1FF4"/>
    <w:rsid w:val="00BF2077"/>
    <w:rsid w:val="00BF2281"/>
    <w:rsid w:val="00BF2AE3"/>
    <w:rsid w:val="00BF2CB7"/>
    <w:rsid w:val="00BF4499"/>
    <w:rsid w:val="00BF4AAB"/>
    <w:rsid w:val="00BF4C93"/>
    <w:rsid w:val="00BF624B"/>
    <w:rsid w:val="00BF670B"/>
    <w:rsid w:val="00BF673C"/>
    <w:rsid w:val="00BF694D"/>
    <w:rsid w:val="00BF6AFA"/>
    <w:rsid w:val="00BF6D30"/>
    <w:rsid w:val="00BF75A3"/>
    <w:rsid w:val="00BF78E9"/>
    <w:rsid w:val="00BF7926"/>
    <w:rsid w:val="00BF7C26"/>
    <w:rsid w:val="00C00726"/>
    <w:rsid w:val="00C00883"/>
    <w:rsid w:val="00C00FBD"/>
    <w:rsid w:val="00C01921"/>
    <w:rsid w:val="00C01B39"/>
    <w:rsid w:val="00C0291A"/>
    <w:rsid w:val="00C03B74"/>
    <w:rsid w:val="00C03D21"/>
    <w:rsid w:val="00C046F4"/>
    <w:rsid w:val="00C04E3B"/>
    <w:rsid w:val="00C05891"/>
    <w:rsid w:val="00C06A94"/>
    <w:rsid w:val="00C06C52"/>
    <w:rsid w:val="00C07419"/>
    <w:rsid w:val="00C075FC"/>
    <w:rsid w:val="00C10309"/>
    <w:rsid w:val="00C10816"/>
    <w:rsid w:val="00C10929"/>
    <w:rsid w:val="00C10E3E"/>
    <w:rsid w:val="00C10EAA"/>
    <w:rsid w:val="00C10F9D"/>
    <w:rsid w:val="00C117B5"/>
    <w:rsid w:val="00C11CCE"/>
    <w:rsid w:val="00C12DA4"/>
    <w:rsid w:val="00C1347F"/>
    <w:rsid w:val="00C13485"/>
    <w:rsid w:val="00C1476B"/>
    <w:rsid w:val="00C1481D"/>
    <w:rsid w:val="00C14888"/>
    <w:rsid w:val="00C14FDC"/>
    <w:rsid w:val="00C15924"/>
    <w:rsid w:val="00C1626A"/>
    <w:rsid w:val="00C163CD"/>
    <w:rsid w:val="00C16D7A"/>
    <w:rsid w:val="00C17BBA"/>
    <w:rsid w:val="00C17EA9"/>
    <w:rsid w:val="00C17F95"/>
    <w:rsid w:val="00C17F97"/>
    <w:rsid w:val="00C20127"/>
    <w:rsid w:val="00C20278"/>
    <w:rsid w:val="00C2086F"/>
    <w:rsid w:val="00C21348"/>
    <w:rsid w:val="00C213B6"/>
    <w:rsid w:val="00C2186C"/>
    <w:rsid w:val="00C218BF"/>
    <w:rsid w:val="00C225B0"/>
    <w:rsid w:val="00C2320A"/>
    <w:rsid w:val="00C2351D"/>
    <w:rsid w:val="00C23898"/>
    <w:rsid w:val="00C23B95"/>
    <w:rsid w:val="00C241F3"/>
    <w:rsid w:val="00C24B0C"/>
    <w:rsid w:val="00C25547"/>
    <w:rsid w:val="00C25CF9"/>
    <w:rsid w:val="00C25EC0"/>
    <w:rsid w:val="00C271F9"/>
    <w:rsid w:val="00C30B5F"/>
    <w:rsid w:val="00C31B41"/>
    <w:rsid w:val="00C31BBE"/>
    <w:rsid w:val="00C33175"/>
    <w:rsid w:val="00C33E27"/>
    <w:rsid w:val="00C33E9F"/>
    <w:rsid w:val="00C33EF8"/>
    <w:rsid w:val="00C343D6"/>
    <w:rsid w:val="00C34AC1"/>
    <w:rsid w:val="00C34C69"/>
    <w:rsid w:val="00C35476"/>
    <w:rsid w:val="00C3721B"/>
    <w:rsid w:val="00C37831"/>
    <w:rsid w:val="00C40127"/>
    <w:rsid w:val="00C40CED"/>
    <w:rsid w:val="00C414B8"/>
    <w:rsid w:val="00C417AB"/>
    <w:rsid w:val="00C42668"/>
    <w:rsid w:val="00C42DF5"/>
    <w:rsid w:val="00C431D3"/>
    <w:rsid w:val="00C43664"/>
    <w:rsid w:val="00C44EE5"/>
    <w:rsid w:val="00C44FCF"/>
    <w:rsid w:val="00C473A4"/>
    <w:rsid w:val="00C474D7"/>
    <w:rsid w:val="00C47756"/>
    <w:rsid w:val="00C478D7"/>
    <w:rsid w:val="00C47CDB"/>
    <w:rsid w:val="00C500C0"/>
    <w:rsid w:val="00C5051F"/>
    <w:rsid w:val="00C505E0"/>
    <w:rsid w:val="00C50FA0"/>
    <w:rsid w:val="00C51305"/>
    <w:rsid w:val="00C513C9"/>
    <w:rsid w:val="00C5249E"/>
    <w:rsid w:val="00C52A31"/>
    <w:rsid w:val="00C53171"/>
    <w:rsid w:val="00C5328E"/>
    <w:rsid w:val="00C537F2"/>
    <w:rsid w:val="00C54F06"/>
    <w:rsid w:val="00C56138"/>
    <w:rsid w:val="00C56360"/>
    <w:rsid w:val="00C56CB6"/>
    <w:rsid w:val="00C57004"/>
    <w:rsid w:val="00C57870"/>
    <w:rsid w:val="00C57CAD"/>
    <w:rsid w:val="00C57F83"/>
    <w:rsid w:val="00C61BBF"/>
    <w:rsid w:val="00C6223E"/>
    <w:rsid w:val="00C62295"/>
    <w:rsid w:val="00C62855"/>
    <w:rsid w:val="00C62916"/>
    <w:rsid w:val="00C62CAC"/>
    <w:rsid w:val="00C62F0C"/>
    <w:rsid w:val="00C63877"/>
    <w:rsid w:val="00C640AB"/>
    <w:rsid w:val="00C640AC"/>
    <w:rsid w:val="00C64B00"/>
    <w:rsid w:val="00C6528E"/>
    <w:rsid w:val="00C665D5"/>
    <w:rsid w:val="00C666DE"/>
    <w:rsid w:val="00C66C25"/>
    <w:rsid w:val="00C67041"/>
    <w:rsid w:val="00C67289"/>
    <w:rsid w:val="00C674AF"/>
    <w:rsid w:val="00C6775E"/>
    <w:rsid w:val="00C706A2"/>
    <w:rsid w:val="00C70A01"/>
    <w:rsid w:val="00C70B1E"/>
    <w:rsid w:val="00C7230A"/>
    <w:rsid w:val="00C727ED"/>
    <w:rsid w:val="00C73098"/>
    <w:rsid w:val="00C747AF"/>
    <w:rsid w:val="00C7529E"/>
    <w:rsid w:val="00C75490"/>
    <w:rsid w:val="00C76044"/>
    <w:rsid w:val="00C76BAF"/>
    <w:rsid w:val="00C776FD"/>
    <w:rsid w:val="00C77877"/>
    <w:rsid w:val="00C803C3"/>
    <w:rsid w:val="00C819F4"/>
    <w:rsid w:val="00C83100"/>
    <w:rsid w:val="00C83A84"/>
    <w:rsid w:val="00C8433E"/>
    <w:rsid w:val="00C84AE2"/>
    <w:rsid w:val="00C850FD"/>
    <w:rsid w:val="00C85222"/>
    <w:rsid w:val="00C85D2B"/>
    <w:rsid w:val="00C8637D"/>
    <w:rsid w:val="00C863E9"/>
    <w:rsid w:val="00C86D5E"/>
    <w:rsid w:val="00C87158"/>
    <w:rsid w:val="00C874D8"/>
    <w:rsid w:val="00C87E76"/>
    <w:rsid w:val="00C9175A"/>
    <w:rsid w:val="00C91C31"/>
    <w:rsid w:val="00C92189"/>
    <w:rsid w:val="00C9268D"/>
    <w:rsid w:val="00C94693"/>
    <w:rsid w:val="00C94F1D"/>
    <w:rsid w:val="00C95D7B"/>
    <w:rsid w:val="00C95E6F"/>
    <w:rsid w:val="00C96016"/>
    <w:rsid w:val="00C96268"/>
    <w:rsid w:val="00C974A4"/>
    <w:rsid w:val="00CA014E"/>
    <w:rsid w:val="00CA01E5"/>
    <w:rsid w:val="00CA05BF"/>
    <w:rsid w:val="00CA0B86"/>
    <w:rsid w:val="00CA151A"/>
    <w:rsid w:val="00CA153A"/>
    <w:rsid w:val="00CA19F8"/>
    <w:rsid w:val="00CA1BA2"/>
    <w:rsid w:val="00CA31FA"/>
    <w:rsid w:val="00CA32C5"/>
    <w:rsid w:val="00CA3E46"/>
    <w:rsid w:val="00CA57C0"/>
    <w:rsid w:val="00CA58FE"/>
    <w:rsid w:val="00CA5A2E"/>
    <w:rsid w:val="00CA6154"/>
    <w:rsid w:val="00CA6270"/>
    <w:rsid w:val="00CA6839"/>
    <w:rsid w:val="00CA6C95"/>
    <w:rsid w:val="00CA7AC2"/>
    <w:rsid w:val="00CA7AE6"/>
    <w:rsid w:val="00CA7B2F"/>
    <w:rsid w:val="00CA7EA4"/>
    <w:rsid w:val="00CB07FC"/>
    <w:rsid w:val="00CB096A"/>
    <w:rsid w:val="00CB0C9A"/>
    <w:rsid w:val="00CB104F"/>
    <w:rsid w:val="00CB1E51"/>
    <w:rsid w:val="00CB3334"/>
    <w:rsid w:val="00CB3C47"/>
    <w:rsid w:val="00CB4ED6"/>
    <w:rsid w:val="00CB6E4C"/>
    <w:rsid w:val="00CC0715"/>
    <w:rsid w:val="00CC1D30"/>
    <w:rsid w:val="00CC29CF"/>
    <w:rsid w:val="00CC32A1"/>
    <w:rsid w:val="00CC3B03"/>
    <w:rsid w:val="00CC3FDD"/>
    <w:rsid w:val="00CC4110"/>
    <w:rsid w:val="00CC5927"/>
    <w:rsid w:val="00CC5BC7"/>
    <w:rsid w:val="00CC60EB"/>
    <w:rsid w:val="00CC6910"/>
    <w:rsid w:val="00CC7634"/>
    <w:rsid w:val="00CC7DFC"/>
    <w:rsid w:val="00CD00AB"/>
    <w:rsid w:val="00CD04D1"/>
    <w:rsid w:val="00CD0CF4"/>
    <w:rsid w:val="00CD1455"/>
    <w:rsid w:val="00CD14AA"/>
    <w:rsid w:val="00CD1784"/>
    <w:rsid w:val="00CD1A88"/>
    <w:rsid w:val="00CD2DB5"/>
    <w:rsid w:val="00CD2F4E"/>
    <w:rsid w:val="00CD3F36"/>
    <w:rsid w:val="00CD414A"/>
    <w:rsid w:val="00CD4154"/>
    <w:rsid w:val="00CD4215"/>
    <w:rsid w:val="00CD4A04"/>
    <w:rsid w:val="00CD5360"/>
    <w:rsid w:val="00CD55BF"/>
    <w:rsid w:val="00CD5730"/>
    <w:rsid w:val="00CD593F"/>
    <w:rsid w:val="00CD5FB1"/>
    <w:rsid w:val="00CD6FE8"/>
    <w:rsid w:val="00CD7329"/>
    <w:rsid w:val="00CD7797"/>
    <w:rsid w:val="00CD7DBA"/>
    <w:rsid w:val="00CE0A27"/>
    <w:rsid w:val="00CE113F"/>
    <w:rsid w:val="00CE1144"/>
    <w:rsid w:val="00CE1641"/>
    <w:rsid w:val="00CE18B7"/>
    <w:rsid w:val="00CE1DDD"/>
    <w:rsid w:val="00CE1DEA"/>
    <w:rsid w:val="00CE20F9"/>
    <w:rsid w:val="00CE23E2"/>
    <w:rsid w:val="00CE25E8"/>
    <w:rsid w:val="00CE2B5B"/>
    <w:rsid w:val="00CE2DCB"/>
    <w:rsid w:val="00CE32CF"/>
    <w:rsid w:val="00CE3955"/>
    <w:rsid w:val="00CE4602"/>
    <w:rsid w:val="00CE4782"/>
    <w:rsid w:val="00CE533D"/>
    <w:rsid w:val="00CE5655"/>
    <w:rsid w:val="00CE59C0"/>
    <w:rsid w:val="00CE5B47"/>
    <w:rsid w:val="00CE5CD0"/>
    <w:rsid w:val="00CE5E49"/>
    <w:rsid w:val="00CE6E69"/>
    <w:rsid w:val="00CE6EA7"/>
    <w:rsid w:val="00CE7216"/>
    <w:rsid w:val="00CF0AC9"/>
    <w:rsid w:val="00CF0E7E"/>
    <w:rsid w:val="00CF2A06"/>
    <w:rsid w:val="00CF2D00"/>
    <w:rsid w:val="00CF33E1"/>
    <w:rsid w:val="00CF4EF3"/>
    <w:rsid w:val="00CF68F0"/>
    <w:rsid w:val="00CF7274"/>
    <w:rsid w:val="00CF7363"/>
    <w:rsid w:val="00CF7E50"/>
    <w:rsid w:val="00CF7FB6"/>
    <w:rsid w:val="00D00245"/>
    <w:rsid w:val="00D00FCD"/>
    <w:rsid w:val="00D015C9"/>
    <w:rsid w:val="00D020B6"/>
    <w:rsid w:val="00D0248F"/>
    <w:rsid w:val="00D02944"/>
    <w:rsid w:val="00D02DDD"/>
    <w:rsid w:val="00D03521"/>
    <w:rsid w:val="00D039FA"/>
    <w:rsid w:val="00D043F5"/>
    <w:rsid w:val="00D04EA5"/>
    <w:rsid w:val="00D0648C"/>
    <w:rsid w:val="00D066AA"/>
    <w:rsid w:val="00D06B42"/>
    <w:rsid w:val="00D06BFF"/>
    <w:rsid w:val="00D06E15"/>
    <w:rsid w:val="00D0748A"/>
    <w:rsid w:val="00D07BF7"/>
    <w:rsid w:val="00D07F93"/>
    <w:rsid w:val="00D10103"/>
    <w:rsid w:val="00D11010"/>
    <w:rsid w:val="00D11763"/>
    <w:rsid w:val="00D11E28"/>
    <w:rsid w:val="00D11EE9"/>
    <w:rsid w:val="00D122C4"/>
    <w:rsid w:val="00D12AF2"/>
    <w:rsid w:val="00D12C17"/>
    <w:rsid w:val="00D12C3F"/>
    <w:rsid w:val="00D13335"/>
    <w:rsid w:val="00D133E8"/>
    <w:rsid w:val="00D13C12"/>
    <w:rsid w:val="00D13C20"/>
    <w:rsid w:val="00D1403B"/>
    <w:rsid w:val="00D149D9"/>
    <w:rsid w:val="00D153C7"/>
    <w:rsid w:val="00D1608E"/>
    <w:rsid w:val="00D1646F"/>
    <w:rsid w:val="00D167A0"/>
    <w:rsid w:val="00D169E6"/>
    <w:rsid w:val="00D16D08"/>
    <w:rsid w:val="00D17AEE"/>
    <w:rsid w:val="00D17C9C"/>
    <w:rsid w:val="00D20071"/>
    <w:rsid w:val="00D207D5"/>
    <w:rsid w:val="00D20BE5"/>
    <w:rsid w:val="00D21477"/>
    <w:rsid w:val="00D21646"/>
    <w:rsid w:val="00D2177E"/>
    <w:rsid w:val="00D2203A"/>
    <w:rsid w:val="00D23134"/>
    <w:rsid w:val="00D233FF"/>
    <w:rsid w:val="00D23FE8"/>
    <w:rsid w:val="00D24419"/>
    <w:rsid w:val="00D25FD2"/>
    <w:rsid w:val="00D270F8"/>
    <w:rsid w:val="00D278A0"/>
    <w:rsid w:val="00D27C61"/>
    <w:rsid w:val="00D311C1"/>
    <w:rsid w:val="00D315CE"/>
    <w:rsid w:val="00D31B33"/>
    <w:rsid w:val="00D31FE2"/>
    <w:rsid w:val="00D321F8"/>
    <w:rsid w:val="00D3254E"/>
    <w:rsid w:val="00D32831"/>
    <w:rsid w:val="00D328CB"/>
    <w:rsid w:val="00D32C61"/>
    <w:rsid w:val="00D33B96"/>
    <w:rsid w:val="00D33FE9"/>
    <w:rsid w:val="00D345D2"/>
    <w:rsid w:val="00D347A7"/>
    <w:rsid w:val="00D35419"/>
    <w:rsid w:val="00D35D6A"/>
    <w:rsid w:val="00D3607B"/>
    <w:rsid w:val="00D36D29"/>
    <w:rsid w:val="00D37027"/>
    <w:rsid w:val="00D374AE"/>
    <w:rsid w:val="00D37A81"/>
    <w:rsid w:val="00D4060D"/>
    <w:rsid w:val="00D40D12"/>
    <w:rsid w:val="00D4135D"/>
    <w:rsid w:val="00D42570"/>
    <w:rsid w:val="00D42822"/>
    <w:rsid w:val="00D42B12"/>
    <w:rsid w:val="00D443C2"/>
    <w:rsid w:val="00D44FB1"/>
    <w:rsid w:val="00D44FBE"/>
    <w:rsid w:val="00D454C0"/>
    <w:rsid w:val="00D454D1"/>
    <w:rsid w:val="00D45820"/>
    <w:rsid w:val="00D45977"/>
    <w:rsid w:val="00D459E5"/>
    <w:rsid w:val="00D45C4E"/>
    <w:rsid w:val="00D46E3E"/>
    <w:rsid w:val="00D471F5"/>
    <w:rsid w:val="00D47745"/>
    <w:rsid w:val="00D4775A"/>
    <w:rsid w:val="00D47ABC"/>
    <w:rsid w:val="00D5016A"/>
    <w:rsid w:val="00D50668"/>
    <w:rsid w:val="00D50973"/>
    <w:rsid w:val="00D50F23"/>
    <w:rsid w:val="00D50F88"/>
    <w:rsid w:val="00D5106D"/>
    <w:rsid w:val="00D51112"/>
    <w:rsid w:val="00D512C8"/>
    <w:rsid w:val="00D5169D"/>
    <w:rsid w:val="00D51DF9"/>
    <w:rsid w:val="00D52FD5"/>
    <w:rsid w:val="00D532A8"/>
    <w:rsid w:val="00D537A2"/>
    <w:rsid w:val="00D540E7"/>
    <w:rsid w:val="00D54177"/>
    <w:rsid w:val="00D541C9"/>
    <w:rsid w:val="00D5437D"/>
    <w:rsid w:val="00D5524D"/>
    <w:rsid w:val="00D553B3"/>
    <w:rsid w:val="00D55440"/>
    <w:rsid w:val="00D554C4"/>
    <w:rsid w:val="00D55B65"/>
    <w:rsid w:val="00D5748D"/>
    <w:rsid w:val="00D5789C"/>
    <w:rsid w:val="00D6086B"/>
    <w:rsid w:val="00D60A39"/>
    <w:rsid w:val="00D60D34"/>
    <w:rsid w:val="00D60F5E"/>
    <w:rsid w:val="00D61D05"/>
    <w:rsid w:val="00D61D48"/>
    <w:rsid w:val="00D62D29"/>
    <w:rsid w:val="00D63508"/>
    <w:rsid w:val="00D64D5A"/>
    <w:rsid w:val="00D65062"/>
    <w:rsid w:val="00D653B6"/>
    <w:rsid w:val="00D660E3"/>
    <w:rsid w:val="00D6624B"/>
    <w:rsid w:val="00D66711"/>
    <w:rsid w:val="00D6678B"/>
    <w:rsid w:val="00D6689E"/>
    <w:rsid w:val="00D669B1"/>
    <w:rsid w:val="00D66E2C"/>
    <w:rsid w:val="00D66F6B"/>
    <w:rsid w:val="00D67D6A"/>
    <w:rsid w:val="00D701F8"/>
    <w:rsid w:val="00D703D1"/>
    <w:rsid w:val="00D7049A"/>
    <w:rsid w:val="00D705A0"/>
    <w:rsid w:val="00D709D3"/>
    <w:rsid w:val="00D70D6B"/>
    <w:rsid w:val="00D71D8C"/>
    <w:rsid w:val="00D7303E"/>
    <w:rsid w:val="00D734F4"/>
    <w:rsid w:val="00D73A3D"/>
    <w:rsid w:val="00D7419F"/>
    <w:rsid w:val="00D74316"/>
    <w:rsid w:val="00D74876"/>
    <w:rsid w:val="00D75D8E"/>
    <w:rsid w:val="00D767F1"/>
    <w:rsid w:val="00D76ACE"/>
    <w:rsid w:val="00D76C0B"/>
    <w:rsid w:val="00D76EEE"/>
    <w:rsid w:val="00D7760C"/>
    <w:rsid w:val="00D77F46"/>
    <w:rsid w:val="00D80AFB"/>
    <w:rsid w:val="00D80E08"/>
    <w:rsid w:val="00D81C11"/>
    <w:rsid w:val="00D81FF4"/>
    <w:rsid w:val="00D82E26"/>
    <w:rsid w:val="00D83149"/>
    <w:rsid w:val="00D83830"/>
    <w:rsid w:val="00D83A55"/>
    <w:rsid w:val="00D84D27"/>
    <w:rsid w:val="00D8655F"/>
    <w:rsid w:val="00D87710"/>
    <w:rsid w:val="00D87822"/>
    <w:rsid w:val="00D9026F"/>
    <w:rsid w:val="00D90813"/>
    <w:rsid w:val="00D90889"/>
    <w:rsid w:val="00D909DA"/>
    <w:rsid w:val="00D90A20"/>
    <w:rsid w:val="00D90A36"/>
    <w:rsid w:val="00D91C56"/>
    <w:rsid w:val="00D91F79"/>
    <w:rsid w:val="00D92AE0"/>
    <w:rsid w:val="00D92E54"/>
    <w:rsid w:val="00D9454A"/>
    <w:rsid w:val="00D94CCB"/>
    <w:rsid w:val="00D95544"/>
    <w:rsid w:val="00D95AC2"/>
    <w:rsid w:val="00D95CC7"/>
    <w:rsid w:val="00D95FE7"/>
    <w:rsid w:val="00D9665C"/>
    <w:rsid w:val="00D966F0"/>
    <w:rsid w:val="00D96CC1"/>
    <w:rsid w:val="00D96D9C"/>
    <w:rsid w:val="00D9701D"/>
    <w:rsid w:val="00D973D6"/>
    <w:rsid w:val="00D9777C"/>
    <w:rsid w:val="00D97B3B"/>
    <w:rsid w:val="00DA0120"/>
    <w:rsid w:val="00DA0807"/>
    <w:rsid w:val="00DA0AB4"/>
    <w:rsid w:val="00DA1B36"/>
    <w:rsid w:val="00DA22F2"/>
    <w:rsid w:val="00DA25C9"/>
    <w:rsid w:val="00DA2CD3"/>
    <w:rsid w:val="00DA2DB2"/>
    <w:rsid w:val="00DA34D2"/>
    <w:rsid w:val="00DA4A4A"/>
    <w:rsid w:val="00DA4F9E"/>
    <w:rsid w:val="00DA583A"/>
    <w:rsid w:val="00DA5994"/>
    <w:rsid w:val="00DA6ABA"/>
    <w:rsid w:val="00DA70EB"/>
    <w:rsid w:val="00DA71FC"/>
    <w:rsid w:val="00DA76E3"/>
    <w:rsid w:val="00DA7875"/>
    <w:rsid w:val="00DB0324"/>
    <w:rsid w:val="00DB04DF"/>
    <w:rsid w:val="00DB05AB"/>
    <w:rsid w:val="00DB0D91"/>
    <w:rsid w:val="00DB2647"/>
    <w:rsid w:val="00DB2C6A"/>
    <w:rsid w:val="00DB2E98"/>
    <w:rsid w:val="00DB3271"/>
    <w:rsid w:val="00DB3D8C"/>
    <w:rsid w:val="00DB432B"/>
    <w:rsid w:val="00DB4E0A"/>
    <w:rsid w:val="00DB5132"/>
    <w:rsid w:val="00DB5D44"/>
    <w:rsid w:val="00DB679F"/>
    <w:rsid w:val="00DB6E9B"/>
    <w:rsid w:val="00DB72BA"/>
    <w:rsid w:val="00DB73B5"/>
    <w:rsid w:val="00DB7B2C"/>
    <w:rsid w:val="00DC0DB0"/>
    <w:rsid w:val="00DC1716"/>
    <w:rsid w:val="00DC20B8"/>
    <w:rsid w:val="00DC27E8"/>
    <w:rsid w:val="00DC2AEC"/>
    <w:rsid w:val="00DC2BD4"/>
    <w:rsid w:val="00DC2EA2"/>
    <w:rsid w:val="00DC3269"/>
    <w:rsid w:val="00DC33DE"/>
    <w:rsid w:val="00DC350D"/>
    <w:rsid w:val="00DC43C2"/>
    <w:rsid w:val="00DC4C06"/>
    <w:rsid w:val="00DC5494"/>
    <w:rsid w:val="00DC576F"/>
    <w:rsid w:val="00DC6C55"/>
    <w:rsid w:val="00DC72B8"/>
    <w:rsid w:val="00DC783F"/>
    <w:rsid w:val="00DD03C9"/>
    <w:rsid w:val="00DD05F3"/>
    <w:rsid w:val="00DD082A"/>
    <w:rsid w:val="00DD0F94"/>
    <w:rsid w:val="00DD13DD"/>
    <w:rsid w:val="00DD235C"/>
    <w:rsid w:val="00DD24D1"/>
    <w:rsid w:val="00DD2704"/>
    <w:rsid w:val="00DD299B"/>
    <w:rsid w:val="00DD3790"/>
    <w:rsid w:val="00DD37E7"/>
    <w:rsid w:val="00DD3F9C"/>
    <w:rsid w:val="00DD4DCC"/>
    <w:rsid w:val="00DD541E"/>
    <w:rsid w:val="00DD5FE8"/>
    <w:rsid w:val="00DD6617"/>
    <w:rsid w:val="00DD6A3E"/>
    <w:rsid w:val="00DD7449"/>
    <w:rsid w:val="00DE01EB"/>
    <w:rsid w:val="00DE02F2"/>
    <w:rsid w:val="00DE057A"/>
    <w:rsid w:val="00DE07A4"/>
    <w:rsid w:val="00DE0B00"/>
    <w:rsid w:val="00DE108E"/>
    <w:rsid w:val="00DE38D0"/>
    <w:rsid w:val="00DE3B37"/>
    <w:rsid w:val="00DE4D31"/>
    <w:rsid w:val="00DE5099"/>
    <w:rsid w:val="00DE5298"/>
    <w:rsid w:val="00DE5DEB"/>
    <w:rsid w:val="00DE5E31"/>
    <w:rsid w:val="00DE6327"/>
    <w:rsid w:val="00DF018D"/>
    <w:rsid w:val="00DF01A8"/>
    <w:rsid w:val="00DF028C"/>
    <w:rsid w:val="00DF1A64"/>
    <w:rsid w:val="00DF1AA3"/>
    <w:rsid w:val="00DF1E21"/>
    <w:rsid w:val="00DF22F1"/>
    <w:rsid w:val="00DF285D"/>
    <w:rsid w:val="00DF35EB"/>
    <w:rsid w:val="00DF3701"/>
    <w:rsid w:val="00DF46AA"/>
    <w:rsid w:val="00DF5E11"/>
    <w:rsid w:val="00DF7482"/>
    <w:rsid w:val="00DF748E"/>
    <w:rsid w:val="00DF7855"/>
    <w:rsid w:val="00E00AED"/>
    <w:rsid w:val="00E0143E"/>
    <w:rsid w:val="00E02364"/>
    <w:rsid w:val="00E02A4E"/>
    <w:rsid w:val="00E02C60"/>
    <w:rsid w:val="00E03187"/>
    <w:rsid w:val="00E0366B"/>
    <w:rsid w:val="00E0422F"/>
    <w:rsid w:val="00E04645"/>
    <w:rsid w:val="00E04B9A"/>
    <w:rsid w:val="00E04F96"/>
    <w:rsid w:val="00E05B95"/>
    <w:rsid w:val="00E05ED1"/>
    <w:rsid w:val="00E0606E"/>
    <w:rsid w:val="00E06ACE"/>
    <w:rsid w:val="00E06EF0"/>
    <w:rsid w:val="00E07510"/>
    <w:rsid w:val="00E079B2"/>
    <w:rsid w:val="00E1048E"/>
    <w:rsid w:val="00E10938"/>
    <w:rsid w:val="00E10B22"/>
    <w:rsid w:val="00E10BB2"/>
    <w:rsid w:val="00E113CC"/>
    <w:rsid w:val="00E11405"/>
    <w:rsid w:val="00E115F3"/>
    <w:rsid w:val="00E118D7"/>
    <w:rsid w:val="00E11C8F"/>
    <w:rsid w:val="00E121CF"/>
    <w:rsid w:val="00E123A7"/>
    <w:rsid w:val="00E1258E"/>
    <w:rsid w:val="00E1259F"/>
    <w:rsid w:val="00E12915"/>
    <w:rsid w:val="00E12D6A"/>
    <w:rsid w:val="00E1354E"/>
    <w:rsid w:val="00E14A93"/>
    <w:rsid w:val="00E14B7F"/>
    <w:rsid w:val="00E14FEE"/>
    <w:rsid w:val="00E15168"/>
    <w:rsid w:val="00E154D4"/>
    <w:rsid w:val="00E1595F"/>
    <w:rsid w:val="00E15C07"/>
    <w:rsid w:val="00E15E53"/>
    <w:rsid w:val="00E16179"/>
    <w:rsid w:val="00E16464"/>
    <w:rsid w:val="00E16577"/>
    <w:rsid w:val="00E1692C"/>
    <w:rsid w:val="00E17076"/>
    <w:rsid w:val="00E20796"/>
    <w:rsid w:val="00E213A2"/>
    <w:rsid w:val="00E21AEC"/>
    <w:rsid w:val="00E2231E"/>
    <w:rsid w:val="00E22795"/>
    <w:rsid w:val="00E23343"/>
    <w:rsid w:val="00E234F8"/>
    <w:rsid w:val="00E238A3"/>
    <w:rsid w:val="00E23BB5"/>
    <w:rsid w:val="00E23E26"/>
    <w:rsid w:val="00E240ED"/>
    <w:rsid w:val="00E245F2"/>
    <w:rsid w:val="00E2480C"/>
    <w:rsid w:val="00E2545E"/>
    <w:rsid w:val="00E269D9"/>
    <w:rsid w:val="00E275E6"/>
    <w:rsid w:val="00E27630"/>
    <w:rsid w:val="00E277B3"/>
    <w:rsid w:val="00E30A61"/>
    <w:rsid w:val="00E3100C"/>
    <w:rsid w:val="00E312CD"/>
    <w:rsid w:val="00E31AAD"/>
    <w:rsid w:val="00E32737"/>
    <w:rsid w:val="00E32752"/>
    <w:rsid w:val="00E331ED"/>
    <w:rsid w:val="00E33760"/>
    <w:rsid w:val="00E33D62"/>
    <w:rsid w:val="00E33FAB"/>
    <w:rsid w:val="00E35535"/>
    <w:rsid w:val="00E35A59"/>
    <w:rsid w:val="00E36DD4"/>
    <w:rsid w:val="00E3750F"/>
    <w:rsid w:val="00E3765B"/>
    <w:rsid w:val="00E37744"/>
    <w:rsid w:val="00E37C4B"/>
    <w:rsid w:val="00E4038B"/>
    <w:rsid w:val="00E4071A"/>
    <w:rsid w:val="00E40A80"/>
    <w:rsid w:val="00E40B60"/>
    <w:rsid w:val="00E413F3"/>
    <w:rsid w:val="00E41F2E"/>
    <w:rsid w:val="00E42443"/>
    <w:rsid w:val="00E427C8"/>
    <w:rsid w:val="00E43118"/>
    <w:rsid w:val="00E4347C"/>
    <w:rsid w:val="00E434D2"/>
    <w:rsid w:val="00E43C4F"/>
    <w:rsid w:val="00E4431B"/>
    <w:rsid w:val="00E44848"/>
    <w:rsid w:val="00E44929"/>
    <w:rsid w:val="00E44D1C"/>
    <w:rsid w:val="00E44EB0"/>
    <w:rsid w:val="00E452CA"/>
    <w:rsid w:val="00E45859"/>
    <w:rsid w:val="00E46598"/>
    <w:rsid w:val="00E46668"/>
    <w:rsid w:val="00E46AF1"/>
    <w:rsid w:val="00E46DC8"/>
    <w:rsid w:val="00E471EB"/>
    <w:rsid w:val="00E50645"/>
    <w:rsid w:val="00E517D8"/>
    <w:rsid w:val="00E51C86"/>
    <w:rsid w:val="00E52585"/>
    <w:rsid w:val="00E53B05"/>
    <w:rsid w:val="00E53CE7"/>
    <w:rsid w:val="00E53D18"/>
    <w:rsid w:val="00E54636"/>
    <w:rsid w:val="00E54792"/>
    <w:rsid w:val="00E54DDD"/>
    <w:rsid w:val="00E55160"/>
    <w:rsid w:val="00E55C50"/>
    <w:rsid w:val="00E56A06"/>
    <w:rsid w:val="00E57009"/>
    <w:rsid w:val="00E570DB"/>
    <w:rsid w:val="00E57A4D"/>
    <w:rsid w:val="00E57BF2"/>
    <w:rsid w:val="00E57DF9"/>
    <w:rsid w:val="00E6087C"/>
    <w:rsid w:val="00E61132"/>
    <w:rsid w:val="00E614E8"/>
    <w:rsid w:val="00E62ABB"/>
    <w:rsid w:val="00E62CCC"/>
    <w:rsid w:val="00E631BD"/>
    <w:rsid w:val="00E6326A"/>
    <w:rsid w:val="00E63E1D"/>
    <w:rsid w:val="00E65EDF"/>
    <w:rsid w:val="00E662C2"/>
    <w:rsid w:val="00E67A43"/>
    <w:rsid w:val="00E67B83"/>
    <w:rsid w:val="00E67D12"/>
    <w:rsid w:val="00E70540"/>
    <w:rsid w:val="00E71B8E"/>
    <w:rsid w:val="00E724DA"/>
    <w:rsid w:val="00E73851"/>
    <w:rsid w:val="00E74AA0"/>
    <w:rsid w:val="00E74D42"/>
    <w:rsid w:val="00E75220"/>
    <w:rsid w:val="00E75337"/>
    <w:rsid w:val="00E76A14"/>
    <w:rsid w:val="00E7712B"/>
    <w:rsid w:val="00E77670"/>
    <w:rsid w:val="00E77B38"/>
    <w:rsid w:val="00E77BD4"/>
    <w:rsid w:val="00E808B5"/>
    <w:rsid w:val="00E83A31"/>
    <w:rsid w:val="00E83DCA"/>
    <w:rsid w:val="00E83F7E"/>
    <w:rsid w:val="00E843F4"/>
    <w:rsid w:val="00E8457F"/>
    <w:rsid w:val="00E84740"/>
    <w:rsid w:val="00E853C7"/>
    <w:rsid w:val="00E86054"/>
    <w:rsid w:val="00E862DE"/>
    <w:rsid w:val="00E86D0A"/>
    <w:rsid w:val="00E87A79"/>
    <w:rsid w:val="00E90917"/>
    <w:rsid w:val="00E914BA"/>
    <w:rsid w:val="00E920BE"/>
    <w:rsid w:val="00E92F0D"/>
    <w:rsid w:val="00E92F7C"/>
    <w:rsid w:val="00E931AA"/>
    <w:rsid w:val="00E93612"/>
    <w:rsid w:val="00E94112"/>
    <w:rsid w:val="00E941F3"/>
    <w:rsid w:val="00E946CB"/>
    <w:rsid w:val="00E94710"/>
    <w:rsid w:val="00E94B16"/>
    <w:rsid w:val="00E97DA4"/>
    <w:rsid w:val="00EA038B"/>
    <w:rsid w:val="00EA18C2"/>
    <w:rsid w:val="00EA1BDB"/>
    <w:rsid w:val="00EA1EA6"/>
    <w:rsid w:val="00EA1FC3"/>
    <w:rsid w:val="00EA23F7"/>
    <w:rsid w:val="00EA3F57"/>
    <w:rsid w:val="00EA4166"/>
    <w:rsid w:val="00EA59CA"/>
    <w:rsid w:val="00EA600D"/>
    <w:rsid w:val="00EA678E"/>
    <w:rsid w:val="00EB0C73"/>
    <w:rsid w:val="00EB0DD7"/>
    <w:rsid w:val="00EB18A2"/>
    <w:rsid w:val="00EB1C17"/>
    <w:rsid w:val="00EB3FE8"/>
    <w:rsid w:val="00EB4097"/>
    <w:rsid w:val="00EB4FC9"/>
    <w:rsid w:val="00EB50EC"/>
    <w:rsid w:val="00EB5FFE"/>
    <w:rsid w:val="00EB7456"/>
    <w:rsid w:val="00EB7E8B"/>
    <w:rsid w:val="00EC0F75"/>
    <w:rsid w:val="00EC1114"/>
    <w:rsid w:val="00EC11F8"/>
    <w:rsid w:val="00EC1342"/>
    <w:rsid w:val="00EC13D6"/>
    <w:rsid w:val="00EC209B"/>
    <w:rsid w:val="00EC23B8"/>
    <w:rsid w:val="00EC26D4"/>
    <w:rsid w:val="00EC2903"/>
    <w:rsid w:val="00EC2F15"/>
    <w:rsid w:val="00EC3254"/>
    <w:rsid w:val="00EC3790"/>
    <w:rsid w:val="00EC3942"/>
    <w:rsid w:val="00EC3A4D"/>
    <w:rsid w:val="00EC3CE5"/>
    <w:rsid w:val="00EC3DFD"/>
    <w:rsid w:val="00EC4A30"/>
    <w:rsid w:val="00EC4D34"/>
    <w:rsid w:val="00EC5341"/>
    <w:rsid w:val="00EC5B9F"/>
    <w:rsid w:val="00EC62E9"/>
    <w:rsid w:val="00EC64AE"/>
    <w:rsid w:val="00EC68F8"/>
    <w:rsid w:val="00EC6BD3"/>
    <w:rsid w:val="00ED0671"/>
    <w:rsid w:val="00ED07E7"/>
    <w:rsid w:val="00ED0AFC"/>
    <w:rsid w:val="00ED1683"/>
    <w:rsid w:val="00ED1DD3"/>
    <w:rsid w:val="00ED2894"/>
    <w:rsid w:val="00ED296A"/>
    <w:rsid w:val="00ED2A6A"/>
    <w:rsid w:val="00ED2EE2"/>
    <w:rsid w:val="00ED2FEE"/>
    <w:rsid w:val="00ED3650"/>
    <w:rsid w:val="00ED3B82"/>
    <w:rsid w:val="00ED3DF1"/>
    <w:rsid w:val="00ED3EC5"/>
    <w:rsid w:val="00ED4AD5"/>
    <w:rsid w:val="00ED529A"/>
    <w:rsid w:val="00ED55F9"/>
    <w:rsid w:val="00ED5718"/>
    <w:rsid w:val="00ED65AB"/>
    <w:rsid w:val="00ED7987"/>
    <w:rsid w:val="00ED7F96"/>
    <w:rsid w:val="00EE25A4"/>
    <w:rsid w:val="00EE38C0"/>
    <w:rsid w:val="00EE3903"/>
    <w:rsid w:val="00EE409F"/>
    <w:rsid w:val="00EE4354"/>
    <w:rsid w:val="00EE43D6"/>
    <w:rsid w:val="00EE5D35"/>
    <w:rsid w:val="00EE6CE4"/>
    <w:rsid w:val="00EE72F7"/>
    <w:rsid w:val="00EF032E"/>
    <w:rsid w:val="00EF0CB4"/>
    <w:rsid w:val="00EF1852"/>
    <w:rsid w:val="00EF2190"/>
    <w:rsid w:val="00EF2245"/>
    <w:rsid w:val="00EF2482"/>
    <w:rsid w:val="00EF291E"/>
    <w:rsid w:val="00EF2D0C"/>
    <w:rsid w:val="00EF3788"/>
    <w:rsid w:val="00EF49A9"/>
    <w:rsid w:val="00EF50D5"/>
    <w:rsid w:val="00EF5182"/>
    <w:rsid w:val="00EF572E"/>
    <w:rsid w:val="00EF5A43"/>
    <w:rsid w:val="00EF5DBB"/>
    <w:rsid w:val="00EF5FFA"/>
    <w:rsid w:val="00EF63D3"/>
    <w:rsid w:val="00EF65A1"/>
    <w:rsid w:val="00EF6A43"/>
    <w:rsid w:val="00EF755D"/>
    <w:rsid w:val="00EF75B1"/>
    <w:rsid w:val="00EF77D7"/>
    <w:rsid w:val="00EF7A16"/>
    <w:rsid w:val="00EF7CC2"/>
    <w:rsid w:val="00F0026D"/>
    <w:rsid w:val="00F002AE"/>
    <w:rsid w:val="00F002E0"/>
    <w:rsid w:val="00F0118A"/>
    <w:rsid w:val="00F01CDF"/>
    <w:rsid w:val="00F020D8"/>
    <w:rsid w:val="00F0264C"/>
    <w:rsid w:val="00F02784"/>
    <w:rsid w:val="00F03809"/>
    <w:rsid w:val="00F0380F"/>
    <w:rsid w:val="00F03A6D"/>
    <w:rsid w:val="00F044C4"/>
    <w:rsid w:val="00F04EC7"/>
    <w:rsid w:val="00F058B0"/>
    <w:rsid w:val="00F05CC2"/>
    <w:rsid w:val="00F070C3"/>
    <w:rsid w:val="00F07AB3"/>
    <w:rsid w:val="00F07B5F"/>
    <w:rsid w:val="00F10D15"/>
    <w:rsid w:val="00F11024"/>
    <w:rsid w:val="00F11055"/>
    <w:rsid w:val="00F11783"/>
    <w:rsid w:val="00F11ACF"/>
    <w:rsid w:val="00F11D8D"/>
    <w:rsid w:val="00F12308"/>
    <w:rsid w:val="00F1243E"/>
    <w:rsid w:val="00F12A37"/>
    <w:rsid w:val="00F13678"/>
    <w:rsid w:val="00F1381F"/>
    <w:rsid w:val="00F13F29"/>
    <w:rsid w:val="00F13F9D"/>
    <w:rsid w:val="00F141D3"/>
    <w:rsid w:val="00F146E2"/>
    <w:rsid w:val="00F14786"/>
    <w:rsid w:val="00F15034"/>
    <w:rsid w:val="00F15140"/>
    <w:rsid w:val="00F15822"/>
    <w:rsid w:val="00F15D93"/>
    <w:rsid w:val="00F15E9D"/>
    <w:rsid w:val="00F20AF0"/>
    <w:rsid w:val="00F21527"/>
    <w:rsid w:val="00F21865"/>
    <w:rsid w:val="00F2284A"/>
    <w:rsid w:val="00F22A7C"/>
    <w:rsid w:val="00F22E65"/>
    <w:rsid w:val="00F23130"/>
    <w:rsid w:val="00F23222"/>
    <w:rsid w:val="00F2343D"/>
    <w:rsid w:val="00F23A36"/>
    <w:rsid w:val="00F23E3D"/>
    <w:rsid w:val="00F2401C"/>
    <w:rsid w:val="00F24035"/>
    <w:rsid w:val="00F24253"/>
    <w:rsid w:val="00F246CB"/>
    <w:rsid w:val="00F24B1F"/>
    <w:rsid w:val="00F2602E"/>
    <w:rsid w:val="00F26927"/>
    <w:rsid w:val="00F269CD"/>
    <w:rsid w:val="00F27091"/>
    <w:rsid w:val="00F27E60"/>
    <w:rsid w:val="00F3049F"/>
    <w:rsid w:val="00F307BE"/>
    <w:rsid w:val="00F30BE2"/>
    <w:rsid w:val="00F324BB"/>
    <w:rsid w:val="00F32AFB"/>
    <w:rsid w:val="00F32F5F"/>
    <w:rsid w:val="00F331EB"/>
    <w:rsid w:val="00F348F6"/>
    <w:rsid w:val="00F35958"/>
    <w:rsid w:val="00F36373"/>
    <w:rsid w:val="00F36ADF"/>
    <w:rsid w:val="00F36EF7"/>
    <w:rsid w:val="00F377E8"/>
    <w:rsid w:val="00F402A0"/>
    <w:rsid w:val="00F40797"/>
    <w:rsid w:val="00F407A6"/>
    <w:rsid w:val="00F40E71"/>
    <w:rsid w:val="00F4115B"/>
    <w:rsid w:val="00F41411"/>
    <w:rsid w:val="00F41F02"/>
    <w:rsid w:val="00F42AC9"/>
    <w:rsid w:val="00F42FC1"/>
    <w:rsid w:val="00F43176"/>
    <w:rsid w:val="00F437A2"/>
    <w:rsid w:val="00F43E41"/>
    <w:rsid w:val="00F4539C"/>
    <w:rsid w:val="00F45ACD"/>
    <w:rsid w:val="00F461FF"/>
    <w:rsid w:val="00F46969"/>
    <w:rsid w:val="00F47C49"/>
    <w:rsid w:val="00F501F9"/>
    <w:rsid w:val="00F50EB1"/>
    <w:rsid w:val="00F5229B"/>
    <w:rsid w:val="00F52B2C"/>
    <w:rsid w:val="00F52BB8"/>
    <w:rsid w:val="00F54304"/>
    <w:rsid w:val="00F545C7"/>
    <w:rsid w:val="00F5488E"/>
    <w:rsid w:val="00F54F71"/>
    <w:rsid w:val="00F56146"/>
    <w:rsid w:val="00F56C20"/>
    <w:rsid w:val="00F62082"/>
    <w:rsid w:val="00F638BB"/>
    <w:rsid w:val="00F63AFB"/>
    <w:rsid w:val="00F63F78"/>
    <w:rsid w:val="00F64BDE"/>
    <w:rsid w:val="00F64D31"/>
    <w:rsid w:val="00F659FF"/>
    <w:rsid w:val="00F65C98"/>
    <w:rsid w:val="00F660C2"/>
    <w:rsid w:val="00F678FA"/>
    <w:rsid w:val="00F67B93"/>
    <w:rsid w:val="00F70054"/>
    <w:rsid w:val="00F703CF"/>
    <w:rsid w:val="00F7096D"/>
    <w:rsid w:val="00F70AD1"/>
    <w:rsid w:val="00F712B1"/>
    <w:rsid w:val="00F71968"/>
    <w:rsid w:val="00F71A3F"/>
    <w:rsid w:val="00F71AB4"/>
    <w:rsid w:val="00F71F5C"/>
    <w:rsid w:val="00F72FC1"/>
    <w:rsid w:val="00F7324D"/>
    <w:rsid w:val="00F73E7E"/>
    <w:rsid w:val="00F7418F"/>
    <w:rsid w:val="00F7484A"/>
    <w:rsid w:val="00F7545C"/>
    <w:rsid w:val="00F75915"/>
    <w:rsid w:val="00F75C4B"/>
    <w:rsid w:val="00F7607C"/>
    <w:rsid w:val="00F767A6"/>
    <w:rsid w:val="00F76B4F"/>
    <w:rsid w:val="00F80A95"/>
    <w:rsid w:val="00F81290"/>
    <w:rsid w:val="00F83030"/>
    <w:rsid w:val="00F832F0"/>
    <w:rsid w:val="00F84D6A"/>
    <w:rsid w:val="00F859B7"/>
    <w:rsid w:val="00F86069"/>
    <w:rsid w:val="00F86AA0"/>
    <w:rsid w:val="00F90BE1"/>
    <w:rsid w:val="00F90C80"/>
    <w:rsid w:val="00F91676"/>
    <w:rsid w:val="00F91CB0"/>
    <w:rsid w:val="00F91DAF"/>
    <w:rsid w:val="00F91E09"/>
    <w:rsid w:val="00F9241F"/>
    <w:rsid w:val="00F9282C"/>
    <w:rsid w:val="00F92B67"/>
    <w:rsid w:val="00F92B83"/>
    <w:rsid w:val="00F93F5D"/>
    <w:rsid w:val="00F94844"/>
    <w:rsid w:val="00F94A6E"/>
    <w:rsid w:val="00F95A6A"/>
    <w:rsid w:val="00F95C7A"/>
    <w:rsid w:val="00F95E22"/>
    <w:rsid w:val="00F965F1"/>
    <w:rsid w:val="00F977B5"/>
    <w:rsid w:val="00FA0510"/>
    <w:rsid w:val="00FA08D5"/>
    <w:rsid w:val="00FA0B87"/>
    <w:rsid w:val="00FA2006"/>
    <w:rsid w:val="00FA2A76"/>
    <w:rsid w:val="00FA3A00"/>
    <w:rsid w:val="00FA3F8C"/>
    <w:rsid w:val="00FA534D"/>
    <w:rsid w:val="00FA554E"/>
    <w:rsid w:val="00FA5848"/>
    <w:rsid w:val="00FA5F42"/>
    <w:rsid w:val="00FA6A24"/>
    <w:rsid w:val="00FA6F57"/>
    <w:rsid w:val="00FA74ED"/>
    <w:rsid w:val="00FA7B51"/>
    <w:rsid w:val="00FA7EB6"/>
    <w:rsid w:val="00FB0FA4"/>
    <w:rsid w:val="00FB27E1"/>
    <w:rsid w:val="00FB2BB8"/>
    <w:rsid w:val="00FB2C9D"/>
    <w:rsid w:val="00FB3AA9"/>
    <w:rsid w:val="00FB428F"/>
    <w:rsid w:val="00FB4A7E"/>
    <w:rsid w:val="00FB4D60"/>
    <w:rsid w:val="00FB5572"/>
    <w:rsid w:val="00FB55A1"/>
    <w:rsid w:val="00FB56FB"/>
    <w:rsid w:val="00FB59B9"/>
    <w:rsid w:val="00FB5DA2"/>
    <w:rsid w:val="00FB6065"/>
    <w:rsid w:val="00FB63C4"/>
    <w:rsid w:val="00FB6687"/>
    <w:rsid w:val="00FB7570"/>
    <w:rsid w:val="00FB757B"/>
    <w:rsid w:val="00FB7EE0"/>
    <w:rsid w:val="00FC10D7"/>
    <w:rsid w:val="00FC1E89"/>
    <w:rsid w:val="00FC2469"/>
    <w:rsid w:val="00FC29F4"/>
    <w:rsid w:val="00FC2BA6"/>
    <w:rsid w:val="00FC37C4"/>
    <w:rsid w:val="00FC3A43"/>
    <w:rsid w:val="00FC4AD7"/>
    <w:rsid w:val="00FC4B7D"/>
    <w:rsid w:val="00FC5921"/>
    <w:rsid w:val="00FC6049"/>
    <w:rsid w:val="00FC6271"/>
    <w:rsid w:val="00FC66D7"/>
    <w:rsid w:val="00FC6BE4"/>
    <w:rsid w:val="00FC6C26"/>
    <w:rsid w:val="00FC7101"/>
    <w:rsid w:val="00FC7218"/>
    <w:rsid w:val="00FC7CEB"/>
    <w:rsid w:val="00FC7F4E"/>
    <w:rsid w:val="00FD0D35"/>
    <w:rsid w:val="00FD1158"/>
    <w:rsid w:val="00FD13BC"/>
    <w:rsid w:val="00FD1688"/>
    <w:rsid w:val="00FD2628"/>
    <w:rsid w:val="00FD3220"/>
    <w:rsid w:val="00FD3351"/>
    <w:rsid w:val="00FD418B"/>
    <w:rsid w:val="00FD47DD"/>
    <w:rsid w:val="00FD5AE3"/>
    <w:rsid w:val="00FD6391"/>
    <w:rsid w:val="00FD6829"/>
    <w:rsid w:val="00FD691D"/>
    <w:rsid w:val="00FD6B18"/>
    <w:rsid w:val="00FD6BBE"/>
    <w:rsid w:val="00FD7B6E"/>
    <w:rsid w:val="00FE020B"/>
    <w:rsid w:val="00FE0654"/>
    <w:rsid w:val="00FE0F0A"/>
    <w:rsid w:val="00FE14B3"/>
    <w:rsid w:val="00FE1B84"/>
    <w:rsid w:val="00FE1B85"/>
    <w:rsid w:val="00FE1BB4"/>
    <w:rsid w:val="00FE2E7E"/>
    <w:rsid w:val="00FE368F"/>
    <w:rsid w:val="00FE3E89"/>
    <w:rsid w:val="00FE5FDA"/>
    <w:rsid w:val="00FE62CB"/>
    <w:rsid w:val="00FE686C"/>
    <w:rsid w:val="00FE715E"/>
    <w:rsid w:val="00FE7473"/>
    <w:rsid w:val="00FE7F2A"/>
    <w:rsid w:val="00FF010B"/>
    <w:rsid w:val="00FF0AB7"/>
    <w:rsid w:val="00FF0DC3"/>
    <w:rsid w:val="00FF116D"/>
    <w:rsid w:val="00FF1CEE"/>
    <w:rsid w:val="00FF1EE5"/>
    <w:rsid w:val="00FF2259"/>
    <w:rsid w:val="00FF2654"/>
    <w:rsid w:val="00FF268D"/>
    <w:rsid w:val="00FF2DA4"/>
    <w:rsid w:val="00FF37DD"/>
    <w:rsid w:val="00FF3BD9"/>
    <w:rsid w:val="00FF49FC"/>
    <w:rsid w:val="00FF5108"/>
    <w:rsid w:val="00FF5A4C"/>
    <w:rsid w:val="00FF6C74"/>
    <w:rsid w:val="00FF6E11"/>
    <w:rsid w:val="00FF76D6"/>
    <w:rsid w:val="00FF78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505CD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445B"/>
  </w:style>
  <w:style w:type="paragraph" w:styleId="Heading1">
    <w:name w:val="heading 1"/>
    <w:basedOn w:val="Normal"/>
    <w:next w:val="ppBodyText"/>
    <w:link w:val="Heading1Char"/>
    <w:uiPriority w:val="9"/>
    <w:qFormat/>
    <w:rsid w:val="00C640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40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ppBodyText"/>
    <w:link w:val="Heading3Char"/>
    <w:uiPriority w:val="9"/>
    <w:semiHidden/>
    <w:unhideWhenUsed/>
    <w:qFormat/>
    <w:rsid w:val="00C640A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ppBodyText"/>
    <w:link w:val="Heading4Char"/>
    <w:uiPriority w:val="9"/>
    <w:semiHidden/>
    <w:unhideWhenUsed/>
    <w:qFormat/>
    <w:rsid w:val="00C640A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pBodyText">
    <w:name w:val="pp Body Text"/>
    <w:link w:val="ppBodyTextChar"/>
    <w:qFormat/>
    <w:rsid w:val="00C640AB"/>
    <w:pPr>
      <w:numPr>
        <w:ilvl w:val="1"/>
        <w:numId w:val="1"/>
      </w:numPr>
      <w:spacing w:after="120"/>
    </w:pPr>
    <w:rPr>
      <w:rFonts w:eastAsiaTheme="minorEastAsia"/>
      <w:lang w:bidi="en-US"/>
    </w:rPr>
  </w:style>
  <w:style w:type="paragraph" w:customStyle="1" w:styleId="ppListEnd">
    <w:name w:val="pp List End"/>
    <w:basedOn w:val="ppNumberList"/>
    <w:next w:val="Normal"/>
    <w:rsid w:val="00C640A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C640AB"/>
    <w:pPr>
      <w:numPr>
        <w:ilvl w:val="1"/>
        <w:numId w:val="8"/>
      </w:numPr>
      <w:tabs>
        <w:tab w:val="left" w:pos="1440"/>
      </w:tabs>
      <w:ind w:left="754" w:hanging="357"/>
    </w:pPr>
  </w:style>
  <w:style w:type="paragraph" w:customStyle="1" w:styleId="ppNumberListIndent">
    <w:name w:val="pp Number List Indent"/>
    <w:basedOn w:val="ppNumberList"/>
    <w:rsid w:val="00C640AB"/>
    <w:pPr>
      <w:numPr>
        <w:ilvl w:val="2"/>
      </w:numPr>
      <w:tabs>
        <w:tab w:val="clear" w:pos="1440"/>
        <w:tab w:val="left" w:pos="2160"/>
      </w:tabs>
      <w:ind w:left="1434" w:hanging="357"/>
    </w:pPr>
  </w:style>
  <w:style w:type="paragraph" w:customStyle="1" w:styleId="ppBodyTextIndent">
    <w:name w:val="pp Body Text Indent"/>
    <w:basedOn w:val="ppBodyText"/>
    <w:rsid w:val="00C640AB"/>
    <w:pPr>
      <w:numPr>
        <w:ilvl w:val="2"/>
      </w:numPr>
    </w:pPr>
  </w:style>
  <w:style w:type="paragraph" w:customStyle="1" w:styleId="ppBodyTextIndent2">
    <w:name w:val="pp Body Text Indent 2"/>
    <w:basedOn w:val="ppBodyTextIndent"/>
    <w:rsid w:val="00C640AB"/>
    <w:pPr>
      <w:numPr>
        <w:ilvl w:val="3"/>
      </w:numPr>
    </w:pPr>
  </w:style>
  <w:style w:type="character" w:customStyle="1" w:styleId="ppBodyTextChar">
    <w:name w:val="pp Body Text Char"/>
    <w:basedOn w:val="DefaultParagraphFont"/>
    <w:link w:val="ppBodyText"/>
    <w:locked/>
    <w:rsid w:val="00D133E8"/>
    <w:rPr>
      <w:rFonts w:eastAsiaTheme="minorEastAsia"/>
      <w:lang w:bidi="en-US"/>
    </w:rPr>
  </w:style>
  <w:style w:type="paragraph" w:customStyle="1" w:styleId="ppProcedureStart">
    <w:name w:val="pp Procedure Start"/>
    <w:basedOn w:val="Normal"/>
    <w:next w:val="ppNumberList"/>
    <w:rsid w:val="00C640AB"/>
    <w:pPr>
      <w:spacing w:before="80" w:after="80"/>
    </w:pPr>
    <w:rPr>
      <w:rFonts w:cs="Arial"/>
      <w:b/>
      <w:szCs w:val="20"/>
    </w:rPr>
  </w:style>
  <w:style w:type="paragraph" w:customStyle="1" w:styleId="ppBodyTextIndent3">
    <w:name w:val="pp Body Text Indent 3"/>
    <w:basedOn w:val="ppBodyTextIndent2"/>
    <w:rsid w:val="00C640AB"/>
    <w:pPr>
      <w:numPr>
        <w:ilvl w:val="4"/>
      </w:numPr>
    </w:pPr>
  </w:style>
  <w:style w:type="paragraph" w:customStyle="1" w:styleId="ppNumberListIndent2">
    <w:name w:val="pp Number List Indent 2"/>
    <w:basedOn w:val="ppNumberListIndent"/>
    <w:rsid w:val="00C640AB"/>
    <w:pPr>
      <w:numPr>
        <w:ilvl w:val="3"/>
      </w:numPr>
      <w:ind w:left="2115" w:hanging="357"/>
    </w:pPr>
  </w:style>
  <w:style w:type="paragraph" w:customStyle="1" w:styleId="ppFigure">
    <w:name w:val="pp Figure"/>
    <w:basedOn w:val="Normal"/>
    <w:next w:val="Normal"/>
    <w:qFormat/>
    <w:rsid w:val="00C640AB"/>
    <w:pPr>
      <w:numPr>
        <w:ilvl w:val="1"/>
        <w:numId w:val="2"/>
      </w:numPr>
      <w:spacing w:after="0"/>
      <w:ind w:left="0"/>
    </w:pPr>
  </w:style>
  <w:style w:type="paragraph" w:customStyle="1" w:styleId="ppFigureIndent">
    <w:name w:val="pp Figure Indent"/>
    <w:basedOn w:val="ppFigure"/>
    <w:next w:val="Normal"/>
    <w:rsid w:val="00C640AB"/>
    <w:pPr>
      <w:numPr>
        <w:ilvl w:val="2"/>
      </w:numPr>
      <w:ind w:left="720"/>
    </w:pPr>
  </w:style>
  <w:style w:type="paragraph" w:customStyle="1" w:styleId="ppFigureIndent2">
    <w:name w:val="pp Figure Indent 2"/>
    <w:basedOn w:val="ppFigureIndent"/>
    <w:next w:val="Normal"/>
    <w:rsid w:val="00C640AB"/>
    <w:pPr>
      <w:numPr>
        <w:ilvl w:val="3"/>
      </w:numPr>
      <w:ind w:left="1440"/>
    </w:pPr>
  </w:style>
  <w:style w:type="paragraph" w:customStyle="1" w:styleId="ppNote">
    <w:name w:val="pp Note"/>
    <w:basedOn w:val="Normal"/>
    <w:rsid w:val="00C640AB"/>
    <w:pPr>
      <w:numPr>
        <w:ilvl w:val="1"/>
        <w:numId w:val="3"/>
      </w:numPr>
      <w:pBdr>
        <w:top w:val="single" w:sz="12" w:space="1" w:color="999999"/>
        <w:left w:val="single" w:sz="12" w:space="4" w:color="999999"/>
        <w:bottom w:val="single" w:sz="12" w:space="1" w:color="999999"/>
        <w:right w:val="single" w:sz="12" w:space="4" w:color="999999"/>
      </w:pBdr>
      <w:shd w:val="clear" w:color="auto" w:fill="EAF1DD" w:themeFill="accent3" w:themeFillTint="33"/>
      <w:ind w:left="142"/>
    </w:pPr>
  </w:style>
  <w:style w:type="paragraph" w:customStyle="1" w:styleId="ppNoteIndent">
    <w:name w:val="pp Note Indent"/>
    <w:basedOn w:val="ppNote"/>
    <w:rsid w:val="00C640AB"/>
    <w:pPr>
      <w:numPr>
        <w:ilvl w:val="2"/>
      </w:numPr>
      <w:ind w:left="862"/>
    </w:pPr>
  </w:style>
  <w:style w:type="paragraph" w:customStyle="1" w:styleId="ppNoteIndent2">
    <w:name w:val="pp Note Indent 2"/>
    <w:basedOn w:val="ppNoteIndent"/>
    <w:rsid w:val="00C640AB"/>
    <w:pPr>
      <w:numPr>
        <w:ilvl w:val="3"/>
      </w:numPr>
      <w:ind w:left="1584"/>
    </w:pPr>
  </w:style>
  <w:style w:type="paragraph" w:customStyle="1" w:styleId="ppFigureCaption">
    <w:name w:val="pp Figure Caption"/>
    <w:basedOn w:val="Normal"/>
    <w:next w:val="ppBodyText"/>
    <w:rsid w:val="00C640AB"/>
    <w:pPr>
      <w:numPr>
        <w:ilvl w:val="1"/>
        <w:numId w:val="4"/>
      </w:numPr>
      <w:ind w:left="0"/>
    </w:pPr>
    <w:rPr>
      <w:i/>
    </w:rPr>
  </w:style>
  <w:style w:type="paragraph" w:customStyle="1" w:styleId="ppFigureCaptionIndent">
    <w:name w:val="pp Figure Caption Indent"/>
    <w:basedOn w:val="ppFigureCaption"/>
    <w:next w:val="ppBodyTextIndent"/>
    <w:rsid w:val="00C640AB"/>
    <w:pPr>
      <w:numPr>
        <w:ilvl w:val="2"/>
      </w:numPr>
      <w:ind w:left="720"/>
    </w:pPr>
  </w:style>
  <w:style w:type="paragraph" w:customStyle="1" w:styleId="ppFigureCaptionIndent2">
    <w:name w:val="pp Figure Caption Indent 2"/>
    <w:basedOn w:val="ppFigureCaptionIndent"/>
    <w:next w:val="ppBodyTextIndent2"/>
    <w:rsid w:val="00C640AB"/>
    <w:pPr>
      <w:numPr>
        <w:ilvl w:val="3"/>
      </w:numPr>
      <w:ind w:left="1440"/>
    </w:pPr>
  </w:style>
  <w:style w:type="paragraph" w:customStyle="1" w:styleId="ppFigureNumber">
    <w:name w:val="pp Figure Number"/>
    <w:basedOn w:val="Normal"/>
    <w:next w:val="ppFigureCaption"/>
    <w:rsid w:val="00C640AB"/>
    <w:pPr>
      <w:numPr>
        <w:ilvl w:val="1"/>
        <w:numId w:val="5"/>
      </w:numPr>
      <w:spacing w:after="0"/>
      <w:ind w:left="0"/>
    </w:pPr>
    <w:rPr>
      <w:b/>
    </w:rPr>
  </w:style>
  <w:style w:type="paragraph" w:customStyle="1" w:styleId="ppFigureNumberIndent">
    <w:name w:val="pp Figure Number Indent"/>
    <w:basedOn w:val="ppFigureNumber"/>
    <w:next w:val="ppFigureCaptionIndent"/>
    <w:rsid w:val="00C640AB"/>
    <w:pPr>
      <w:numPr>
        <w:ilvl w:val="2"/>
      </w:numPr>
      <w:ind w:left="720"/>
    </w:pPr>
  </w:style>
  <w:style w:type="paragraph" w:customStyle="1" w:styleId="ppFigureNumberIndent2">
    <w:name w:val="pp Figure Number Indent 2"/>
    <w:basedOn w:val="ppFigureNumberIndent"/>
    <w:next w:val="ppFigureCaptionIndent2"/>
    <w:rsid w:val="00C640AB"/>
    <w:pPr>
      <w:numPr>
        <w:ilvl w:val="3"/>
      </w:numPr>
      <w:ind w:left="1440"/>
    </w:pPr>
  </w:style>
  <w:style w:type="paragraph" w:customStyle="1" w:styleId="ppNoteIndent3">
    <w:name w:val="pp Note Indent 3"/>
    <w:basedOn w:val="ppNoteIndent2"/>
    <w:rsid w:val="00C640AB"/>
    <w:pPr>
      <w:numPr>
        <w:ilvl w:val="4"/>
      </w:numPr>
    </w:pPr>
  </w:style>
  <w:style w:type="paragraph" w:customStyle="1" w:styleId="ppFigureIndent3">
    <w:name w:val="pp Figure Indent 3"/>
    <w:basedOn w:val="ppFigureIndent2"/>
    <w:rsid w:val="00C640AB"/>
    <w:pPr>
      <w:numPr>
        <w:ilvl w:val="4"/>
      </w:numPr>
    </w:pPr>
  </w:style>
  <w:style w:type="paragraph" w:customStyle="1" w:styleId="ppFigureCaptionIndent3">
    <w:name w:val="pp Figure Caption Indent 3"/>
    <w:basedOn w:val="ppFigureCaptionIndent2"/>
    <w:rsid w:val="00C640AB"/>
    <w:pPr>
      <w:numPr>
        <w:ilvl w:val="4"/>
      </w:numPr>
    </w:pPr>
  </w:style>
  <w:style w:type="paragraph" w:customStyle="1" w:styleId="ppFigureNumberIndent3">
    <w:name w:val="pp Figure Number Indent 3"/>
    <w:basedOn w:val="ppFigureNumberIndent2"/>
    <w:rsid w:val="00C640AB"/>
    <w:pPr>
      <w:numPr>
        <w:ilvl w:val="4"/>
      </w:numPr>
      <w:ind w:left="2160" w:firstLine="0"/>
    </w:pPr>
  </w:style>
  <w:style w:type="paragraph" w:styleId="BalloonText">
    <w:name w:val="Balloon Text"/>
    <w:basedOn w:val="Normal"/>
    <w:link w:val="BalloonTextChar"/>
    <w:uiPriority w:val="99"/>
    <w:semiHidden/>
    <w:unhideWhenUsed/>
    <w:rsid w:val="00C640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0AB"/>
    <w:rPr>
      <w:rFonts w:ascii="Tahoma" w:eastAsiaTheme="minorEastAsia" w:hAnsi="Tahoma" w:cs="Tahoma"/>
      <w:sz w:val="16"/>
      <w:szCs w:val="16"/>
      <w:lang w:bidi="en-US"/>
    </w:rPr>
  </w:style>
  <w:style w:type="paragraph" w:styleId="Caption">
    <w:name w:val="caption"/>
    <w:basedOn w:val="Normal"/>
    <w:next w:val="Normal"/>
    <w:uiPriority w:val="35"/>
    <w:semiHidden/>
    <w:unhideWhenUsed/>
    <w:qFormat/>
    <w:rsid w:val="00C640AB"/>
    <w:pPr>
      <w:spacing w:line="240" w:lineRule="auto"/>
    </w:pPr>
    <w:rPr>
      <w:b/>
      <w:bCs/>
      <w:color w:val="4F81BD" w:themeColor="accent1"/>
      <w:sz w:val="18"/>
      <w:szCs w:val="18"/>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Plan,Foot,リスト段落"/>
    <w:basedOn w:val="Normal"/>
    <w:link w:val="ListParagraphChar"/>
    <w:uiPriority w:val="34"/>
    <w:qFormat/>
    <w:rsid w:val="00D25FD2"/>
    <w:pPr>
      <w:numPr>
        <w:numId w:val="51"/>
      </w:numPr>
      <w:spacing w:after="160"/>
      <w:contextualSpacing/>
    </w:pPr>
  </w:style>
  <w:style w:type="character" w:styleId="Hyperlink">
    <w:name w:val="Hyperlink"/>
    <w:basedOn w:val="DefaultParagraphFont"/>
    <w:uiPriority w:val="99"/>
    <w:rsid w:val="00636D82"/>
    <w:rPr>
      <w:rFonts w:cs="Times New Roman"/>
      <w:color w:val="0000FF"/>
      <w:u w:val="single"/>
    </w:rPr>
  </w:style>
  <w:style w:type="paragraph" w:customStyle="1" w:styleId="ppCode">
    <w:name w:val="pp Code"/>
    <w:rsid w:val="00C640AB"/>
    <w:pPr>
      <w:numPr>
        <w:ilvl w:val="1"/>
        <w:numId w:val="6"/>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eastAsia="Times New Roman" w:hAnsi="Consolas"/>
      <w:sz w:val="20"/>
      <w:lang w:bidi="en-US"/>
    </w:rPr>
  </w:style>
  <w:style w:type="paragraph" w:customStyle="1" w:styleId="ppCodeIndent">
    <w:name w:val="pp Code Indent"/>
    <w:basedOn w:val="ppCode"/>
    <w:rsid w:val="00C640AB"/>
    <w:pPr>
      <w:numPr>
        <w:ilvl w:val="2"/>
      </w:numPr>
      <w:ind w:left="720"/>
    </w:pPr>
  </w:style>
  <w:style w:type="paragraph" w:customStyle="1" w:styleId="ppCodeIndent2">
    <w:name w:val="pp Code Indent 2"/>
    <w:basedOn w:val="ppCodeIndent"/>
    <w:rsid w:val="00C640AB"/>
    <w:pPr>
      <w:numPr>
        <w:ilvl w:val="3"/>
      </w:numPr>
      <w:ind w:left="1440"/>
    </w:pPr>
  </w:style>
  <w:style w:type="paragraph" w:customStyle="1" w:styleId="ppCodeLanguage">
    <w:name w:val="pp Code Language"/>
    <w:basedOn w:val="Normal"/>
    <w:next w:val="ppCode"/>
    <w:rsid w:val="00C640AB"/>
    <w:pPr>
      <w:numPr>
        <w:ilvl w:val="1"/>
        <w:numId w:val="7"/>
      </w:numPr>
      <w:pBdr>
        <w:bottom w:val="single" w:sz="2" w:space="1" w:color="C8CDDE"/>
      </w:pBdr>
      <w:shd w:val="clear" w:color="auto" w:fill="EFEFF7"/>
      <w:spacing w:after="0"/>
      <w:ind w:left="0"/>
    </w:pPr>
    <w:rPr>
      <w:b/>
      <w:color w:val="000066"/>
    </w:rPr>
  </w:style>
  <w:style w:type="paragraph" w:customStyle="1" w:styleId="ppCodeLanguageIndent">
    <w:name w:val="pp Code Language Indent"/>
    <w:basedOn w:val="ppCodeLanguage"/>
    <w:next w:val="ppCodeIndent"/>
    <w:rsid w:val="00C640AB"/>
    <w:pPr>
      <w:numPr>
        <w:ilvl w:val="2"/>
      </w:numPr>
      <w:ind w:left="720"/>
    </w:pPr>
  </w:style>
  <w:style w:type="paragraph" w:customStyle="1" w:styleId="ppCodeLanguageIndent2">
    <w:name w:val="pp Code Language Indent 2"/>
    <w:basedOn w:val="ppCodeLanguageIndent"/>
    <w:next w:val="ppCodeIndent2"/>
    <w:rsid w:val="00C640AB"/>
    <w:pPr>
      <w:numPr>
        <w:ilvl w:val="3"/>
      </w:numPr>
      <w:ind w:left="1440"/>
    </w:pPr>
  </w:style>
  <w:style w:type="paragraph" w:customStyle="1" w:styleId="ppCodeIndent3">
    <w:name w:val="pp Code Indent 3"/>
    <w:basedOn w:val="ppCodeIndent2"/>
    <w:rsid w:val="00C640AB"/>
    <w:pPr>
      <w:numPr>
        <w:ilvl w:val="4"/>
      </w:numPr>
    </w:pPr>
  </w:style>
  <w:style w:type="paragraph" w:customStyle="1" w:styleId="ppCodeLanguageIndent3">
    <w:name w:val="pp Code Language Indent 3"/>
    <w:basedOn w:val="ppCodeLanguageIndent2"/>
    <w:next w:val="ppCodeIndent3"/>
    <w:rsid w:val="00C640AB"/>
    <w:pPr>
      <w:numPr>
        <w:ilvl w:val="4"/>
      </w:numPr>
    </w:pPr>
  </w:style>
  <w:style w:type="character" w:customStyle="1" w:styleId="Heading1Char">
    <w:name w:val="Heading 1 Char"/>
    <w:basedOn w:val="DefaultParagraphFont"/>
    <w:link w:val="Heading1"/>
    <w:uiPriority w:val="9"/>
    <w:rsid w:val="00C640A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640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640AB"/>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C640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40AB"/>
    <w:rPr>
      <w:rFonts w:asciiTheme="majorHAnsi" w:eastAsiaTheme="majorEastAsia" w:hAnsiTheme="majorHAnsi" w:cstheme="majorBidi"/>
      <w:color w:val="17365D" w:themeColor="text2" w:themeShade="BF"/>
      <w:spacing w:val="5"/>
      <w:kern w:val="28"/>
      <w:sz w:val="52"/>
      <w:szCs w:val="52"/>
    </w:rPr>
  </w:style>
  <w:style w:type="paragraph" w:customStyle="1" w:styleId="Bodynoindent">
    <w:name w:val="Body no indent"/>
    <w:basedOn w:val="Normal"/>
    <w:next w:val="Normal"/>
    <w:rsid w:val="000E3657"/>
    <w:pPr>
      <w:widowControl w:val="0"/>
      <w:spacing w:line="-280" w:lineRule="auto"/>
    </w:pPr>
    <w:rPr>
      <w:rFonts w:ascii="Arial" w:eastAsia="Batang" w:hAnsi="Arial" w:cs="Times New Roman"/>
      <w:szCs w:val="20"/>
      <w:lang w:eastAsia="ko-KR"/>
    </w:rPr>
  </w:style>
  <w:style w:type="paragraph" w:customStyle="1" w:styleId="HOLDescription">
    <w:name w:val="HOL Description"/>
    <w:basedOn w:val="Heading3"/>
    <w:rsid w:val="000E3657"/>
    <w:pPr>
      <w:pBdr>
        <w:top w:val="thinThickSmallGap" w:sz="24" w:space="1" w:color="auto"/>
      </w:pBdr>
      <w:spacing w:before="0" w:line="240" w:lineRule="auto"/>
    </w:pPr>
    <w:rPr>
      <w:rFonts w:ascii="Times New Roman" w:eastAsia="Calibri" w:hAnsi="Times New Roman"/>
      <w:b w:val="0"/>
      <w:i/>
      <w:szCs w:val="20"/>
      <w:lang w:val="en-NZ"/>
    </w:rPr>
  </w:style>
  <w:style w:type="paragraph" w:customStyle="1" w:styleId="HOLTitle1">
    <w:name w:val="HOL Title 1"/>
    <w:basedOn w:val="Normal"/>
    <w:rsid w:val="000E3657"/>
    <w:pPr>
      <w:spacing w:after="0" w:line="240" w:lineRule="auto"/>
    </w:pPr>
    <w:rPr>
      <w:rFonts w:ascii="Arial Black" w:eastAsia="Batang" w:hAnsi="Arial Black" w:cs="Times New Roman"/>
      <w:sz w:val="72"/>
      <w:szCs w:val="20"/>
      <w:lang w:eastAsia="ko-KR"/>
    </w:rPr>
  </w:style>
  <w:style w:type="paragraph" w:styleId="TOC1">
    <w:name w:val="toc 1"/>
    <w:basedOn w:val="Normal"/>
    <w:next w:val="Normal"/>
    <w:autoRedefine/>
    <w:uiPriority w:val="39"/>
    <w:qFormat/>
    <w:rsid w:val="009F74E7"/>
    <w:pPr>
      <w:tabs>
        <w:tab w:val="right" w:leader="dot" w:pos="9344"/>
      </w:tabs>
      <w:spacing w:after="100" w:line="280" w:lineRule="atLeast"/>
    </w:pPr>
    <w:rPr>
      <w:rFonts w:ascii="Arial" w:eastAsia="Batang" w:hAnsi="Arial" w:cs="Arial"/>
      <w:bCs/>
      <w:caps/>
      <w:noProof/>
      <w:sz w:val="30"/>
      <w:szCs w:val="20"/>
      <w:lang w:eastAsia="ko-KR"/>
    </w:rPr>
  </w:style>
  <w:style w:type="paragraph" w:styleId="TOC2">
    <w:name w:val="toc 2"/>
    <w:basedOn w:val="Normal"/>
    <w:next w:val="Normal"/>
    <w:autoRedefine/>
    <w:uiPriority w:val="39"/>
    <w:unhideWhenUsed/>
    <w:rsid w:val="000E3657"/>
    <w:pPr>
      <w:tabs>
        <w:tab w:val="right" w:pos="9344"/>
      </w:tabs>
      <w:spacing w:after="100"/>
      <w:ind w:left="220"/>
    </w:pPr>
    <w:rPr>
      <w:rFonts w:ascii="Arial" w:hAnsi="Arial"/>
      <w:sz w:val="20"/>
    </w:rPr>
  </w:style>
  <w:style w:type="paragraph" w:styleId="TOC3">
    <w:name w:val="toc 3"/>
    <w:basedOn w:val="Normal"/>
    <w:next w:val="Normal"/>
    <w:autoRedefine/>
    <w:uiPriority w:val="39"/>
    <w:unhideWhenUsed/>
    <w:rsid w:val="000E3657"/>
    <w:pPr>
      <w:spacing w:after="100"/>
      <w:ind w:left="440"/>
    </w:pPr>
  </w:style>
  <w:style w:type="character" w:customStyle="1" w:styleId="Heading4Char">
    <w:name w:val="Heading 4 Char"/>
    <w:basedOn w:val="DefaultParagraphFont"/>
    <w:link w:val="Heading4"/>
    <w:uiPriority w:val="9"/>
    <w:semiHidden/>
    <w:rsid w:val="00C640AB"/>
    <w:rPr>
      <w:rFonts w:asciiTheme="majorHAnsi" w:eastAsiaTheme="majorEastAsia" w:hAnsiTheme="majorHAnsi" w:cstheme="majorBidi"/>
      <w:b/>
      <w:bCs/>
      <w:i/>
      <w:iCs/>
      <w:color w:val="4F81BD" w:themeColor="accent1"/>
    </w:rPr>
  </w:style>
  <w:style w:type="paragraph" w:customStyle="1" w:styleId="ppBulletList">
    <w:name w:val="pp Bullet List"/>
    <w:basedOn w:val="ppNumberList"/>
    <w:link w:val="ppBulletListChar"/>
    <w:qFormat/>
    <w:rsid w:val="00C640AB"/>
    <w:pPr>
      <w:numPr>
        <w:numId w:val="10"/>
      </w:numPr>
      <w:tabs>
        <w:tab w:val="clear" w:pos="1440"/>
      </w:tabs>
      <w:ind w:left="754" w:hanging="357"/>
    </w:pPr>
  </w:style>
  <w:style w:type="paragraph" w:customStyle="1" w:styleId="ppBulletListIndent">
    <w:name w:val="pp Bullet List Indent"/>
    <w:basedOn w:val="ppBulletList"/>
    <w:rsid w:val="00C640AB"/>
    <w:pPr>
      <w:numPr>
        <w:ilvl w:val="2"/>
      </w:numPr>
      <w:ind w:left="1434" w:hanging="357"/>
    </w:pPr>
  </w:style>
  <w:style w:type="paragraph" w:customStyle="1" w:styleId="ppBulletListTable">
    <w:name w:val="pp Bullet List Table"/>
    <w:basedOn w:val="Normal"/>
    <w:uiPriority w:val="11"/>
    <w:rsid w:val="00C640AB"/>
    <w:pPr>
      <w:numPr>
        <w:numId w:val="9"/>
      </w:numPr>
      <w:tabs>
        <w:tab w:val="left" w:pos="403"/>
      </w:tabs>
      <w:spacing w:before="100"/>
    </w:pPr>
    <w:rPr>
      <w:sz w:val="18"/>
    </w:rPr>
  </w:style>
  <w:style w:type="paragraph" w:customStyle="1" w:styleId="ppChapterNumber">
    <w:name w:val="pp Chapter Number"/>
    <w:next w:val="Normal"/>
    <w:uiPriority w:val="14"/>
    <w:rsid w:val="00C640AB"/>
    <w:pPr>
      <w:autoSpaceDE w:val="0"/>
      <w:autoSpaceDN w:val="0"/>
      <w:adjustRightInd w:val="0"/>
      <w:spacing w:before="340" w:after="360" w:line="1900" w:lineRule="atLeast"/>
    </w:pPr>
    <w:rPr>
      <w:rFonts w:ascii="Franklin Gothic Condensed" w:eastAsia="Times New Roman" w:hAnsi="Franklin Gothic Condensed" w:cs="Times New Roman"/>
      <w:sz w:val="152"/>
      <w:szCs w:val="152"/>
    </w:rPr>
  </w:style>
  <w:style w:type="paragraph" w:customStyle="1" w:styleId="ppChapterTitle">
    <w:name w:val="pp Chapter Title"/>
    <w:next w:val="Normal"/>
    <w:uiPriority w:val="14"/>
    <w:rsid w:val="00C640AB"/>
    <w:pPr>
      <w:autoSpaceDE w:val="0"/>
      <w:autoSpaceDN w:val="0"/>
      <w:adjustRightInd w:val="0"/>
      <w:spacing w:before="340" w:after="580" w:line="600" w:lineRule="atLeast"/>
      <w:outlineLvl w:val="1"/>
    </w:pPr>
    <w:rPr>
      <w:rFonts w:ascii="Franklin Gothic Condensed" w:eastAsia="Times New Roman" w:hAnsi="Franklin Gothic Condensed" w:cs="Times New Roman"/>
      <w:spacing w:val="15"/>
      <w:sz w:val="60"/>
      <w:szCs w:val="60"/>
    </w:rPr>
  </w:style>
  <w:style w:type="table" w:customStyle="1" w:styleId="ppTableList">
    <w:name w:val="pp Table List"/>
    <w:basedOn w:val="TableNormal"/>
    <w:rsid w:val="00C640AB"/>
    <w:pPr>
      <w:spacing w:before="340" w:after="0" w:line="240" w:lineRule="auto"/>
    </w:pPr>
    <w:rPr>
      <w:rFonts w:ascii="Arial" w:eastAsia="Times New Roman" w:hAnsi="Arial" w:cs="Times New Roman"/>
      <w:sz w:val="20"/>
      <w:szCs w:val="20"/>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C640AB"/>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C640AB"/>
    <w:pPr>
      <w:numPr>
        <w:ilvl w:val="0"/>
        <w:numId w:val="0"/>
      </w:numPr>
    </w:pPr>
  </w:style>
  <w:style w:type="paragraph" w:customStyle="1" w:styleId="ppCodeTable">
    <w:name w:val="pp Code Table"/>
    <w:basedOn w:val="ppCode"/>
    <w:rsid w:val="00C640AB"/>
    <w:pPr>
      <w:numPr>
        <w:ilvl w:val="0"/>
        <w:numId w:val="0"/>
      </w:numPr>
    </w:pPr>
  </w:style>
  <w:style w:type="paragraph" w:customStyle="1" w:styleId="ppListBodyText">
    <w:name w:val="pp List Body Text"/>
    <w:basedOn w:val="Normal"/>
    <w:rsid w:val="00C640AB"/>
  </w:style>
  <w:style w:type="paragraph" w:customStyle="1" w:styleId="ppNoteBullet">
    <w:name w:val="pp Note Bullet"/>
    <w:basedOn w:val="ppNote"/>
    <w:rsid w:val="00C640AB"/>
    <w:pPr>
      <w:numPr>
        <w:ilvl w:val="0"/>
        <w:numId w:val="0"/>
      </w:numPr>
    </w:pPr>
  </w:style>
  <w:style w:type="paragraph" w:customStyle="1" w:styleId="ppNumberListTable">
    <w:name w:val="pp Number List Table"/>
    <w:basedOn w:val="ppNumberList"/>
    <w:rsid w:val="00C640AB"/>
    <w:pPr>
      <w:numPr>
        <w:ilvl w:val="0"/>
        <w:numId w:val="0"/>
      </w:numPr>
      <w:tabs>
        <w:tab w:val="left" w:pos="403"/>
      </w:tabs>
    </w:pPr>
    <w:rPr>
      <w:sz w:val="18"/>
    </w:rPr>
  </w:style>
  <w:style w:type="paragraph" w:customStyle="1" w:styleId="ppSection">
    <w:name w:val="pp Section"/>
    <w:basedOn w:val="Heading1"/>
    <w:next w:val="Normal"/>
    <w:rsid w:val="00C640AB"/>
    <w:rPr>
      <w:color w:val="333399"/>
    </w:rPr>
  </w:style>
  <w:style w:type="paragraph" w:customStyle="1" w:styleId="ppShowMe">
    <w:name w:val="pp Show Me"/>
    <w:basedOn w:val="Normal"/>
    <w:next w:val="ppBodyText"/>
    <w:rsid w:val="00C640AB"/>
    <w:rPr>
      <w:rFonts w:ascii="Britannic Bold" w:hAnsi="Britannic Bold"/>
      <w:color w:val="000080"/>
      <w:szCs w:val="20"/>
    </w:rPr>
  </w:style>
  <w:style w:type="table" w:customStyle="1" w:styleId="ppTableGrid">
    <w:name w:val="pp Table Grid"/>
    <w:basedOn w:val="ppTableList"/>
    <w:rsid w:val="00C640AB"/>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C640AB"/>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C640AB"/>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ableText">
    <w:name w:val="pp Table Text"/>
    <w:rsid w:val="00C640AB"/>
    <w:pPr>
      <w:autoSpaceDE w:val="0"/>
      <w:autoSpaceDN w:val="0"/>
      <w:adjustRightInd w:val="0"/>
      <w:spacing w:before="60" w:after="60" w:line="260" w:lineRule="atLeast"/>
    </w:pPr>
    <w:rPr>
      <w:rFonts w:ascii="Arial" w:eastAsia="Times New Roman" w:hAnsi="Arial" w:cs="Times New Roman"/>
      <w:color w:val="000000"/>
      <w:sz w:val="18"/>
      <w:szCs w:val="20"/>
    </w:rPr>
  </w:style>
  <w:style w:type="paragraph" w:customStyle="1" w:styleId="ppTopic">
    <w:name w:val="pp Topic"/>
    <w:basedOn w:val="Title"/>
    <w:next w:val="Normal"/>
    <w:rsid w:val="00C640AB"/>
  </w:style>
  <w:style w:type="table" w:styleId="TableGrid">
    <w:name w:val="Table Grid"/>
    <w:basedOn w:val="TableNormal"/>
    <w:rsid w:val="00C640AB"/>
    <w:pPr>
      <w:spacing w:before="340" w:after="0" w:line="240" w:lineRule="auto"/>
    </w:pPr>
    <w:rPr>
      <w:rFonts w:ascii="Times New Roman" w:eastAsia="Batang"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C640AB"/>
    <w:rPr>
      <w:szCs w:val="20"/>
    </w:rPr>
  </w:style>
  <w:style w:type="character" w:customStyle="1" w:styleId="FootnoteTextChar">
    <w:name w:val="Footnote Text Char"/>
    <w:basedOn w:val="DefaultParagraphFont"/>
    <w:link w:val="FootnoteText"/>
    <w:uiPriority w:val="99"/>
    <w:rsid w:val="00C640AB"/>
    <w:rPr>
      <w:rFonts w:eastAsiaTheme="minorEastAsia"/>
      <w:szCs w:val="20"/>
      <w:lang w:bidi="en-US"/>
    </w:rPr>
  </w:style>
  <w:style w:type="paragraph" w:styleId="Header">
    <w:name w:val="header"/>
    <w:basedOn w:val="Normal"/>
    <w:link w:val="HeaderChar"/>
    <w:uiPriority w:val="99"/>
    <w:unhideWhenUsed/>
    <w:rsid w:val="00C640AB"/>
    <w:pPr>
      <w:tabs>
        <w:tab w:val="center" w:pos="4680"/>
        <w:tab w:val="right" w:pos="9360"/>
      </w:tabs>
    </w:pPr>
  </w:style>
  <w:style w:type="character" w:customStyle="1" w:styleId="HeaderChar">
    <w:name w:val="Header Char"/>
    <w:basedOn w:val="DefaultParagraphFont"/>
    <w:link w:val="Header"/>
    <w:uiPriority w:val="99"/>
    <w:rsid w:val="00C640AB"/>
    <w:rPr>
      <w:rFonts w:eastAsiaTheme="minorEastAsia"/>
      <w:lang w:bidi="en-US"/>
    </w:rPr>
  </w:style>
  <w:style w:type="paragraph" w:styleId="Footer">
    <w:name w:val="footer"/>
    <w:basedOn w:val="Normal"/>
    <w:link w:val="FooterChar"/>
    <w:uiPriority w:val="99"/>
    <w:unhideWhenUsed/>
    <w:rsid w:val="00C640AB"/>
    <w:pPr>
      <w:tabs>
        <w:tab w:val="center" w:pos="4680"/>
        <w:tab w:val="right" w:pos="9360"/>
      </w:tabs>
    </w:pPr>
  </w:style>
  <w:style w:type="character" w:customStyle="1" w:styleId="FooterChar">
    <w:name w:val="Footer Char"/>
    <w:basedOn w:val="DefaultParagraphFont"/>
    <w:link w:val="Footer"/>
    <w:uiPriority w:val="99"/>
    <w:rsid w:val="00C640AB"/>
    <w:rPr>
      <w:rFonts w:eastAsiaTheme="minorEastAsia"/>
      <w:lang w:bidi="en-US"/>
    </w:rPr>
  </w:style>
  <w:style w:type="character" w:customStyle="1" w:styleId="ppBulletListChar">
    <w:name w:val="pp Bullet List Char"/>
    <w:basedOn w:val="DefaultParagraphFont"/>
    <w:link w:val="ppBulletList"/>
    <w:rsid w:val="00C640AB"/>
  </w:style>
  <w:style w:type="character" w:styleId="PlaceholderText">
    <w:name w:val="Placeholder Text"/>
    <w:basedOn w:val="DefaultParagraphFont"/>
    <w:uiPriority w:val="99"/>
    <w:semiHidden/>
    <w:rsid w:val="00C640AB"/>
    <w:rPr>
      <w:color w:val="808080"/>
    </w:rPr>
  </w:style>
  <w:style w:type="table" w:customStyle="1" w:styleId="ppTable">
    <w:name w:val="pp Table"/>
    <w:basedOn w:val="TableNormal"/>
    <w:uiPriority w:val="99"/>
    <w:rsid w:val="00C640AB"/>
    <w:pPr>
      <w:spacing w:after="0" w:line="240" w:lineRule="auto"/>
    </w:pPr>
    <w:rPr>
      <w:rFonts w:ascii="Arial" w:hAnsi="Arial"/>
      <w:sz w:val="20"/>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ppBulletListIndent2">
    <w:name w:val="pp Bullet List Indent 2"/>
    <w:basedOn w:val="ppBulletListIndent"/>
    <w:rsid w:val="00C640AB"/>
    <w:pPr>
      <w:numPr>
        <w:ilvl w:val="3"/>
      </w:numPr>
      <w:ind w:left="2115" w:hanging="357"/>
    </w:pPr>
  </w:style>
  <w:style w:type="character" w:styleId="CommentReference">
    <w:name w:val="annotation reference"/>
    <w:basedOn w:val="DefaultParagraphFont"/>
    <w:uiPriority w:val="99"/>
    <w:unhideWhenUsed/>
    <w:rsid w:val="00720F61"/>
    <w:rPr>
      <w:sz w:val="16"/>
      <w:szCs w:val="16"/>
    </w:rPr>
  </w:style>
  <w:style w:type="paragraph" w:styleId="CommentText">
    <w:name w:val="annotation text"/>
    <w:basedOn w:val="Normal"/>
    <w:link w:val="CommentTextChar"/>
    <w:uiPriority w:val="99"/>
    <w:unhideWhenUsed/>
    <w:rsid w:val="00720F61"/>
    <w:pPr>
      <w:spacing w:line="240" w:lineRule="auto"/>
    </w:pPr>
    <w:rPr>
      <w:sz w:val="20"/>
      <w:szCs w:val="20"/>
    </w:rPr>
  </w:style>
  <w:style w:type="character" w:customStyle="1" w:styleId="CommentTextChar">
    <w:name w:val="Comment Text Char"/>
    <w:basedOn w:val="DefaultParagraphFont"/>
    <w:link w:val="CommentText"/>
    <w:uiPriority w:val="99"/>
    <w:rsid w:val="00720F61"/>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720F61"/>
    <w:rPr>
      <w:b/>
      <w:bCs/>
    </w:rPr>
  </w:style>
  <w:style w:type="character" w:customStyle="1" w:styleId="CommentSubjectChar">
    <w:name w:val="Comment Subject Char"/>
    <w:basedOn w:val="CommentTextChar"/>
    <w:link w:val="CommentSubject"/>
    <w:uiPriority w:val="99"/>
    <w:semiHidden/>
    <w:rsid w:val="00720F61"/>
    <w:rPr>
      <w:rFonts w:eastAsiaTheme="minorEastAsia"/>
      <w:b/>
      <w:bCs/>
      <w:sz w:val="20"/>
      <w:szCs w:val="20"/>
      <w:lang w:bidi="en-US"/>
    </w:rPr>
  </w:style>
  <w:style w:type="character" w:styleId="FollowedHyperlink">
    <w:name w:val="FollowedHyperlink"/>
    <w:basedOn w:val="DefaultParagraphFont"/>
    <w:uiPriority w:val="99"/>
    <w:semiHidden/>
    <w:unhideWhenUsed/>
    <w:rsid w:val="00870EB1"/>
    <w:rPr>
      <w:color w:val="800080" w:themeColor="followedHyperlink"/>
      <w:u w:val="single"/>
    </w:rPr>
  </w:style>
  <w:style w:type="paragraph" w:styleId="Revision">
    <w:name w:val="Revision"/>
    <w:hidden/>
    <w:uiPriority w:val="99"/>
    <w:semiHidden/>
    <w:rsid w:val="00372D00"/>
    <w:pPr>
      <w:spacing w:after="0" w:line="240" w:lineRule="auto"/>
    </w:pPr>
    <w:rPr>
      <w:rFonts w:eastAsiaTheme="minorEastAsia"/>
      <w:lang w:bidi="en-US"/>
    </w:rPr>
  </w:style>
  <w:style w:type="paragraph" w:styleId="DocumentMap">
    <w:name w:val="Document Map"/>
    <w:basedOn w:val="Normal"/>
    <w:link w:val="DocumentMapChar"/>
    <w:uiPriority w:val="99"/>
    <w:semiHidden/>
    <w:unhideWhenUsed/>
    <w:rsid w:val="00A8285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82850"/>
    <w:rPr>
      <w:rFonts w:ascii="Tahoma" w:eastAsiaTheme="minorEastAsia" w:hAnsi="Tahoma" w:cs="Tahoma"/>
      <w:sz w:val="16"/>
      <w:szCs w:val="16"/>
      <w:lang w:bidi="en-US"/>
    </w:rPr>
  </w:style>
  <w:style w:type="paragraph" w:styleId="NormalWeb">
    <w:name w:val="Normal (Web)"/>
    <w:basedOn w:val="Normal"/>
    <w:uiPriority w:val="99"/>
    <w:semiHidden/>
    <w:unhideWhenUsed/>
    <w:rsid w:val="00AF7C70"/>
    <w:pPr>
      <w:spacing w:after="150" w:line="240" w:lineRule="auto"/>
    </w:pPr>
    <w:rPr>
      <w:rFonts w:ascii="Times New Roman" w:eastAsia="Times New Roman" w:hAnsi="Times New Roman" w:cs="Times New Roman"/>
      <w:sz w:val="24"/>
      <w:szCs w:val="24"/>
    </w:rPr>
  </w:style>
  <w:style w:type="paragraph" w:styleId="EndnoteText">
    <w:name w:val="endnote text"/>
    <w:basedOn w:val="Normal"/>
    <w:link w:val="EndnoteTextChar"/>
    <w:uiPriority w:val="99"/>
    <w:semiHidden/>
    <w:unhideWhenUsed/>
    <w:rsid w:val="0028709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8709B"/>
    <w:rPr>
      <w:rFonts w:eastAsiaTheme="minorEastAsia"/>
      <w:sz w:val="20"/>
      <w:szCs w:val="20"/>
      <w:lang w:bidi="en-US"/>
    </w:rPr>
  </w:style>
  <w:style w:type="character" w:styleId="EndnoteReference">
    <w:name w:val="endnote reference"/>
    <w:basedOn w:val="DefaultParagraphFont"/>
    <w:uiPriority w:val="99"/>
    <w:semiHidden/>
    <w:unhideWhenUsed/>
    <w:rsid w:val="0028709B"/>
    <w:rPr>
      <w:vertAlign w:val="superscript"/>
    </w:rPr>
  </w:style>
  <w:style w:type="character" w:customStyle="1" w:styleId="ppNumberListChar">
    <w:name w:val="pp Number List Char"/>
    <w:basedOn w:val="DefaultParagraphFont"/>
    <w:link w:val="ppNumberList"/>
    <w:rsid w:val="00525EF8"/>
  </w:style>
  <w:style w:type="table" w:styleId="LightList-Accent6">
    <w:name w:val="Light List Accent 6"/>
    <w:basedOn w:val="TableNormal"/>
    <w:uiPriority w:val="61"/>
    <w:rsid w:val="00052720"/>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052720"/>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C478D7"/>
  </w:style>
  <w:style w:type="character" w:customStyle="1" w:styleId="il">
    <w:name w:val="il"/>
    <w:basedOn w:val="DefaultParagraphFont"/>
    <w:rsid w:val="00C478D7"/>
  </w:style>
  <w:style w:type="character" w:customStyle="1" w:styleId="apple-style-span">
    <w:name w:val="apple-style-span"/>
    <w:basedOn w:val="DefaultParagraphFont"/>
    <w:rsid w:val="00483218"/>
  </w:style>
  <w:style w:type="character" w:customStyle="1" w:styleId="CodeFragment">
    <w:name w:val="Code Fragment"/>
    <w:basedOn w:val="DefaultParagraphFont"/>
    <w:uiPriority w:val="1"/>
    <w:rsid w:val="00B83AB1"/>
    <w:rPr>
      <w:rFonts w:ascii="Consolas" w:hAnsi="Consolas" w:cs="Consolas"/>
      <w:sz w:val="20"/>
    </w:rPr>
  </w:style>
  <w:style w:type="character" w:styleId="IntenseEmphasis">
    <w:name w:val="Intense Emphasis"/>
    <w:basedOn w:val="DefaultParagraphFont"/>
    <w:uiPriority w:val="21"/>
    <w:qFormat/>
    <w:rsid w:val="00C1476B"/>
    <w:rPr>
      <w:b/>
      <w:bCs/>
      <w:i/>
      <w:iCs/>
      <w:color w:val="4F81BD" w:themeColor="accent1"/>
    </w:rPr>
  </w:style>
  <w:style w:type="paragraph" w:styleId="NoSpacing">
    <w:name w:val="No Spacing"/>
    <w:uiPriority w:val="1"/>
    <w:qFormat/>
    <w:rsid w:val="00E44848"/>
    <w:pPr>
      <w:spacing w:after="0" w:line="240" w:lineRule="auto"/>
    </w:pPr>
  </w:style>
  <w:style w:type="paragraph" w:customStyle="1" w:styleId="00-ScreenShot">
    <w:name w:val="00-ScreenShot"/>
    <w:basedOn w:val="Normal"/>
    <w:qFormat/>
    <w:rsid w:val="006A445B"/>
    <w:pPr>
      <w:jc w:val="center"/>
    </w:pPr>
    <w:rPr>
      <w:noProof/>
    </w:rPr>
  </w:style>
  <w:style w:type="character" w:styleId="Strong">
    <w:name w:val="Strong"/>
    <w:basedOn w:val="DefaultParagraphFont"/>
    <w:uiPriority w:val="22"/>
    <w:qFormat/>
    <w:rsid w:val="00554F30"/>
    <w:rPr>
      <w:b/>
      <w:bCs/>
    </w:rPr>
  </w:style>
  <w:style w:type="paragraph" w:customStyle="1" w:styleId="Steps">
    <w:name w:val="Steps"/>
    <w:basedOn w:val="Normal"/>
    <w:qFormat/>
    <w:rsid w:val="00AF577D"/>
    <w:pPr>
      <w:spacing w:line="240" w:lineRule="auto"/>
    </w:pPr>
  </w:style>
  <w:style w:type="paragraph" w:customStyle="1" w:styleId="ProcedureLeadin">
    <w:name w:val="Procedure Leadin"/>
    <w:basedOn w:val="Normal"/>
    <w:qFormat/>
    <w:rsid w:val="0057407C"/>
    <w:pPr>
      <w:ind w:left="720"/>
    </w:pPr>
  </w:style>
  <w:style w:type="table" w:customStyle="1" w:styleId="GridTable4-Accent11">
    <w:name w:val="Grid Table 4 - Accent 11"/>
    <w:basedOn w:val="TableNormal"/>
    <w:uiPriority w:val="49"/>
    <w:rsid w:val="004A65C6"/>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00-Screenshot0">
    <w:name w:val="00-Screenshot"/>
    <w:basedOn w:val="Normal"/>
    <w:qFormat/>
    <w:rsid w:val="00F7324D"/>
    <w:pPr>
      <w:jc w:val="center"/>
    </w:p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F246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69822">
      <w:bodyDiv w:val="1"/>
      <w:marLeft w:val="0"/>
      <w:marRight w:val="0"/>
      <w:marTop w:val="0"/>
      <w:marBottom w:val="0"/>
      <w:divBdr>
        <w:top w:val="none" w:sz="0" w:space="0" w:color="auto"/>
        <w:left w:val="none" w:sz="0" w:space="0" w:color="auto"/>
        <w:bottom w:val="none" w:sz="0" w:space="0" w:color="auto"/>
        <w:right w:val="none" w:sz="0" w:space="0" w:color="auto"/>
      </w:divBdr>
      <w:divsChild>
        <w:div w:id="306083534">
          <w:marLeft w:val="360"/>
          <w:marRight w:val="0"/>
          <w:marTop w:val="0"/>
          <w:marBottom w:val="0"/>
          <w:divBdr>
            <w:top w:val="none" w:sz="0" w:space="0" w:color="auto"/>
            <w:left w:val="none" w:sz="0" w:space="0" w:color="auto"/>
            <w:bottom w:val="none" w:sz="0" w:space="0" w:color="auto"/>
            <w:right w:val="none" w:sz="0" w:space="0" w:color="auto"/>
          </w:divBdr>
        </w:div>
        <w:div w:id="416756081">
          <w:marLeft w:val="360"/>
          <w:marRight w:val="0"/>
          <w:marTop w:val="0"/>
          <w:marBottom w:val="0"/>
          <w:divBdr>
            <w:top w:val="none" w:sz="0" w:space="0" w:color="auto"/>
            <w:left w:val="none" w:sz="0" w:space="0" w:color="auto"/>
            <w:bottom w:val="none" w:sz="0" w:space="0" w:color="auto"/>
            <w:right w:val="none" w:sz="0" w:space="0" w:color="auto"/>
          </w:divBdr>
        </w:div>
        <w:div w:id="528222767">
          <w:marLeft w:val="360"/>
          <w:marRight w:val="0"/>
          <w:marTop w:val="0"/>
          <w:marBottom w:val="0"/>
          <w:divBdr>
            <w:top w:val="none" w:sz="0" w:space="0" w:color="auto"/>
            <w:left w:val="none" w:sz="0" w:space="0" w:color="auto"/>
            <w:bottom w:val="none" w:sz="0" w:space="0" w:color="auto"/>
            <w:right w:val="none" w:sz="0" w:space="0" w:color="auto"/>
          </w:divBdr>
        </w:div>
        <w:div w:id="653797880">
          <w:marLeft w:val="360"/>
          <w:marRight w:val="0"/>
          <w:marTop w:val="0"/>
          <w:marBottom w:val="0"/>
          <w:divBdr>
            <w:top w:val="none" w:sz="0" w:space="0" w:color="auto"/>
            <w:left w:val="none" w:sz="0" w:space="0" w:color="auto"/>
            <w:bottom w:val="none" w:sz="0" w:space="0" w:color="auto"/>
            <w:right w:val="none" w:sz="0" w:space="0" w:color="auto"/>
          </w:divBdr>
        </w:div>
        <w:div w:id="869029932">
          <w:marLeft w:val="360"/>
          <w:marRight w:val="0"/>
          <w:marTop w:val="0"/>
          <w:marBottom w:val="0"/>
          <w:divBdr>
            <w:top w:val="none" w:sz="0" w:space="0" w:color="auto"/>
            <w:left w:val="none" w:sz="0" w:space="0" w:color="auto"/>
            <w:bottom w:val="none" w:sz="0" w:space="0" w:color="auto"/>
            <w:right w:val="none" w:sz="0" w:space="0" w:color="auto"/>
          </w:divBdr>
        </w:div>
        <w:div w:id="1030303389">
          <w:marLeft w:val="360"/>
          <w:marRight w:val="0"/>
          <w:marTop w:val="0"/>
          <w:marBottom w:val="0"/>
          <w:divBdr>
            <w:top w:val="none" w:sz="0" w:space="0" w:color="auto"/>
            <w:left w:val="none" w:sz="0" w:space="0" w:color="auto"/>
            <w:bottom w:val="none" w:sz="0" w:space="0" w:color="auto"/>
            <w:right w:val="none" w:sz="0" w:space="0" w:color="auto"/>
          </w:divBdr>
        </w:div>
        <w:div w:id="1103112949">
          <w:marLeft w:val="360"/>
          <w:marRight w:val="0"/>
          <w:marTop w:val="0"/>
          <w:marBottom w:val="0"/>
          <w:divBdr>
            <w:top w:val="none" w:sz="0" w:space="0" w:color="auto"/>
            <w:left w:val="none" w:sz="0" w:space="0" w:color="auto"/>
            <w:bottom w:val="none" w:sz="0" w:space="0" w:color="auto"/>
            <w:right w:val="none" w:sz="0" w:space="0" w:color="auto"/>
          </w:divBdr>
        </w:div>
        <w:div w:id="1113859824">
          <w:marLeft w:val="360"/>
          <w:marRight w:val="0"/>
          <w:marTop w:val="0"/>
          <w:marBottom w:val="0"/>
          <w:divBdr>
            <w:top w:val="none" w:sz="0" w:space="0" w:color="auto"/>
            <w:left w:val="none" w:sz="0" w:space="0" w:color="auto"/>
            <w:bottom w:val="none" w:sz="0" w:space="0" w:color="auto"/>
            <w:right w:val="none" w:sz="0" w:space="0" w:color="auto"/>
          </w:divBdr>
        </w:div>
        <w:div w:id="1152677201">
          <w:marLeft w:val="360"/>
          <w:marRight w:val="0"/>
          <w:marTop w:val="0"/>
          <w:marBottom w:val="0"/>
          <w:divBdr>
            <w:top w:val="none" w:sz="0" w:space="0" w:color="auto"/>
            <w:left w:val="none" w:sz="0" w:space="0" w:color="auto"/>
            <w:bottom w:val="none" w:sz="0" w:space="0" w:color="auto"/>
            <w:right w:val="none" w:sz="0" w:space="0" w:color="auto"/>
          </w:divBdr>
        </w:div>
        <w:div w:id="1171681521">
          <w:marLeft w:val="360"/>
          <w:marRight w:val="0"/>
          <w:marTop w:val="0"/>
          <w:marBottom w:val="0"/>
          <w:divBdr>
            <w:top w:val="none" w:sz="0" w:space="0" w:color="auto"/>
            <w:left w:val="none" w:sz="0" w:space="0" w:color="auto"/>
            <w:bottom w:val="none" w:sz="0" w:space="0" w:color="auto"/>
            <w:right w:val="none" w:sz="0" w:space="0" w:color="auto"/>
          </w:divBdr>
        </w:div>
        <w:div w:id="1254972328">
          <w:marLeft w:val="360"/>
          <w:marRight w:val="0"/>
          <w:marTop w:val="0"/>
          <w:marBottom w:val="0"/>
          <w:divBdr>
            <w:top w:val="none" w:sz="0" w:space="0" w:color="auto"/>
            <w:left w:val="none" w:sz="0" w:space="0" w:color="auto"/>
            <w:bottom w:val="none" w:sz="0" w:space="0" w:color="auto"/>
            <w:right w:val="none" w:sz="0" w:space="0" w:color="auto"/>
          </w:divBdr>
        </w:div>
        <w:div w:id="1319503888">
          <w:marLeft w:val="360"/>
          <w:marRight w:val="0"/>
          <w:marTop w:val="0"/>
          <w:marBottom w:val="0"/>
          <w:divBdr>
            <w:top w:val="none" w:sz="0" w:space="0" w:color="auto"/>
            <w:left w:val="none" w:sz="0" w:space="0" w:color="auto"/>
            <w:bottom w:val="none" w:sz="0" w:space="0" w:color="auto"/>
            <w:right w:val="none" w:sz="0" w:space="0" w:color="auto"/>
          </w:divBdr>
        </w:div>
        <w:div w:id="1369379217">
          <w:marLeft w:val="360"/>
          <w:marRight w:val="0"/>
          <w:marTop w:val="0"/>
          <w:marBottom w:val="0"/>
          <w:divBdr>
            <w:top w:val="none" w:sz="0" w:space="0" w:color="auto"/>
            <w:left w:val="none" w:sz="0" w:space="0" w:color="auto"/>
            <w:bottom w:val="none" w:sz="0" w:space="0" w:color="auto"/>
            <w:right w:val="none" w:sz="0" w:space="0" w:color="auto"/>
          </w:divBdr>
        </w:div>
        <w:div w:id="1440753603">
          <w:marLeft w:val="360"/>
          <w:marRight w:val="0"/>
          <w:marTop w:val="0"/>
          <w:marBottom w:val="0"/>
          <w:divBdr>
            <w:top w:val="none" w:sz="0" w:space="0" w:color="auto"/>
            <w:left w:val="none" w:sz="0" w:space="0" w:color="auto"/>
            <w:bottom w:val="none" w:sz="0" w:space="0" w:color="auto"/>
            <w:right w:val="none" w:sz="0" w:space="0" w:color="auto"/>
          </w:divBdr>
        </w:div>
        <w:div w:id="1695420520">
          <w:marLeft w:val="360"/>
          <w:marRight w:val="0"/>
          <w:marTop w:val="0"/>
          <w:marBottom w:val="0"/>
          <w:divBdr>
            <w:top w:val="none" w:sz="0" w:space="0" w:color="auto"/>
            <w:left w:val="none" w:sz="0" w:space="0" w:color="auto"/>
            <w:bottom w:val="none" w:sz="0" w:space="0" w:color="auto"/>
            <w:right w:val="none" w:sz="0" w:space="0" w:color="auto"/>
          </w:divBdr>
        </w:div>
        <w:div w:id="1733196100">
          <w:marLeft w:val="360"/>
          <w:marRight w:val="0"/>
          <w:marTop w:val="0"/>
          <w:marBottom w:val="0"/>
          <w:divBdr>
            <w:top w:val="none" w:sz="0" w:space="0" w:color="auto"/>
            <w:left w:val="none" w:sz="0" w:space="0" w:color="auto"/>
            <w:bottom w:val="none" w:sz="0" w:space="0" w:color="auto"/>
            <w:right w:val="none" w:sz="0" w:space="0" w:color="auto"/>
          </w:divBdr>
        </w:div>
        <w:div w:id="1858809798">
          <w:marLeft w:val="274"/>
          <w:marRight w:val="0"/>
          <w:marTop w:val="0"/>
          <w:marBottom w:val="0"/>
          <w:divBdr>
            <w:top w:val="none" w:sz="0" w:space="0" w:color="auto"/>
            <w:left w:val="none" w:sz="0" w:space="0" w:color="auto"/>
            <w:bottom w:val="none" w:sz="0" w:space="0" w:color="auto"/>
            <w:right w:val="none" w:sz="0" w:space="0" w:color="auto"/>
          </w:divBdr>
        </w:div>
        <w:div w:id="1929001633">
          <w:marLeft w:val="360"/>
          <w:marRight w:val="0"/>
          <w:marTop w:val="0"/>
          <w:marBottom w:val="0"/>
          <w:divBdr>
            <w:top w:val="none" w:sz="0" w:space="0" w:color="auto"/>
            <w:left w:val="none" w:sz="0" w:space="0" w:color="auto"/>
            <w:bottom w:val="none" w:sz="0" w:space="0" w:color="auto"/>
            <w:right w:val="none" w:sz="0" w:space="0" w:color="auto"/>
          </w:divBdr>
        </w:div>
        <w:div w:id="1940411747">
          <w:marLeft w:val="360"/>
          <w:marRight w:val="0"/>
          <w:marTop w:val="0"/>
          <w:marBottom w:val="0"/>
          <w:divBdr>
            <w:top w:val="none" w:sz="0" w:space="0" w:color="auto"/>
            <w:left w:val="none" w:sz="0" w:space="0" w:color="auto"/>
            <w:bottom w:val="none" w:sz="0" w:space="0" w:color="auto"/>
            <w:right w:val="none" w:sz="0" w:space="0" w:color="auto"/>
          </w:divBdr>
        </w:div>
        <w:div w:id="1972782318">
          <w:marLeft w:val="360"/>
          <w:marRight w:val="0"/>
          <w:marTop w:val="0"/>
          <w:marBottom w:val="0"/>
          <w:divBdr>
            <w:top w:val="none" w:sz="0" w:space="0" w:color="auto"/>
            <w:left w:val="none" w:sz="0" w:space="0" w:color="auto"/>
            <w:bottom w:val="none" w:sz="0" w:space="0" w:color="auto"/>
            <w:right w:val="none" w:sz="0" w:space="0" w:color="auto"/>
          </w:divBdr>
        </w:div>
        <w:div w:id="2091272481">
          <w:marLeft w:val="360"/>
          <w:marRight w:val="0"/>
          <w:marTop w:val="0"/>
          <w:marBottom w:val="0"/>
          <w:divBdr>
            <w:top w:val="none" w:sz="0" w:space="0" w:color="auto"/>
            <w:left w:val="none" w:sz="0" w:space="0" w:color="auto"/>
            <w:bottom w:val="none" w:sz="0" w:space="0" w:color="auto"/>
            <w:right w:val="none" w:sz="0" w:space="0" w:color="auto"/>
          </w:divBdr>
        </w:div>
      </w:divsChild>
    </w:div>
    <w:div w:id="39979559">
      <w:bodyDiv w:val="1"/>
      <w:marLeft w:val="0"/>
      <w:marRight w:val="0"/>
      <w:marTop w:val="0"/>
      <w:marBottom w:val="0"/>
      <w:divBdr>
        <w:top w:val="none" w:sz="0" w:space="0" w:color="auto"/>
        <w:left w:val="none" w:sz="0" w:space="0" w:color="auto"/>
        <w:bottom w:val="none" w:sz="0" w:space="0" w:color="auto"/>
        <w:right w:val="none" w:sz="0" w:space="0" w:color="auto"/>
      </w:divBdr>
      <w:divsChild>
        <w:div w:id="108555423">
          <w:marLeft w:val="360"/>
          <w:marRight w:val="0"/>
          <w:marTop w:val="0"/>
          <w:marBottom w:val="0"/>
          <w:divBdr>
            <w:top w:val="none" w:sz="0" w:space="0" w:color="auto"/>
            <w:left w:val="none" w:sz="0" w:space="0" w:color="auto"/>
            <w:bottom w:val="none" w:sz="0" w:space="0" w:color="auto"/>
            <w:right w:val="none" w:sz="0" w:space="0" w:color="auto"/>
          </w:divBdr>
        </w:div>
        <w:div w:id="309140999">
          <w:marLeft w:val="274"/>
          <w:marRight w:val="0"/>
          <w:marTop w:val="0"/>
          <w:marBottom w:val="0"/>
          <w:divBdr>
            <w:top w:val="none" w:sz="0" w:space="0" w:color="auto"/>
            <w:left w:val="none" w:sz="0" w:space="0" w:color="auto"/>
            <w:bottom w:val="none" w:sz="0" w:space="0" w:color="auto"/>
            <w:right w:val="none" w:sz="0" w:space="0" w:color="auto"/>
          </w:divBdr>
        </w:div>
        <w:div w:id="489373911">
          <w:marLeft w:val="360"/>
          <w:marRight w:val="0"/>
          <w:marTop w:val="0"/>
          <w:marBottom w:val="0"/>
          <w:divBdr>
            <w:top w:val="none" w:sz="0" w:space="0" w:color="auto"/>
            <w:left w:val="none" w:sz="0" w:space="0" w:color="auto"/>
            <w:bottom w:val="none" w:sz="0" w:space="0" w:color="auto"/>
            <w:right w:val="none" w:sz="0" w:space="0" w:color="auto"/>
          </w:divBdr>
        </w:div>
        <w:div w:id="581643491">
          <w:marLeft w:val="360"/>
          <w:marRight w:val="0"/>
          <w:marTop w:val="0"/>
          <w:marBottom w:val="0"/>
          <w:divBdr>
            <w:top w:val="none" w:sz="0" w:space="0" w:color="auto"/>
            <w:left w:val="none" w:sz="0" w:space="0" w:color="auto"/>
            <w:bottom w:val="none" w:sz="0" w:space="0" w:color="auto"/>
            <w:right w:val="none" w:sz="0" w:space="0" w:color="auto"/>
          </w:divBdr>
        </w:div>
        <w:div w:id="693263656">
          <w:marLeft w:val="360"/>
          <w:marRight w:val="0"/>
          <w:marTop w:val="0"/>
          <w:marBottom w:val="0"/>
          <w:divBdr>
            <w:top w:val="none" w:sz="0" w:space="0" w:color="auto"/>
            <w:left w:val="none" w:sz="0" w:space="0" w:color="auto"/>
            <w:bottom w:val="none" w:sz="0" w:space="0" w:color="auto"/>
            <w:right w:val="none" w:sz="0" w:space="0" w:color="auto"/>
          </w:divBdr>
        </w:div>
        <w:div w:id="783891987">
          <w:marLeft w:val="360"/>
          <w:marRight w:val="0"/>
          <w:marTop w:val="0"/>
          <w:marBottom w:val="0"/>
          <w:divBdr>
            <w:top w:val="none" w:sz="0" w:space="0" w:color="auto"/>
            <w:left w:val="none" w:sz="0" w:space="0" w:color="auto"/>
            <w:bottom w:val="none" w:sz="0" w:space="0" w:color="auto"/>
            <w:right w:val="none" w:sz="0" w:space="0" w:color="auto"/>
          </w:divBdr>
        </w:div>
        <w:div w:id="1265073153">
          <w:marLeft w:val="360"/>
          <w:marRight w:val="0"/>
          <w:marTop w:val="0"/>
          <w:marBottom w:val="0"/>
          <w:divBdr>
            <w:top w:val="none" w:sz="0" w:space="0" w:color="auto"/>
            <w:left w:val="none" w:sz="0" w:space="0" w:color="auto"/>
            <w:bottom w:val="none" w:sz="0" w:space="0" w:color="auto"/>
            <w:right w:val="none" w:sz="0" w:space="0" w:color="auto"/>
          </w:divBdr>
        </w:div>
        <w:div w:id="1309359434">
          <w:marLeft w:val="360"/>
          <w:marRight w:val="0"/>
          <w:marTop w:val="0"/>
          <w:marBottom w:val="0"/>
          <w:divBdr>
            <w:top w:val="none" w:sz="0" w:space="0" w:color="auto"/>
            <w:left w:val="none" w:sz="0" w:space="0" w:color="auto"/>
            <w:bottom w:val="none" w:sz="0" w:space="0" w:color="auto"/>
            <w:right w:val="none" w:sz="0" w:space="0" w:color="auto"/>
          </w:divBdr>
        </w:div>
        <w:div w:id="1312707460">
          <w:marLeft w:val="360"/>
          <w:marRight w:val="0"/>
          <w:marTop w:val="0"/>
          <w:marBottom w:val="0"/>
          <w:divBdr>
            <w:top w:val="none" w:sz="0" w:space="0" w:color="auto"/>
            <w:left w:val="none" w:sz="0" w:space="0" w:color="auto"/>
            <w:bottom w:val="none" w:sz="0" w:space="0" w:color="auto"/>
            <w:right w:val="none" w:sz="0" w:space="0" w:color="auto"/>
          </w:divBdr>
        </w:div>
        <w:div w:id="1625773493">
          <w:marLeft w:val="360"/>
          <w:marRight w:val="0"/>
          <w:marTop w:val="0"/>
          <w:marBottom w:val="0"/>
          <w:divBdr>
            <w:top w:val="none" w:sz="0" w:space="0" w:color="auto"/>
            <w:left w:val="none" w:sz="0" w:space="0" w:color="auto"/>
            <w:bottom w:val="none" w:sz="0" w:space="0" w:color="auto"/>
            <w:right w:val="none" w:sz="0" w:space="0" w:color="auto"/>
          </w:divBdr>
        </w:div>
        <w:div w:id="1645886537">
          <w:marLeft w:val="360"/>
          <w:marRight w:val="0"/>
          <w:marTop w:val="0"/>
          <w:marBottom w:val="0"/>
          <w:divBdr>
            <w:top w:val="none" w:sz="0" w:space="0" w:color="auto"/>
            <w:left w:val="none" w:sz="0" w:space="0" w:color="auto"/>
            <w:bottom w:val="none" w:sz="0" w:space="0" w:color="auto"/>
            <w:right w:val="none" w:sz="0" w:space="0" w:color="auto"/>
          </w:divBdr>
        </w:div>
        <w:div w:id="1927379328">
          <w:marLeft w:val="360"/>
          <w:marRight w:val="0"/>
          <w:marTop w:val="0"/>
          <w:marBottom w:val="0"/>
          <w:divBdr>
            <w:top w:val="none" w:sz="0" w:space="0" w:color="auto"/>
            <w:left w:val="none" w:sz="0" w:space="0" w:color="auto"/>
            <w:bottom w:val="none" w:sz="0" w:space="0" w:color="auto"/>
            <w:right w:val="none" w:sz="0" w:space="0" w:color="auto"/>
          </w:divBdr>
        </w:div>
        <w:div w:id="2004317195">
          <w:marLeft w:val="360"/>
          <w:marRight w:val="0"/>
          <w:marTop w:val="0"/>
          <w:marBottom w:val="0"/>
          <w:divBdr>
            <w:top w:val="none" w:sz="0" w:space="0" w:color="auto"/>
            <w:left w:val="none" w:sz="0" w:space="0" w:color="auto"/>
            <w:bottom w:val="none" w:sz="0" w:space="0" w:color="auto"/>
            <w:right w:val="none" w:sz="0" w:space="0" w:color="auto"/>
          </w:divBdr>
        </w:div>
        <w:div w:id="2109108713">
          <w:marLeft w:val="360"/>
          <w:marRight w:val="0"/>
          <w:marTop w:val="0"/>
          <w:marBottom w:val="0"/>
          <w:divBdr>
            <w:top w:val="none" w:sz="0" w:space="0" w:color="auto"/>
            <w:left w:val="none" w:sz="0" w:space="0" w:color="auto"/>
            <w:bottom w:val="none" w:sz="0" w:space="0" w:color="auto"/>
            <w:right w:val="none" w:sz="0" w:space="0" w:color="auto"/>
          </w:divBdr>
        </w:div>
      </w:divsChild>
    </w:div>
    <w:div w:id="41642047">
      <w:bodyDiv w:val="1"/>
      <w:marLeft w:val="0"/>
      <w:marRight w:val="0"/>
      <w:marTop w:val="0"/>
      <w:marBottom w:val="0"/>
      <w:divBdr>
        <w:top w:val="none" w:sz="0" w:space="0" w:color="auto"/>
        <w:left w:val="none" w:sz="0" w:space="0" w:color="auto"/>
        <w:bottom w:val="none" w:sz="0" w:space="0" w:color="auto"/>
        <w:right w:val="none" w:sz="0" w:space="0" w:color="auto"/>
      </w:divBdr>
      <w:divsChild>
        <w:div w:id="812967">
          <w:marLeft w:val="274"/>
          <w:marRight w:val="0"/>
          <w:marTop w:val="0"/>
          <w:marBottom w:val="0"/>
          <w:divBdr>
            <w:top w:val="none" w:sz="0" w:space="0" w:color="auto"/>
            <w:left w:val="none" w:sz="0" w:space="0" w:color="auto"/>
            <w:bottom w:val="none" w:sz="0" w:space="0" w:color="auto"/>
            <w:right w:val="none" w:sz="0" w:space="0" w:color="auto"/>
          </w:divBdr>
        </w:div>
        <w:div w:id="3632445">
          <w:marLeft w:val="360"/>
          <w:marRight w:val="0"/>
          <w:marTop w:val="0"/>
          <w:marBottom w:val="0"/>
          <w:divBdr>
            <w:top w:val="none" w:sz="0" w:space="0" w:color="auto"/>
            <w:left w:val="none" w:sz="0" w:space="0" w:color="auto"/>
            <w:bottom w:val="none" w:sz="0" w:space="0" w:color="auto"/>
            <w:right w:val="none" w:sz="0" w:space="0" w:color="auto"/>
          </w:divBdr>
        </w:div>
        <w:div w:id="221134534">
          <w:marLeft w:val="360"/>
          <w:marRight w:val="0"/>
          <w:marTop w:val="0"/>
          <w:marBottom w:val="0"/>
          <w:divBdr>
            <w:top w:val="none" w:sz="0" w:space="0" w:color="auto"/>
            <w:left w:val="none" w:sz="0" w:space="0" w:color="auto"/>
            <w:bottom w:val="none" w:sz="0" w:space="0" w:color="auto"/>
            <w:right w:val="none" w:sz="0" w:space="0" w:color="auto"/>
          </w:divBdr>
        </w:div>
        <w:div w:id="381254478">
          <w:marLeft w:val="360"/>
          <w:marRight w:val="0"/>
          <w:marTop w:val="0"/>
          <w:marBottom w:val="0"/>
          <w:divBdr>
            <w:top w:val="none" w:sz="0" w:space="0" w:color="auto"/>
            <w:left w:val="none" w:sz="0" w:space="0" w:color="auto"/>
            <w:bottom w:val="none" w:sz="0" w:space="0" w:color="auto"/>
            <w:right w:val="none" w:sz="0" w:space="0" w:color="auto"/>
          </w:divBdr>
        </w:div>
        <w:div w:id="516387746">
          <w:marLeft w:val="360"/>
          <w:marRight w:val="0"/>
          <w:marTop w:val="0"/>
          <w:marBottom w:val="0"/>
          <w:divBdr>
            <w:top w:val="none" w:sz="0" w:space="0" w:color="auto"/>
            <w:left w:val="none" w:sz="0" w:space="0" w:color="auto"/>
            <w:bottom w:val="none" w:sz="0" w:space="0" w:color="auto"/>
            <w:right w:val="none" w:sz="0" w:space="0" w:color="auto"/>
          </w:divBdr>
        </w:div>
        <w:div w:id="621348863">
          <w:marLeft w:val="360"/>
          <w:marRight w:val="0"/>
          <w:marTop w:val="0"/>
          <w:marBottom w:val="0"/>
          <w:divBdr>
            <w:top w:val="none" w:sz="0" w:space="0" w:color="auto"/>
            <w:left w:val="none" w:sz="0" w:space="0" w:color="auto"/>
            <w:bottom w:val="none" w:sz="0" w:space="0" w:color="auto"/>
            <w:right w:val="none" w:sz="0" w:space="0" w:color="auto"/>
          </w:divBdr>
        </w:div>
        <w:div w:id="679354280">
          <w:marLeft w:val="360"/>
          <w:marRight w:val="0"/>
          <w:marTop w:val="0"/>
          <w:marBottom w:val="0"/>
          <w:divBdr>
            <w:top w:val="none" w:sz="0" w:space="0" w:color="auto"/>
            <w:left w:val="none" w:sz="0" w:space="0" w:color="auto"/>
            <w:bottom w:val="none" w:sz="0" w:space="0" w:color="auto"/>
            <w:right w:val="none" w:sz="0" w:space="0" w:color="auto"/>
          </w:divBdr>
        </w:div>
        <w:div w:id="767040660">
          <w:marLeft w:val="360"/>
          <w:marRight w:val="0"/>
          <w:marTop w:val="0"/>
          <w:marBottom w:val="0"/>
          <w:divBdr>
            <w:top w:val="none" w:sz="0" w:space="0" w:color="auto"/>
            <w:left w:val="none" w:sz="0" w:space="0" w:color="auto"/>
            <w:bottom w:val="none" w:sz="0" w:space="0" w:color="auto"/>
            <w:right w:val="none" w:sz="0" w:space="0" w:color="auto"/>
          </w:divBdr>
        </w:div>
        <w:div w:id="917177440">
          <w:marLeft w:val="360"/>
          <w:marRight w:val="0"/>
          <w:marTop w:val="0"/>
          <w:marBottom w:val="0"/>
          <w:divBdr>
            <w:top w:val="none" w:sz="0" w:space="0" w:color="auto"/>
            <w:left w:val="none" w:sz="0" w:space="0" w:color="auto"/>
            <w:bottom w:val="none" w:sz="0" w:space="0" w:color="auto"/>
            <w:right w:val="none" w:sz="0" w:space="0" w:color="auto"/>
          </w:divBdr>
        </w:div>
        <w:div w:id="1017200409">
          <w:marLeft w:val="360"/>
          <w:marRight w:val="0"/>
          <w:marTop w:val="0"/>
          <w:marBottom w:val="0"/>
          <w:divBdr>
            <w:top w:val="none" w:sz="0" w:space="0" w:color="auto"/>
            <w:left w:val="none" w:sz="0" w:space="0" w:color="auto"/>
            <w:bottom w:val="none" w:sz="0" w:space="0" w:color="auto"/>
            <w:right w:val="none" w:sz="0" w:space="0" w:color="auto"/>
          </w:divBdr>
        </w:div>
        <w:div w:id="1032459024">
          <w:marLeft w:val="360"/>
          <w:marRight w:val="0"/>
          <w:marTop w:val="0"/>
          <w:marBottom w:val="0"/>
          <w:divBdr>
            <w:top w:val="none" w:sz="0" w:space="0" w:color="auto"/>
            <w:left w:val="none" w:sz="0" w:space="0" w:color="auto"/>
            <w:bottom w:val="none" w:sz="0" w:space="0" w:color="auto"/>
            <w:right w:val="none" w:sz="0" w:space="0" w:color="auto"/>
          </w:divBdr>
        </w:div>
        <w:div w:id="1039166087">
          <w:marLeft w:val="360"/>
          <w:marRight w:val="0"/>
          <w:marTop w:val="0"/>
          <w:marBottom w:val="0"/>
          <w:divBdr>
            <w:top w:val="none" w:sz="0" w:space="0" w:color="auto"/>
            <w:left w:val="none" w:sz="0" w:space="0" w:color="auto"/>
            <w:bottom w:val="none" w:sz="0" w:space="0" w:color="auto"/>
            <w:right w:val="none" w:sz="0" w:space="0" w:color="auto"/>
          </w:divBdr>
        </w:div>
        <w:div w:id="1116020027">
          <w:marLeft w:val="360"/>
          <w:marRight w:val="0"/>
          <w:marTop w:val="0"/>
          <w:marBottom w:val="0"/>
          <w:divBdr>
            <w:top w:val="none" w:sz="0" w:space="0" w:color="auto"/>
            <w:left w:val="none" w:sz="0" w:space="0" w:color="auto"/>
            <w:bottom w:val="none" w:sz="0" w:space="0" w:color="auto"/>
            <w:right w:val="none" w:sz="0" w:space="0" w:color="auto"/>
          </w:divBdr>
        </w:div>
        <w:div w:id="1192524728">
          <w:marLeft w:val="360"/>
          <w:marRight w:val="0"/>
          <w:marTop w:val="0"/>
          <w:marBottom w:val="0"/>
          <w:divBdr>
            <w:top w:val="none" w:sz="0" w:space="0" w:color="auto"/>
            <w:left w:val="none" w:sz="0" w:space="0" w:color="auto"/>
            <w:bottom w:val="none" w:sz="0" w:space="0" w:color="auto"/>
            <w:right w:val="none" w:sz="0" w:space="0" w:color="auto"/>
          </w:divBdr>
        </w:div>
        <w:div w:id="1208100469">
          <w:marLeft w:val="360"/>
          <w:marRight w:val="0"/>
          <w:marTop w:val="0"/>
          <w:marBottom w:val="0"/>
          <w:divBdr>
            <w:top w:val="none" w:sz="0" w:space="0" w:color="auto"/>
            <w:left w:val="none" w:sz="0" w:space="0" w:color="auto"/>
            <w:bottom w:val="none" w:sz="0" w:space="0" w:color="auto"/>
            <w:right w:val="none" w:sz="0" w:space="0" w:color="auto"/>
          </w:divBdr>
        </w:div>
        <w:div w:id="1226526879">
          <w:marLeft w:val="360"/>
          <w:marRight w:val="0"/>
          <w:marTop w:val="0"/>
          <w:marBottom w:val="0"/>
          <w:divBdr>
            <w:top w:val="none" w:sz="0" w:space="0" w:color="auto"/>
            <w:left w:val="none" w:sz="0" w:space="0" w:color="auto"/>
            <w:bottom w:val="none" w:sz="0" w:space="0" w:color="auto"/>
            <w:right w:val="none" w:sz="0" w:space="0" w:color="auto"/>
          </w:divBdr>
        </w:div>
        <w:div w:id="1486630514">
          <w:marLeft w:val="360"/>
          <w:marRight w:val="0"/>
          <w:marTop w:val="0"/>
          <w:marBottom w:val="0"/>
          <w:divBdr>
            <w:top w:val="none" w:sz="0" w:space="0" w:color="auto"/>
            <w:left w:val="none" w:sz="0" w:space="0" w:color="auto"/>
            <w:bottom w:val="none" w:sz="0" w:space="0" w:color="auto"/>
            <w:right w:val="none" w:sz="0" w:space="0" w:color="auto"/>
          </w:divBdr>
        </w:div>
        <w:div w:id="1527140352">
          <w:marLeft w:val="360"/>
          <w:marRight w:val="0"/>
          <w:marTop w:val="0"/>
          <w:marBottom w:val="0"/>
          <w:divBdr>
            <w:top w:val="none" w:sz="0" w:space="0" w:color="auto"/>
            <w:left w:val="none" w:sz="0" w:space="0" w:color="auto"/>
            <w:bottom w:val="none" w:sz="0" w:space="0" w:color="auto"/>
            <w:right w:val="none" w:sz="0" w:space="0" w:color="auto"/>
          </w:divBdr>
        </w:div>
        <w:div w:id="1532916115">
          <w:marLeft w:val="360"/>
          <w:marRight w:val="0"/>
          <w:marTop w:val="0"/>
          <w:marBottom w:val="0"/>
          <w:divBdr>
            <w:top w:val="none" w:sz="0" w:space="0" w:color="auto"/>
            <w:left w:val="none" w:sz="0" w:space="0" w:color="auto"/>
            <w:bottom w:val="none" w:sz="0" w:space="0" w:color="auto"/>
            <w:right w:val="none" w:sz="0" w:space="0" w:color="auto"/>
          </w:divBdr>
        </w:div>
        <w:div w:id="1556622740">
          <w:marLeft w:val="360"/>
          <w:marRight w:val="0"/>
          <w:marTop w:val="0"/>
          <w:marBottom w:val="0"/>
          <w:divBdr>
            <w:top w:val="none" w:sz="0" w:space="0" w:color="auto"/>
            <w:left w:val="none" w:sz="0" w:space="0" w:color="auto"/>
            <w:bottom w:val="none" w:sz="0" w:space="0" w:color="auto"/>
            <w:right w:val="none" w:sz="0" w:space="0" w:color="auto"/>
          </w:divBdr>
        </w:div>
        <w:div w:id="1586187301">
          <w:marLeft w:val="360"/>
          <w:marRight w:val="0"/>
          <w:marTop w:val="0"/>
          <w:marBottom w:val="0"/>
          <w:divBdr>
            <w:top w:val="none" w:sz="0" w:space="0" w:color="auto"/>
            <w:left w:val="none" w:sz="0" w:space="0" w:color="auto"/>
            <w:bottom w:val="none" w:sz="0" w:space="0" w:color="auto"/>
            <w:right w:val="none" w:sz="0" w:space="0" w:color="auto"/>
          </w:divBdr>
        </w:div>
        <w:div w:id="1620213054">
          <w:marLeft w:val="360"/>
          <w:marRight w:val="0"/>
          <w:marTop w:val="0"/>
          <w:marBottom w:val="0"/>
          <w:divBdr>
            <w:top w:val="none" w:sz="0" w:space="0" w:color="auto"/>
            <w:left w:val="none" w:sz="0" w:space="0" w:color="auto"/>
            <w:bottom w:val="none" w:sz="0" w:space="0" w:color="auto"/>
            <w:right w:val="none" w:sz="0" w:space="0" w:color="auto"/>
          </w:divBdr>
        </w:div>
        <w:div w:id="1650594381">
          <w:marLeft w:val="360"/>
          <w:marRight w:val="0"/>
          <w:marTop w:val="0"/>
          <w:marBottom w:val="0"/>
          <w:divBdr>
            <w:top w:val="none" w:sz="0" w:space="0" w:color="auto"/>
            <w:left w:val="none" w:sz="0" w:space="0" w:color="auto"/>
            <w:bottom w:val="none" w:sz="0" w:space="0" w:color="auto"/>
            <w:right w:val="none" w:sz="0" w:space="0" w:color="auto"/>
          </w:divBdr>
        </w:div>
        <w:div w:id="1694845056">
          <w:marLeft w:val="360"/>
          <w:marRight w:val="0"/>
          <w:marTop w:val="0"/>
          <w:marBottom w:val="0"/>
          <w:divBdr>
            <w:top w:val="none" w:sz="0" w:space="0" w:color="auto"/>
            <w:left w:val="none" w:sz="0" w:space="0" w:color="auto"/>
            <w:bottom w:val="none" w:sz="0" w:space="0" w:color="auto"/>
            <w:right w:val="none" w:sz="0" w:space="0" w:color="auto"/>
          </w:divBdr>
        </w:div>
        <w:div w:id="1729109740">
          <w:marLeft w:val="360"/>
          <w:marRight w:val="0"/>
          <w:marTop w:val="0"/>
          <w:marBottom w:val="0"/>
          <w:divBdr>
            <w:top w:val="none" w:sz="0" w:space="0" w:color="auto"/>
            <w:left w:val="none" w:sz="0" w:space="0" w:color="auto"/>
            <w:bottom w:val="none" w:sz="0" w:space="0" w:color="auto"/>
            <w:right w:val="none" w:sz="0" w:space="0" w:color="auto"/>
          </w:divBdr>
        </w:div>
        <w:div w:id="1731539816">
          <w:marLeft w:val="360"/>
          <w:marRight w:val="0"/>
          <w:marTop w:val="0"/>
          <w:marBottom w:val="0"/>
          <w:divBdr>
            <w:top w:val="none" w:sz="0" w:space="0" w:color="auto"/>
            <w:left w:val="none" w:sz="0" w:space="0" w:color="auto"/>
            <w:bottom w:val="none" w:sz="0" w:space="0" w:color="auto"/>
            <w:right w:val="none" w:sz="0" w:space="0" w:color="auto"/>
          </w:divBdr>
        </w:div>
        <w:div w:id="1742753249">
          <w:marLeft w:val="360"/>
          <w:marRight w:val="0"/>
          <w:marTop w:val="0"/>
          <w:marBottom w:val="0"/>
          <w:divBdr>
            <w:top w:val="none" w:sz="0" w:space="0" w:color="auto"/>
            <w:left w:val="none" w:sz="0" w:space="0" w:color="auto"/>
            <w:bottom w:val="none" w:sz="0" w:space="0" w:color="auto"/>
            <w:right w:val="none" w:sz="0" w:space="0" w:color="auto"/>
          </w:divBdr>
        </w:div>
        <w:div w:id="1760590886">
          <w:marLeft w:val="360"/>
          <w:marRight w:val="0"/>
          <w:marTop w:val="0"/>
          <w:marBottom w:val="0"/>
          <w:divBdr>
            <w:top w:val="none" w:sz="0" w:space="0" w:color="auto"/>
            <w:left w:val="none" w:sz="0" w:space="0" w:color="auto"/>
            <w:bottom w:val="none" w:sz="0" w:space="0" w:color="auto"/>
            <w:right w:val="none" w:sz="0" w:space="0" w:color="auto"/>
          </w:divBdr>
        </w:div>
        <w:div w:id="2036878692">
          <w:marLeft w:val="360"/>
          <w:marRight w:val="0"/>
          <w:marTop w:val="0"/>
          <w:marBottom w:val="0"/>
          <w:divBdr>
            <w:top w:val="none" w:sz="0" w:space="0" w:color="auto"/>
            <w:left w:val="none" w:sz="0" w:space="0" w:color="auto"/>
            <w:bottom w:val="none" w:sz="0" w:space="0" w:color="auto"/>
            <w:right w:val="none" w:sz="0" w:space="0" w:color="auto"/>
          </w:divBdr>
        </w:div>
        <w:div w:id="2066297975">
          <w:marLeft w:val="360"/>
          <w:marRight w:val="0"/>
          <w:marTop w:val="0"/>
          <w:marBottom w:val="0"/>
          <w:divBdr>
            <w:top w:val="none" w:sz="0" w:space="0" w:color="auto"/>
            <w:left w:val="none" w:sz="0" w:space="0" w:color="auto"/>
            <w:bottom w:val="none" w:sz="0" w:space="0" w:color="auto"/>
            <w:right w:val="none" w:sz="0" w:space="0" w:color="auto"/>
          </w:divBdr>
        </w:div>
      </w:divsChild>
    </w:div>
    <w:div w:id="46102167">
      <w:bodyDiv w:val="1"/>
      <w:marLeft w:val="0"/>
      <w:marRight w:val="0"/>
      <w:marTop w:val="0"/>
      <w:marBottom w:val="0"/>
      <w:divBdr>
        <w:top w:val="none" w:sz="0" w:space="0" w:color="auto"/>
        <w:left w:val="none" w:sz="0" w:space="0" w:color="auto"/>
        <w:bottom w:val="none" w:sz="0" w:space="0" w:color="auto"/>
        <w:right w:val="none" w:sz="0" w:space="0" w:color="auto"/>
      </w:divBdr>
    </w:div>
    <w:div w:id="48308177">
      <w:bodyDiv w:val="1"/>
      <w:marLeft w:val="0"/>
      <w:marRight w:val="0"/>
      <w:marTop w:val="0"/>
      <w:marBottom w:val="0"/>
      <w:divBdr>
        <w:top w:val="none" w:sz="0" w:space="0" w:color="auto"/>
        <w:left w:val="none" w:sz="0" w:space="0" w:color="auto"/>
        <w:bottom w:val="none" w:sz="0" w:space="0" w:color="auto"/>
        <w:right w:val="none" w:sz="0" w:space="0" w:color="auto"/>
      </w:divBdr>
      <w:divsChild>
        <w:div w:id="457914773">
          <w:marLeft w:val="360"/>
          <w:marRight w:val="0"/>
          <w:marTop w:val="0"/>
          <w:marBottom w:val="0"/>
          <w:divBdr>
            <w:top w:val="none" w:sz="0" w:space="0" w:color="auto"/>
            <w:left w:val="none" w:sz="0" w:space="0" w:color="auto"/>
            <w:bottom w:val="none" w:sz="0" w:space="0" w:color="auto"/>
            <w:right w:val="none" w:sz="0" w:space="0" w:color="auto"/>
          </w:divBdr>
        </w:div>
        <w:div w:id="685329221">
          <w:marLeft w:val="360"/>
          <w:marRight w:val="0"/>
          <w:marTop w:val="0"/>
          <w:marBottom w:val="0"/>
          <w:divBdr>
            <w:top w:val="none" w:sz="0" w:space="0" w:color="auto"/>
            <w:left w:val="none" w:sz="0" w:space="0" w:color="auto"/>
            <w:bottom w:val="none" w:sz="0" w:space="0" w:color="auto"/>
            <w:right w:val="none" w:sz="0" w:space="0" w:color="auto"/>
          </w:divBdr>
        </w:div>
        <w:div w:id="814299832">
          <w:marLeft w:val="360"/>
          <w:marRight w:val="0"/>
          <w:marTop w:val="0"/>
          <w:marBottom w:val="0"/>
          <w:divBdr>
            <w:top w:val="none" w:sz="0" w:space="0" w:color="auto"/>
            <w:left w:val="none" w:sz="0" w:space="0" w:color="auto"/>
            <w:bottom w:val="none" w:sz="0" w:space="0" w:color="auto"/>
            <w:right w:val="none" w:sz="0" w:space="0" w:color="auto"/>
          </w:divBdr>
        </w:div>
        <w:div w:id="859583868">
          <w:marLeft w:val="360"/>
          <w:marRight w:val="0"/>
          <w:marTop w:val="0"/>
          <w:marBottom w:val="0"/>
          <w:divBdr>
            <w:top w:val="none" w:sz="0" w:space="0" w:color="auto"/>
            <w:left w:val="none" w:sz="0" w:space="0" w:color="auto"/>
            <w:bottom w:val="none" w:sz="0" w:space="0" w:color="auto"/>
            <w:right w:val="none" w:sz="0" w:space="0" w:color="auto"/>
          </w:divBdr>
        </w:div>
        <w:div w:id="873805919">
          <w:marLeft w:val="360"/>
          <w:marRight w:val="0"/>
          <w:marTop w:val="0"/>
          <w:marBottom w:val="0"/>
          <w:divBdr>
            <w:top w:val="none" w:sz="0" w:space="0" w:color="auto"/>
            <w:left w:val="none" w:sz="0" w:space="0" w:color="auto"/>
            <w:bottom w:val="none" w:sz="0" w:space="0" w:color="auto"/>
            <w:right w:val="none" w:sz="0" w:space="0" w:color="auto"/>
          </w:divBdr>
        </w:div>
        <w:div w:id="1069689330">
          <w:marLeft w:val="360"/>
          <w:marRight w:val="0"/>
          <w:marTop w:val="0"/>
          <w:marBottom w:val="0"/>
          <w:divBdr>
            <w:top w:val="none" w:sz="0" w:space="0" w:color="auto"/>
            <w:left w:val="none" w:sz="0" w:space="0" w:color="auto"/>
            <w:bottom w:val="none" w:sz="0" w:space="0" w:color="auto"/>
            <w:right w:val="none" w:sz="0" w:space="0" w:color="auto"/>
          </w:divBdr>
        </w:div>
        <w:div w:id="1264797985">
          <w:marLeft w:val="360"/>
          <w:marRight w:val="0"/>
          <w:marTop w:val="0"/>
          <w:marBottom w:val="0"/>
          <w:divBdr>
            <w:top w:val="none" w:sz="0" w:space="0" w:color="auto"/>
            <w:left w:val="none" w:sz="0" w:space="0" w:color="auto"/>
            <w:bottom w:val="none" w:sz="0" w:space="0" w:color="auto"/>
            <w:right w:val="none" w:sz="0" w:space="0" w:color="auto"/>
          </w:divBdr>
        </w:div>
        <w:div w:id="1699238925">
          <w:marLeft w:val="360"/>
          <w:marRight w:val="0"/>
          <w:marTop w:val="0"/>
          <w:marBottom w:val="0"/>
          <w:divBdr>
            <w:top w:val="none" w:sz="0" w:space="0" w:color="auto"/>
            <w:left w:val="none" w:sz="0" w:space="0" w:color="auto"/>
            <w:bottom w:val="none" w:sz="0" w:space="0" w:color="auto"/>
            <w:right w:val="none" w:sz="0" w:space="0" w:color="auto"/>
          </w:divBdr>
        </w:div>
        <w:div w:id="1866749115">
          <w:marLeft w:val="360"/>
          <w:marRight w:val="0"/>
          <w:marTop w:val="0"/>
          <w:marBottom w:val="0"/>
          <w:divBdr>
            <w:top w:val="none" w:sz="0" w:space="0" w:color="auto"/>
            <w:left w:val="none" w:sz="0" w:space="0" w:color="auto"/>
            <w:bottom w:val="none" w:sz="0" w:space="0" w:color="auto"/>
            <w:right w:val="none" w:sz="0" w:space="0" w:color="auto"/>
          </w:divBdr>
        </w:div>
      </w:divsChild>
    </w:div>
    <w:div w:id="105151426">
      <w:bodyDiv w:val="1"/>
      <w:marLeft w:val="0"/>
      <w:marRight w:val="0"/>
      <w:marTop w:val="0"/>
      <w:marBottom w:val="0"/>
      <w:divBdr>
        <w:top w:val="none" w:sz="0" w:space="0" w:color="auto"/>
        <w:left w:val="none" w:sz="0" w:space="0" w:color="auto"/>
        <w:bottom w:val="none" w:sz="0" w:space="0" w:color="auto"/>
        <w:right w:val="none" w:sz="0" w:space="0" w:color="auto"/>
      </w:divBdr>
    </w:div>
    <w:div w:id="173498266">
      <w:bodyDiv w:val="1"/>
      <w:marLeft w:val="0"/>
      <w:marRight w:val="0"/>
      <w:marTop w:val="0"/>
      <w:marBottom w:val="0"/>
      <w:divBdr>
        <w:top w:val="none" w:sz="0" w:space="0" w:color="auto"/>
        <w:left w:val="none" w:sz="0" w:space="0" w:color="auto"/>
        <w:bottom w:val="none" w:sz="0" w:space="0" w:color="auto"/>
        <w:right w:val="none" w:sz="0" w:space="0" w:color="auto"/>
      </w:divBdr>
      <w:divsChild>
        <w:div w:id="130099723">
          <w:marLeft w:val="274"/>
          <w:marRight w:val="0"/>
          <w:marTop w:val="0"/>
          <w:marBottom w:val="0"/>
          <w:divBdr>
            <w:top w:val="none" w:sz="0" w:space="0" w:color="auto"/>
            <w:left w:val="none" w:sz="0" w:space="0" w:color="auto"/>
            <w:bottom w:val="none" w:sz="0" w:space="0" w:color="auto"/>
            <w:right w:val="none" w:sz="0" w:space="0" w:color="auto"/>
          </w:divBdr>
        </w:div>
      </w:divsChild>
    </w:div>
    <w:div w:id="207650159">
      <w:bodyDiv w:val="1"/>
      <w:marLeft w:val="0"/>
      <w:marRight w:val="0"/>
      <w:marTop w:val="0"/>
      <w:marBottom w:val="0"/>
      <w:divBdr>
        <w:top w:val="none" w:sz="0" w:space="0" w:color="auto"/>
        <w:left w:val="none" w:sz="0" w:space="0" w:color="auto"/>
        <w:bottom w:val="none" w:sz="0" w:space="0" w:color="auto"/>
        <w:right w:val="none" w:sz="0" w:space="0" w:color="auto"/>
      </w:divBdr>
      <w:divsChild>
        <w:div w:id="189297574">
          <w:marLeft w:val="288"/>
          <w:marRight w:val="0"/>
          <w:marTop w:val="0"/>
          <w:marBottom w:val="0"/>
          <w:divBdr>
            <w:top w:val="none" w:sz="0" w:space="0" w:color="auto"/>
            <w:left w:val="none" w:sz="0" w:space="0" w:color="auto"/>
            <w:bottom w:val="none" w:sz="0" w:space="0" w:color="auto"/>
            <w:right w:val="none" w:sz="0" w:space="0" w:color="auto"/>
          </w:divBdr>
        </w:div>
        <w:div w:id="311253529">
          <w:marLeft w:val="288"/>
          <w:marRight w:val="0"/>
          <w:marTop w:val="0"/>
          <w:marBottom w:val="0"/>
          <w:divBdr>
            <w:top w:val="none" w:sz="0" w:space="0" w:color="auto"/>
            <w:left w:val="none" w:sz="0" w:space="0" w:color="auto"/>
            <w:bottom w:val="none" w:sz="0" w:space="0" w:color="auto"/>
            <w:right w:val="none" w:sz="0" w:space="0" w:color="auto"/>
          </w:divBdr>
        </w:div>
        <w:div w:id="418020916">
          <w:marLeft w:val="288"/>
          <w:marRight w:val="0"/>
          <w:marTop w:val="0"/>
          <w:marBottom w:val="0"/>
          <w:divBdr>
            <w:top w:val="none" w:sz="0" w:space="0" w:color="auto"/>
            <w:left w:val="none" w:sz="0" w:space="0" w:color="auto"/>
            <w:bottom w:val="none" w:sz="0" w:space="0" w:color="auto"/>
            <w:right w:val="none" w:sz="0" w:space="0" w:color="auto"/>
          </w:divBdr>
        </w:div>
        <w:div w:id="770931616">
          <w:marLeft w:val="288"/>
          <w:marRight w:val="0"/>
          <w:marTop w:val="0"/>
          <w:marBottom w:val="0"/>
          <w:divBdr>
            <w:top w:val="none" w:sz="0" w:space="0" w:color="auto"/>
            <w:left w:val="none" w:sz="0" w:space="0" w:color="auto"/>
            <w:bottom w:val="none" w:sz="0" w:space="0" w:color="auto"/>
            <w:right w:val="none" w:sz="0" w:space="0" w:color="auto"/>
          </w:divBdr>
        </w:div>
        <w:div w:id="806166026">
          <w:marLeft w:val="288"/>
          <w:marRight w:val="0"/>
          <w:marTop w:val="0"/>
          <w:marBottom w:val="0"/>
          <w:divBdr>
            <w:top w:val="none" w:sz="0" w:space="0" w:color="auto"/>
            <w:left w:val="none" w:sz="0" w:space="0" w:color="auto"/>
            <w:bottom w:val="none" w:sz="0" w:space="0" w:color="auto"/>
            <w:right w:val="none" w:sz="0" w:space="0" w:color="auto"/>
          </w:divBdr>
        </w:div>
        <w:div w:id="932401297">
          <w:marLeft w:val="288"/>
          <w:marRight w:val="0"/>
          <w:marTop w:val="0"/>
          <w:marBottom w:val="0"/>
          <w:divBdr>
            <w:top w:val="none" w:sz="0" w:space="0" w:color="auto"/>
            <w:left w:val="none" w:sz="0" w:space="0" w:color="auto"/>
            <w:bottom w:val="none" w:sz="0" w:space="0" w:color="auto"/>
            <w:right w:val="none" w:sz="0" w:space="0" w:color="auto"/>
          </w:divBdr>
        </w:div>
        <w:div w:id="1030296540">
          <w:marLeft w:val="288"/>
          <w:marRight w:val="0"/>
          <w:marTop w:val="0"/>
          <w:marBottom w:val="0"/>
          <w:divBdr>
            <w:top w:val="none" w:sz="0" w:space="0" w:color="auto"/>
            <w:left w:val="none" w:sz="0" w:space="0" w:color="auto"/>
            <w:bottom w:val="none" w:sz="0" w:space="0" w:color="auto"/>
            <w:right w:val="none" w:sz="0" w:space="0" w:color="auto"/>
          </w:divBdr>
        </w:div>
        <w:div w:id="1218971509">
          <w:marLeft w:val="288"/>
          <w:marRight w:val="0"/>
          <w:marTop w:val="0"/>
          <w:marBottom w:val="0"/>
          <w:divBdr>
            <w:top w:val="none" w:sz="0" w:space="0" w:color="auto"/>
            <w:left w:val="none" w:sz="0" w:space="0" w:color="auto"/>
            <w:bottom w:val="none" w:sz="0" w:space="0" w:color="auto"/>
            <w:right w:val="none" w:sz="0" w:space="0" w:color="auto"/>
          </w:divBdr>
        </w:div>
        <w:div w:id="1268080796">
          <w:marLeft w:val="288"/>
          <w:marRight w:val="0"/>
          <w:marTop w:val="0"/>
          <w:marBottom w:val="0"/>
          <w:divBdr>
            <w:top w:val="none" w:sz="0" w:space="0" w:color="auto"/>
            <w:left w:val="none" w:sz="0" w:space="0" w:color="auto"/>
            <w:bottom w:val="none" w:sz="0" w:space="0" w:color="auto"/>
            <w:right w:val="none" w:sz="0" w:space="0" w:color="auto"/>
          </w:divBdr>
        </w:div>
        <w:div w:id="1377663555">
          <w:marLeft w:val="288"/>
          <w:marRight w:val="0"/>
          <w:marTop w:val="0"/>
          <w:marBottom w:val="0"/>
          <w:divBdr>
            <w:top w:val="none" w:sz="0" w:space="0" w:color="auto"/>
            <w:left w:val="none" w:sz="0" w:space="0" w:color="auto"/>
            <w:bottom w:val="none" w:sz="0" w:space="0" w:color="auto"/>
            <w:right w:val="none" w:sz="0" w:space="0" w:color="auto"/>
          </w:divBdr>
        </w:div>
        <w:div w:id="1403142104">
          <w:marLeft w:val="288"/>
          <w:marRight w:val="0"/>
          <w:marTop w:val="0"/>
          <w:marBottom w:val="0"/>
          <w:divBdr>
            <w:top w:val="none" w:sz="0" w:space="0" w:color="auto"/>
            <w:left w:val="none" w:sz="0" w:space="0" w:color="auto"/>
            <w:bottom w:val="none" w:sz="0" w:space="0" w:color="auto"/>
            <w:right w:val="none" w:sz="0" w:space="0" w:color="auto"/>
          </w:divBdr>
        </w:div>
        <w:div w:id="1449855702">
          <w:marLeft w:val="288"/>
          <w:marRight w:val="0"/>
          <w:marTop w:val="0"/>
          <w:marBottom w:val="0"/>
          <w:divBdr>
            <w:top w:val="none" w:sz="0" w:space="0" w:color="auto"/>
            <w:left w:val="none" w:sz="0" w:space="0" w:color="auto"/>
            <w:bottom w:val="none" w:sz="0" w:space="0" w:color="auto"/>
            <w:right w:val="none" w:sz="0" w:space="0" w:color="auto"/>
          </w:divBdr>
        </w:div>
        <w:div w:id="1497302491">
          <w:marLeft w:val="288"/>
          <w:marRight w:val="0"/>
          <w:marTop w:val="0"/>
          <w:marBottom w:val="0"/>
          <w:divBdr>
            <w:top w:val="none" w:sz="0" w:space="0" w:color="auto"/>
            <w:left w:val="none" w:sz="0" w:space="0" w:color="auto"/>
            <w:bottom w:val="none" w:sz="0" w:space="0" w:color="auto"/>
            <w:right w:val="none" w:sz="0" w:space="0" w:color="auto"/>
          </w:divBdr>
        </w:div>
        <w:div w:id="1579552701">
          <w:marLeft w:val="288"/>
          <w:marRight w:val="0"/>
          <w:marTop w:val="0"/>
          <w:marBottom w:val="0"/>
          <w:divBdr>
            <w:top w:val="none" w:sz="0" w:space="0" w:color="auto"/>
            <w:left w:val="none" w:sz="0" w:space="0" w:color="auto"/>
            <w:bottom w:val="none" w:sz="0" w:space="0" w:color="auto"/>
            <w:right w:val="none" w:sz="0" w:space="0" w:color="auto"/>
          </w:divBdr>
        </w:div>
        <w:div w:id="1709452994">
          <w:marLeft w:val="288"/>
          <w:marRight w:val="0"/>
          <w:marTop w:val="0"/>
          <w:marBottom w:val="0"/>
          <w:divBdr>
            <w:top w:val="none" w:sz="0" w:space="0" w:color="auto"/>
            <w:left w:val="none" w:sz="0" w:space="0" w:color="auto"/>
            <w:bottom w:val="none" w:sz="0" w:space="0" w:color="auto"/>
            <w:right w:val="none" w:sz="0" w:space="0" w:color="auto"/>
          </w:divBdr>
        </w:div>
        <w:div w:id="1836189751">
          <w:marLeft w:val="288"/>
          <w:marRight w:val="0"/>
          <w:marTop w:val="0"/>
          <w:marBottom w:val="0"/>
          <w:divBdr>
            <w:top w:val="none" w:sz="0" w:space="0" w:color="auto"/>
            <w:left w:val="none" w:sz="0" w:space="0" w:color="auto"/>
            <w:bottom w:val="none" w:sz="0" w:space="0" w:color="auto"/>
            <w:right w:val="none" w:sz="0" w:space="0" w:color="auto"/>
          </w:divBdr>
        </w:div>
        <w:div w:id="1849252924">
          <w:marLeft w:val="288"/>
          <w:marRight w:val="0"/>
          <w:marTop w:val="0"/>
          <w:marBottom w:val="0"/>
          <w:divBdr>
            <w:top w:val="none" w:sz="0" w:space="0" w:color="auto"/>
            <w:left w:val="none" w:sz="0" w:space="0" w:color="auto"/>
            <w:bottom w:val="none" w:sz="0" w:space="0" w:color="auto"/>
            <w:right w:val="none" w:sz="0" w:space="0" w:color="auto"/>
          </w:divBdr>
        </w:div>
        <w:div w:id="1869903998">
          <w:marLeft w:val="288"/>
          <w:marRight w:val="0"/>
          <w:marTop w:val="0"/>
          <w:marBottom w:val="0"/>
          <w:divBdr>
            <w:top w:val="none" w:sz="0" w:space="0" w:color="auto"/>
            <w:left w:val="none" w:sz="0" w:space="0" w:color="auto"/>
            <w:bottom w:val="none" w:sz="0" w:space="0" w:color="auto"/>
            <w:right w:val="none" w:sz="0" w:space="0" w:color="auto"/>
          </w:divBdr>
        </w:div>
        <w:div w:id="1870558243">
          <w:marLeft w:val="288"/>
          <w:marRight w:val="0"/>
          <w:marTop w:val="0"/>
          <w:marBottom w:val="0"/>
          <w:divBdr>
            <w:top w:val="none" w:sz="0" w:space="0" w:color="auto"/>
            <w:left w:val="none" w:sz="0" w:space="0" w:color="auto"/>
            <w:bottom w:val="none" w:sz="0" w:space="0" w:color="auto"/>
            <w:right w:val="none" w:sz="0" w:space="0" w:color="auto"/>
          </w:divBdr>
        </w:div>
        <w:div w:id="1956205463">
          <w:marLeft w:val="274"/>
          <w:marRight w:val="0"/>
          <w:marTop w:val="0"/>
          <w:marBottom w:val="0"/>
          <w:divBdr>
            <w:top w:val="none" w:sz="0" w:space="0" w:color="auto"/>
            <w:left w:val="none" w:sz="0" w:space="0" w:color="auto"/>
            <w:bottom w:val="none" w:sz="0" w:space="0" w:color="auto"/>
            <w:right w:val="none" w:sz="0" w:space="0" w:color="auto"/>
          </w:divBdr>
        </w:div>
        <w:div w:id="1976133244">
          <w:marLeft w:val="288"/>
          <w:marRight w:val="0"/>
          <w:marTop w:val="0"/>
          <w:marBottom w:val="0"/>
          <w:divBdr>
            <w:top w:val="none" w:sz="0" w:space="0" w:color="auto"/>
            <w:left w:val="none" w:sz="0" w:space="0" w:color="auto"/>
            <w:bottom w:val="none" w:sz="0" w:space="0" w:color="auto"/>
            <w:right w:val="none" w:sz="0" w:space="0" w:color="auto"/>
          </w:divBdr>
        </w:div>
      </w:divsChild>
    </w:div>
    <w:div w:id="226234711">
      <w:bodyDiv w:val="1"/>
      <w:marLeft w:val="0"/>
      <w:marRight w:val="0"/>
      <w:marTop w:val="0"/>
      <w:marBottom w:val="0"/>
      <w:divBdr>
        <w:top w:val="none" w:sz="0" w:space="0" w:color="auto"/>
        <w:left w:val="none" w:sz="0" w:space="0" w:color="auto"/>
        <w:bottom w:val="none" w:sz="0" w:space="0" w:color="auto"/>
        <w:right w:val="none" w:sz="0" w:space="0" w:color="auto"/>
      </w:divBdr>
      <w:divsChild>
        <w:div w:id="782844803">
          <w:marLeft w:val="0"/>
          <w:marRight w:val="0"/>
          <w:marTop w:val="0"/>
          <w:marBottom w:val="0"/>
          <w:divBdr>
            <w:top w:val="none" w:sz="0" w:space="0" w:color="auto"/>
            <w:left w:val="none" w:sz="0" w:space="0" w:color="auto"/>
            <w:bottom w:val="none" w:sz="0" w:space="0" w:color="auto"/>
            <w:right w:val="none" w:sz="0" w:space="0" w:color="auto"/>
          </w:divBdr>
          <w:divsChild>
            <w:div w:id="163167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89888">
      <w:bodyDiv w:val="1"/>
      <w:marLeft w:val="0"/>
      <w:marRight w:val="0"/>
      <w:marTop w:val="0"/>
      <w:marBottom w:val="0"/>
      <w:divBdr>
        <w:top w:val="none" w:sz="0" w:space="0" w:color="auto"/>
        <w:left w:val="none" w:sz="0" w:space="0" w:color="auto"/>
        <w:bottom w:val="none" w:sz="0" w:space="0" w:color="auto"/>
        <w:right w:val="none" w:sz="0" w:space="0" w:color="auto"/>
      </w:divBdr>
    </w:div>
    <w:div w:id="238684437">
      <w:bodyDiv w:val="1"/>
      <w:marLeft w:val="0"/>
      <w:marRight w:val="0"/>
      <w:marTop w:val="0"/>
      <w:marBottom w:val="0"/>
      <w:divBdr>
        <w:top w:val="none" w:sz="0" w:space="0" w:color="auto"/>
        <w:left w:val="none" w:sz="0" w:space="0" w:color="auto"/>
        <w:bottom w:val="none" w:sz="0" w:space="0" w:color="auto"/>
        <w:right w:val="none" w:sz="0" w:space="0" w:color="auto"/>
      </w:divBdr>
      <w:divsChild>
        <w:div w:id="213591483">
          <w:marLeft w:val="360"/>
          <w:marRight w:val="0"/>
          <w:marTop w:val="0"/>
          <w:marBottom w:val="0"/>
          <w:divBdr>
            <w:top w:val="none" w:sz="0" w:space="0" w:color="auto"/>
            <w:left w:val="none" w:sz="0" w:space="0" w:color="auto"/>
            <w:bottom w:val="none" w:sz="0" w:space="0" w:color="auto"/>
            <w:right w:val="none" w:sz="0" w:space="0" w:color="auto"/>
          </w:divBdr>
        </w:div>
        <w:div w:id="271593054">
          <w:marLeft w:val="360"/>
          <w:marRight w:val="0"/>
          <w:marTop w:val="0"/>
          <w:marBottom w:val="0"/>
          <w:divBdr>
            <w:top w:val="none" w:sz="0" w:space="0" w:color="auto"/>
            <w:left w:val="none" w:sz="0" w:space="0" w:color="auto"/>
            <w:bottom w:val="none" w:sz="0" w:space="0" w:color="auto"/>
            <w:right w:val="none" w:sz="0" w:space="0" w:color="auto"/>
          </w:divBdr>
        </w:div>
        <w:div w:id="281619189">
          <w:marLeft w:val="360"/>
          <w:marRight w:val="0"/>
          <w:marTop w:val="0"/>
          <w:marBottom w:val="0"/>
          <w:divBdr>
            <w:top w:val="none" w:sz="0" w:space="0" w:color="auto"/>
            <w:left w:val="none" w:sz="0" w:space="0" w:color="auto"/>
            <w:bottom w:val="none" w:sz="0" w:space="0" w:color="auto"/>
            <w:right w:val="none" w:sz="0" w:space="0" w:color="auto"/>
          </w:divBdr>
        </w:div>
        <w:div w:id="493572679">
          <w:marLeft w:val="360"/>
          <w:marRight w:val="0"/>
          <w:marTop w:val="0"/>
          <w:marBottom w:val="0"/>
          <w:divBdr>
            <w:top w:val="none" w:sz="0" w:space="0" w:color="auto"/>
            <w:left w:val="none" w:sz="0" w:space="0" w:color="auto"/>
            <w:bottom w:val="none" w:sz="0" w:space="0" w:color="auto"/>
            <w:right w:val="none" w:sz="0" w:space="0" w:color="auto"/>
          </w:divBdr>
        </w:div>
        <w:div w:id="532428392">
          <w:marLeft w:val="360"/>
          <w:marRight w:val="0"/>
          <w:marTop w:val="0"/>
          <w:marBottom w:val="0"/>
          <w:divBdr>
            <w:top w:val="none" w:sz="0" w:space="0" w:color="auto"/>
            <w:left w:val="none" w:sz="0" w:space="0" w:color="auto"/>
            <w:bottom w:val="none" w:sz="0" w:space="0" w:color="auto"/>
            <w:right w:val="none" w:sz="0" w:space="0" w:color="auto"/>
          </w:divBdr>
        </w:div>
        <w:div w:id="543368809">
          <w:marLeft w:val="360"/>
          <w:marRight w:val="0"/>
          <w:marTop w:val="0"/>
          <w:marBottom w:val="0"/>
          <w:divBdr>
            <w:top w:val="none" w:sz="0" w:space="0" w:color="auto"/>
            <w:left w:val="none" w:sz="0" w:space="0" w:color="auto"/>
            <w:bottom w:val="none" w:sz="0" w:space="0" w:color="auto"/>
            <w:right w:val="none" w:sz="0" w:space="0" w:color="auto"/>
          </w:divBdr>
        </w:div>
        <w:div w:id="679158057">
          <w:marLeft w:val="360"/>
          <w:marRight w:val="0"/>
          <w:marTop w:val="0"/>
          <w:marBottom w:val="0"/>
          <w:divBdr>
            <w:top w:val="none" w:sz="0" w:space="0" w:color="auto"/>
            <w:left w:val="none" w:sz="0" w:space="0" w:color="auto"/>
            <w:bottom w:val="none" w:sz="0" w:space="0" w:color="auto"/>
            <w:right w:val="none" w:sz="0" w:space="0" w:color="auto"/>
          </w:divBdr>
        </w:div>
        <w:div w:id="784924833">
          <w:marLeft w:val="360"/>
          <w:marRight w:val="0"/>
          <w:marTop w:val="0"/>
          <w:marBottom w:val="0"/>
          <w:divBdr>
            <w:top w:val="none" w:sz="0" w:space="0" w:color="auto"/>
            <w:left w:val="none" w:sz="0" w:space="0" w:color="auto"/>
            <w:bottom w:val="none" w:sz="0" w:space="0" w:color="auto"/>
            <w:right w:val="none" w:sz="0" w:space="0" w:color="auto"/>
          </w:divBdr>
        </w:div>
        <w:div w:id="1004237211">
          <w:marLeft w:val="360"/>
          <w:marRight w:val="0"/>
          <w:marTop w:val="0"/>
          <w:marBottom w:val="0"/>
          <w:divBdr>
            <w:top w:val="none" w:sz="0" w:space="0" w:color="auto"/>
            <w:left w:val="none" w:sz="0" w:space="0" w:color="auto"/>
            <w:bottom w:val="none" w:sz="0" w:space="0" w:color="auto"/>
            <w:right w:val="none" w:sz="0" w:space="0" w:color="auto"/>
          </w:divBdr>
        </w:div>
        <w:div w:id="1058240021">
          <w:marLeft w:val="360"/>
          <w:marRight w:val="0"/>
          <w:marTop w:val="0"/>
          <w:marBottom w:val="0"/>
          <w:divBdr>
            <w:top w:val="none" w:sz="0" w:space="0" w:color="auto"/>
            <w:left w:val="none" w:sz="0" w:space="0" w:color="auto"/>
            <w:bottom w:val="none" w:sz="0" w:space="0" w:color="auto"/>
            <w:right w:val="none" w:sz="0" w:space="0" w:color="auto"/>
          </w:divBdr>
        </w:div>
        <w:div w:id="1086876327">
          <w:marLeft w:val="360"/>
          <w:marRight w:val="0"/>
          <w:marTop w:val="0"/>
          <w:marBottom w:val="0"/>
          <w:divBdr>
            <w:top w:val="none" w:sz="0" w:space="0" w:color="auto"/>
            <w:left w:val="none" w:sz="0" w:space="0" w:color="auto"/>
            <w:bottom w:val="none" w:sz="0" w:space="0" w:color="auto"/>
            <w:right w:val="none" w:sz="0" w:space="0" w:color="auto"/>
          </w:divBdr>
        </w:div>
        <w:div w:id="1222642517">
          <w:marLeft w:val="360"/>
          <w:marRight w:val="0"/>
          <w:marTop w:val="0"/>
          <w:marBottom w:val="0"/>
          <w:divBdr>
            <w:top w:val="none" w:sz="0" w:space="0" w:color="auto"/>
            <w:left w:val="none" w:sz="0" w:space="0" w:color="auto"/>
            <w:bottom w:val="none" w:sz="0" w:space="0" w:color="auto"/>
            <w:right w:val="none" w:sz="0" w:space="0" w:color="auto"/>
          </w:divBdr>
        </w:div>
        <w:div w:id="1471050749">
          <w:marLeft w:val="360"/>
          <w:marRight w:val="0"/>
          <w:marTop w:val="0"/>
          <w:marBottom w:val="0"/>
          <w:divBdr>
            <w:top w:val="none" w:sz="0" w:space="0" w:color="auto"/>
            <w:left w:val="none" w:sz="0" w:space="0" w:color="auto"/>
            <w:bottom w:val="none" w:sz="0" w:space="0" w:color="auto"/>
            <w:right w:val="none" w:sz="0" w:space="0" w:color="auto"/>
          </w:divBdr>
        </w:div>
        <w:div w:id="1473405394">
          <w:marLeft w:val="360"/>
          <w:marRight w:val="0"/>
          <w:marTop w:val="0"/>
          <w:marBottom w:val="0"/>
          <w:divBdr>
            <w:top w:val="none" w:sz="0" w:space="0" w:color="auto"/>
            <w:left w:val="none" w:sz="0" w:space="0" w:color="auto"/>
            <w:bottom w:val="none" w:sz="0" w:space="0" w:color="auto"/>
            <w:right w:val="none" w:sz="0" w:space="0" w:color="auto"/>
          </w:divBdr>
        </w:div>
        <w:div w:id="1494759853">
          <w:marLeft w:val="360"/>
          <w:marRight w:val="0"/>
          <w:marTop w:val="0"/>
          <w:marBottom w:val="0"/>
          <w:divBdr>
            <w:top w:val="none" w:sz="0" w:space="0" w:color="auto"/>
            <w:left w:val="none" w:sz="0" w:space="0" w:color="auto"/>
            <w:bottom w:val="none" w:sz="0" w:space="0" w:color="auto"/>
            <w:right w:val="none" w:sz="0" w:space="0" w:color="auto"/>
          </w:divBdr>
        </w:div>
        <w:div w:id="1604339233">
          <w:marLeft w:val="360"/>
          <w:marRight w:val="0"/>
          <w:marTop w:val="0"/>
          <w:marBottom w:val="0"/>
          <w:divBdr>
            <w:top w:val="none" w:sz="0" w:space="0" w:color="auto"/>
            <w:left w:val="none" w:sz="0" w:space="0" w:color="auto"/>
            <w:bottom w:val="none" w:sz="0" w:space="0" w:color="auto"/>
            <w:right w:val="none" w:sz="0" w:space="0" w:color="auto"/>
          </w:divBdr>
        </w:div>
        <w:div w:id="1626934658">
          <w:marLeft w:val="360"/>
          <w:marRight w:val="0"/>
          <w:marTop w:val="0"/>
          <w:marBottom w:val="0"/>
          <w:divBdr>
            <w:top w:val="none" w:sz="0" w:space="0" w:color="auto"/>
            <w:left w:val="none" w:sz="0" w:space="0" w:color="auto"/>
            <w:bottom w:val="none" w:sz="0" w:space="0" w:color="auto"/>
            <w:right w:val="none" w:sz="0" w:space="0" w:color="auto"/>
          </w:divBdr>
        </w:div>
        <w:div w:id="1627932787">
          <w:marLeft w:val="360"/>
          <w:marRight w:val="0"/>
          <w:marTop w:val="0"/>
          <w:marBottom w:val="0"/>
          <w:divBdr>
            <w:top w:val="none" w:sz="0" w:space="0" w:color="auto"/>
            <w:left w:val="none" w:sz="0" w:space="0" w:color="auto"/>
            <w:bottom w:val="none" w:sz="0" w:space="0" w:color="auto"/>
            <w:right w:val="none" w:sz="0" w:space="0" w:color="auto"/>
          </w:divBdr>
        </w:div>
        <w:div w:id="1882547130">
          <w:marLeft w:val="274"/>
          <w:marRight w:val="0"/>
          <w:marTop w:val="0"/>
          <w:marBottom w:val="0"/>
          <w:divBdr>
            <w:top w:val="none" w:sz="0" w:space="0" w:color="auto"/>
            <w:left w:val="none" w:sz="0" w:space="0" w:color="auto"/>
            <w:bottom w:val="none" w:sz="0" w:space="0" w:color="auto"/>
            <w:right w:val="none" w:sz="0" w:space="0" w:color="auto"/>
          </w:divBdr>
        </w:div>
        <w:div w:id="1892689501">
          <w:marLeft w:val="360"/>
          <w:marRight w:val="0"/>
          <w:marTop w:val="0"/>
          <w:marBottom w:val="0"/>
          <w:divBdr>
            <w:top w:val="none" w:sz="0" w:space="0" w:color="auto"/>
            <w:left w:val="none" w:sz="0" w:space="0" w:color="auto"/>
            <w:bottom w:val="none" w:sz="0" w:space="0" w:color="auto"/>
            <w:right w:val="none" w:sz="0" w:space="0" w:color="auto"/>
          </w:divBdr>
        </w:div>
        <w:div w:id="2016959521">
          <w:marLeft w:val="360"/>
          <w:marRight w:val="0"/>
          <w:marTop w:val="0"/>
          <w:marBottom w:val="0"/>
          <w:divBdr>
            <w:top w:val="none" w:sz="0" w:space="0" w:color="auto"/>
            <w:left w:val="none" w:sz="0" w:space="0" w:color="auto"/>
            <w:bottom w:val="none" w:sz="0" w:space="0" w:color="auto"/>
            <w:right w:val="none" w:sz="0" w:space="0" w:color="auto"/>
          </w:divBdr>
        </w:div>
        <w:div w:id="2049641640">
          <w:marLeft w:val="360"/>
          <w:marRight w:val="0"/>
          <w:marTop w:val="0"/>
          <w:marBottom w:val="0"/>
          <w:divBdr>
            <w:top w:val="none" w:sz="0" w:space="0" w:color="auto"/>
            <w:left w:val="none" w:sz="0" w:space="0" w:color="auto"/>
            <w:bottom w:val="none" w:sz="0" w:space="0" w:color="auto"/>
            <w:right w:val="none" w:sz="0" w:space="0" w:color="auto"/>
          </w:divBdr>
        </w:div>
        <w:div w:id="2087721456">
          <w:marLeft w:val="360"/>
          <w:marRight w:val="0"/>
          <w:marTop w:val="0"/>
          <w:marBottom w:val="0"/>
          <w:divBdr>
            <w:top w:val="none" w:sz="0" w:space="0" w:color="auto"/>
            <w:left w:val="none" w:sz="0" w:space="0" w:color="auto"/>
            <w:bottom w:val="none" w:sz="0" w:space="0" w:color="auto"/>
            <w:right w:val="none" w:sz="0" w:space="0" w:color="auto"/>
          </w:divBdr>
        </w:div>
      </w:divsChild>
    </w:div>
    <w:div w:id="263807045">
      <w:bodyDiv w:val="1"/>
      <w:marLeft w:val="0"/>
      <w:marRight w:val="0"/>
      <w:marTop w:val="0"/>
      <w:marBottom w:val="0"/>
      <w:divBdr>
        <w:top w:val="none" w:sz="0" w:space="0" w:color="auto"/>
        <w:left w:val="none" w:sz="0" w:space="0" w:color="auto"/>
        <w:bottom w:val="none" w:sz="0" w:space="0" w:color="auto"/>
        <w:right w:val="none" w:sz="0" w:space="0" w:color="auto"/>
      </w:divBdr>
      <w:divsChild>
        <w:div w:id="4870170">
          <w:marLeft w:val="360"/>
          <w:marRight w:val="0"/>
          <w:marTop w:val="0"/>
          <w:marBottom w:val="0"/>
          <w:divBdr>
            <w:top w:val="none" w:sz="0" w:space="0" w:color="auto"/>
            <w:left w:val="none" w:sz="0" w:space="0" w:color="auto"/>
            <w:bottom w:val="none" w:sz="0" w:space="0" w:color="auto"/>
            <w:right w:val="none" w:sz="0" w:space="0" w:color="auto"/>
          </w:divBdr>
        </w:div>
        <w:div w:id="37900708">
          <w:marLeft w:val="360"/>
          <w:marRight w:val="0"/>
          <w:marTop w:val="0"/>
          <w:marBottom w:val="0"/>
          <w:divBdr>
            <w:top w:val="none" w:sz="0" w:space="0" w:color="auto"/>
            <w:left w:val="none" w:sz="0" w:space="0" w:color="auto"/>
            <w:bottom w:val="none" w:sz="0" w:space="0" w:color="auto"/>
            <w:right w:val="none" w:sz="0" w:space="0" w:color="auto"/>
          </w:divBdr>
        </w:div>
        <w:div w:id="178128438">
          <w:marLeft w:val="360"/>
          <w:marRight w:val="0"/>
          <w:marTop w:val="0"/>
          <w:marBottom w:val="0"/>
          <w:divBdr>
            <w:top w:val="none" w:sz="0" w:space="0" w:color="auto"/>
            <w:left w:val="none" w:sz="0" w:space="0" w:color="auto"/>
            <w:bottom w:val="none" w:sz="0" w:space="0" w:color="auto"/>
            <w:right w:val="none" w:sz="0" w:space="0" w:color="auto"/>
          </w:divBdr>
        </w:div>
        <w:div w:id="511184952">
          <w:marLeft w:val="274"/>
          <w:marRight w:val="0"/>
          <w:marTop w:val="0"/>
          <w:marBottom w:val="0"/>
          <w:divBdr>
            <w:top w:val="none" w:sz="0" w:space="0" w:color="auto"/>
            <w:left w:val="none" w:sz="0" w:space="0" w:color="auto"/>
            <w:bottom w:val="none" w:sz="0" w:space="0" w:color="auto"/>
            <w:right w:val="none" w:sz="0" w:space="0" w:color="auto"/>
          </w:divBdr>
        </w:div>
        <w:div w:id="657879442">
          <w:marLeft w:val="360"/>
          <w:marRight w:val="0"/>
          <w:marTop w:val="0"/>
          <w:marBottom w:val="0"/>
          <w:divBdr>
            <w:top w:val="none" w:sz="0" w:space="0" w:color="auto"/>
            <w:left w:val="none" w:sz="0" w:space="0" w:color="auto"/>
            <w:bottom w:val="none" w:sz="0" w:space="0" w:color="auto"/>
            <w:right w:val="none" w:sz="0" w:space="0" w:color="auto"/>
          </w:divBdr>
        </w:div>
        <w:div w:id="658970430">
          <w:marLeft w:val="360"/>
          <w:marRight w:val="0"/>
          <w:marTop w:val="0"/>
          <w:marBottom w:val="0"/>
          <w:divBdr>
            <w:top w:val="none" w:sz="0" w:space="0" w:color="auto"/>
            <w:left w:val="none" w:sz="0" w:space="0" w:color="auto"/>
            <w:bottom w:val="none" w:sz="0" w:space="0" w:color="auto"/>
            <w:right w:val="none" w:sz="0" w:space="0" w:color="auto"/>
          </w:divBdr>
        </w:div>
        <w:div w:id="664212081">
          <w:marLeft w:val="360"/>
          <w:marRight w:val="0"/>
          <w:marTop w:val="0"/>
          <w:marBottom w:val="0"/>
          <w:divBdr>
            <w:top w:val="none" w:sz="0" w:space="0" w:color="auto"/>
            <w:left w:val="none" w:sz="0" w:space="0" w:color="auto"/>
            <w:bottom w:val="none" w:sz="0" w:space="0" w:color="auto"/>
            <w:right w:val="none" w:sz="0" w:space="0" w:color="auto"/>
          </w:divBdr>
        </w:div>
        <w:div w:id="760294473">
          <w:marLeft w:val="360"/>
          <w:marRight w:val="0"/>
          <w:marTop w:val="0"/>
          <w:marBottom w:val="0"/>
          <w:divBdr>
            <w:top w:val="none" w:sz="0" w:space="0" w:color="auto"/>
            <w:left w:val="none" w:sz="0" w:space="0" w:color="auto"/>
            <w:bottom w:val="none" w:sz="0" w:space="0" w:color="auto"/>
            <w:right w:val="none" w:sz="0" w:space="0" w:color="auto"/>
          </w:divBdr>
        </w:div>
        <w:div w:id="1025860358">
          <w:marLeft w:val="360"/>
          <w:marRight w:val="0"/>
          <w:marTop w:val="0"/>
          <w:marBottom w:val="0"/>
          <w:divBdr>
            <w:top w:val="none" w:sz="0" w:space="0" w:color="auto"/>
            <w:left w:val="none" w:sz="0" w:space="0" w:color="auto"/>
            <w:bottom w:val="none" w:sz="0" w:space="0" w:color="auto"/>
            <w:right w:val="none" w:sz="0" w:space="0" w:color="auto"/>
          </w:divBdr>
        </w:div>
        <w:div w:id="1517160229">
          <w:marLeft w:val="360"/>
          <w:marRight w:val="0"/>
          <w:marTop w:val="0"/>
          <w:marBottom w:val="0"/>
          <w:divBdr>
            <w:top w:val="none" w:sz="0" w:space="0" w:color="auto"/>
            <w:left w:val="none" w:sz="0" w:space="0" w:color="auto"/>
            <w:bottom w:val="none" w:sz="0" w:space="0" w:color="auto"/>
            <w:right w:val="none" w:sz="0" w:space="0" w:color="auto"/>
          </w:divBdr>
        </w:div>
        <w:div w:id="1702363378">
          <w:marLeft w:val="360"/>
          <w:marRight w:val="0"/>
          <w:marTop w:val="0"/>
          <w:marBottom w:val="0"/>
          <w:divBdr>
            <w:top w:val="none" w:sz="0" w:space="0" w:color="auto"/>
            <w:left w:val="none" w:sz="0" w:space="0" w:color="auto"/>
            <w:bottom w:val="none" w:sz="0" w:space="0" w:color="auto"/>
            <w:right w:val="none" w:sz="0" w:space="0" w:color="auto"/>
          </w:divBdr>
        </w:div>
        <w:div w:id="2034185748">
          <w:marLeft w:val="360"/>
          <w:marRight w:val="0"/>
          <w:marTop w:val="0"/>
          <w:marBottom w:val="0"/>
          <w:divBdr>
            <w:top w:val="none" w:sz="0" w:space="0" w:color="auto"/>
            <w:left w:val="none" w:sz="0" w:space="0" w:color="auto"/>
            <w:bottom w:val="none" w:sz="0" w:space="0" w:color="auto"/>
            <w:right w:val="none" w:sz="0" w:space="0" w:color="auto"/>
          </w:divBdr>
        </w:div>
      </w:divsChild>
    </w:div>
    <w:div w:id="264388260">
      <w:bodyDiv w:val="1"/>
      <w:marLeft w:val="0"/>
      <w:marRight w:val="0"/>
      <w:marTop w:val="0"/>
      <w:marBottom w:val="0"/>
      <w:divBdr>
        <w:top w:val="none" w:sz="0" w:space="0" w:color="auto"/>
        <w:left w:val="none" w:sz="0" w:space="0" w:color="auto"/>
        <w:bottom w:val="none" w:sz="0" w:space="0" w:color="auto"/>
        <w:right w:val="none" w:sz="0" w:space="0" w:color="auto"/>
      </w:divBdr>
      <w:divsChild>
        <w:div w:id="556471917">
          <w:marLeft w:val="1166"/>
          <w:marRight w:val="0"/>
          <w:marTop w:val="72"/>
          <w:marBottom w:val="0"/>
          <w:divBdr>
            <w:top w:val="none" w:sz="0" w:space="0" w:color="auto"/>
            <w:left w:val="none" w:sz="0" w:space="0" w:color="auto"/>
            <w:bottom w:val="none" w:sz="0" w:space="0" w:color="auto"/>
            <w:right w:val="none" w:sz="0" w:space="0" w:color="auto"/>
          </w:divBdr>
        </w:div>
        <w:div w:id="556664965">
          <w:marLeft w:val="1166"/>
          <w:marRight w:val="0"/>
          <w:marTop w:val="72"/>
          <w:marBottom w:val="0"/>
          <w:divBdr>
            <w:top w:val="none" w:sz="0" w:space="0" w:color="auto"/>
            <w:left w:val="none" w:sz="0" w:space="0" w:color="auto"/>
            <w:bottom w:val="none" w:sz="0" w:space="0" w:color="auto"/>
            <w:right w:val="none" w:sz="0" w:space="0" w:color="auto"/>
          </w:divBdr>
        </w:div>
        <w:div w:id="604117505">
          <w:marLeft w:val="547"/>
          <w:marRight w:val="0"/>
          <w:marTop w:val="86"/>
          <w:marBottom w:val="0"/>
          <w:divBdr>
            <w:top w:val="none" w:sz="0" w:space="0" w:color="auto"/>
            <w:left w:val="none" w:sz="0" w:space="0" w:color="auto"/>
            <w:bottom w:val="none" w:sz="0" w:space="0" w:color="auto"/>
            <w:right w:val="none" w:sz="0" w:space="0" w:color="auto"/>
          </w:divBdr>
        </w:div>
        <w:div w:id="816919159">
          <w:marLeft w:val="547"/>
          <w:marRight w:val="0"/>
          <w:marTop w:val="86"/>
          <w:marBottom w:val="0"/>
          <w:divBdr>
            <w:top w:val="none" w:sz="0" w:space="0" w:color="auto"/>
            <w:left w:val="none" w:sz="0" w:space="0" w:color="auto"/>
            <w:bottom w:val="none" w:sz="0" w:space="0" w:color="auto"/>
            <w:right w:val="none" w:sz="0" w:space="0" w:color="auto"/>
          </w:divBdr>
        </w:div>
        <w:div w:id="1138451051">
          <w:marLeft w:val="1166"/>
          <w:marRight w:val="0"/>
          <w:marTop w:val="72"/>
          <w:marBottom w:val="0"/>
          <w:divBdr>
            <w:top w:val="none" w:sz="0" w:space="0" w:color="auto"/>
            <w:left w:val="none" w:sz="0" w:space="0" w:color="auto"/>
            <w:bottom w:val="none" w:sz="0" w:space="0" w:color="auto"/>
            <w:right w:val="none" w:sz="0" w:space="0" w:color="auto"/>
          </w:divBdr>
        </w:div>
        <w:div w:id="1202861109">
          <w:marLeft w:val="547"/>
          <w:marRight w:val="0"/>
          <w:marTop w:val="86"/>
          <w:marBottom w:val="0"/>
          <w:divBdr>
            <w:top w:val="none" w:sz="0" w:space="0" w:color="auto"/>
            <w:left w:val="none" w:sz="0" w:space="0" w:color="auto"/>
            <w:bottom w:val="none" w:sz="0" w:space="0" w:color="auto"/>
            <w:right w:val="none" w:sz="0" w:space="0" w:color="auto"/>
          </w:divBdr>
        </w:div>
        <w:div w:id="1431194598">
          <w:marLeft w:val="1166"/>
          <w:marRight w:val="0"/>
          <w:marTop w:val="72"/>
          <w:marBottom w:val="0"/>
          <w:divBdr>
            <w:top w:val="none" w:sz="0" w:space="0" w:color="auto"/>
            <w:left w:val="none" w:sz="0" w:space="0" w:color="auto"/>
            <w:bottom w:val="none" w:sz="0" w:space="0" w:color="auto"/>
            <w:right w:val="none" w:sz="0" w:space="0" w:color="auto"/>
          </w:divBdr>
        </w:div>
        <w:div w:id="1508134201">
          <w:marLeft w:val="1166"/>
          <w:marRight w:val="0"/>
          <w:marTop w:val="72"/>
          <w:marBottom w:val="0"/>
          <w:divBdr>
            <w:top w:val="none" w:sz="0" w:space="0" w:color="auto"/>
            <w:left w:val="none" w:sz="0" w:space="0" w:color="auto"/>
            <w:bottom w:val="none" w:sz="0" w:space="0" w:color="auto"/>
            <w:right w:val="none" w:sz="0" w:space="0" w:color="auto"/>
          </w:divBdr>
        </w:div>
        <w:div w:id="1631782409">
          <w:marLeft w:val="1166"/>
          <w:marRight w:val="0"/>
          <w:marTop w:val="72"/>
          <w:marBottom w:val="0"/>
          <w:divBdr>
            <w:top w:val="none" w:sz="0" w:space="0" w:color="auto"/>
            <w:left w:val="none" w:sz="0" w:space="0" w:color="auto"/>
            <w:bottom w:val="none" w:sz="0" w:space="0" w:color="auto"/>
            <w:right w:val="none" w:sz="0" w:space="0" w:color="auto"/>
          </w:divBdr>
        </w:div>
        <w:div w:id="1668240809">
          <w:marLeft w:val="1166"/>
          <w:marRight w:val="0"/>
          <w:marTop w:val="72"/>
          <w:marBottom w:val="0"/>
          <w:divBdr>
            <w:top w:val="none" w:sz="0" w:space="0" w:color="auto"/>
            <w:left w:val="none" w:sz="0" w:space="0" w:color="auto"/>
            <w:bottom w:val="none" w:sz="0" w:space="0" w:color="auto"/>
            <w:right w:val="none" w:sz="0" w:space="0" w:color="auto"/>
          </w:divBdr>
        </w:div>
        <w:div w:id="1701658791">
          <w:marLeft w:val="1166"/>
          <w:marRight w:val="0"/>
          <w:marTop w:val="72"/>
          <w:marBottom w:val="0"/>
          <w:divBdr>
            <w:top w:val="none" w:sz="0" w:space="0" w:color="auto"/>
            <w:left w:val="none" w:sz="0" w:space="0" w:color="auto"/>
            <w:bottom w:val="none" w:sz="0" w:space="0" w:color="auto"/>
            <w:right w:val="none" w:sz="0" w:space="0" w:color="auto"/>
          </w:divBdr>
        </w:div>
        <w:div w:id="1760367149">
          <w:marLeft w:val="1166"/>
          <w:marRight w:val="0"/>
          <w:marTop w:val="72"/>
          <w:marBottom w:val="0"/>
          <w:divBdr>
            <w:top w:val="none" w:sz="0" w:space="0" w:color="auto"/>
            <w:left w:val="none" w:sz="0" w:space="0" w:color="auto"/>
            <w:bottom w:val="none" w:sz="0" w:space="0" w:color="auto"/>
            <w:right w:val="none" w:sz="0" w:space="0" w:color="auto"/>
          </w:divBdr>
        </w:div>
      </w:divsChild>
    </w:div>
    <w:div w:id="271862225">
      <w:bodyDiv w:val="1"/>
      <w:marLeft w:val="0"/>
      <w:marRight w:val="0"/>
      <w:marTop w:val="0"/>
      <w:marBottom w:val="0"/>
      <w:divBdr>
        <w:top w:val="none" w:sz="0" w:space="0" w:color="auto"/>
        <w:left w:val="none" w:sz="0" w:space="0" w:color="auto"/>
        <w:bottom w:val="none" w:sz="0" w:space="0" w:color="auto"/>
        <w:right w:val="none" w:sz="0" w:space="0" w:color="auto"/>
      </w:divBdr>
      <w:divsChild>
        <w:div w:id="8143844">
          <w:marLeft w:val="360"/>
          <w:marRight w:val="0"/>
          <w:marTop w:val="0"/>
          <w:marBottom w:val="0"/>
          <w:divBdr>
            <w:top w:val="none" w:sz="0" w:space="0" w:color="auto"/>
            <w:left w:val="none" w:sz="0" w:space="0" w:color="auto"/>
            <w:bottom w:val="none" w:sz="0" w:space="0" w:color="auto"/>
            <w:right w:val="none" w:sz="0" w:space="0" w:color="auto"/>
          </w:divBdr>
        </w:div>
        <w:div w:id="291331454">
          <w:marLeft w:val="360"/>
          <w:marRight w:val="0"/>
          <w:marTop w:val="0"/>
          <w:marBottom w:val="0"/>
          <w:divBdr>
            <w:top w:val="none" w:sz="0" w:space="0" w:color="auto"/>
            <w:left w:val="none" w:sz="0" w:space="0" w:color="auto"/>
            <w:bottom w:val="none" w:sz="0" w:space="0" w:color="auto"/>
            <w:right w:val="none" w:sz="0" w:space="0" w:color="auto"/>
          </w:divBdr>
        </w:div>
        <w:div w:id="516774029">
          <w:marLeft w:val="360"/>
          <w:marRight w:val="0"/>
          <w:marTop w:val="0"/>
          <w:marBottom w:val="0"/>
          <w:divBdr>
            <w:top w:val="none" w:sz="0" w:space="0" w:color="auto"/>
            <w:left w:val="none" w:sz="0" w:space="0" w:color="auto"/>
            <w:bottom w:val="none" w:sz="0" w:space="0" w:color="auto"/>
            <w:right w:val="none" w:sz="0" w:space="0" w:color="auto"/>
          </w:divBdr>
        </w:div>
        <w:div w:id="666324334">
          <w:marLeft w:val="274"/>
          <w:marRight w:val="0"/>
          <w:marTop w:val="0"/>
          <w:marBottom w:val="0"/>
          <w:divBdr>
            <w:top w:val="none" w:sz="0" w:space="0" w:color="auto"/>
            <w:left w:val="none" w:sz="0" w:space="0" w:color="auto"/>
            <w:bottom w:val="none" w:sz="0" w:space="0" w:color="auto"/>
            <w:right w:val="none" w:sz="0" w:space="0" w:color="auto"/>
          </w:divBdr>
        </w:div>
        <w:div w:id="716317085">
          <w:marLeft w:val="360"/>
          <w:marRight w:val="0"/>
          <w:marTop w:val="0"/>
          <w:marBottom w:val="0"/>
          <w:divBdr>
            <w:top w:val="none" w:sz="0" w:space="0" w:color="auto"/>
            <w:left w:val="none" w:sz="0" w:space="0" w:color="auto"/>
            <w:bottom w:val="none" w:sz="0" w:space="0" w:color="auto"/>
            <w:right w:val="none" w:sz="0" w:space="0" w:color="auto"/>
          </w:divBdr>
        </w:div>
        <w:div w:id="750198833">
          <w:marLeft w:val="360"/>
          <w:marRight w:val="0"/>
          <w:marTop w:val="0"/>
          <w:marBottom w:val="0"/>
          <w:divBdr>
            <w:top w:val="none" w:sz="0" w:space="0" w:color="auto"/>
            <w:left w:val="none" w:sz="0" w:space="0" w:color="auto"/>
            <w:bottom w:val="none" w:sz="0" w:space="0" w:color="auto"/>
            <w:right w:val="none" w:sz="0" w:space="0" w:color="auto"/>
          </w:divBdr>
        </w:div>
        <w:div w:id="860359782">
          <w:marLeft w:val="360"/>
          <w:marRight w:val="0"/>
          <w:marTop w:val="0"/>
          <w:marBottom w:val="0"/>
          <w:divBdr>
            <w:top w:val="none" w:sz="0" w:space="0" w:color="auto"/>
            <w:left w:val="none" w:sz="0" w:space="0" w:color="auto"/>
            <w:bottom w:val="none" w:sz="0" w:space="0" w:color="auto"/>
            <w:right w:val="none" w:sz="0" w:space="0" w:color="auto"/>
          </w:divBdr>
        </w:div>
        <w:div w:id="935790718">
          <w:marLeft w:val="360"/>
          <w:marRight w:val="0"/>
          <w:marTop w:val="0"/>
          <w:marBottom w:val="0"/>
          <w:divBdr>
            <w:top w:val="none" w:sz="0" w:space="0" w:color="auto"/>
            <w:left w:val="none" w:sz="0" w:space="0" w:color="auto"/>
            <w:bottom w:val="none" w:sz="0" w:space="0" w:color="auto"/>
            <w:right w:val="none" w:sz="0" w:space="0" w:color="auto"/>
          </w:divBdr>
        </w:div>
        <w:div w:id="1133982777">
          <w:marLeft w:val="360"/>
          <w:marRight w:val="0"/>
          <w:marTop w:val="0"/>
          <w:marBottom w:val="0"/>
          <w:divBdr>
            <w:top w:val="none" w:sz="0" w:space="0" w:color="auto"/>
            <w:left w:val="none" w:sz="0" w:space="0" w:color="auto"/>
            <w:bottom w:val="none" w:sz="0" w:space="0" w:color="auto"/>
            <w:right w:val="none" w:sz="0" w:space="0" w:color="auto"/>
          </w:divBdr>
        </w:div>
        <w:div w:id="1347638154">
          <w:marLeft w:val="360"/>
          <w:marRight w:val="0"/>
          <w:marTop w:val="0"/>
          <w:marBottom w:val="0"/>
          <w:divBdr>
            <w:top w:val="none" w:sz="0" w:space="0" w:color="auto"/>
            <w:left w:val="none" w:sz="0" w:space="0" w:color="auto"/>
            <w:bottom w:val="none" w:sz="0" w:space="0" w:color="auto"/>
            <w:right w:val="none" w:sz="0" w:space="0" w:color="auto"/>
          </w:divBdr>
        </w:div>
        <w:div w:id="1802648917">
          <w:marLeft w:val="360"/>
          <w:marRight w:val="0"/>
          <w:marTop w:val="0"/>
          <w:marBottom w:val="0"/>
          <w:divBdr>
            <w:top w:val="none" w:sz="0" w:space="0" w:color="auto"/>
            <w:left w:val="none" w:sz="0" w:space="0" w:color="auto"/>
            <w:bottom w:val="none" w:sz="0" w:space="0" w:color="auto"/>
            <w:right w:val="none" w:sz="0" w:space="0" w:color="auto"/>
          </w:divBdr>
        </w:div>
        <w:div w:id="1906523422">
          <w:marLeft w:val="360"/>
          <w:marRight w:val="0"/>
          <w:marTop w:val="0"/>
          <w:marBottom w:val="0"/>
          <w:divBdr>
            <w:top w:val="none" w:sz="0" w:space="0" w:color="auto"/>
            <w:left w:val="none" w:sz="0" w:space="0" w:color="auto"/>
            <w:bottom w:val="none" w:sz="0" w:space="0" w:color="auto"/>
            <w:right w:val="none" w:sz="0" w:space="0" w:color="auto"/>
          </w:divBdr>
        </w:div>
        <w:div w:id="1947468226">
          <w:marLeft w:val="360"/>
          <w:marRight w:val="0"/>
          <w:marTop w:val="0"/>
          <w:marBottom w:val="0"/>
          <w:divBdr>
            <w:top w:val="none" w:sz="0" w:space="0" w:color="auto"/>
            <w:left w:val="none" w:sz="0" w:space="0" w:color="auto"/>
            <w:bottom w:val="none" w:sz="0" w:space="0" w:color="auto"/>
            <w:right w:val="none" w:sz="0" w:space="0" w:color="auto"/>
          </w:divBdr>
        </w:div>
        <w:div w:id="2009555644">
          <w:marLeft w:val="360"/>
          <w:marRight w:val="0"/>
          <w:marTop w:val="0"/>
          <w:marBottom w:val="0"/>
          <w:divBdr>
            <w:top w:val="none" w:sz="0" w:space="0" w:color="auto"/>
            <w:left w:val="none" w:sz="0" w:space="0" w:color="auto"/>
            <w:bottom w:val="none" w:sz="0" w:space="0" w:color="auto"/>
            <w:right w:val="none" w:sz="0" w:space="0" w:color="auto"/>
          </w:divBdr>
        </w:div>
      </w:divsChild>
    </w:div>
    <w:div w:id="272589300">
      <w:bodyDiv w:val="1"/>
      <w:marLeft w:val="0"/>
      <w:marRight w:val="0"/>
      <w:marTop w:val="0"/>
      <w:marBottom w:val="0"/>
      <w:divBdr>
        <w:top w:val="none" w:sz="0" w:space="0" w:color="auto"/>
        <w:left w:val="none" w:sz="0" w:space="0" w:color="auto"/>
        <w:bottom w:val="none" w:sz="0" w:space="0" w:color="auto"/>
        <w:right w:val="none" w:sz="0" w:space="0" w:color="auto"/>
      </w:divBdr>
      <w:divsChild>
        <w:div w:id="26757388">
          <w:marLeft w:val="360"/>
          <w:marRight w:val="0"/>
          <w:marTop w:val="0"/>
          <w:marBottom w:val="0"/>
          <w:divBdr>
            <w:top w:val="none" w:sz="0" w:space="0" w:color="auto"/>
            <w:left w:val="none" w:sz="0" w:space="0" w:color="auto"/>
            <w:bottom w:val="none" w:sz="0" w:space="0" w:color="auto"/>
            <w:right w:val="none" w:sz="0" w:space="0" w:color="auto"/>
          </w:divBdr>
        </w:div>
        <w:div w:id="108016613">
          <w:marLeft w:val="360"/>
          <w:marRight w:val="0"/>
          <w:marTop w:val="0"/>
          <w:marBottom w:val="0"/>
          <w:divBdr>
            <w:top w:val="none" w:sz="0" w:space="0" w:color="auto"/>
            <w:left w:val="none" w:sz="0" w:space="0" w:color="auto"/>
            <w:bottom w:val="none" w:sz="0" w:space="0" w:color="auto"/>
            <w:right w:val="none" w:sz="0" w:space="0" w:color="auto"/>
          </w:divBdr>
        </w:div>
        <w:div w:id="828133882">
          <w:marLeft w:val="360"/>
          <w:marRight w:val="0"/>
          <w:marTop w:val="0"/>
          <w:marBottom w:val="0"/>
          <w:divBdr>
            <w:top w:val="none" w:sz="0" w:space="0" w:color="auto"/>
            <w:left w:val="none" w:sz="0" w:space="0" w:color="auto"/>
            <w:bottom w:val="none" w:sz="0" w:space="0" w:color="auto"/>
            <w:right w:val="none" w:sz="0" w:space="0" w:color="auto"/>
          </w:divBdr>
        </w:div>
        <w:div w:id="1007754168">
          <w:marLeft w:val="360"/>
          <w:marRight w:val="0"/>
          <w:marTop w:val="0"/>
          <w:marBottom w:val="0"/>
          <w:divBdr>
            <w:top w:val="none" w:sz="0" w:space="0" w:color="auto"/>
            <w:left w:val="none" w:sz="0" w:space="0" w:color="auto"/>
            <w:bottom w:val="none" w:sz="0" w:space="0" w:color="auto"/>
            <w:right w:val="none" w:sz="0" w:space="0" w:color="auto"/>
          </w:divBdr>
        </w:div>
        <w:div w:id="1349866831">
          <w:marLeft w:val="360"/>
          <w:marRight w:val="0"/>
          <w:marTop w:val="0"/>
          <w:marBottom w:val="0"/>
          <w:divBdr>
            <w:top w:val="none" w:sz="0" w:space="0" w:color="auto"/>
            <w:left w:val="none" w:sz="0" w:space="0" w:color="auto"/>
            <w:bottom w:val="none" w:sz="0" w:space="0" w:color="auto"/>
            <w:right w:val="none" w:sz="0" w:space="0" w:color="auto"/>
          </w:divBdr>
        </w:div>
        <w:div w:id="1456369975">
          <w:marLeft w:val="360"/>
          <w:marRight w:val="0"/>
          <w:marTop w:val="0"/>
          <w:marBottom w:val="0"/>
          <w:divBdr>
            <w:top w:val="none" w:sz="0" w:space="0" w:color="auto"/>
            <w:left w:val="none" w:sz="0" w:space="0" w:color="auto"/>
            <w:bottom w:val="none" w:sz="0" w:space="0" w:color="auto"/>
            <w:right w:val="none" w:sz="0" w:space="0" w:color="auto"/>
          </w:divBdr>
        </w:div>
        <w:div w:id="1497115651">
          <w:marLeft w:val="360"/>
          <w:marRight w:val="0"/>
          <w:marTop w:val="0"/>
          <w:marBottom w:val="0"/>
          <w:divBdr>
            <w:top w:val="none" w:sz="0" w:space="0" w:color="auto"/>
            <w:left w:val="none" w:sz="0" w:space="0" w:color="auto"/>
            <w:bottom w:val="none" w:sz="0" w:space="0" w:color="auto"/>
            <w:right w:val="none" w:sz="0" w:space="0" w:color="auto"/>
          </w:divBdr>
        </w:div>
        <w:div w:id="1658730470">
          <w:marLeft w:val="360"/>
          <w:marRight w:val="0"/>
          <w:marTop w:val="0"/>
          <w:marBottom w:val="0"/>
          <w:divBdr>
            <w:top w:val="none" w:sz="0" w:space="0" w:color="auto"/>
            <w:left w:val="none" w:sz="0" w:space="0" w:color="auto"/>
            <w:bottom w:val="none" w:sz="0" w:space="0" w:color="auto"/>
            <w:right w:val="none" w:sz="0" w:space="0" w:color="auto"/>
          </w:divBdr>
        </w:div>
        <w:div w:id="1727726157">
          <w:marLeft w:val="360"/>
          <w:marRight w:val="0"/>
          <w:marTop w:val="0"/>
          <w:marBottom w:val="0"/>
          <w:divBdr>
            <w:top w:val="none" w:sz="0" w:space="0" w:color="auto"/>
            <w:left w:val="none" w:sz="0" w:space="0" w:color="auto"/>
            <w:bottom w:val="none" w:sz="0" w:space="0" w:color="auto"/>
            <w:right w:val="none" w:sz="0" w:space="0" w:color="auto"/>
          </w:divBdr>
        </w:div>
        <w:div w:id="1940333221">
          <w:marLeft w:val="360"/>
          <w:marRight w:val="0"/>
          <w:marTop w:val="0"/>
          <w:marBottom w:val="0"/>
          <w:divBdr>
            <w:top w:val="none" w:sz="0" w:space="0" w:color="auto"/>
            <w:left w:val="none" w:sz="0" w:space="0" w:color="auto"/>
            <w:bottom w:val="none" w:sz="0" w:space="0" w:color="auto"/>
            <w:right w:val="none" w:sz="0" w:space="0" w:color="auto"/>
          </w:divBdr>
        </w:div>
        <w:div w:id="1997610390">
          <w:marLeft w:val="360"/>
          <w:marRight w:val="0"/>
          <w:marTop w:val="0"/>
          <w:marBottom w:val="0"/>
          <w:divBdr>
            <w:top w:val="none" w:sz="0" w:space="0" w:color="auto"/>
            <w:left w:val="none" w:sz="0" w:space="0" w:color="auto"/>
            <w:bottom w:val="none" w:sz="0" w:space="0" w:color="auto"/>
            <w:right w:val="none" w:sz="0" w:space="0" w:color="auto"/>
          </w:divBdr>
        </w:div>
        <w:div w:id="2088652591">
          <w:marLeft w:val="274"/>
          <w:marRight w:val="0"/>
          <w:marTop w:val="0"/>
          <w:marBottom w:val="0"/>
          <w:divBdr>
            <w:top w:val="none" w:sz="0" w:space="0" w:color="auto"/>
            <w:left w:val="none" w:sz="0" w:space="0" w:color="auto"/>
            <w:bottom w:val="none" w:sz="0" w:space="0" w:color="auto"/>
            <w:right w:val="none" w:sz="0" w:space="0" w:color="auto"/>
          </w:divBdr>
        </w:div>
        <w:div w:id="2088844031">
          <w:marLeft w:val="360"/>
          <w:marRight w:val="0"/>
          <w:marTop w:val="0"/>
          <w:marBottom w:val="0"/>
          <w:divBdr>
            <w:top w:val="none" w:sz="0" w:space="0" w:color="auto"/>
            <w:left w:val="none" w:sz="0" w:space="0" w:color="auto"/>
            <w:bottom w:val="none" w:sz="0" w:space="0" w:color="auto"/>
            <w:right w:val="none" w:sz="0" w:space="0" w:color="auto"/>
          </w:divBdr>
        </w:div>
      </w:divsChild>
    </w:div>
    <w:div w:id="276958870">
      <w:bodyDiv w:val="1"/>
      <w:marLeft w:val="0"/>
      <w:marRight w:val="0"/>
      <w:marTop w:val="0"/>
      <w:marBottom w:val="0"/>
      <w:divBdr>
        <w:top w:val="none" w:sz="0" w:space="0" w:color="auto"/>
        <w:left w:val="none" w:sz="0" w:space="0" w:color="auto"/>
        <w:bottom w:val="none" w:sz="0" w:space="0" w:color="auto"/>
        <w:right w:val="none" w:sz="0" w:space="0" w:color="auto"/>
      </w:divBdr>
      <w:divsChild>
        <w:div w:id="280962410">
          <w:marLeft w:val="274"/>
          <w:marRight w:val="0"/>
          <w:marTop w:val="0"/>
          <w:marBottom w:val="0"/>
          <w:divBdr>
            <w:top w:val="none" w:sz="0" w:space="0" w:color="auto"/>
            <w:left w:val="none" w:sz="0" w:space="0" w:color="auto"/>
            <w:bottom w:val="none" w:sz="0" w:space="0" w:color="auto"/>
            <w:right w:val="none" w:sz="0" w:space="0" w:color="auto"/>
          </w:divBdr>
        </w:div>
        <w:div w:id="1786730469">
          <w:marLeft w:val="274"/>
          <w:marRight w:val="0"/>
          <w:marTop w:val="0"/>
          <w:marBottom w:val="0"/>
          <w:divBdr>
            <w:top w:val="none" w:sz="0" w:space="0" w:color="auto"/>
            <w:left w:val="none" w:sz="0" w:space="0" w:color="auto"/>
            <w:bottom w:val="none" w:sz="0" w:space="0" w:color="auto"/>
            <w:right w:val="none" w:sz="0" w:space="0" w:color="auto"/>
          </w:divBdr>
        </w:div>
      </w:divsChild>
    </w:div>
    <w:div w:id="338236175">
      <w:bodyDiv w:val="1"/>
      <w:marLeft w:val="0"/>
      <w:marRight w:val="0"/>
      <w:marTop w:val="0"/>
      <w:marBottom w:val="0"/>
      <w:divBdr>
        <w:top w:val="none" w:sz="0" w:space="0" w:color="auto"/>
        <w:left w:val="none" w:sz="0" w:space="0" w:color="auto"/>
        <w:bottom w:val="none" w:sz="0" w:space="0" w:color="auto"/>
        <w:right w:val="none" w:sz="0" w:space="0" w:color="auto"/>
      </w:divBdr>
      <w:divsChild>
        <w:div w:id="293143493">
          <w:marLeft w:val="0"/>
          <w:marRight w:val="0"/>
          <w:marTop w:val="0"/>
          <w:marBottom w:val="0"/>
          <w:divBdr>
            <w:top w:val="none" w:sz="0" w:space="0" w:color="auto"/>
            <w:left w:val="none" w:sz="0" w:space="0" w:color="auto"/>
            <w:bottom w:val="none" w:sz="0" w:space="0" w:color="auto"/>
            <w:right w:val="none" w:sz="0" w:space="0" w:color="auto"/>
          </w:divBdr>
          <w:divsChild>
            <w:div w:id="1139689014">
              <w:marLeft w:val="0"/>
              <w:marRight w:val="0"/>
              <w:marTop w:val="0"/>
              <w:marBottom w:val="0"/>
              <w:divBdr>
                <w:top w:val="none" w:sz="0" w:space="0" w:color="auto"/>
                <w:left w:val="none" w:sz="0" w:space="0" w:color="auto"/>
                <w:bottom w:val="none" w:sz="0" w:space="0" w:color="auto"/>
                <w:right w:val="none" w:sz="0" w:space="0" w:color="auto"/>
              </w:divBdr>
              <w:divsChild>
                <w:div w:id="858085631">
                  <w:marLeft w:val="0"/>
                  <w:marRight w:val="0"/>
                  <w:marTop w:val="0"/>
                  <w:marBottom w:val="0"/>
                  <w:divBdr>
                    <w:top w:val="none" w:sz="0" w:space="0" w:color="auto"/>
                    <w:left w:val="none" w:sz="0" w:space="0" w:color="auto"/>
                    <w:bottom w:val="none" w:sz="0" w:space="0" w:color="auto"/>
                    <w:right w:val="none" w:sz="0" w:space="0" w:color="auto"/>
                  </w:divBdr>
                  <w:divsChild>
                    <w:div w:id="1441678362">
                      <w:marLeft w:val="0"/>
                      <w:marRight w:val="0"/>
                      <w:marTop w:val="0"/>
                      <w:marBottom w:val="0"/>
                      <w:divBdr>
                        <w:top w:val="none" w:sz="0" w:space="0" w:color="auto"/>
                        <w:left w:val="none" w:sz="0" w:space="0" w:color="auto"/>
                        <w:bottom w:val="none" w:sz="0" w:space="0" w:color="auto"/>
                        <w:right w:val="none" w:sz="0" w:space="0" w:color="auto"/>
                      </w:divBdr>
                      <w:divsChild>
                        <w:div w:id="973366878">
                          <w:marLeft w:val="0"/>
                          <w:marRight w:val="0"/>
                          <w:marTop w:val="0"/>
                          <w:marBottom w:val="0"/>
                          <w:divBdr>
                            <w:top w:val="none" w:sz="0" w:space="0" w:color="auto"/>
                            <w:left w:val="none" w:sz="0" w:space="0" w:color="auto"/>
                            <w:bottom w:val="none" w:sz="0" w:space="0" w:color="auto"/>
                            <w:right w:val="none" w:sz="0" w:space="0" w:color="auto"/>
                          </w:divBdr>
                          <w:divsChild>
                            <w:div w:id="1977566614">
                              <w:marLeft w:val="0"/>
                              <w:marRight w:val="0"/>
                              <w:marTop w:val="0"/>
                              <w:marBottom w:val="0"/>
                              <w:divBdr>
                                <w:top w:val="none" w:sz="0" w:space="0" w:color="auto"/>
                                <w:left w:val="none" w:sz="0" w:space="0" w:color="auto"/>
                                <w:bottom w:val="none" w:sz="0" w:space="0" w:color="auto"/>
                                <w:right w:val="none" w:sz="0" w:space="0" w:color="auto"/>
                              </w:divBdr>
                              <w:divsChild>
                                <w:div w:id="1163743631">
                                  <w:marLeft w:val="0"/>
                                  <w:marRight w:val="0"/>
                                  <w:marTop w:val="0"/>
                                  <w:marBottom w:val="0"/>
                                  <w:divBdr>
                                    <w:top w:val="none" w:sz="0" w:space="0" w:color="auto"/>
                                    <w:left w:val="none" w:sz="0" w:space="0" w:color="auto"/>
                                    <w:bottom w:val="none" w:sz="0" w:space="0" w:color="auto"/>
                                    <w:right w:val="none" w:sz="0" w:space="0" w:color="auto"/>
                                  </w:divBdr>
                                  <w:divsChild>
                                    <w:div w:id="455366974">
                                      <w:marLeft w:val="0"/>
                                      <w:marRight w:val="0"/>
                                      <w:marTop w:val="0"/>
                                      <w:marBottom w:val="0"/>
                                      <w:divBdr>
                                        <w:top w:val="none" w:sz="0" w:space="0" w:color="auto"/>
                                        <w:left w:val="none" w:sz="0" w:space="0" w:color="auto"/>
                                        <w:bottom w:val="none" w:sz="0" w:space="0" w:color="auto"/>
                                        <w:right w:val="none" w:sz="0" w:space="0" w:color="auto"/>
                                      </w:divBdr>
                                      <w:divsChild>
                                        <w:div w:id="131899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5517696">
      <w:bodyDiv w:val="1"/>
      <w:marLeft w:val="0"/>
      <w:marRight w:val="0"/>
      <w:marTop w:val="0"/>
      <w:marBottom w:val="0"/>
      <w:divBdr>
        <w:top w:val="none" w:sz="0" w:space="0" w:color="auto"/>
        <w:left w:val="none" w:sz="0" w:space="0" w:color="auto"/>
        <w:bottom w:val="none" w:sz="0" w:space="0" w:color="auto"/>
        <w:right w:val="none" w:sz="0" w:space="0" w:color="auto"/>
      </w:divBdr>
      <w:divsChild>
        <w:div w:id="78604232">
          <w:marLeft w:val="360"/>
          <w:marRight w:val="0"/>
          <w:marTop w:val="0"/>
          <w:marBottom w:val="0"/>
          <w:divBdr>
            <w:top w:val="none" w:sz="0" w:space="0" w:color="auto"/>
            <w:left w:val="none" w:sz="0" w:space="0" w:color="auto"/>
            <w:bottom w:val="none" w:sz="0" w:space="0" w:color="auto"/>
            <w:right w:val="none" w:sz="0" w:space="0" w:color="auto"/>
          </w:divBdr>
        </w:div>
        <w:div w:id="93789186">
          <w:marLeft w:val="360"/>
          <w:marRight w:val="0"/>
          <w:marTop w:val="0"/>
          <w:marBottom w:val="0"/>
          <w:divBdr>
            <w:top w:val="none" w:sz="0" w:space="0" w:color="auto"/>
            <w:left w:val="none" w:sz="0" w:space="0" w:color="auto"/>
            <w:bottom w:val="none" w:sz="0" w:space="0" w:color="auto"/>
            <w:right w:val="none" w:sz="0" w:space="0" w:color="auto"/>
          </w:divBdr>
        </w:div>
        <w:div w:id="109471681">
          <w:marLeft w:val="360"/>
          <w:marRight w:val="0"/>
          <w:marTop w:val="0"/>
          <w:marBottom w:val="0"/>
          <w:divBdr>
            <w:top w:val="none" w:sz="0" w:space="0" w:color="auto"/>
            <w:left w:val="none" w:sz="0" w:space="0" w:color="auto"/>
            <w:bottom w:val="none" w:sz="0" w:space="0" w:color="auto"/>
            <w:right w:val="none" w:sz="0" w:space="0" w:color="auto"/>
          </w:divBdr>
        </w:div>
        <w:div w:id="133303376">
          <w:marLeft w:val="360"/>
          <w:marRight w:val="0"/>
          <w:marTop w:val="0"/>
          <w:marBottom w:val="0"/>
          <w:divBdr>
            <w:top w:val="none" w:sz="0" w:space="0" w:color="auto"/>
            <w:left w:val="none" w:sz="0" w:space="0" w:color="auto"/>
            <w:bottom w:val="none" w:sz="0" w:space="0" w:color="auto"/>
            <w:right w:val="none" w:sz="0" w:space="0" w:color="auto"/>
          </w:divBdr>
        </w:div>
        <w:div w:id="217907336">
          <w:marLeft w:val="360"/>
          <w:marRight w:val="0"/>
          <w:marTop w:val="0"/>
          <w:marBottom w:val="0"/>
          <w:divBdr>
            <w:top w:val="none" w:sz="0" w:space="0" w:color="auto"/>
            <w:left w:val="none" w:sz="0" w:space="0" w:color="auto"/>
            <w:bottom w:val="none" w:sz="0" w:space="0" w:color="auto"/>
            <w:right w:val="none" w:sz="0" w:space="0" w:color="auto"/>
          </w:divBdr>
        </w:div>
        <w:div w:id="558175715">
          <w:marLeft w:val="360"/>
          <w:marRight w:val="0"/>
          <w:marTop w:val="0"/>
          <w:marBottom w:val="0"/>
          <w:divBdr>
            <w:top w:val="none" w:sz="0" w:space="0" w:color="auto"/>
            <w:left w:val="none" w:sz="0" w:space="0" w:color="auto"/>
            <w:bottom w:val="none" w:sz="0" w:space="0" w:color="auto"/>
            <w:right w:val="none" w:sz="0" w:space="0" w:color="auto"/>
          </w:divBdr>
        </w:div>
        <w:div w:id="588077537">
          <w:marLeft w:val="360"/>
          <w:marRight w:val="0"/>
          <w:marTop w:val="0"/>
          <w:marBottom w:val="0"/>
          <w:divBdr>
            <w:top w:val="none" w:sz="0" w:space="0" w:color="auto"/>
            <w:left w:val="none" w:sz="0" w:space="0" w:color="auto"/>
            <w:bottom w:val="none" w:sz="0" w:space="0" w:color="auto"/>
            <w:right w:val="none" w:sz="0" w:space="0" w:color="auto"/>
          </w:divBdr>
        </w:div>
        <w:div w:id="638732449">
          <w:marLeft w:val="360"/>
          <w:marRight w:val="0"/>
          <w:marTop w:val="0"/>
          <w:marBottom w:val="0"/>
          <w:divBdr>
            <w:top w:val="none" w:sz="0" w:space="0" w:color="auto"/>
            <w:left w:val="none" w:sz="0" w:space="0" w:color="auto"/>
            <w:bottom w:val="none" w:sz="0" w:space="0" w:color="auto"/>
            <w:right w:val="none" w:sz="0" w:space="0" w:color="auto"/>
          </w:divBdr>
        </w:div>
        <w:div w:id="729420040">
          <w:marLeft w:val="360"/>
          <w:marRight w:val="0"/>
          <w:marTop w:val="0"/>
          <w:marBottom w:val="0"/>
          <w:divBdr>
            <w:top w:val="none" w:sz="0" w:space="0" w:color="auto"/>
            <w:left w:val="none" w:sz="0" w:space="0" w:color="auto"/>
            <w:bottom w:val="none" w:sz="0" w:space="0" w:color="auto"/>
            <w:right w:val="none" w:sz="0" w:space="0" w:color="auto"/>
          </w:divBdr>
        </w:div>
        <w:div w:id="825586103">
          <w:marLeft w:val="360"/>
          <w:marRight w:val="0"/>
          <w:marTop w:val="0"/>
          <w:marBottom w:val="0"/>
          <w:divBdr>
            <w:top w:val="none" w:sz="0" w:space="0" w:color="auto"/>
            <w:left w:val="none" w:sz="0" w:space="0" w:color="auto"/>
            <w:bottom w:val="none" w:sz="0" w:space="0" w:color="auto"/>
            <w:right w:val="none" w:sz="0" w:space="0" w:color="auto"/>
          </w:divBdr>
        </w:div>
        <w:div w:id="836656767">
          <w:marLeft w:val="360"/>
          <w:marRight w:val="0"/>
          <w:marTop w:val="0"/>
          <w:marBottom w:val="0"/>
          <w:divBdr>
            <w:top w:val="none" w:sz="0" w:space="0" w:color="auto"/>
            <w:left w:val="none" w:sz="0" w:space="0" w:color="auto"/>
            <w:bottom w:val="none" w:sz="0" w:space="0" w:color="auto"/>
            <w:right w:val="none" w:sz="0" w:space="0" w:color="auto"/>
          </w:divBdr>
        </w:div>
        <w:div w:id="876701694">
          <w:marLeft w:val="360"/>
          <w:marRight w:val="0"/>
          <w:marTop w:val="0"/>
          <w:marBottom w:val="0"/>
          <w:divBdr>
            <w:top w:val="none" w:sz="0" w:space="0" w:color="auto"/>
            <w:left w:val="none" w:sz="0" w:space="0" w:color="auto"/>
            <w:bottom w:val="none" w:sz="0" w:space="0" w:color="auto"/>
            <w:right w:val="none" w:sz="0" w:space="0" w:color="auto"/>
          </w:divBdr>
        </w:div>
        <w:div w:id="942151076">
          <w:marLeft w:val="360"/>
          <w:marRight w:val="0"/>
          <w:marTop w:val="0"/>
          <w:marBottom w:val="0"/>
          <w:divBdr>
            <w:top w:val="none" w:sz="0" w:space="0" w:color="auto"/>
            <w:left w:val="none" w:sz="0" w:space="0" w:color="auto"/>
            <w:bottom w:val="none" w:sz="0" w:space="0" w:color="auto"/>
            <w:right w:val="none" w:sz="0" w:space="0" w:color="auto"/>
          </w:divBdr>
        </w:div>
        <w:div w:id="985818259">
          <w:marLeft w:val="360"/>
          <w:marRight w:val="0"/>
          <w:marTop w:val="0"/>
          <w:marBottom w:val="0"/>
          <w:divBdr>
            <w:top w:val="none" w:sz="0" w:space="0" w:color="auto"/>
            <w:left w:val="none" w:sz="0" w:space="0" w:color="auto"/>
            <w:bottom w:val="none" w:sz="0" w:space="0" w:color="auto"/>
            <w:right w:val="none" w:sz="0" w:space="0" w:color="auto"/>
          </w:divBdr>
        </w:div>
        <w:div w:id="1090085347">
          <w:marLeft w:val="360"/>
          <w:marRight w:val="0"/>
          <w:marTop w:val="0"/>
          <w:marBottom w:val="0"/>
          <w:divBdr>
            <w:top w:val="none" w:sz="0" w:space="0" w:color="auto"/>
            <w:left w:val="none" w:sz="0" w:space="0" w:color="auto"/>
            <w:bottom w:val="none" w:sz="0" w:space="0" w:color="auto"/>
            <w:right w:val="none" w:sz="0" w:space="0" w:color="auto"/>
          </w:divBdr>
        </w:div>
        <w:div w:id="1153911785">
          <w:marLeft w:val="360"/>
          <w:marRight w:val="0"/>
          <w:marTop w:val="0"/>
          <w:marBottom w:val="0"/>
          <w:divBdr>
            <w:top w:val="none" w:sz="0" w:space="0" w:color="auto"/>
            <w:left w:val="none" w:sz="0" w:space="0" w:color="auto"/>
            <w:bottom w:val="none" w:sz="0" w:space="0" w:color="auto"/>
            <w:right w:val="none" w:sz="0" w:space="0" w:color="auto"/>
          </w:divBdr>
        </w:div>
        <w:div w:id="1345668236">
          <w:marLeft w:val="360"/>
          <w:marRight w:val="0"/>
          <w:marTop w:val="0"/>
          <w:marBottom w:val="0"/>
          <w:divBdr>
            <w:top w:val="none" w:sz="0" w:space="0" w:color="auto"/>
            <w:left w:val="none" w:sz="0" w:space="0" w:color="auto"/>
            <w:bottom w:val="none" w:sz="0" w:space="0" w:color="auto"/>
            <w:right w:val="none" w:sz="0" w:space="0" w:color="auto"/>
          </w:divBdr>
        </w:div>
        <w:div w:id="1396318952">
          <w:marLeft w:val="360"/>
          <w:marRight w:val="0"/>
          <w:marTop w:val="0"/>
          <w:marBottom w:val="0"/>
          <w:divBdr>
            <w:top w:val="none" w:sz="0" w:space="0" w:color="auto"/>
            <w:left w:val="none" w:sz="0" w:space="0" w:color="auto"/>
            <w:bottom w:val="none" w:sz="0" w:space="0" w:color="auto"/>
            <w:right w:val="none" w:sz="0" w:space="0" w:color="auto"/>
          </w:divBdr>
        </w:div>
        <w:div w:id="1503004435">
          <w:marLeft w:val="360"/>
          <w:marRight w:val="0"/>
          <w:marTop w:val="0"/>
          <w:marBottom w:val="0"/>
          <w:divBdr>
            <w:top w:val="none" w:sz="0" w:space="0" w:color="auto"/>
            <w:left w:val="none" w:sz="0" w:space="0" w:color="auto"/>
            <w:bottom w:val="none" w:sz="0" w:space="0" w:color="auto"/>
            <w:right w:val="none" w:sz="0" w:space="0" w:color="auto"/>
          </w:divBdr>
        </w:div>
        <w:div w:id="1559634742">
          <w:marLeft w:val="360"/>
          <w:marRight w:val="0"/>
          <w:marTop w:val="0"/>
          <w:marBottom w:val="0"/>
          <w:divBdr>
            <w:top w:val="none" w:sz="0" w:space="0" w:color="auto"/>
            <w:left w:val="none" w:sz="0" w:space="0" w:color="auto"/>
            <w:bottom w:val="none" w:sz="0" w:space="0" w:color="auto"/>
            <w:right w:val="none" w:sz="0" w:space="0" w:color="auto"/>
          </w:divBdr>
        </w:div>
        <w:div w:id="1564174947">
          <w:marLeft w:val="360"/>
          <w:marRight w:val="0"/>
          <w:marTop w:val="0"/>
          <w:marBottom w:val="0"/>
          <w:divBdr>
            <w:top w:val="none" w:sz="0" w:space="0" w:color="auto"/>
            <w:left w:val="none" w:sz="0" w:space="0" w:color="auto"/>
            <w:bottom w:val="none" w:sz="0" w:space="0" w:color="auto"/>
            <w:right w:val="none" w:sz="0" w:space="0" w:color="auto"/>
          </w:divBdr>
        </w:div>
        <w:div w:id="1627540286">
          <w:marLeft w:val="360"/>
          <w:marRight w:val="0"/>
          <w:marTop w:val="0"/>
          <w:marBottom w:val="0"/>
          <w:divBdr>
            <w:top w:val="none" w:sz="0" w:space="0" w:color="auto"/>
            <w:left w:val="none" w:sz="0" w:space="0" w:color="auto"/>
            <w:bottom w:val="none" w:sz="0" w:space="0" w:color="auto"/>
            <w:right w:val="none" w:sz="0" w:space="0" w:color="auto"/>
          </w:divBdr>
        </w:div>
        <w:div w:id="1675574029">
          <w:marLeft w:val="360"/>
          <w:marRight w:val="0"/>
          <w:marTop w:val="0"/>
          <w:marBottom w:val="0"/>
          <w:divBdr>
            <w:top w:val="none" w:sz="0" w:space="0" w:color="auto"/>
            <w:left w:val="none" w:sz="0" w:space="0" w:color="auto"/>
            <w:bottom w:val="none" w:sz="0" w:space="0" w:color="auto"/>
            <w:right w:val="none" w:sz="0" w:space="0" w:color="auto"/>
          </w:divBdr>
        </w:div>
        <w:div w:id="1811707553">
          <w:marLeft w:val="360"/>
          <w:marRight w:val="0"/>
          <w:marTop w:val="0"/>
          <w:marBottom w:val="0"/>
          <w:divBdr>
            <w:top w:val="none" w:sz="0" w:space="0" w:color="auto"/>
            <w:left w:val="none" w:sz="0" w:space="0" w:color="auto"/>
            <w:bottom w:val="none" w:sz="0" w:space="0" w:color="auto"/>
            <w:right w:val="none" w:sz="0" w:space="0" w:color="auto"/>
          </w:divBdr>
        </w:div>
        <w:div w:id="1843542972">
          <w:marLeft w:val="360"/>
          <w:marRight w:val="0"/>
          <w:marTop w:val="0"/>
          <w:marBottom w:val="0"/>
          <w:divBdr>
            <w:top w:val="none" w:sz="0" w:space="0" w:color="auto"/>
            <w:left w:val="none" w:sz="0" w:space="0" w:color="auto"/>
            <w:bottom w:val="none" w:sz="0" w:space="0" w:color="auto"/>
            <w:right w:val="none" w:sz="0" w:space="0" w:color="auto"/>
          </w:divBdr>
        </w:div>
        <w:div w:id="1986355729">
          <w:marLeft w:val="360"/>
          <w:marRight w:val="0"/>
          <w:marTop w:val="0"/>
          <w:marBottom w:val="0"/>
          <w:divBdr>
            <w:top w:val="none" w:sz="0" w:space="0" w:color="auto"/>
            <w:left w:val="none" w:sz="0" w:space="0" w:color="auto"/>
            <w:bottom w:val="none" w:sz="0" w:space="0" w:color="auto"/>
            <w:right w:val="none" w:sz="0" w:space="0" w:color="auto"/>
          </w:divBdr>
        </w:div>
      </w:divsChild>
    </w:div>
    <w:div w:id="358434758">
      <w:bodyDiv w:val="1"/>
      <w:marLeft w:val="0"/>
      <w:marRight w:val="0"/>
      <w:marTop w:val="0"/>
      <w:marBottom w:val="0"/>
      <w:divBdr>
        <w:top w:val="none" w:sz="0" w:space="0" w:color="auto"/>
        <w:left w:val="none" w:sz="0" w:space="0" w:color="auto"/>
        <w:bottom w:val="none" w:sz="0" w:space="0" w:color="auto"/>
        <w:right w:val="none" w:sz="0" w:space="0" w:color="auto"/>
      </w:divBdr>
      <w:divsChild>
        <w:div w:id="16975543">
          <w:marLeft w:val="360"/>
          <w:marRight w:val="0"/>
          <w:marTop w:val="0"/>
          <w:marBottom w:val="0"/>
          <w:divBdr>
            <w:top w:val="none" w:sz="0" w:space="0" w:color="auto"/>
            <w:left w:val="none" w:sz="0" w:space="0" w:color="auto"/>
            <w:bottom w:val="none" w:sz="0" w:space="0" w:color="auto"/>
            <w:right w:val="none" w:sz="0" w:space="0" w:color="auto"/>
          </w:divBdr>
        </w:div>
        <w:div w:id="27418024">
          <w:marLeft w:val="360"/>
          <w:marRight w:val="0"/>
          <w:marTop w:val="0"/>
          <w:marBottom w:val="0"/>
          <w:divBdr>
            <w:top w:val="none" w:sz="0" w:space="0" w:color="auto"/>
            <w:left w:val="none" w:sz="0" w:space="0" w:color="auto"/>
            <w:bottom w:val="none" w:sz="0" w:space="0" w:color="auto"/>
            <w:right w:val="none" w:sz="0" w:space="0" w:color="auto"/>
          </w:divBdr>
        </w:div>
        <w:div w:id="134228293">
          <w:marLeft w:val="360"/>
          <w:marRight w:val="0"/>
          <w:marTop w:val="0"/>
          <w:marBottom w:val="0"/>
          <w:divBdr>
            <w:top w:val="none" w:sz="0" w:space="0" w:color="auto"/>
            <w:left w:val="none" w:sz="0" w:space="0" w:color="auto"/>
            <w:bottom w:val="none" w:sz="0" w:space="0" w:color="auto"/>
            <w:right w:val="none" w:sz="0" w:space="0" w:color="auto"/>
          </w:divBdr>
        </w:div>
        <w:div w:id="143595132">
          <w:marLeft w:val="360"/>
          <w:marRight w:val="0"/>
          <w:marTop w:val="0"/>
          <w:marBottom w:val="0"/>
          <w:divBdr>
            <w:top w:val="none" w:sz="0" w:space="0" w:color="auto"/>
            <w:left w:val="none" w:sz="0" w:space="0" w:color="auto"/>
            <w:bottom w:val="none" w:sz="0" w:space="0" w:color="auto"/>
            <w:right w:val="none" w:sz="0" w:space="0" w:color="auto"/>
          </w:divBdr>
        </w:div>
        <w:div w:id="170339755">
          <w:marLeft w:val="360"/>
          <w:marRight w:val="0"/>
          <w:marTop w:val="0"/>
          <w:marBottom w:val="0"/>
          <w:divBdr>
            <w:top w:val="none" w:sz="0" w:space="0" w:color="auto"/>
            <w:left w:val="none" w:sz="0" w:space="0" w:color="auto"/>
            <w:bottom w:val="none" w:sz="0" w:space="0" w:color="auto"/>
            <w:right w:val="none" w:sz="0" w:space="0" w:color="auto"/>
          </w:divBdr>
        </w:div>
        <w:div w:id="171378524">
          <w:marLeft w:val="274"/>
          <w:marRight w:val="0"/>
          <w:marTop w:val="0"/>
          <w:marBottom w:val="0"/>
          <w:divBdr>
            <w:top w:val="none" w:sz="0" w:space="0" w:color="auto"/>
            <w:left w:val="none" w:sz="0" w:space="0" w:color="auto"/>
            <w:bottom w:val="none" w:sz="0" w:space="0" w:color="auto"/>
            <w:right w:val="none" w:sz="0" w:space="0" w:color="auto"/>
          </w:divBdr>
        </w:div>
        <w:div w:id="303892568">
          <w:marLeft w:val="360"/>
          <w:marRight w:val="0"/>
          <w:marTop w:val="0"/>
          <w:marBottom w:val="0"/>
          <w:divBdr>
            <w:top w:val="none" w:sz="0" w:space="0" w:color="auto"/>
            <w:left w:val="none" w:sz="0" w:space="0" w:color="auto"/>
            <w:bottom w:val="none" w:sz="0" w:space="0" w:color="auto"/>
            <w:right w:val="none" w:sz="0" w:space="0" w:color="auto"/>
          </w:divBdr>
        </w:div>
        <w:div w:id="353581251">
          <w:marLeft w:val="360"/>
          <w:marRight w:val="0"/>
          <w:marTop w:val="0"/>
          <w:marBottom w:val="0"/>
          <w:divBdr>
            <w:top w:val="none" w:sz="0" w:space="0" w:color="auto"/>
            <w:left w:val="none" w:sz="0" w:space="0" w:color="auto"/>
            <w:bottom w:val="none" w:sz="0" w:space="0" w:color="auto"/>
            <w:right w:val="none" w:sz="0" w:space="0" w:color="auto"/>
          </w:divBdr>
        </w:div>
        <w:div w:id="418067631">
          <w:marLeft w:val="360"/>
          <w:marRight w:val="0"/>
          <w:marTop w:val="0"/>
          <w:marBottom w:val="0"/>
          <w:divBdr>
            <w:top w:val="none" w:sz="0" w:space="0" w:color="auto"/>
            <w:left w:val="none" w:sz="0" w:space="0" w:color="auto"/>
            <w:bottom w:val="none" w:sz="0" w:space="0" w:color="auto"/>
            <w:right w:val="none" w:sz="0" w:space="0" w:color="auto"/>
          </w:divBdr>
        </w:div>
        <w:div w:id="430011728">
          <w:marLeft w:val="360"/>
          <w:marRight w:val="0"/>
          <w:marTop w:val="0"/>
          <w:marBottom w:val="0"/>
          <w:divBdr>
            <w:top w:val="none" w:sz="0" w:space="0" w:color="auto"/>
            <w:left w:val="none" w:sz="0" w:space="0" w:color="auto"/>
            <w:bottom w:val="none" w:sz="0" w:space="0" w:color="auto"/>
            <w:right w:val="none" w:sz="0" w:space="0" w:color="auto"/>
          </w:divBdr>
        </w:div>
        <w:div w:id="457728364">
          <w:marLeft w:val="360"/>
          <w:marRight w:val="0"/>
          <w:marTop w:val="0"/>
          <w:marBottom w:val="0"/>
          <w:divBdr>
            <w:top w:val="none" w:sz="0" w:space="0" w:color="auto"/>
            <w:left w:val="none" w:sz="0" w:space="0" w:color="auto"/>
            <w:bottom w:val="none" w:sz="0" w:space="0" w:color="auto"/>
            <w:right w:val="none" w:sz="0" w:space="0" w:color="auto"/>
          </w:divBdr>
        </w:div>
        <w:div w:id="460269914">
          <w:marLeft w:val="360"/>
          <w:marRight w:val="0"/>
          <w:marTop w:val="0"/>
          <w:marBottom w:val="0"/>
          <w:divBdr>
            <w:top w:val="none" w:sz="0" w:space="0" w:color="auto"/>
            <w:left w:val="none" w:sz="0" w:space="0" w:color="auto"/>
            <w:bottom w:val="none" w:sz="0" w:space="0" w:color="auto"/>
            <w:right w:val="none" w:sz="0" w:space="0" w:color="auto"/>
          </w:divBdr>
        </w:div>
        <w:div w:id="490221996">
          <w:marLeft w:val="360"/>
          <w:marRight w:val="0"/>
          <w:marTop w:val="0"/>
          <w:marBottom w:val="0"/>
          <w:divBdr>
            <w:top w:val="none" w:sz="0" w:space="0" w:color="auto"/>
            <w:left w:val="none" w:sz="0" w:space="0" w:color="auto"/>
            <w:bottom w:val="none" w:sz="0" w:space="0" w:color="auto"/>
            <w:right w:val="none" w:sz="0" w:space="0" w:color="auto"/>
          </w:divBdr>
        </w:div>
        <w:div w:id="503739607">
          <w:marLeft w:val="360"/>
          <w:marRight w:val="0"/>
          <w:marTop w:val="0"/>
          <w:marBottom w:val="0"/>
          <w:divBdr>
            <w:top w:val="none" w:sz="0" w:space="0" w:color="auto"/>
            <w:left w:val="none" w:sz="0" w:space="0" w:color="auto"/>
            <w:bottom w:val="none" w:sz="0" w:space="0" w:color="auto"/>
            <w:right w:val="none" w:sz="0" w:space="0" w:color="auto"/>
          </w:divBdr>
        </w:div>
        <w:div w:id="546725125">
          <w:marLeft w:val="360"/>
          <w:marRight w:val="0"/>
          <w:marTop w:val="0"/>
          <w:marBottom w:val="0"/>
          <w:divBdr>
            <w:top w:val="none" w:sz="0" w:space="0" w:color="auto"/>
            <w:left w:val="none" w:sz="0" w:space="0" w:color="auto"/>
            <w:bottom w:val="none" w:sz="0" w:space="0" w:color="auto"/>
            <w:right w:val="none" w:sz="0" w:space="0" w:color="auto"/>
          </w:divBdr>
        </w:div>
        <w:div w:id="569729134">
          <w:marLeft w:val="360"/>
          <w:marRight w:val="0"/>
          <w:marTop w:val="0"/>
          <w:marBottom w:val="0"/>
          <w:divBdr>
            <w:top w:val="none" w:sz="0" w:space="0" w:color="auto"/>
            <w:left w:val="none" w:sz="0" w:space="0" w:color="auto"/>
            <w:bottom w:val="none" w:sz="0" w:space="0" w:color="auto"/>
            <w:right w:val="none" w:sz="0" w:space="0" w:color="auto"/>
          </w:divBdr>
        </w:div>
        <w:div w:id="684592730">
          <w:marLeft w:val="360"/>
          <w:marRight w:val="0"/>
          <w:marTop w:val="0"/>
          <w:marBottom w:val="0"/>
          <w:divBdr>
            <w:top w:val="none" w:sz="0" w:space="0" w:color="auto"/>
            <w:left w:val="none" w:sz="0" w:space="0" w:color="auto"/>
            <w:bottom w:val="none" w:sz="0" w:space="0" w:color="auto"/>
            <w:right w:val="none" w:sz="0" w:space="0" w:color="auto"/>
          </w:divBdr>
        </w:div>
        <w:div w:id="688681941">
          <w:marLeft w:val="288"/>
          <w:marRight w:val="0"/>
          <w:marTop w:val="0"/>
          <w:marBottom w:val="0"/>
          <w:divBdr>
            <w:top w:val="none" w:sz="0" w:space="0" w:color="auto"/>
            <w:left w:val="none" w:sz="0" w:space="0" w:color="auto"/>
            <w:bottom w:val="none" w:sz="0" w:space="0" w:color="auto"/>
            <w:right w:val="none" w:sz="0" w:space="0" w:color="auto"/>
          </w:divBdr>
        </w:div>
        <w:div w:id="710107729">
          <w:marLeft w:val="360"/>
          <w:marRight w:val="0"/>
          <w:marTop w:val="0"/>
          <w:marBottom w:val="0"/>
          <w:divBdr>
            <w:top w:val="none" w:sz="0" w:space="0" w:color="auto"/>
            <w:left w:val="none" w:sz="0" w:space="0" w:color="auto"/>
            <w:bottom w:val="none" w:sz="0" w:space="0" w:color="auto"/>
            <w:right w:val="none" w:sz="0" w:space="0" w:color="auto"/>
          </w:divBdr>
        </w:div>
        <w:div w:id="716247359">
          <w:marLeft w:val="360"/>
          <w:marRight w:val="0"/>
          <w:marTop w:val="0"/>
          <w:marBottom w:val="0"/>
          <w:divBdr>
            <w:top w:val="none" w:sz="0" w:space="0" w:color="auto"/>
            <w:left w:val="none" w:sz="0" w:space="0" w:color="auto"/>
            <w:bottom w:val="none" w:sz="0" w:space="0" w:color="auto"/>
            <w:right w:val="none" w:sz="0" w:space="0" w:color="auto"/>
          </w:divBdr>
        </w:div>
        <w:div w:id="784037218">
          <w:marLeft w:val="360"/>
          <w:marRight w:val="0"/>
          <w:marTop w:val="0"/>
          <w:marBottom w:val="0"/>
          <w:divBdr>
            <w:top w:val="none" w:sz="0" w:space="0" w:color="auto"/>
            <w:left w:val="none" w:sz="0" w:space="0" w:color="auto"/>
            <w:bottom w:val="none" w:sz="0" w:space="0" w:color="auto"/>
            <w:right w:val="none" w:sz="0" w:space="0" w:color="auto"/>
          </w:divBdr>
        </w:div>
        <w:div w:id="788357863">
          <w:marLeft w:val="360"/>
          <w:marRight w:val="0"/>
          <w:marTop w:val="0"/>
          <w:marBottom w:val="0"/>
          <w:divBdr>
            <w:top w:val="none" w:sz="0" w:space="0" w:color="auto"/>
            <w:left w:val="none" w:sz="0" w:space="0" w:color="auto"/>
            <w:bottom w:val="none" w:sz="0" w:space="0" w:color="auto"/>
            <w:right w:val="none" w:sz="0" w:space="0" w:color="auto"/>
          </w:divBdr>
        </w:div>
        <w:div w:id="803348215">
          <w:marLeft w:val="360"/>
          <w:marRight w:val="0"/>
          <w:marTop w:val="0"/>
          <w:marBottom w:val="0"/>
          <w:divBdr>
            <w:top w:val="none" w:sz="0" w:space="0" w:color="auto"/>
            <w:left w:val="none" w:sz="0" w:space="0" w:color="auto"/>
            <w:bottom w:val="none" w:sz="0" w:space="0" w:color="auto"/>
            <w:right w:val="none" w:sz="0" w:space="0" w:color="auto"/>
          </w:divBdr>
        </w:div>
        <w:div w:id="844322494">
          <w:marLeft w:val="360"/>
          <w:marRight w:val="0"/>
          <w:marTop w:val="0"/>
          <w:marBottom w:val="0"/>
          <w:divBdr>
            <w:top w:val="none" w:sz="0" w:space="0" w:color="auto"/>
            <w:left w:val="none" w:sz="0" w:space="0" w:color="auto"/>
            <w:bottom w:val="none" w:sz="0" w:space="0" w:color="auto"/>
            <w:right w:val="none" w:sz="0" w:space="0" w:color="auto"/>
          </w:divBdr>
        </w:div>
        <w:div w:id="863128262">
          <w:marLeft w:val="360"/>
          <w:marRight w:val="0"/>
          <w:marTop w:val="0"/>
          <w:marBottom w:val="0"/>
          <w:divBdr>
            <w:top w:val="none" w:sz="0" w:space="0" w:color="auto"/>
            <w:left w:val="none" w:sz="0" w:space="0" w:color="auto"/>
            <w:bottom w:val="none" w:sz="0" w:space="0" w:color="auto"/>
            <w:right w:val="none" w:sz="0" w:space="0" w:color="auto"/>
          </w:divBdr>
        </w:div>
        <w:div w:id="884146751">
          <w:marLeft w:val="360"/>
          <w:marRight w:val="0"/>
          <w:marTop w:val="0"/>
          <w:marBottom w:val="0"/>
          <w:divBdr>
            <w:top w:val="none" w:sz="0" w:space="0" w:color="auto"/>
            <w:left w:val="none" w:sz="0" w:space="0" w:color="auto"/>
            <w:bottom w:val="none" w:sz="0" w:space="0" w:color="auto"/>
            <w:right w:val="none" w:sz="0" w:space="0" w:color="auto"/>
          </w:divBdr>
        </w:div>
        <w:div w:id="908734564">
          <w:marLeft w:val="360"/>
          <w:marRight w:val="0"/>
          <w:marTop w:val="0"/>
          <w:marBottom w:val="0"/>
          <w:divBdr>
            <w:top w:val="none" w:sz="0" w:space="0" w:color="auto"/>
            <w:left w:val="none" w:sz="0" w:space="0" w:color="auto"/>
            <w:bottom w:val="none" w:sz="0" w:space="0" w:color="auto"/>
            <w:right w:val="none" w:sz="0" w:space="0" w:color="auto"/>
          </w:divBdr>
        </w:div>
        <w:div w:id="1006325541">
          <w:marLeft w:val="360"/>
          <w:marRight w:val="0"/>
          <w:marTop w:val="0"/>
          <w:marBottom w:val="0"/>
          <w:divBdr>
            <w:top w:val="none" w:sz="0" w:space="0" w:color="auto"/>
            <w:left w:val="none" w:sz="0" w:space="0" w:color="auto"/>
            <w:bottom w:val="none" w:sz="0" w:space="0" w:color="auto"/>
            <w:right w:val="none" w:sz="0" w:space="0" w:color="auto"/>
          </w:divBdr>
        </w:div>
        <w:div w:id="1126512296">
          <w:marLeft w:val="360"/>
          <w:marRight w:val="0"/>
          <w:marTop w:val="0"/>
          <w:marBottom w:val="0"/>
          <w:divBdr>
            <w:top w:val="none" w:sz="0" w:space="0" w:color="auto"/>
            <w:left w:val="none" w:sz="0" w:space="0" w:color="auto"/>
            <w:bottom w:val="none" w:sz="0" w:space="0" w:color="auto"/>
            <w:right w:val="none" w:sz="0" w:space="0" w:color="auto"/>
          </w:divBdr>
        </w:div>
        <w:div w:id="1225486627">
          <w:marLeft w:val="360"/>
          <w:marRight w:val="0"/>
          <w:marTop w:val="0"/>
          <w:marBottom w:val="0"/>
          <w:divBdr>
            <w:top w:val="none" w:sz="0" w:space="0" w:color="auto"/>
            <w:left w:val="none" w:sz="0" w:space="0" w:color="auto"/>
            <w:bottom w:val="none" w:sz="0" w:space="0" w:color="auto"/>
            <w:right w:val="none" w:sz="0" w:space="0" w:color="auto"/>
          </w:divBdr>
        </w:div>
        <w:div w:id="1258833262">
          <w:marLeft w:val="360"/>
          <w:marRight w:val="0"/>
          <w:marTop w:val="0"/>
          <w:marBottom w:val="0"/>
          <w:divBdr>
            <w:top w:val="none" w:sz="0" w:space="0" w:color="auto"/>
            <w:left w:val="none" w:sz="0" w:space="0" w:color="auto"/>
            <w:bottom w:val="none" w:sz="0" w:space="0" w:color="auto"/>
            <w:right w:val="none" w:sz="0" w:space="0" w:color="auto"/>
          </w:divBdr>
        </w:div>
        <w:div w:id="1278827827">
          <w:marLeft w:val="288"/>
          <w:marRight w:val="0"/>
          <w:marTop w:val="0"/>
          <w:marBottom w:val="0"/>
          <w:divBdr>
            <w:top w:val="none" w:sz="0" w:space="0" w:color="auto"/>
            <w:left w:val="none" w:sz="0" w:space="0" w:color="auto"/>
            <w:bottom w:val="none" w:sz="0" w:space="0" w:color="auto"/>
            <w:right w:val="none" w:sz="0" w:space="0" w:color="auto"/>
          </w:divBdr>
        </w:div>
        <w:div w:id="1302807063">
          <w:marLeft w:val="360"/>
          <w:marRight w:val="0"/>
          <w:marTop w:val="0"/>
          <w:marBottom w:val="0"/>
          <w:divBdr>
            <w:top w:val="none" w:sz="0" w:space="0" w:color="auto"/>
            <w:left w:val="none" w:sz="0" w:space="0" w:color="auto"/>
            <w:bottom w:val="none" w:sz="0" w:space="0" w:color="auto"/>
            <w:right w:val="none" w:sz="0" w:space="0" w:color="auto"/>
          </w:divBdr>
        </w:div>
        <w:div w:id="1341739876">
          <w:marLeft w:val="288"/>
          <w:marRight w:val="0"/>
          <w:marTop w:val="0"/>
          <w:marBottom w:val="0"/>
          <w:divBdr>
            <w:top w:val="none" w:sz="0" w:space="0" w:color="auto"/>
            <w:left w:val="none" w:sz="0" w:space="0" w:color="auto"/>
            <w:bottom w:val="none" w:sz="0" w:space="0" w:color="auto"/>
            <w:right w:val="none" w:sz="0" w:space="0" w:color="auto"/>
          </w:divBdr>
        </w:div>
        <w:div w:id="1458642504">
          <w:marLeft w:val="360"/>
          <w:marRight w:val="0"/>
          <w:marTop w:val="0"/>
          <w:marBottom w:val="0"/>
          <w:divBdr>
            <w:top w:val="none" w:sz="0" w:space="0" w:color="auto"/>
            <w:left w:val="none" w:sz="0" w:space="0" w:color="auto"/>
            <w:bottom w:val="none" w:sz="0" w:space="0" w:color="auto"/>
            <w:right w:val="none" w:sz="0" w:space="0" w:color="auto"/>
          </w:divBdr>
        </w:div>
        <w:div w:id="1460496175">
          <w:marLeft w:val="360"/>
          <w:marRight w:val="0"/>
          <w:marTop w:val="0"/>
          <w:marBottom w:val="0"/>
          <w:divBdr>
            <w:top w:val="none" w:sz="0" w:space="0" w:color="auto"/>
            <w:left w:val="none" w:sz="0" w:space="0" w:color="auto"/>
            <w:bottom w:val="none" w:sz="0" w:space="0" w:color="auto"/>
            <w:right w:val="none" w:sz="0" w:space="0" w:color="auto"/>
          </w:divBdr>
        </w:div>
        <w:div w:id="1487092481">
          <w:marLeft w:val="288"/>
          <w:marRight w:val="0"/>
          <w:marTop w:val="0"/>
          <w:marBottom w:val="0"/>
          <w:divBdr>
            <w:top w:val="none" w:sz="0" w:space="0" w:color="auto"/>
            <w:left w:val="none" w:sz="0" w:space="0" w:color="auto"/>
            <w:bottom w:val="none" w:sz="0" w:space="0" w:color="auto"/>
            <w:right w:val="none" w:sz="0" w:space="0" w:color="auto"/>
          </w:divBdr>
        </w:div>
        <w:div w:id="1553426367">
          <w:marLeft w:val="360"/>
          <w:marRight w:val="0"/>
          <w:marTop w:val="0"/>
          <w:marBottom w:val="0"/>
          <w:divBdr>
            <w:top w:val="none" w:sz="0" w:space="0" w:color="auto"/>
            <w:left w:val="none" w:sz="0" w:space="0" w:color="auto"/>
            <w:bottom w:val="none" w:sz="0" w:space="0" w:color="auto"/>
            <w:right w:val="none" w:sz="0" w:space="0" w:color="auto"/>
          </w:divBdr>
        </w:div>
        <w:div w:id="1676302628">
          <w:marLeft w:val="360"/>
          <w:marRight w:val="0"/>
          <w:marTop w:val="0"/>
          <w:marBottom w:val="0"/>
          <w:divBdr>
            <w:top w:val="none" w:sz="0" w:space="0" w:color="auto"/>
            <w:left w:val="none" w:sz="0" w:space="0" w:color="auto"/>
            <w:bottom w:val="none" w:sz="0" w:space="0" w:color="auto"/>
            <w:right w:val="none" w:sz="0" w:space="0" w:color="auto"/>
          </w:divBdr>
        </w:div>
        <w:div w:id="1707487216">
          <w:marLeft w:val="360"/>
          <w:marRight w:val="0"/>
          <w:marTop w:val="0"/>
          <w:marBottom w:val="0"/>
          <w:divBdr>
            <w:top w:val="none" w:sz="0" w:space="0" w:color="auto"/>
            <w:left w:val="none" w:sz="0" w:space="0" w:color="auto"/>
            <w:bottom w:val="none" w:sz="0" w:space="0" w:color="auto"/>
            <w:right w:val="none" w:sz="0" w:space="0" w:color="auto"/>
          </w:divBdr>
        </w:div>
        <w:div w:id="1728147660">
          <w:marLeft w:val="360"/>
          <w:marRight w:val="0"/>
          <w:marTop w:val="0"/>
          <w:marBottom w:val="0"/>
          <w:divBdr>
            <w:top w:val="none" w:sz="0" w:space="0" w:color="auto"/>
            <w:left w:val="none" w:sz="0" w:space="0" w:color="auto"/>
            <w:bottom w:val="none" w:sz="0" w:space="0" w:color="auto"/>
            <w:right w:val="none" w:sz="0" w:space="0" w:color="auto"/>
          </w:divBdr>
        </w:div>
        <w:div w:id="1832519217">
          <w:marLeft w:val="360"/>
          <w:marRight w:val="0"/>
          <w:marTop w:val="0"/>
          <w:marBottom w:val="0"/>
          <w:divBdr>
            <w:top w:val="none" w:sz="0" w:space="0" w:color="auto"/>
            <w:left w:val="none" w:sz="0" w:space="0" w:color="auto"/>
            <w:bottom w:val="none" w:sz="0" w:space="0" w:color="auto"/>
            <w:right w:val="none" w:sz="0" w:space="0" w:color="auto"/>
          </w:divBdr>
        </w:div>
        <w:div w:id="1848320955">
          <w:marLeft w:val="360"/>
          <w:marRight w:val="0"/>
          <w:marTop w:val="0"/>
          <w:marBottom w:val="0"/>
          <w:divBdr>
            <w:top w:val="none" w:sz="0" w:space="0" w:color="auto"/>
            <w:left w:val="none" w:sz="0" w:space="0" w:color="auto"/>
            <w:bottom w:val="none" w:sz="0" w:space="0" w:color="auto"/>
            <w:right w:val="none" w:sz="0" w:space="0" w:color="auto"/>
          </w:divBdr>
        </w:div>
        <w:div w:id="1911696881">
          <w:marLeft w:val="360"/>
          <w:marRight w:val="0"/>
          <w:marTop w:val="0"/>
          <w:marBottom w:val="0"/>
          <w:divBdr>
            <w:top w:val="none" w:sz="0" w:space="0" w:color="auto"/>
            <w:left w:val="none" w:sz="0" w:space="0" w:color="auto"/>
            <w:bottom w:val="none" w:sz="0" w:space="0" w:color="auto"/>
            <w:right w:val="none" w:sz="0" w:space="0" w:color="auto"/>
          </w:divBdr>
        </w:div>
        <w:div w:id="1917327288">
          <w:marLeft w:val="360"/>
          <w:marRight w:val="0"/>
          <w:marTop w:val="0"/>
          <w:marBottom w:val="0"/>
          <w:divBdr>
            <w:top w:val="none" w:sz="0" w:space="0" w:color="auto"/>
            <w:left w:val="none" w:sz="0" w:space="0" w:color="auto"/>
            <w:bottom w:val="none" w:sz="0" w:space="0" w:color="auto"/>
            <w:right w:val="none" w:sz="0" w:space="0" w:color="auto"/>
          </w:divBdr>
        </w:div>
        <w:div w:id="1988316036">
          <w:marLeft w:val="360"/>
          <w:marRight w:val="0"/>
          <w:marTop w:val="0"/>
          <w:marBottom w:val="0"/>
          <w:divBdr>
            <w:top w:val="none" w:sz="0" w:space="0" w:color="auto"/>
            <w:left w:val="none" w:sz="0" w:space="0" w:color="auto"/>
            <w:bottom w:val="none" w:sz="0" w:space="0" w:color="auto"/>
            <w:right w:val="none" w:sz="0" w:space="0" w:color="auto"/>
          </w:divBdr>
        </w:div>
      </w:divsChild>
    </w:div>
    <w:div w:id="369108015">
      <w:bodyDiv w:val="1"/>
      <w:marLeft w:val="0"/>
      <w:marRight w:val="0"/>
      <w:marTop w:val="0"/>
      <w:marBottom w:val="0"/>
      <w:divBdr>
        <w:top w:val="none" w:sz="0" w:space="0" w:color="auto"/>
        <w:left w:val="none" w:sz="0" w:space="0" w:color="auto"/>
        <w:bottom w:val="none" w:sz="0" w:space="0" w:color="auto"/>
        <w:right w:val="none" w:sz="0" w:space="0" w:color="auto"/>
      </w:divBdr>
    </w:div>
    <w:div w:id="369230823">
      <w:bodyDiv w:val="1"/>
      <w:marLeft w:val="0"/>
      <w:marRight w:val="0"/>
      <w:marTop w:val="0"/>
      <w:marBottom w:val="0"/>
      <w:divBdr>
        <w:top w:val="none" w:sz="0" w:space="0" w:color="auto"/>
        <w:left w:val="none" w:sz="0" w:space="0" w:color="auto"/>
        <w:bottom w:val="none" w:sz="0" w:space="0" w:color="auto"/>
        <w:right w:val="none" w:sz="0" w:space="0" w:color="auto"/>
      </w:divBdr>
      <w:divsChild>
        <w:div w:id="28454857">
          <w:marLeft w:val="360"/>
          <w:marRight w:val="0"/>
          <w:marTop w:val="0"/>
          <w:marBottom w:val="0"/>
          <w:divBdr>
            <w:top w:val="none" w:sz="0" w:space="0" w:color="auto"/>
            <w:left w:val="none" w:sz="0" w:space="0" w:color="auto"/>
            <w:bottom w:val="none" w:sz="0" w:space="0" w:color="auto"/>
            <w:right w:val="none" w:sz="0" w:space="0" w:color="auto"/>
          </w:divBdr>
        </w:div>
        <w:div w:id="53088633">
          <w:marLeft w:val="360"/>
          <w:marRight w:val="0"/>
          <w:marTop w:val="0"/>
          <w:marBottom w:val="0"/>
          <w:divBdr>
            <w:top w:val="none" w:sz="0" w:space="0" w:color="auto"/>
            <w:left w:val="none" w:sz="0" w:space="0" w:color="auto"/>
            <w:bottom w:val="none" w:sz="0" w:space="0" w:color="auto"/>
            <w:right w:val="none" w:sz="0" w:space="0" w:color="auto"/>
          </w:divBdr>
        </w:div>
        <w:div w:id="150173847">
          <w:marLeft w:val="360"/>
          <w:marRight w:val="0"/>
          <w:marTop w:val="0"/>
          <w:marBottom w:val="0"/>
          <w:divBdr>
            <w:top w:val="none" w:sz="0" w:space="0" w:color="auto"/>
            <w:left w:val="none" w:sz="0" w:space="0" w:color="auto"/>
            <w:bottom w:val="none" w:sz="0" w:space="0" w:color="auto"/>
            <w:right w:val="none" w:sz="0" w:space="0" w:color="auto"/>
          </w:divBdr>
        </w:div>
        <w:div w:id="275449108">
          <w:marLeft w:val="360"/>
          <w:marRight w:val="0"/>
          <w:marTop w:val="0"/>
          <w:marBottom w:val="0"/>
          <w:divBdr>
            <w:top w:val="none" w:sz="0" w:space="0" w:color="auto"/>
            <w:left w:val="none" w:sz="0" w:space="0" w:color="auto"/>
            <w:bottom w:val="none" w:sz="0" w:space="0" w:color="auto"/>
            <w:right w:val="none" w:sz="0" w:space="0" w:color="auto"/>
          </w:divBdr>
        </w:div>
        <w:div w:id="347604960">
          <w:marLeft w:val="360"/>
          <w:marRight w:val="0"/>
          <w:marTop w:val="0"/>
          <w:marBottom w:val="0"/>
          <w:divBdr>
            <w:top w:val="none" w:sz="0" w:space="0" w:color="auto"/>
            <w:left w:val="none" w:sz="0" w:space="0" w:color="auto"/>
            <w:bottom w:val="none" w:sz="0" w:space="0" w:color="auto"/>
            <w:right w:val="none" w:sz="0" w:space="0" w:color="auto"/>
          </w:divBdr>
        </w:div>
        <w:div w:id="368071054">
          <w:marLeft w:val="360"/>
          <w:marRight w:val="0"/>
          <w:marTop w:val="0"/>
          <w:marBottom w:val="0"/>
          <w:divBdr>
            <w:top w:val="none" w:sz="0" w:space="0" w:color="auto"/>
            <w:left w:val="none" w:sz="0" w:space="0" w:color="auto"/>
            <w:bottom w:val="none" w:sz="0" w:space="0" w:color="auto"/>
            <w:right w:val="none" w:sz="0" w:space="0" w:color="auto"/>
          </w:divBdr>
        </w:div>
        <w:div w:id="382363726">
          <w:marLeft w:val="360"/>
          <w:marRight w:val="0"/>
          <w:marTop w:val="0"/>
          <w:marBottom w:val="0"/>
          <w:divBdr>
            <w:top w:val="none" w:sz="0" w:space="0" w:color="auto"/>
            <w:left w:val="none" w:sz="0" w:space="0" w:color="auto"/>
            <w:bottom w:val="none" w:sz="0" w:space="0" w:color="auto"/>
            <w:right w:val="none" w:sz="0" w:space="0" w:color="auto"/>
          </w:divBdr>
        </w:div>
        <w:div w:id="388460691">
          <w:marLeft w:val="360"/>
          <w:marRight w:val="0"/>
          <w:marTop w:val="0"/>
          <w:marBottom w:val="0"/>
          <w:divBdr>
            <w:top w:val="none" w:sz="0" w:space="0" w:color="auto"/>
            <w:left w:val="none" w:sz="0" w:space="0" w:color="auto"/>
            <w:bottom w:val="none" w:sz="0" w:space="0" w:color="auto"/>
            <w:right w:val="none" w:sz="0" w:space="0" w:color="auto"/>
          </w:divBdr>
        </w:div>
        <w:div w:id="428818570">
          <w:marLeft w:val="360"/>
          <w:marRight w:val="0"/>
          <w:marTop w:val="0"/>
          <w:marBottom w:val="0"/>
          <w:divBdr>
            <w:top w:val="none" w:sz="0" w:space="0" w:color="auto"/>
            <w:left w:val="none" w:sz="0" w:space="0" w:color="auto"/>
            <w:bottom w:val="none" w:sz="0" w:space="0" w:color="auto"/>
            <w:right w:val="none" w:sz="0" w:space="0" w:color="auto"/>
          </w:divBdr>
        </w:div>
        <w:div w:id="545684375">
          <w:marLeft w:val="360"/>
          <w:marRight w:val="0"/>
          <w:marTop w:val="0"/>
          <w:marBottom w:val="0"/>
          <w:divBdr>
            <w:top w:val="none" w:sz="0" w:space="0" w:color="auto"/>
            <w:left w:val="none" w:sz="0" w:space="0" w:color="auto"/>
            <w:bottom w:val="none" w:sz="0" w:space="0" w:color="auto"/>
            <w:right w:val="none" w:sz="0" w:space="0" w:color="auto"/>
          </w:divBdr>
        </w:div>
        <w:div w:id="568267437">
          <w:marLeft w:val="360"/>
          <w:marRight w:val="0"/>
          <w:marTop w:val="0"/>
          <w:marBottom w:val="0"/>
          <w:divBdr>
            <w:top w:val="none" w:sz="0" w:space="0" w:color="auto"/>
            <w:left w:val="none" w:sz="0" w:space="0" w:color="auto"/>
            <w:bottom w:val="none" w:sz="0" w:space="0" w:color="auto"/>
            <w:right w:val="none" w:sz="0" w:space="0" w:color="auto"/>
          </w:divBdr>
        </w:div>
        <w:div w:id="580138208">
          <w:marLeft w:val="360"/>
          <w:marRight w:val="0"/>
          <w:marTop w:val="0"/>
          <w:marBottom w:val="0"/>
          <w:divBdr>
            <w:top w:val="none" w:sz="0" w:space="0" w:color="auto"/>
            <w:left w:val="none" w:sz="0" w:space="0" w:color="auto"/>
            <w:bottom w:val="none" w:sz="0" w:space="0" w:color="auto"/>
            <w:right w:val="none" w:sz="0" w:space="0" w:color="auto"/>
          </w:divBdr>
        </w:div>
        <w:div w:id="611398944">
          <w:marLeft w:val="360"/>
          <w:marRight w:val="0"/>
          <w:marTop w:val="0"/>
          <w:marBottom w:val="0"/>
          <w:divBdr>
            <w:top w:val="none" w:sz="0" w:space="0" w:color="auto"/>
            <w:left w:val="none" w:sz="0" w:space="0" w:color="auto"/>
            <w:bottom w:val="none" w:sz="0" w:space="0" w:color="auto"/>
            <w:right w:val="none" w:sz="0" w:space="0" w:color="auto"/>
          </w:divBdr>
        </w:div>
        <w:div w:id="614485222">
          <w:marLeft w:val="274"/>
          <w:marRight w:val="0"/>
          <w:marTop w:val="0"/>
          <w:marBottom w:val="0"/>
          <w:divBdr>
            <w:top w:val="none" w:sz="0" w:space="0" w:color="auto"/>
            <w:left w:val="none" w:sz="0" w:space="0" w:color="auto"/>
            <w:bottom w:val="none" w:sz="0" w:space="0" w:color="auto"/>
            <w:right w:val="none" w:sz="0" w:space="0" w:color="auto"/>
          </w:divBdr>
        </w:div>
        <w:div w:id="625769837">
          <w:marLeft w:val="360"/>
          <w:marRight w:val="0"/>
          <w:marTop w:val="0"/>
          <w:marBottom w:val="0"/>
          <w:divBdr>
            <w:top w:val="none" w:sz="0" w:space="0" w:color="auto"/>
            <w:left w:val="none" w:sz="0" w:space="0" w:color="auto"/>
            <w:bottom w:val="none" w:sz="0" w:space="0" w:color="auto"/>
            <w:right w:val="none" w:sz="0" w:space="0" w:color="auto"/>
          </w:divBdr>
        </w:div>
        <w:div w:id="663508552">
          <w:marLeft w:val="360"/>
          <w:marRight w:val="0"/>
          <w:marTop w:val="0"/>
          <w:marBottom w:val="0"/>
          <w:divBdr>
            <w:top w:val="none" w:sz="0" w:space="0" w:color="auto"/>
            <w:left w:val="none" w:sz="0" w:space="0" w:color="auto"/>
            <w:bottom w:val="none" w:sz="0" w:space="0" w:color="auto"/>
            <w:right w:val="none" w:sz="0" w:space="0" w:color="auto"/>
          </w:divBdr>
        </w:div>
        <w:div w:id="682978352">
          <w:marLeft w:val="360"/>
          <w:marRight w:val="0"/>
          <w:marTop w:val="0"/>
          <w:marBottom w:val="0"/>
          <w:divBdr>
            <w:top w:val="none" w:sz="0" w:space="0" w:color="auto"/>
            <w:left w:val="none" w:sz="0" w:space="0" w:color="auto"/>
            <w:bottom w:val="none" w:sz="0" w:space="0" w:color="auto"/>
            <w:right w:val="none" w:sz="0" w:space="0" w:color="auto"/>
          </w:divBdr>
        </w:div>
        <w:div w:id="822501141">
          <w:marLeft w:val="360"/>
          <w:marRight w:val="0"/>
          <w:marTop w:val="0"/>
          <w:marBottom w:val="0"/>
          <w:divBdr>
            <w:top w:val="none" w:sz="0" w:space="0" w:color="auto"/>
            <w:left w:val="none" w:sz="0" w:space="0" w:color="auto"/>
            <w:bottom w:val="none" w:sz="0" w:space="0" w:color="auto"/>
            <w:right w:val="none" w:sz="0" w:space="0" w:color="auto"/>
          </w:divBdr>
        </w:div>
        <w:div w:id="884147402">
          <w:marLeft w:val="360"/>
          <w:marRight w:val="0"/>
          <w:marTop w:val="0"/>
          <w:marBottom w:val="0"/>
          <w:divBdr>
            <w:top w:val="none" w:sz="0" w:space="0" w:color="auto"/>
            <w:left w:val="none" w:sz="0" w:space="0" w:color="auto"/>
            <w:bottom w:val="none" w:sz="0" w:space="0" w:color="auto"/>
            <w:right w:val="none" w:sz="0" w:space="0" w:color="auto"/>
          </w:divBdr>
        </w:div>
        <w:div w:id="892272879">
          <w:marLeft w:val="360"/>
          <w:marRight w:val="0"/>
          <w:marTop w:val="0"/>
          <w:marBottom w:val="0"/>
          <w:divBdr>
            <w:top w:val="none" w:sz="0" w:space="0" w:color="auto"/>
            <w:left w:val="none" w:sz="0" w:space="0" w:color="auto"/>
            <w:bottom w:val="none" w:sz="0" w:space="0" w:color="auto"/>
            <w:right w:val="none" w:sz="0" w:space="0" w:color="auto"/>
          </w:divBdr>
        </w:div>
        <w:div w:id="938219974">
          <w:marLeft w:val="360"/>
          <w:marRight w:val="0"/>
          <w:marTop w:val="0"/>
          <w:marBottom w:val="0"/>
          <w:divBdr>
            <w:top w:val="none" w:sz="0" w:space="0" w:color="auto"/>
            <w:left w:val="none" w:sz="0" w:space="0" w:color="auto"/>
            <w:bottom w:val="none" w:sz="0" w:space="0" w:color="auto"/>
            <w:right w:val="none" w:sz="0" w:space="0" w:color="auto"/>
          </w:divBdr>
        </w:div>
        <w:div w:id="944384067">
          <w:marLeft w:val="360"/>
          <w:marRight w:val="0"/>
          <w:marTop w:val="0"/>
          <w:marBottom w:val="0"/>
          <w:divBdr>
            <w:top w:val="none" w:sz="0" w:space="0" w:color="auto"/>
            <w:left w:val="none" w:sz="0" w:space="0" w:color="auto"/>
            <w:bottom w:val="none" w:sz="0" w:space="0" w:color="auto"/>
            <w:right w:val="none" w:sz="0" w:space="0" w:color="auto"/>
          </w:divBdr>
        </w:div>
        <w:div w:id="1005206675">
          <w:marLeft w:val="360"/>
          <w:marRight w:val="0"/>
          <w:marTop w:val="0"/>
          <w:marBottom w:val="0"/>
          <w:divBdr>
            <w:top w:val="none" w:sz="0" w:space="0" w:color="auto"/>
            <w:left w:val="none" w:sz="0" w:space="0" w:color="auto"/>
            <w:bottom w:val="none" w:sz="0" w:space="0" w:color="auto"/>
            <w:right w:val="none" w:sz="0" w:space="0" w:color="auto"/>
          </w:divBdr>
        </w:div>
        <w:div w:id="1043824117">
          <w:marLeft w:val="360"/>
          <w:marRight w:val="0"/>
          <w:marTop w:val="0"/>
          <w:marBottom w:val="0"/>
          <w:divBdr>
            <w:top w:val="none" w:sz="0" w:space="0" w:color="auto"/>
            <w:left w:val="none" w:sz="0" w:space="0" w:color="auto"/>
            <w:bottom w:val="none" w:sz="0" w:space="0" w:color="auto"/>
            <w:right w:val="none" w:sz="0" w:space="0" w:color="auto"/>
          </w:divBdr>
        </w:div>
        <w:div w:id="1056661432">
          <w:marLeft w:val="1080"/>
          <w:marRight w:val="0"/>
          <w:marTop w:val="0"/>
          <w:marBottom w:val="0"/>
          <w:divBdr>
            <w:top w:val="none" w:sz="0" w:space="0" w:color="auto"/>
            <w:left w:val="none" w:sz="0" w:space="0" w:color="auto"/>
            <w:bottom w:val="none" w:sz="0" w:space="0" w:color="auto"/>
            <w:right w:val="none" w:sz="0" w:space="0" w:color="auto"/>
          </w:divBdr>
        </w:div>
        <w:div w:id="1099176974">
          <w:marLeft w:val="360"/>
          <w:marRight w:val="0"/>
          <w:marTop w:val="0"/>
          <w:marBottom w:val="0"/>
          <w:divBdr>
            <w:top w:val="none" w:sz="0" w:space="0" w:color="auto"/>
            <w:left w:val="none" w:sz="0" w:space="0" w:color="auto"/>
            <w:bottom w:val="none" w:sz="0" w:space="0" w:color="auto"/>
            <w:right w:val="none" w:sz="0" w:space="0" w:color="auto"/>
          </w:divBdr>
        </w:div>
        <w:div w:id="1201895751">
          <w:marLeft w:val="360"/>
          <w:marRight w:val="0"/>
          <w:marTop w:val="0"/>
          <w:marBottom w:val="0"/>
          <w:divBdr>
            <w:top w:val="none" w:sz="0" w:space="0" w:color="auto"/>
            <w:left w:val="none" w:sz="0" w:space="0" w:color="auto"/>
            <w:bottom w:val="none" w:sz="0" w:space="0" w:color="auto"/>
            <w:right w:val="none" w:sz="0" w:space="0" w:color="auto"/>
          </w:divBdr>
        </w:div>
        <w:div w:id="1235899387">
          <w:marLeft w:val="1080"/>
          <w:marRight w:val="0"/>
          <w:marTop w:val="0"/>
          <w:marBottom w:val="0"/>
          <w:divBdr>
            <w:top w:val="none" w:sz="0" w:space="0" w:color="auto"/>
            <w:left w:val="none" w:sz="0" w:space="0" w:color="auto"/>
            <w:bottom w:val="none" w:sz="0" w:space="0" w:color="auto"/>
            <w:right w:val="none" w:sz="0" w:space="0" w:color="auto"/>
          </w:divBdr>
        </w:div>
        <w:div w:id="1240479047">
          <w:marLeft w:val="360"/>
          <w:marRight w:val="0"/>
          <w:marTop w:val="0"/>
          <w:marBottom w:val="0"/>
          <w:divBdr>
            <w:top w:val="none" w:sz="0" w:space="0" w:color="auto"/>
            <w:left w:val="none" w:sz="0" w:space="0" w:color="auto"/>
            <w:bottom w:val="none" w:sz="0" w:space="0" w:color="auto"/>
            <w:right w:val="none" w:sz="0" w:space="0" w:color="auto"/>
          </w:divBdr>
        </w:div>
        <w:div w:id="1245260861">
          <w:marLeft w:val="360"/>
          <w:marRight w:val="0"/>
          <w:marTop w:val="0"/>
          <w:marBottom w:val="0"/>
          <w:divBdr>
            <w:top w:val="none" w:sz="0" w:space="0" w:color="auto"/>
            <w:left w:val="none" w:sz="0" w:space="0" w:color="auto"/>
            <w:bottom w:val="none" w:sz="0" w:space="0" w:color="auto"/>
            <w:right w:val="none" w:sz="0" w:space="0" w:color="auto"/>
          </w:divBdr>
        </w:div>
        <w:div w:id="1252277701">
          <w:marLeft w:val="360"/>
          <w:marRight w:val="0"/>
          <w:marTop w:val="0"/>
          <w:marBottom w:val="0"/>
          <w:divBdr>
            <w:top w:val="none" w:sz="0" w:space="0" w:color="auto"/>
            <w:left w:val="none" w:sz="0" w:space="0" w:color="auto"/>
            <w:bottom w:val="none" w:sz="0" w:space="0" w:color="auto"/>
            <w:right w:val="none" w:sz="0" w:space="0" w:color="auto"/>
          </w:divBdr>
        </w:div>
        <w:div w:id="1365907135">
          <w:marLeft w:val="360"/>
          <w:marRight w:val="0"/>
          <w:marTop w:val="0"/>
          <w:marBottom w:val="0"/>
          <w:divBdr>
            <w:top w:val="none" w:sz="0" w:space="0" w:color="auto"/>
            <w:left w:val="none" w:sz="0" w:space="0" w:color="auto"/>
            <w:bottom w:val="none" w:sz="0" w:space="0" w:color="auto"/>
            <w:right w:val="none" w:sz="0" w:space="0" w:color="auto"/>
          </w:divBdr>
        </w:div>
        <w:div w:id="1398363250">
          <w:marLeft w:val="360"/>
          <w:marRight w:val="0"/>
          <w:marTop w:val="0"/>
          <w:marBottom w:val="0"/>
          <w:divBdr>
            <w:top w:val="none" w:sz="0" w:space="0" w:color="auto"/>
            <w:left w:val="none" w:sz="0" w:space="0" w:color="auto"/>
            <w:bottom w:val="none" w:sz="0" w:space="0" w:color="auto"/>
            <w:right w:val="none" w:sz="0" w:space="0" w:color="auto"/>
          </w:divBdr>
        </w:div>
        <w:div w:id="1475637420">
          <w:marLeft w:val="360"/>
          <w:marRight w:val="0"/>
          <w:marTop w:val="0"/>
          <w:marBottom w:val="0"/>
          <w:divBdr>
            <w:top w:val="none" w:sz="0" w:space="0" w:color="auto"/>
            <w:left w:val="none" w:sz="0" w:space="0" w:color="auto"/>
            <w:bottom w:val="none" w:sz="0" w:space="0" w:color="auto"/>
            <w:right w:val="none" w:sz="0" w:space="0" w:color="auto"/>
          </w:divBdr>
        </w:div>
        <w:div w:id="1495417665">
          <w:marLeft w:val="360"/>
          <w:marRight w:val="0"/>
          <w:marTop w:val="0"/>
          <w:marBottom w:val="0"/>
          <w:divBdr>
            <w:top w:val="none" w:sz="0" w:space="0" w:color="auto"/>
            <w:left w:val="none" w:sz="0" w:space="0" w:color="auto"/>
            <w:bottom w:val="none" w:sz="0" w:space="0" w:color="auto"/>
            <w:right w:val="none" w:sz="0" w:space="0" w:color="auto"/>
          </w:divBdr>
        </w:div>
        <w:div w:id="1526596723">
          <w:marLeft w:val="360"/>
          <w:marRight w:val="0"/>
          <w:marTop w:val="0"/>
          <w:marBottom w:val="0"/>
          <w:divBdr>
            <w:top w:val="none" w:sz="0" w:space="0" w:color="auto"/>
            <w:left w:val="none" w:sz="0" w:space="0" w:color="auto"/>
            <w:bottom w:val="none" w:sz="0" w:space="0" w:color="auto"/>
            <w:right w:val="none" w:sz="0" w:space="0" w:color="auto"/>
          </w:divBdr>
        </w:div>
        <w:div w:id="1550916335">
          <w:marLeft w:val="360"/>
          <w:marRight w:val="0"/>
          <w:marTop w:val="0"/>
          <w:marBottom w:val="0"/>
          <w:divBdr>
            <w:top w:val="none" w:sz="0" w:space="0" w:color="auto"/>
            <w:left w:val="none" w:sz="0" w:space="0" w:color="auto"/>
            <w:bottom w:val="none" w:sz="0" w:space="0" w:color="auto"/>
            <w:right w:val="none" w:sz="0" w:space="0" w:color="auto"/>
          </w:divBdr>
        </w:div>
        <w:div w:id="1573278272">
          <w:marLeft w:val="360"/>
          <w:marRight w:val="0"/>
          <w:marTop w:val="0"/>
          <w:marBottom w:val="0"/>
          <w:divBdr>
            <w:top w:val="none" w:sz="0" w:space="0" w:color="auto"/>
            <w:left w:val="none" w:sz="0" w:space="0" w:color="auto"/>
            <w:bottom w:val="none" w:sz="0" w:space="0" w:color="auto"/>
            <w:right w:val="none" w:sz="0" w:space="0" w:color="auto"/>
          </w:divBdr>
        </w:div>
        <w:div w:id="1615209219">
          <w:marLeft w:val="360"/>
          <w:marRight w:val="0"/>
          <w:marTop w:val="0"/>
          <w:marBottom w:val="0"/>
          <w:divBdr>
            <w:top w:val="none" w:sz="0" w:space="0" w:color="auto"/>
            <w:left w:val="none" w:sz="0" w:space="0" w:color="auto"/>
            <w:bottom w:val="none" w:sz="0" w:space="0" w:color="auto"/>
            <w:right w:val="none" w:sz="0" w:space="0" w:color="auto"/>
          </w:divBdr>
        </w:div>
        <w:div w:id="1660960137">
          <w:marLeft w:val="360"/>
          <w:marRight w:val="0"/>
          <w:marTop w:val="0"/>
          <w:marBottom w:val="0"/>
          <w:divBdr>
            <w:top w:val="none" w:sz="0" w:space="0" w:color="auto"/>
            <w:left w:val="none" w:sz="0" w:space="0" w:color="auto"/>
            <w:bottom w:val="none" w:sz="0" w:space="0" w:color="auto"/>
            <w:right w:val="none" w:sz="0" w:space="0" w:color="auto"/>
          </w:divBdr>
        </w:div>
        <w:div w:id="1696614232">
          <w:marLeft w:val="360"/>
          <w:marRight w:val="0"/>
          <w:marTop w:val="0"/>
          <w:marBottom w:val="0"/>
          <w:divBdr>
            <w:top w:val="none" w:sz="0" w:space="0" w:color="auto"/>
            <w:left w:val="none" w:sz="0" w:space="0" w:color="auto"/>
            <w:bottom w:val="none" w:sz="0" w:space="0" w:color="auto"/>
            <w:right w:val="none" w:sz="0" w:space="0" w:color="auto"/>
          </w:divBdr>
        </w:div>
        <w:div w:id="1697538892">
          <w:marLeft w:val="360"/>
          <w:marRight w:val="0"/>
          <w:marTop w:val="0"/>
          <w:marBottom w:val="0"/>
          <w:divBdr>
            <w:top w:val="none" w:sz="0" w:space="0" w:color="auto"/>
            <w:left w:val="none" w:sz="0" w:space="0" w:color="auto"/>
            <w:bottom w:val="none" w:sz="0" w:space="0" w:color="auto"/>
            <w:right w:val="none" w:sz="0" w:space="0" w:color="auto"/>
          </w:divBdr>
        </w:div>
        <w:div w:id="1739936504">
          <w:marLeft w:val="360"/>
          <w:marRight w:val="0"/>
          <w:marTop w:val="0"/>
          <w:marBottom w:val="0"/>
          <w:divBdr>
            <w:top w:val="none" w:sz="0" w:space="0" w:color="auto"/>
            <w:left w:val="none" w:sz="0" w:space="0" w:color="auto"/>
            <w:bottom w:val="none" w:sz="0" w:space="0" w:color="auto"/>
            <w:right w:val="none" w:sz="0" w:space="0" w:color="auto"/>
          </w:divBdr>
        </w:div>
        <w:div w:id="1812867636">
          <w:marLeft w:val="1080"/>
          <w:marRight w:val="0"/>
          <w:marTop w:val="0"/>
          <w:marBottom w:val="0"/>
          <w:divBdr>
            <w:top w:val="none" w:sz="0" w:space="0" w:color="auto"/>
            <w:left w:val="none" w:sz="0" w:space="0" w:color="auto"/>
            <w:bottom w:val="none" w:sz="0" w:space="0" w:color="auto"/>
            <w:right w:val="none" w:sz="0" w:space="0" w:color="auto"/>
          </w:divBdr>
        </w:div>
        <w:div w:id="1896962565">
          <w:marLeft w:val="360"/>
          <w:marRight w:val="0"/>
          <w:marTop w:val="0"/>
          <w:marBottom w:val="0"/>
          <w:divBdr>
            <w:top w:val="none" w:sz="0" w:space="0" w:color="auto"/>
            <w:left w:val="none" w:sz="0" w:space="0" w:color="auto"/>
            <w:bottom w:val="none" w:sz="0" w:space="0" w:color="auto"/>
            <w:right w:val="none" w:sz="0" w:space="0" w:color="auto"/>
          </w:divBdr>
        </w:div>
        <w:div w:id="1967538718">
          <w:marLeft w:val="360"/>
          <w:marRight w:val="0"/>
          <w:marTop w:val="0"/>
          <w:marBottom w:val="0"/>
          <w:divBdr>
            <w:top w:val="none" w:sz="0" w:space="0" w:color="auto"/>
            <w:left w:val="none" w:sz="0" w:space="0" w:color="auto"/>
            <w:bottom w:val="none" w:sz="0" w:space="0" w:color="auto"/>
            <w:right w:val="none" w:sz="0" w:space="0" w:color="auto"/>
          </w:divBdr>
        </w:div>
      </w:divsChild>
    </w:div>
    <w:div w:id="383412868">
      <w:bodyDiv w:val="1"/>
      <w:marLeft w:val="0"/>
      <w:marRight w:val="0"/>
      <w:marTop w:val="0"/>
      <w:marBottom w:val="0"/>
      <w:divBdr>
        <w:top w:val="none" w:sz="0" w:space="0" w:color="auto"/>
        <w:left w:val="none" w:sz="0" w:space="0" w:color="auto"/>
        <w:bottom w:val="none" w:sz="0" w:space="0" w:color="auto"/>
        <w:right w:val="none" w:sz="0" w:space="0" w:color="auto"/>
      </w:divBdr>
      <w:divsChild>
        <w:div w:id="62412142">
          <w:marLeft w:val="360"/>
          <w:marRight w:val="0"/>
          <w:marTop w:val="0"/>
          <w:marBottom w:val="0"/>
          <w:divBdr>
            <w:top w:val="none" w:sz="0" w:space="0" w:color="auto"/>
            <w:left w:val="none" w:sz="0" w:space="0" w:color="auto"/>
            <w:bottom w:val="none" w:sz="0" w:space="0" w:color="auto"/>
            <w:right w:val="none" w:sz="0" w:space="0" w:color="auto"/>
          </w:divBdr>
        </w:div>
        <w:div w:id="73282937">
          <w:marLeft w:val="360"/>
          <w:marRight w:val="0"/>
          <w:marTop w:val="0"/>
          <w:marBottom w:val="0"/>
          <w:divBdr>
            <w:top w:val="none" w:sz="0" w:space="0" w:color="auto"/>
            <w:left w:val="none" w:sz="0" w:space="0" w:color="auto"/>
            <w:bottom w:val="none" w:sz="0" w:space="0" w:color="auto"/>
            <w:right w:val="none" w:sz="0" w:space="0" w:color="auto"/>
          </w:divBdr>
        </w:div>
        <w:div w:id="111636210">
          <w:marLeft w:val="360"/>
          <w:marRight w:val="0"/>
          <w:marTop w:val="0"/>
          <w:marBottom w:val="0"/>
          <w:divBdr>
            <w:top w:val="none" w:sz="0" w:space="0" w:color="auto"/>
            <w:left w:val="none" w:sz="0" w:space="0" w:color="auto"/>
            <w:bottom w:val="none" w:sz="0" w:space="0" w:color="auto"/>
            <w:right w:val="none" w:sz="0" w:space="0" w:color="auto"/>
          </w:divBdr>
        </w:div>
        <w:div w:id="140539282">
          <w:marLeft w:val="360"/>
          <w:marRight w:val="0"/>
          <w:marTop w:val="0"/>
          <w:marBottom w:val="0"/>
          <w:divBdr>
            <w:top w:val="none" w:sz="0" w:space="0" w:color="auto"/>
            <w:left w:val="none" w:sz="0" w:space="0" w:color="auto"/>
            <w:bottom w:val="none" w:sz="0" w:space="0" w:color="auto"/>
            <w:right w:val="none" w:sz="0" w:space="0" w:color="auto"/>
          </w:divBdr>
        </w:div>
        <w:div w:id="217741600">
          <w:marLeft w:val="360"/>
          <w:marRight w:val="0"/>
          <w:marTop w:val="0"/>
          <w:marBottom w:val="0"/>
          <w:divBdr>
            <w:top w:val="none" w:sz="0" w:space="0" w:color="auto"/>
            <w:left w:val="none" w:sz="0" w:space="0" w:color="auto"/>
            <w:bottom w:val="none" w:sz="0" w:space="0" w:color="auto"/>
            <w:right w:val="none" w:sz="0" w:space="0" w:color="auto"/>
          </w:divBdr>
        </w:div>
        <w:div w:id="228687814">
          <w:marLeft w:val="360"/>
          <w:marRight w:val="0"/>
          <w:marTop w:val="0"/>
          <w:marBottom w:val="0"/>
          <w:divBdr>
            <w:top w:val="none" w:sz="0" w:space="0" w:color="auto"/>
            <w:left w:val="none" w:sz="0" w:space="0" w:color="auto"/>
            <w:bottom w:val="none" w:sz="0" w:space="0" w:color="auto"/>
            <w:right w:val="none" w:sz="0" w:space="0" w:color="auto"/>
          </w:divBdr>
        </w:div>
        <w:div w:id="257297981">
          <w:marLeft w:val="360"/>
          <w:marRight w:val="0"/>
          <w:marTop w:val="0"/>
          <w:marBottom w:val="0"/>
          <w:divBdr>
            <w:top w:val="none" w:sz="0" w:space="0" w:color="auto"/>
            <w:left w:val="none" w:sz="0" w:space="0" w:color="auto"/>
            <w:bottom w:val="none" w:sz="0" w:space="0" w:color="auto"/>
            <w:right w:val="none" w:sz="0" w:space="0" w:color="auto"/>
          </w:divBdr>
        </w:div>
        <w:div w:id="265386096">
          <w:marLeft w:val="360"/>
          <w:marRight w:val="0"/>
          <w:marTop w:val="0"/>
          <w:marBottom w:val="0"/>
          <w:divBdr>
            <w:top w:val="none" w:sz="0" w:space="0" w:color="auto"/>
            <w:left w:val="none" w:sz="0" w:space="0" w:color="auto"/>
            <w:bottom w:val="none" w:sz="0" w:space="0" w:color="auto"/>
            <w:right w:val="none" w:sz="0" w:space="0" w:color="auto"/>
          </w:divBdr>
        </w:div>
        <w:div w:id="512956694">
          <w:marLeft w:val="360"/>
          <w:marRight w:val="0"/>
          <w:marTop w:val="0"/>
          <w:marBottom w:val="0"/>
          <w:divBdr>
            <w:top w:val="none" w:sz="0" w:space="0" w:color="auto"/>
            <w:left w:val="none" w:sz="0" w:space="0" w:color="auto"/>
            <w:bottom w:val="none" w:sz="0" w:space="0" w:color="auto"/>
            <w:right w:val="none" w:sz="0" w:space="0" w:color="auto"/>
          </w:divBdr>
        </w:div>
        <w:div w:id="749430022">
          <w:marLeft w:val="360"/>
          <w:marRight w:val="0"/>
          <w:marTop w:val="0"/>
          <w:marBottom w:val="0"/>
          <w:divBdr>
            <w:top w:val="none" w:sz="0" w:space="0" w:color="auto"/>
            <w:left w:val="none" w:sz="0" w:space="0" w:color="auto"/>
            <w:bottom w:val="none" w:sz="0" w:space="0" w:color="auto"/>
            <w:right w:val="none" w:sz="0" w:space="0" w:color="auto"/>
          </w:divBdr>
        </w:div>
        <w:div w:id="773282891">
          <w:marLeft w:val="360"/>
          <w:marRight w:val="0"/>
          <w:marTop w:val="0"/>
          <w:marBottom w:val="0"/>
          <w:divBdr>
            <w:top w:val="none" w:sz="0" w:space="0" w:color="auto"/>
            <w:left w:val="none" w:sz="0" w:space="0" w:color="auto"/>
            <w:bottom w:val="none" w:sz="0" w:space="0" w:color="auto"/>
            <w:right w:val="none" w:sz="0" w:space="0" w:color="auto"/>
          </w:divBdr>
        </w:div>
        <w:div w:id="790366999">
          <w:marLeft w:val="360"/>
          <w:marRight w:val="0"/>
          <w:marTop w:val="0"/>
          <w:marBottom w:val="0"/>
          <w:divBdr>
            <w:top w:val="none" w:sz="0" w:space="0" w:color="auto"/>
            <w:left w:val="none" w:sz="0" w:space="0" w:color="auto"/>
            <w:bottom w:val="none" w:sz="0" w:space="0" w:color="auto"/>
            <w:right w:val="none" w:sz="0" w:space="0" w:color="auto"/>
          </w:divBdr>
        </w:div>
        <w:div w:id="796072511">
          <w:marLeft w:val="360"/>
          <w:marRight w:val="0"/>
          <w:marTop w:val="0"/>
          <w:marBottom w:val="0"/>
          <w:divBdr>
            <w:top w:val="none" w:sz="0" w:space="0" w:color="auto"/>
            <w:left w:val="none" w:sz="0" w:space="0" w:color="auto"/>
            <w:bottom w:val="none" w:sz="0" w:space="0" w:color="auto"/>
            <w:right w:val="none" w:sz="0" w:space="0" w:color="auto"/>
          </w:divBdr>
        </w:div>
        <w:div w:id="798301913">
          <w:marLeft w:val="360"/>
          <w:marRight w:val="0"/>
          <w:marTop w:val="0"/>
          <w:marBottom w:val="0"/>
          <w:divBdr>
            <w:top w:val="none" w:sz="0" w:space="0" w:color="auto"/>
            <w:left w:val="none" w:sz="0" w:space="0" w:color="auto"/>
            <w:bottom w:val="none" w:sz="0" w:space="0" w:color="auto"/>
            <w:right w:val="none" w:sz="0" w:space="0" w:color="auto"/>
          </w:divBdr>
        </w:div>
        <w:div w:id="850680606">
          <w:marLeft w:val="360"/>
          <w:marRight w:val="0"/>
          <w:marTop w:val="0"/>
          <w:marBottom w:val="0"/>
          <w:divBdr>
            <w:top w:val="none" w:sz="0" w:space="0" w:color="auto"/>
            <w:left w:val="none" w:sz="0" w:space="0" w:color="auto"/>
            <w:bottom w:val="none" w:sz="0" w:space="0" w:color="auto"/>
            <w:right w:val="none" w:sz="0" w:space="0" w:color="auto"/>
          </w:divBdr>
        </w:div>
        <w:div w:id="852107308">
          <w:marLeft w:val="360"/>
          <w:marRight w:val="0"/>
          <w:marTop w:val="0"/>
          <w:marBottom w:val="0"/>
          <w:divBdr>
            <w:top w:val="none" w:sz="0" w:space="0" w:color="auto"/>
            <w:left w:val="none" w:sz="0" w:space="0" w:color="auto"/>
            <w:bottom w:val="none" w:sz="0" w:space="0" w:color="auto"/>
            <w:right w:val="none" w:sz="0" w:space="0" w:color="auto"/>
          </w:divBdr>
        </w:div>
        <w:div w:id="856164481">
          <w:marLeft w:val="360"/>
          <w:marRight w:val="0"/>
          <w:marTop w:val="0"/>
          <w:marBottom w:val="0"/>
          <w:divBdr>
            <w:top w:val="none" w:sz="0" w:space="0" w:color="auto"/>
            <w:left w:val="none" w:sz="0" w:space="0" w:color="auto"/>
            <w:bottom w:val="none" w:sz="0" w:space="0" w:color="auto"/>
            <w:right w:val="none" w:sz="0" w:space="0" w:color="auto"/>
          </w:divBdr>
        </w:div>
        <w:div w:id="894504942">
          <w:marLeft w:val="360"/>
          <w:marRight w:val="0"/>
          <w:marTop w:val="0"/>
          <w:marBottom w:val="0"/>
          <w:divBdr>
            <w:top w:val="none" w:sz="0" w:space="0" w:color="auto"/>
            <w:left w:val="none" w:sz="0" w:space="0" w:color="auto"/>
            <w:bottom w:val="none" w:sz="0" w:space="0" w:color="auto"/>
            <w:right w:val="none" w:sz="0" w:space="0" w:color="auto"/>
          </w:divBdr>
        </w:div>
        <w:div w:id="957101087">
          <w:marLeft w:val="360"/>
          <w:marRight w:val="0"/>
          <w:marTop w:val="0"/>
          <w:marBottom w:val="0"/>
          <w:divBdr>
            <w:top w:val="none" w:sz="0" w:space="0" w:color="auto"/>
            <w:left w:val="none" w:sz="0" w:space="0" w:color="auto"/>
            <w:bottom w:val="none" w:sz="0" w:space="0" w:color="auto"/>
            <w:right w:val="none" w:sz="0" w:space="0" w:color="auto"/>
          </w:divBdr>
        </w:div>
        <w:div w:id="1002781229">
          <w:marLeft w:val="360"/>
          <w:marRight w:val="0"/>
          <w:marTop w:val="0"/>
          <w:marBottom w:val="0"/>
          <w:divBdr>
            <w:top w:val="none" w:sz="0" w:space="0" w:color="auto"/>
            <w:left w:val="none" w:sz="0" w:space="0" w:color="auto"/>
            <w:bottom w:val="none" w:sz="0" w:space="0" w:color="auto"/>
            <w:right w:val="none" w:sz="0" w:space="0" w:color="auto"/>
          </w:divBdr>
        </w:div>
        <w:div w:id="1126000229">
          <w:marLeft w:val="360"/>
          <w:marRight w:val="0"/>
          <w:marTop w:val="0"/>
          <w:marBottom w:val="0"/>
          <w:divBdr>
            <w:top w:val="none" w:sz="0" w:space="0" w:color="auto"/>
            <w:left w:val="none" w:sz="0" w:space="0" w:color="auto"/>
            <w:bottom w:val="none" w:sz="0" w:space="0" w:color="auto"/>
            <w:right w:val="none" w:sz="0" w:space="0" w:color="auto"/>
          </w:divBdr>
        </w:div>
        <w:div w:id="1190291778">
          <w:marLeft w:val="274"/>
          <w:marRight w:val="0"/>
          <w:marTop w:val="0"/>
          <w:marBottom w:val="0"/>
          <w:divBdr>
            <w:top w:val="none" w:sz="0" w:space="0" w:color="auto"/>
            <w:left w:val="none" w:sz="0" w:space="0" w:color="auto"/>
            <w:bottom w:val="none" w:sz="0" w:space="0" w:color="auto"/>
            <w:right w:val="none" w:sz="0" w:space="0" w:color="auto"/>
          </w:divBdr>
        </w:div>
        <w:div w:id="1210846801">
          <w:marLeft w:val="360"/>
          <w:marRight w:val="0"/>
          <w:marTop w:val="0"/>
          <w:marBottom w:val="0"/>
          <w:divBdr>
            <w:top w:val="none" w:sz="0" w:space="0" w:color="auto"/>
            <w:left w:val="none" w:sz="0" w:space="0" w:color="auto"/>
            <w:bottom w:val="none" w:sz="0" w:space="0" w:color="auto"/>
            <w:right w:val="none" w:sz="0" w:space="0" w:color="auto"/>
          </w:divBdr>
        </w:div>
        <w:div w:id="1291982366">
          <w:marLeft w:val="360"/>
          <w:marRight w:val="0"/>
          <w:marTop w:val="0"/>
          <w:marBottom w:val="0"/>
          <w:divBdr>
            <w:top w:val="none" w:sz="0" w:space="0" w:color="auto"/>
            <w:left w:val="none" w:sz="0" w:space="0" w:color="auto"/>
            <w:bottom w:val="none" w:sz="0" w:space="0" w:color="auto"/>
            <w:right w:val="none" w:sz="0" w:space="0" w:color="auto"/>
          </w:divBdr>
        </w:div>
        <w:div w:id="1466002708">
          <w:marLeft w:val="274"/>
          <w:marRight w:val="0"/>
          <w:marTop w:val="0"/>
          <w:marBottom w:val="0"/>
          <w:divBdr>
            <w:top w:val="none" w:sz="0" w:space="0" w:color="auto"/>
            <w:left w:val="none" w:sz="0" w:space="0" w:color="auto"/>
            <w:bottom w:val="none" w:sz="0" w:space="0" w:color="auto"/>
            <w:right w:val="none" w:sz="0" w:space="0" w:color="auto"/>
          </w:divBdr>
        </w:div>
        <w:div w:id="1492867379">
          <w:marLeft w:val="360"/>
          <w:marRight w:val="0"/>
          <w:marTop w:val="0"/>
          <w:marBottom w:val="0"/>
          <w:divBdr>
            <w:top w:val="none" w:sz="0" w:space="0" w:color="auto"/>
            <w:left w:val="none" w:sz="0" w:space="0" w:color="auto"/>
            <w:bottom w:val="none" w:sz="0" w:space="0" w:color="auto"/>
            <w:right w:val="none" w:sz="0" w:space="0" w:color="auto"/>
          </w:divBdr>
        </w:div>
        <w:div w:id="1511481265">
          <w:marLeft w:val="360"/>
          <w:marRight w:val="0"/>
          <w:marTop w:val="0"/>
          <w:marBottom w:val="0"/>
          <w:divBdr>
            <w:top w:val="none" w:sz="0" w:space="0" w:color="auto"/>
            <w:left w:val="none" w:sz="0" w:space="0" w:color="auto"/>
            <w:bottom w:val="none" w:sz="0" w:space="0" w:color="auto"/>
            <w:right w:val="none" w:sz="0" w:space="0" w:color="auto"/>
          </w:divBdr>
        </w:div>
        <w:div w:id="1544905566">
          <w:marLeft w:val="360"/>
          <w:marRight w:val="0"/>
          <w:marTop w:val="0"/>
          <w:marBottom w:val="0"/>
          <w:divBdr>
            <w:top w:val="none" w:sz="0" w:space="0" w:color="auto"/>
            <w:left w:val="none" w:sz="0" w:space="0" w:color="auto"/>
            <w:bottom w:val="none" w:sz="0" w:space="0" w:color="auto"/>
            <w:right w:val="none" w:sz="0" w:space="0" w:color="auto"/>
          </w:divBdr>
        </w:div>
        <w:div w:id="1706952985">
          <w:marLeft w:val="360"/>
          <w:marRight w:val="0"/>
          <w:marTop w:val="0"/>
          <w:marBottom w:val="0"/>
          <w:divBdr>
            <w:top w:val="none" w:sz="0" w:space="0" w:color="auto"/>
            <w:left w:val="none" w:sz="0" w:space="0" w:color="auto"/>
            <w:bottom w:val="none" w:sz="0" w:space="0" w:color="auto"/>
            <w:right w:val="none" w:sz="0" w:space="0" w:color="auto"/>
          </w:divBdr>
        </w:div>
        <w:div w:id="1834105774">
          <w:marLeft w:val="360"/>
          <w:marRight w:val="0"/>
          <w:marTop w:val="0"/>
          <w:marBottom w:val="0"/>
          <w:divBdr>
            <w:top w:val="none" w:sz="0" w:space="0" w:color="auto"/>
            <w:left w:val="none" w:sz="0" w:space="0" w:color="auto"/>
            <w:bottom w:val="none" w:sz="0" w:space="0" w:color="auto"/>
            <w:right w:val="none" w:sz="0" w:space="0" w:color="auto"/>
          </w:divBdr>
        </w:div>
        <w:div w:id="1937976678">
          <w:marLeft w:val="360"/>
          <w:marRight w:val="0"/>
          <w:marTop w:val="0"/>
          <w:marBottom w:val="0"/>
          <w:divBdr>
            <w:top w:val="none" w:sz="0" w:space="0" w:color="auto"/>
            <w:left w:val="none" w:sz="0" w:space="0" w:color="auto"/>
            <w:bottom w:val="none" w:sz="0" w:space="0" w:color="auto"/>
            <w:right w:val="none" w:sz="0" w:space="0" w:color="auto"/>
          </w:divBdr>
        </w:div>
        <w:div w:id="2045330115">
          <w:marLeft w:val="360"/>
          <w:marRight w:val="0"/>
          <w:marTop w:val="0"/>
          <w:marBottom w:val="0"/>
          <w:divBdr>
            <w:top w:val="none" w:sz="0" w:space="0" w:color="auto"/>
            <w:left w:val="none" w:sz="0" w:space="0" w:color="auto"/>
            <w:bottom w:val="none" w:sz="0" w:space="0" w:color="auto"/>
            <w:right w:val="none" w:sz="0" w:space="0" w:color="auto"/>
          </w:divBdr>
        </w:div>
      </w:divsChild>
    </w:div>
    <w:div w:id="408424759">
      <w:bodyDiv w:val="1"/>
      <w:marLeft w:val="0"/>
      <w:marRight w:val="0"/>
      <w:marTop w:val="0"/>
      <w:marBottom w:val="0"/>
      <w:divBdr>
        <w:top w:val="none" w:sz="0" w:space="0" w:color="auto"/>
        <w:left w:val="none" w:sz="0" w:space="0" w:color="auto"/>
        <w:bottom w:val="none" w:sz="0" w:space="0" w:color="auto"/>
        <w:right w:val="none" w:sz="0" w:space="0" w:color="auto"/>
      </w:divBdr>
    </w:div>
    <w:div w:id="410548633">
      <w:bodyDiv w:val="1"/>
      <w:marLeft w:val="0"/>
      <w:marRight w:val="0"/>
      <w:marTop w:val="0"/>
      <w:marBottom w:val="0"/>
      <w:divBdr>
        <w:top w:val="none" w:sz="0" w:space="0" w:color="auto"/>
        <w:left w:val="none" w:sz="0" w:space="0" w:color="auto"/>
        <w:bottom w:val="none" w:sz="0" w:space="0" w:color="auto"/>
        <w:right w:val="none" w:sz="0" w:space="0" w:color="auto"/>
      </w:divBdr>
    </w:div>
    <w:div w:id="418141996">
      <w:bodyDiv w:val="1"/>
      <w:marLeft w:val="0"/>
      <w:marRight w:val="0"/>
      <w:marTop w:val="0"/>
      <w:marBottom w:val="0"/>
      <w:divBdr>
        <w:top w:val="none" w:sz="0" w:space="0" w:color="auto"/>
        <w:left w:val="none" w:sz="0" w:space="0" w:color="auto"/>
        <w:bottom w:val="none" w:sz="0" w:space="0" w:color="auto"/>
        <w:right w:val="none" w:sz="0" w:space="0" w:color="auto"/>
      </w:divBdr>
    </w:div>
    <w:div w:id="432018474">
      <w:bodyDiv w:val="1"/>
      <w:marLeft w:val="0"/>
      <w:marRight w:val="0"/>
      <w:marTop w:val="0"/>
      <w:marBottom w:val="0"/>
      <w:divBdr>
        <w:top w:val="none" w:sz="0" w:space="0" w:color="auto"/>
        <w:left w:val="none" w:sz="0" w:space="0" w:color="auto"/>
        <w:bottom w:val="none" w:sz="0" w:space="0" w:color="auto"/>
        <w:right w:val="none" w:sz="0" w:space="0" w:color="auto"/>
      </w:divBdr>
    </w:div>
    <w:div w:id="443423217">
      <w:bodyDiv w:val="1"/>
      <w:marLeft w:val="0"/>
      <w:marRight w:val="0"/>
      <w:marTop w:val="0"/>
      <w:marBottom w:val="0"/>
      <w:divBdr>
        <w:top w:val="none" w:sz="0" w:space="0" w:color="auto"/>
        <w:left w:val="none" w:sz="0" w:space="0" w:color="auto"/>
        <w:bottom w:val="none" w:sz="0" w:space="0" w:color="auto"/>
        <w:right w:val="none" w:sz="0" w:space="0" w:color="auto"/>
      </w:divBdr>
      <w:divsChild>
        <w:div w:id="1956135891">
          <w:marLeft w:val="0"/>
          <w:marRight w:val="0"/>
          <w:marTop w:val="0"/>
          <w:marBottom w:val="0"/>
          <w:divBdr>
            <w:top w:val="none" w:sz="0" w:space="0" w:color="auto"/>
            <w:left w:val="none" w:sz="0" w:space="0" w:color="auto"/>
            <w:bottom w:val="none" w:sz="0" w:space="0" w:color="auto"/>
            <w:right w:val="none" w:sz="0" w:space="0" w:color="auto"/>
          </w:divBdr>
          <w:divsChild>
            <w:div w:id="1042705388">
              <w:marLeft w:val="0"/>
              <w:marRight w:val="0"/>
              <w:marTop w:val="0"/>
              <w:marBottom w:val="0"/>
              <w:divBdr>
                <w:top w:val="none" w:sz="0" w:space="0" w:color="auto"/>
                <w:left w:val="none" w:sz="0" w:space="0" w:color="auto"/>
                <w:bottom w:val="none" w:sz="0" w:space="0" w:color="auto"/>
                <w:right w:val="none" w:sz="0" w:space="0" w:color="auto"/>
              </w:divBdr>
              <w:divsChild>
                <w:div w:id="144226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8474">
      <w:bodyDiv w:val="1"/>
      <w:marLeft w:val="0"/>
      <w:marRight w:val="0"/>
      <w:marTop w:val="0"/>
      <w:marBottom w:val="0"/>
      <w:divBdr>
        <w:top w:val="none" w:sz="0" w:space="0" w:color="auto"/>
        <w:left w:val="none" w:sz="0" w:space="0" w:color="auto"/>
        <w:bottom w:val="none" w:sz="0" w:space="0" w:color="auto"/>
        <w:right w:val="none" w:sz="0" w:space="0" w:color="auto"/>
      </w:divBdr>
      <w:divsChild>
        <w:div w:id="1044333757">
          <w:marLeft w:val="0"/>
          <w:marRight w:val="0"/>
          <w:marTop w:val="0"/>
          <w:marBottom w:val="0"/>
          <w:divBdr>
            <w:top w:val="none" w:sz="0" w:space="0" w:color="auto"/>
            <w:left w:val="none" w:sz="0" w:space="0" w:color="auto"/>
            <w:bottom w:val="none" w:sz="0" w:space="0" w:color="auto"/>
            <w:right w:val="none" w:sz="0" w:space="0" w:color="auto"/>
          </w:divBdr>
          <w:divsChild>
            <w:div w:id="92657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86839">
      <w:bodyDiv w:val="1"/>
      <w:marLeft w:val="0"/>
      <w:marRight w:val="0"/>
      <w:marTop w:val="0"/>
      <w:marBottom w:val="0"/>
      <w:divBdr>
        <w:top w:val="none" w:sz="0" w:space="0" w:color="auto"/>
        <w:left w:val="none" w:sz="0" w:space="0" w:color="auto"/>
        <w:bottom w:val="none" w:sz="0" w:space="0" w:color="auto"/>
        <w:right w:val="none" w:sz="0" w:space="0" w:color="auto"/>
      </w:divBdr>
      <w:divsChild>
        <w:div w:id="45302476">
          <w:marLeft w:val="1166"/>
          <w:marRight w:val="0"/>
          <w:marTop w:val="62"/>
          <w:marBottom w:val="0"/>
          <w:divBdr>
            <w:top w:val="none" w:sz="0" w:space="0" w:color="auto"/>
            <w:left w:val="none" w:sz="0" w:space="0" w:color="auto"/>
            <w:bottom w:val="none" w:sz="0" w:space="0" w:color="auto"/>
            <w:right w:val="none" w:sz="0" w:space="0" w:color="auto"/>
          </w:divBdr>
        </w:div>
        <w:div w:id="77411264">
          <w:marLeft w:val="547"/>
          <w:marRight w:val="0"/>
          <w:marTop w:val="72"/>
          <w:marBottom w:val="0"/>
          <w:divBdr>
            <w:top w:val="none" w:sz="0" w:space="0" w:color="auto"/>
            <w:left w:val="none" w:sz="0" w:space="0" w:color="auto"/>
            <w:bottom w:val="none" w:sz="0" w:space="0" w:color="auto"/>
            <w:right w:val="none" w:sz="0" w:space="0" w:color="auto"/>
          </w:divBdr>
        </w:div>
        <w:div w:id="115872020">
          <w:marLeft w:val="547"/>
          <w:marRight w:val="0"/>
          <w:marTop w:val="72"/>
          <w:marBottom w:val="0"/>
          <w:divBdr>
            <w:top w:val="none" w:sz="0" w:space="0" w:color="auto"/>
            <w:left w:val="none" w:sz="0" w:space="0" w:color="auto"/>
            <w:bottom w:val="none" w:sz="0" w:space="0" w:color="auto"/>
            <w:right w:val="none" w:sz="0" w:space="0" w:color="auto"/>
          </w:divBdr>
        </w:div>
        <w:div w:id="192690840">
          <w:marLeft w:val="1166"/>
          <w:marRight w:val="0"/>
          <w:marTop w:val="62"/>
          <w:marBottom w:val="0"/>
          <w:divBdr>
            <w:top w:val="none" w:sz="0" w:space="0" w:color="auto"/>
            <w:left w:val="none" w:sz="0" w:space="0" w:color="auto"/>
            <w:bottom w:val="none" w:sz="0" w:space="0" w:color="auto"/>
            <w:right w:val="none" w:sz="0" w:space="0" w:color="auto"/>
          </w:divBdr>
        </w:div>
        <w:div w:id="263463747">
          <w:marLeft w:val="1166"/>
          <w:marRight w:val="0"/>
          <w:marTop w:val="62"/>
          <w:marBottom w:val="0"/>
          <w:divBdr>
            <w:top w:val="none" w:sz="0" w:space="0" w:color="auto"/>
            <w:left w:val="none" w:sz="0" w:space="0" w:color="auto"/>
            <w:bottom w:val="none" w:sz="0" w:space="0" w:color="auto"/>
            <w:right w:val="none" w:sz="0" w:space="0" w:color="auto"/>
          </w:divBdr>
        </w:div>
        <w:div w:id="466167531">
          <w:marLeft w:val="1166"/>
          <w:marRight w:val="0"/>
          <w:marTop w:val="62"/>
          <w:marBottom w:val="0"/>
          <w:divBdr>
            <w:top w:val="none" w:sz="0" w:space="0" w:color="auto"/>
            <w:left w:val="none" w:sz="0" w:space="0" w:color="auto"/>
            <w:bottom w:val="none" w:sz="0" w:space="0" w:color="auto"/>
            <w:right w:val="none" w:sz="0" w:space="0" w:color="auto"/>
          </w:divBdr>
        </w:div>
        <w:div w:id="564952487">
          <w:marLeft w:val="1166"/>
          <w:marRight w:val="0"/>
          <w:marTop w:val="62"/>
          <w:marBottom w:val="0"/>
          <w:divBdr>
            <w:top w:val="none" w:sz="0" w:space="0" w:color="auto"/>
            <w:left w:val="none" w:sz="0" w:space="0" w:color="auto"/>
            <w:bottom w:val="none" w:sz="0" w:space="0" w:color="auto"/>
            <w:right w:val="none" w:sz="0" w:space="0" w:color="auto"/>
          </w:divBdr>
        </w:div>
        <w:div w:id="697893762">
          <w:marLeft w:val="547"/>
          <w:marRight w:val="0"/>
          <w:marTop w:val="72"/>
          <w:marBottom w:val="0"/>
          <w:divBdr>
            <w:top w:val="none" w:sz="0" w:space="0" w:color="auto"/>
            <w:left w:val="none" w:sz="0" w:space="0" w:color="auto"/>
            <w:bottom w:val="none" w:sz="0" w:space="0" w:color="auto"/>
            <w:right w:val="none" w:sz="0" w:space="0" w:color="auto"/>
          </w:divBdr>
        </w:div>
        <w:div w:id="755058835">
          <w:marLeft w:val="1166"/>
          <w:marRight w:val="0"/>
          <w:marTop w:val="62"/>
          <w:marBottom w:val="0"/>
          <w:divBdr>
            <w:top w:val="none" w:sz="0" w:space="0" w:color="auto"/>
            <w:left w:val="none" w:sz="0" w:space="0" w:color="auto"/>
            <w:bottom w:val="none" w:sz="0" w:space="0" w:color="auto"/>
            <w:right w:val="none" w:sz="0" w:space="0" w:color="auto"/>
          </w:divBdr>
        </w:div>
        <w:div w:id="802314444">
          <w:marLeft w:val="1166"/>
          <w:marRight w:val="0"/>
          <w:marTop w:val="62"/>
          <w:marBottom w:val="0"/>
          <w:divBdr>
            <w:top w:val="none" w:sz="0" w:space="0" w:color="auto"/>
            <w:left w:val="none" w:sz="0" w:space="0" w:color="auto"/>
            <w:bottom w:val="none" w:sz="0" w:space="0" w:color="auto"/>
            <w:right w:val="none" w:sz="0" w:space="0" w:color="auto"/>
          </w:divBdr>
        </w:div>
        <w:div w:id="1470319382">
          <w:marLeft w:val="547"/>
          <w:marRight w:val="0"/>
          <w:marTop w:val="72"/>
          <w:marBottom w:val="0"/>
          <w:divBdr>
            <w:top w:val="none" w:sz="0" w:space="0" w:color="auto"/>
            <w:left w:val="none" w:sz="0" w:space="0" w:color="auto"/>
            <w:bottom w:val="none" w:sz="0" w:space="0" w:color="auto"/>
            <w:right w:val="none" w:sz="0" w:space="0" w:color="auto"/>
          </w:divBdr>
        </w:div>
        <w:div w:id="1562787461">
          <w:marLeft w:val="1166"/>
          <w:marRight w:val="0"/>
          <w:marTop w:val="62"/>
          <w:marBottom w:val="0"/>
          <w:divBdr>
            <w:top w:val="none" w:sz="0" w:space="0" w:color="auto"/>
            <w:left w:val="none" w:sz="0" w:space="0" w:color="auto"/>
            <w:bottom w:val="none" w:sz="0" w:space="0" w:color="auto"/>
            <w:right w:val="none" w:sz="0" w:space="0" w:color="auto"/>
          </w:divBdr>
        </w:div>
        <w:div w:id="1637755193">
          <w:marLeft w:val="1166"/>
          <w:marRight w:val="0"/>
          <w:marTop w:val="62"/>
          <w:marBottom w:val="0"/>
          <w:divBdr>
            <w:top w:val="none" w:sz="0" w:space="0" w:color="auto"/>
            <w:left w:val="none" w:sz="0" w:space="0" w:color="auto"/>
            <w:bottom w:val="none" w:sz="0" w:space="0" w:color="auto"/>
            <w:right w:val="none" w:sz="0" w:space="0" w:color="auto"/>
          </w:divBdr>
        </w:div>
      </w:divsChild>
    </w:div>
    <w:div w:id="470708566">
      <w:bodyDiv w:val="1"/>
      <w:marLeft w:val="0"/>
      <w:marRight w:val="0"/>
      <w:marTop w:val="0"/>
      <w:marBottom w:val="0"/>
      <w:divBdr>
        <w:top w:val="none" w:sz="0" w:space="0" w:color="auto"/>
        <w:left w:val="none" w:sz="0" w:space="0" w:color="auto"/>
        <w:bottom w:val="none" w:sz="0" w:space="0" w:color="auto"/>
        <w:right w:val="none" w:sz="0" w:space="0" w:color="auto"/>
      </w:divBdr>
    </w:div>
    <w:div w:id="501092429">
      <w:bodyDiv w:val="1"/>
      <w:marLeft w:val="0"/>
      <w:marRight w:val="0"/>
      <w:marTop w:val="0"/>
      <w:marBottom w:val="0"/>
      <w:divBdr>
        <w:top w:val="none" w:sz="0" w:space="0" w:color="auto"/>
        <w:left w:val="none" w:sz="0" w:space="0" w:color="auto"/>
        <w:bottom w:val="none" w:sz="0" w:space="0" w:color="auto"/>
        <w:right w:val="none" w:sz="0" w:space="0" w:color="auto"/>
      </w:divBdr>
    </w:div>
    <w:div w:id="516582518">
      <w:bodyDiv w:val="1"/>
      <w:marLeft w:val="0"/>
      <w:marRight w:val="0"/>
      <w:marTop w:val="0"/>
      <w:marBottom w:val="0"/>
      <w:divBdr>
        <w:top w:val="none" w:sz="0" w:space="0" w:color="auto"/>
        <w:left w:val="none" w:sz="0" w:space="0" w:color="auto"/>
        <w:bottom w:val="none" w:sz="0" w:space="0" w:color="auto"/>
        <w:right w:val="none" w:sz="0" w:space="0" w:color="auto"/>
      </w:divBdr>
      <w:divsChild>
        <w:div w:id="829247751">
          <w:marLeft w:val="0"/>
          <w:marRight w:val="0"/>
          <w:marTop w:val="0"/>
          <w:marBottom w:val="0"/>
          <w:divBdr>
            <w:top w:val="none" w:sz="0" w:space="0" w:color="auto"/>
            <w:left w:val="none" w:sz="0" w:space="0" w:color="auto"/>
            <w:bottom w:val="none" w:sz="0" w:space="0" w:color="auto"/>
            <w:right w:val="none" w:sz="0" w:space="0" w:color="auto"/>
          </w:divBdr>
          <w:divsChild>
            <w:div w:id="1081870208">
              <w:marLeft w:val="225"/>
              <w:marRight w:val="0"/>
              <w:marTop w:val="150"/>
              <w:marBottom w:val="0"/>
              <w:divBdr>
                <w:top w:val="none" w:sz="0" w:space="0" w:color="auto"/>
                <w:left w:val="none" w:sz="0" w:space="0" w:color="auto"/>
                <w:bottom w:val="none" w:sz="0" w:space="0" w:color="auto"/>
                <w:right w:val="none" w:sz="0" w:space="0" w:color="auto"/>
              </w:divBdr>
              <w:divsChild>
                <w:div w:id="138151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937983">
      <w:bodyDiv w:val="1"/>
      <w:marLeft w:val="0"/>
      <w:marRight w:val="0"/>
      <w:marTop w:val="0"/>
      <w:marBottom w:val="0"/>
      <w:divBdr>
        <w:top w:val="none" w:sz="0" w:space="0" w:color="auto"/>
        <w:left w:val="none" w:sz="0" w:space="0" w:color="auto"/>
        <w:bottom w:val="none" w:sz="0" w:space="0" w:color="auto"/>
        <w:right w:val="none" w:sz="0" w:space="0" w:color="auto"/>
      </w:divBdr>
      <w:divsChild>
        <w:div w:id="106632035">
          <w:marLeft w:val="360"/>
          <w:marRight w:val="0"/>
          <w:marTop w:val="0"/>
          <w:marBottom w:val="0"/>
          <w:divBdr>
            <w:top w:val="none" w:sz="0" w:space="0" w:color="auto"/>
            <w:left w:val="none" w:sz="0" w:space="0" w:color="auto"/>
            <w:bottom w:val="none" w:sz="0" w:space="0" w:color="auto"/>
            <w:right w:val="none" w:sz="0" w:space="0" w:color="auto"/>
          </w:divBdr>
        </w:div>
        <w:div w:id="205414625">
          <w:marLeft w:val="360"/>
          <w:marRight w:val="0"/>
          <w:marTop w:val="0"/>
          <w:marBottom w:val="0"/>
          <w:divBdr>
            <w:top w:val="none" w:sz="0" w:space="0" w:color="auto"/>
            <w:left w:val="none" w:sz="0" w:space="0" w:color="auto"/>
            <w:bottom w:val="none" w:sz="0" w:space="0" w:color="auto"/>
            <w:right w:val="none" w:sz="0" w:space="0" w:color="auto"/>
          </w:divBdr>
        </w:div>
        <w:div w:id="531579674">
          <w:marLeft w:val="360"/>
          <w:marRight w:val="0"/>
          <w:marTop w:val="0"/>
          <w:marBottom w:val="0"/>
          <w:divBdr>
            <w:top w:val="none" w:sz="0" w:space="0" w:color="auto"/>
            <w:left w:val="none" w:sz="0" w:space="0" w:color="auto"/>
            <w:bottom w:val="none" w:sz="0" w:space="0" w:color="auto"/>
            <w:right w:val="none" w:sz="0" w:space="0" w:color="auto"/>
          </w:divBdr>
        </w:div>
        <w:div w:id="640766218">
          <w:marLeft w:val="360"/>
          <w:marRight w:val="0"/>
          <w:marTop w:val="0"/>
          <w:marBottom w:val="0"/>
          <w:divBdr>
            <w:top w:val="none" w:sz="0" w:space="0" w:color="auto"/>
            <w:left w:val="none" w:sz="0" w:space="0" w:color="auto"/>
            <w:bottom w:val="none" w:sz="0" w:space="0" w:color="auto"/>
            <w:right w:val="none" w:sz="0" w:space="0" w:color="auto"/>
          </w:divBdr>
        </w:div>
        <w:div w:id="749693190">
          <w:marLeft w:val="360"/>
          <w:marRight w:val="0"/>
          <w:marTop w:val="0"/>
          <w:marBottom w:val="0"/>
          <w:divBdr>
            <w:top w:val="none" w:sz="0" w:space="0" w:color="auto"/>
            <w:left w:val="none" w:sz="0" w:space="0" w:color="auto"/>
            <w:bottom w:val="none" w:sz="0" w:space="0" w:color="auto"/>
            <w:right w:val="none" w:sz="0" w:space="0" w:color="auto"/>
          </w:divBdr>
        </w:div>
        <w:div w:id="799541995">
          <w:marLeft w:val="360"/>
          <w:marRight w:val="0"/>
          <w:marTop w:val="0"/>
          <w:marBottom w:val="0"/>
          <w:divBdr>
            <w:top w:val="none" w:sz="0" w:space="0" w:color="auto"/>
            <w:left w:val="none" w:sz="0" w:space="0" w:color="auto"/>
            <w:bottom w:val="none" w:sz="0" w:space="0" w:color="auto"/>
            <w:right w:val="none" w:sz="0" w:space="0" w:color="auto"/>
          </w:divBdr>
        </w:div>
        <w:div w:id="949166483">
          <w:marLeft w:val="360"/>
          <w:marRight w:val="0"/>
          <w:marTop w:val="0"/>
          <w:marBottom w:val="0"/>
          <w:divBdr>
            <w:top w:val="none" w:sz="0" w:space="0" w:color="auto"/>
            <w:left w:val="none" w:sz="0" w:space="0" w:color="auto"/>
            <w:bottom w:val="none" w:sz="0" w:space="0" w:color="auto"/>
            <w:right w:val="none" w:sz="0" w:space="0" w:color="auto"/>
          </w:divBdr>
        </w:div>
        <w:div w:id="1229268933">
          <w:marLeft w:val="360"/>
          <w:marRight w:val="0"/>
          <w:marTop w:val="0"/>
          <w:marBottom w:val="0"/>
          <w:divBdr>
            <w:top w:val="none" w:sz="0" w:space="0" w:color="auto"/>
            <w:left w:val="none" w:sz="0" w:space="0" w:color="auto"/>
            <w:bottom w:val="none" w:sz="0" w:space="0" w:color="auto"/>
            <w:right w:val="none" w:sz="0" w:space="0" w:color="auto"/>
          </w:divBdr>
        </w:div>
        <w:div w:id="1304846674">
          <w:marLeft w:val="360"/>
          <w:marRight w:val="0"/>
          <w:marTop w:val="0"/>
          <w:marBottom w:val="0"/>
          <w:divBdr>
            <w:top w:val="none" w:sz="0" w:space="0" w:color="auto"/>
            <w:left w:val="none" w:sz="0" w:space="0" w:color="auto"/>
            <w:bottom w:val="none" w:sz="0" w:space="0" w:color="auto"/>
            <w:right w:val="none" w:sz="0" w:space="0" w:color="auto"/>
          </w:divBdr>
        </w:div>
        <w:div w:id="1357736374">
          <w:marLeft w:val="360"/>
          <w:marRight w:val="0"/>
          <w:marTop w:val="0"/>
          <w:marBottom w:val="0"/>
          <w:divBdr>
            <w:top w:val="none" w:sz="0" w:space="0" w:color="auto"/>
            <w:left w:val="none" w:sz="0" w:space="0" w:color="auto"/>
            <w:bottom w:val="none" w:sz="0" w:space="0" w:color="auto"/>
            <w:right w:val="none" w:sz="0" w:space="0" w:color="auto"/>
          </w:divBdr>
        </w:div>
        <w:div w:id="1484547562">
          <w:marLeft w:val="360"/>
          <w:marRight w:val="0"/>
          <w:marTop w:val="0"/>
          <w:marBottom w:val="0"/>
          <w:divBdr>
            <w:top w:val="none" w:sz="0" w:space="0" w:color="auto"/>
            <w:left w:val="none" w:sz="0" w:space="0" w:color="auto"/>
            <w:bottom w:val="none" w:sz="0" w:space="0" w:color="auto"/>
            <w:right w:val="none" w:sz="0" w:space="0" w:color="auto"/>
          </w:divBdr>
        </w:div>
        <w:div w:id="1507746964">
          <w:marLeft w:val="274"/>
          <w:marRight w:val="0"/>
          <w:marTop w:val="0"/>
          <w:marBottom w:val="0"/>
          <w:divBdr>
            <w:top w:val="none" w:sz="0" w:space="0" w:color="auto"/>
            <w:left w:val="none" w:sz="0" w:space="0" w:color="auto"/>
            <w:bottom w:val="none" w:sz="0" w:space="0" w:color="auto"/>
            <w:right w:val="none" w:sz="0" w:space="0" w:color="auto"/>
          </w:divBdr>
        </w:div>
        <w:div w:id="1556743795">
          <w:marLeft w:val="360"/>
          <w:marRight w:val="0"/>
          <w:marTop w:val="0"/>
          <w:marBottom w:val="0"/>
          <w:divBdr>
            <w:top w:val="none" w:sz="0" w:space="0" w:color="auto"/>
            <w:left w:val="none" w:sz="0" w:space="0" w:color="auto"/>
            <w:bottom w:val="none" w:sz="0" w:space="0" w:color="auto"/>
            <w:right w:val="none" w:sz="0" w:space="0" w:color="auto"/>
          </w:divBdr>
        </w:div>
        <w:div w:id="1694066199">
          <w:marLeft w:val="360"/>
          <w:marRight w:val="0"/>
          <w:marTop w:val="0"/>
          <w:marBottom w:val="0"/>
          <w:divBdr>
            <w:top w:val="none" w:sz="0" w:space="0" w:color="auto"/>
            <w:left w:val="none" w:sz="0" w:space="0" w:color="auto"/>
            <w:bottom w:val="none" w:sz="0" w:space="0" w:color="auto"/>
            <w:right w:val="none" w:sz="0" w:space="0" w:color="auto"/>
          </w:divBdr>
        </w:div>
        <w:div w:id="1936593236">
          <w:marLeft w:val="360"/>
          <w:marRight w:val="0"/>
          <w:marTop w:val="0"/>
          <w:marBottom w:val="0"/>
          <w:divBdr>
            <w:top w:val="none" w:sz="0" w:space="0" w:color="auto"/>
            <w:left w:val="none" w:sz="0" w:space="0" w:color="auto"/>
            <w:bottom w:val="none" w:sz="0" w:space="0" w:color="auto"/>
            <w:right w:val="none" w:sz="0" w:space="0" w:color="auto"/>
          </w:divBdr>
        </w:div>
        <w:div w:id="2083215301">
          <w:marLeft w:val="360"/>
          <w:marRight w:val="0"/>
          <w:marTop w:val="0"/>
          <w:marBottom w:val="0"/>
          <w:divBdr>
            <w:top w:val="none" w:sz="0" w:space="0" w:color="auto"/>
            <w:left w:val="none" w:sz="0" w:space="0" w:color="auto"/>
            <w:bottom w:val="none" w:sz="0" w:space="0" w:color="auto"/>
            <w:right w:val="none" w:sz="0" w:space="0" w:color="auto"/>
          </w:divBdr>
        </w:div>
      </w:divsChild>
    </w:div>
    <w:div w:id="561403344">
      <w:bodyDiv w:val="1"/>
      <w:marLeft w:val="0"/>
      <w:marRight w:val="0"/>
      <w:marTop w:val="0"/>
      <w:marBottom w:val="0"/>
      <w:divBdr>
        <w:top w:val="none" w:sz="0" w:space="0" w:color="auto"/>
        <w:left w:val="none" w:sz="0" w:space="0" w:color="auto"/>
        <w:bottom w:val="none" w:sz="0" w:space="0" w:color="auto"/>
        <w:right w:val="none" w:sz="0" w:space="0" w:color="auto"/>
      </w:divBdr>
      <w:divsChild>
        <w:div w:id="54667699">
          <w:marLeft w:val="360"/>
          <w:marRight w:val="0"/>
          <w:marTop w:val="0"/>
          <w:marBottom w:val="0"/>
          <w:divBdr>
            <w:top w:val="none" w:sz="0" w:space="0" w:color="auto"/>
            <w:left w:val="none" w:sz="0" w:space="0" w:color="auto"/>
            <w:bottom w:val="none" w:sz="0" w:space="0" w:color="auto"/>
            <w:right w:val="none" w:sz="0" w:space="0" w:color="auto"/>
          </w:divBdr>
        </w:div>
        <w:div w:id="162085394">
          <w:marLeft w:val="360"/>
          <w:marRight w:val="0"/>
          <w:marTop w:val="0"/>
          <w:marBottom w:val="0"/>
          <w:divBdr>
            <w:top w:val="none" w:sz="0" w:space="0" w:color="auto"/>
            <w:left w:val="none" w:sz="0" w:space="0" w:color="auto"/>
            <w:bottom w:val="none" w:sz="0" w:space="0" w:color="auto"/>
            <w:right w:val="none" w:sz="0" w:space="0" w:color="auto"/>
          </w:divBdr>
        </w:div>
        <w:div w:id="229193996">
          <w:marLeft w:val="360"/>
          <w:marRight w:val="0"/>
          <w:marTop w:val="0"/>
          <w:marBottom w:val="0"/>
          <w:divBdr>
            <w:top w:val="none" w:sz="0" w:space="0" w:color="auto"/>
            <w:left w:val="none" w:sz="0" w:space="0" w:color="auto"/>
            <w:bottom w:val="none" w:sz="0" w:space="0" w:color="auto"/>
            <w:right w:val="none" w:sz="0" w:space="0" w:color="auto"/>
          </w:divBdr>
        </w:div>
        <w:div w:id="253442918">
          <w:marLeft w:val="360"/>
          <w:marRight w:val="0"/>
          <w:marTop w:val="0"/>
          <w:marBottom w:val="0"/>
          <w:divBdr>
            <w:top w:val="none" w:sz="0" w:space="0" w:color="auto"/>
            <w:left w:val="none" w:sz="0" w:space="0" w:color="auto"/>
            <w:bottom w:val="none" w:sz="0" w:space="0" w:color="auto"/>
            <w:right w:val="none" w:sz="0" w:space="0" w:color="auto"/>
          </w:divBdr>
        </w:div>
        <w:div w:id="353456207">
          <w:marLeft w:val="360"/>
          <w:marRight w:val="0"/>
          <w:marTop w:val="0"/>
          <w:marBottom w:val="0"/>
          <w:divBdr>
            <w:top w:val="none" w:sz="0" w:space="0" w:color="auto"/>
            <w:left w:val="none" w:sz="0" w:space="0" w:color="auto"/>
            <w:bottom w:val="none" w:sz="0" w:space="0" w:color="auto"/>
            <w:right w:val="none" w:sz="0" w:space="0" w:color="auto"/>
          </w:divBdr>
        </w:div>
        <w:div w:id="567417483">
          <w:marLeft w:val="360"/>
          <w:marRight w:val="0"/>
          <w:marTop w:val="0"/>
          <w:marBottom w:val="0"/>
          <w:divBdr>
            <w:top w:val="none" w:sz="0" w:space="0" w:color="auto"/>
            <w:left w:val="none" w:sz="0" w:space="0" w:color="auto"/>
            <w:bottom w:val="none" w:sz="0" w:space="0" w:color="auto"/>
            <w:right w:val="none" w:sz="0" w:space="0" w:color="auto"/>
          </w:divBdr>
        </w:div>
        <w:div w:id="572202614">
          <w:marLeft w:val="360"/>
          <w:marRight w:val="0"/>
          <w:marTop w:val="0"/>
          <w:marBottom w:val="0"/>
          <w:divBdr>
            <w:top w:val="none" w:sz="0" w:space="0" w:color="auto"/>
            <w:left w:val="none" w:sz="0" w:space="0" w:color="auto"/>
            <w:bottom w:val="none" w:sz="0" w:space="0" w:color="auto"/>
            <w:right w:val="none" w:sz="0" w:space="0" w:color="auto"/>
          </w:divBdr>
        </w:div>
        <w:div w:id="762185973">
          <w:marLeft w:val="360"/>
          <w:marRight w:val="0"/>
          <w:marTop w:val="0"/>
          <w:marBottom w:val="0"/>
          <w:divBdr>
            <w:top w:val="none" w:sz="0" w:space="0" w:color="auto"/>
            <w:left w:val="none" w:sz="0" w:space="0" w:color="auto"/>
            <w:bottom w:val="none" w:sz="0" w:space="0" w:color="auto"/>
            <w:right w:val="none" w:sz="0" w:space="0" w:color="auto"/>
          </w:divBdr>
        </w:div>
        <w:div w:id="903568814">
          <w:marLeft w:val="360"/>
          <w:marRight w:val="0"/>
          <w:marTop w:val="0"/>
          <w:marBottom w:val="0"/>
          <w:divBdr>
            <w:top w:val="none" w:sz="0" w:space="0" w:color="auto"/>
            <w:left w:val="none" w:sz="0" w:space="0" w:color="auto"/>
            <w:bottom w:val="none" w:sz="0" w:space="0" w:color="auto"/>
            <w:right w:val="none" w:sz="0" w:space="0" w:color="auto"/>
          </w:divBdr>
        </w:div>
        <w:div w:id="919212352">
          <w:marLeft w:val="360"/>
          <w:marRight w:val="0"/>
          <w:marTop w:val="0"/>
          <w:marBottom w:val="0"/>
          <w:divBdr>
            <w:top w:val="none" w:sz="0" w:space="0" w:color="auto"/>
            <w:left w:val="none" w:sz="0" w:space="0" w:color="auto"/>
            <w:bottom w:val="none" w:sz="0" w:space="0" w:color="auto"/>
            <w:right w:val="none" w:sz="0" w:space="0" w:color="auto"/>
          </w:divBdr>
        </w:div>
        <w:div w:id="945306576">
          <w:marLeft w:val="274"/>
          <w:marRight w:val="0"/>
          <w:marTop w:val="0"/>
          <w:marBottom w:val="0"/>
          <w:divBdr>
            <w:top w:val="none" w:sz="0" w:space="0" w:color="auto"/>
            <w:left w:val="none" w:sz="0" w:space="0" w:color="auto"/>
            <w:bottom w:val="none" w:sz="0" w:space="0" w:color="auto"/>
            <w:right w:val="none" w:sz="0" w:space="0" w:color="auto"/>
          </w:divBdr>
        </w:div>
        <w:div w:id="1194415623">
          <w:marLeft w:val="360"/>
          <w:marRight w:val="0"/>
          <w:marTop w:val="0"/>
          <w:marBottom w:val="0"/>
          <w:divBdr>
            <w:top w:val="none" w:sz="0" w:space="0" w:color="auto"/>
            <w:left w:val="none" w:sz="0" w:space="0" w:color="auto"/>
            <w:bottom w:val="none" w:sz="0" w:space="0" w:color="auto"/>
            <w:right w:val="none" w:sz="0" w:space="0" w:color="auto"/>
          </w:divBdr>
        </w:div>
        <w:div w:id="1198932865">
          <w:marLeft w:val="360"/>
          <w:marRight w:val="0"/>
          <w:marTop w:val="0"/>
          <w:marBottom w:val="0"/>
          <w:divBdr>
            <w:top w:val="none" w:sz="0" w:space="0" w:color="auto"/>
            <w:left w:val="none" w:sz="0" w:space="0" w:color="auto"/>
            <w:bottom w:val="none" w:sz="0" w:space="0" w:color="auto"/>
            <w:right w:val="none" w:sz="0" w:space="0" w:color="auto"/>
          </w:divBdr>
        </w:div>
        <w:div w:id="1234125139">
          <w:marLeft w:val="360"/>
          <w:marRight w:val="0"/>
          <w:marTop w:val="0"/>
          <w:marBottom w:val="0"/>
          <w:divBdr>
            <w:top w:val="none" w:sz="0" w:space="0" w:color="auto"/>
            <w:left w:val="none" w:sz="0" w:space="0" w:color="auto"/>
            <w:bottom w:val="none" w:sz="0" w:space="0" w:color="auto"/>
            <w:right w:val="none" w:sz="0" w:space="0" w:color="auto"/>
          </w:divBdr>
        </w:div>
        <w:div w:id="1241981390">
          <w:marLeft w:val="360"/>
          <w:marRight w:val="0"/>
          <w:marTop w:val="0"/>
          <w:marBottom w:val="0"/>
          <w:divBdr>
            <w:top w:val="none" w:sz="0" w:space="0" w:color="auto"/>
            <w:left w:val="none" w:sz="0" w:space="0" w:color="auto"/>
            <w:bottom w:val="none" w:sz="0" w:space="0" w:color="auto"/>
            <w:right w:val="none" w:sz="0" w:space="0" w:color="auto"/>
          </w:divBdr>
        </w:div>
        <w:div w:id="1343896578">
          <w:marLeft w:val="360"/>
          <w:marRight w:val="0"/>
          <w:marTop w:val="0"/>
          <w:marBottom w:val="0"/>
          <w:divBdr>
            <w:top w:val="none" w:sz="0" w:space="0" w:color="auto"/>
            <w:left w:val="none" w:sz="0" w:space="0" w:color="auto"/>
            <w:bottom w:val="none" w:sz="0" w:space="0" w:color="auto"/>
            <w:right w:val="none" w:sz="0" w:space="0" w:color="auto"/>
          </w:divBdr>
        </w:div>
        <w:div w:id="1556350675">
          <w:marLeft w:val="360"/>
          <w:marRight w:val="0"/>
          <w:marTop w:val="0"/>
          <w:marBottom w:val="0"/>
          <w:divBdr>
            <w:top w:val="none" w:sz="0" w:space="0" w:color="auto"/>
            <w:left w:val="none" w:sz="0" w:space="0" w:color="auto"/>
            <w:bottom w:val="none" w:sz="0" w:space="0" w:color="auto"/>
            <w:right w:val="none" w:sz="0" w:space="0" w:color="auto"/>
          </w:divBdr>
        </w:div>
        <w:div w:id="1610745904">
          <w:marLeft w:val="360"/>
          <w:marRight w:val="0"/>
          <w:marTop w:val="0"/>
          <w:marBottom w:val="0"/>
          <w:divBdr>
            <w:top w:val="none" w:sz="0" w:space="0" w:color="auto"/>
            <w:left w:val="none" w:sz="0" w:space="0" w:color="auto"/>
            <w:bottom w:val="none" w:sz="0" w:space="0" w:color="auto"/>
            <w:right w:val="none" w:sz="0" w:space="0" w:color="auto"/>
          </w:divBdr>
        </w:div>
        <w:div w:id="1611276056">
          <w:marLeft w:val="360"/>
          <w:marRight w:val="0"/>
          <w:marTop w:val="0"/>
          <w:marBottom w:val="0"/>
          <w:divBdr>
            <w:top w:val="none" w:sz="0" w:space="0" w:color="auto"/>
            <w:left w:val="none" w:sz="0" w:space="0" w:color="auto"/>
            <w:bottom w:val="none" w:sz="0" w:space="0" w:color="auto"/>
            <w:right w:val="none" w:sz="0" w:space="0" w:color="auto"/>
          </w:divBdr>
        </w:div>
        <w:div w:id="1614242394">
          <w:marLeft w:val="360"/>
          <w:marRight w:val="0"/>
          <w:marTop w:val="0"/>
          <w:marBottom w:val="0"/>
          <w:divBdr>
            <w:top w:val="none" w:sz="0" w:space="0" w:color="auto"/>
            <w:left w:val="none" w:sz="0" w:space="0" w:color="auto"/>
            <w:bottom w:val="none" w:sz="0" w:space="0" w:color="auto"/>
            <w:right w:val="none" w:sz="0" w:space="0" w:color="auto"/>
          </w:divBdr>
        </w:div>
        <w:div w:id="1675381639">
          <w:marLeft w:val="360"/>
          <w:marRight w:val="0"/>
          <w:marTop w:val="0"/>
          <w:marBottom w:val="0"/>
          <w:divBdr>
            <w:top w:val="none" w:sz="0" w:space="0" w:color="auto"/>
            <w:left w:val="none" w:sz="0" w:space="0" w:color="auto"/>
            <w:bottom w:val="none" w:sz="0" w:space="0" w:color="auto"/>
            <w:right w:val="none" w:sz="0" w:space="0" w:color="auto"/>
          </w:divBdr>
        </w:div>
        <w:div w:id="1804614377">
          <w:marLeft w:val="360"/>
          <w:marRight w:val="0"/>
          <w:marTop w:val="0"/>
          <w:marBottom w:val="0"/>
          <w:divBdr>
            <w:top w:val="none" w:sz="0" w:space="0" w:color="auto"/>
            <w:left w:val="none" w:sz="0" w:space="0" w:color="auto"/>
            <w:bottom w:val="none" w:sz="0" w:space="0" w:color="auto"/>
            <w:right w:val="none" w:sz="0" w:space="0" w:color="auto"/>
          </w:divBdr>
        </w:div>
        <w:div w:id="1862236055">
          <w:marLeft w:val="360"/>
          <w:marRight w:val="0"/>
          <w:marTop w:val="0"/>
          <w:marBottom w:val="0"/>
          <w:divBdr>
            <w:top w:val="none" w:sz="0" w:space="0" w:color="auto"/>
            <w:left w:val="none" w:sz="0" w:space="0" w:color="auto"/>
            <w:bottom w:val="none" w:sz="0" w:space="0" w:color="auto"/>
            <w:right w:val="none" w:sz="0" w:space="0" w:color="auto"/>
          </w:divBdr>
        </w:div>
        <w:div w:id="1872720883">
          <w:marLeft w:val="360"/>
          <w:marRight w:val="0"/>
          <w:marTop w:val="0"/>
          <w:marBottom w:val="0"/>
          <w:divBdr>
            <w:top w:val="none" w:sz="0" w:space="0" w:color="auto"/>
            <w:left w:val="none" w:sz="0" w:space="0" w:color="auto"/>
            <w:bottom w:val="none" w:sz="0" w:space="0" w:color="auto"/>
            <w:right w:val="none" w:sz="0" w:space="0" w:color="auto"/>
          </w:divBdr>
        </w:div>
        <w:div w:id="2040859024">
          <w:marLeft w:val="360"/>
          <w:marRight w:val="0"/>
          <w:marTop w:val="0"/>
          <w:marBottom w:val="0"/>
          <w:divBdr>
            <w:top w:val="none" w:sz="0" w:space="0" w:color="auto"/>
            <w:left w:val="none" w:sz="0" w:space="0" w:color="auto"/>
            <w:bottom w:val="none" w:sz="0" w:space="0" w:color="auto"/>
            <w:right w:val="none" w:sz="0" w:space="0" w:color="auto"/>
          </w:divBdr>
        </w:div>
      </w:divsChild>
    </w:div>
    <w:div w:id="566376533">
      <w:bodyDiv w:val="1"/>
      <w:marLeft w:val="0"/>
      <w:marRight w:val="0"/>
      <w:marTop w:val="0"/>
      <w:marBottom w:val="0"/>
      <w:divBdr>
        <w:top w:val="none" w:sz="0" w:space="0" w:color="auto"/>
        <w:left w:val="none" w:sz="0" w:space="0" w:color="auto"/>
        <w:bottom w:val="none" w:sz="0" w:space="0" w:color="auto"/>
        <w:right w:val="none" w:sz="0" w:space="0" w:color="auto"/>
      </w:divBdr>
      <w:divsChild>
        <w:div w:id="75977712">
          <w:marLeft w:val="360"/>
          <w:marRight w:val="0"/>
          <w:marTop w:val="0"/>
          <w:marBottom w:val="0"/>
          <w:divBdr>
            <w:top w:val="none" w:sz="0" w:space="0" w:color="auto"/>
            <w:left w:val="none" w:sz="0" w:space="0" w:color="auto"/>
            <w:bottom w:val="none" w:sz="0" w:space="0" w:color="auto"/>
            <w:right w:val="none" w:sz="0" w:space="0" w:color="auto"/>
          </w:divBdr>
        </w:div>
        <w:div w:id="103964378">
          <w:marLeft w:val="360"/>
          <w:marRight w:val="0"/>
          <w:marTop w:val="0"/>
          <w:marBottom w:val="0"/>
          <w:divBdr>
            <w:top w:val="none" w:sz="0" w:space="0" w:color="auto"/>
            <w:left w:val="none" w:sz="0" w:space="0" w:color="auto"/>
            <w:bottom w:val="none" w:sz="0" w:space="0" w:color="auto"/>
            <w:right w:val="none" w:sz="0" w:space="0" w:color="auto"/>
          </w:divBdr>
        </w:div>
        <w:div w:id="180823339">
          <w:marLeft w:val="360"/>
          <w:marRight w:val="0"/>
          <w:marTop w:val="0"/>
          <w:marBottom w:val="0"/>
          <w:divBdr>
            <w:top w:val="none" w:sz="0" w:space="0" w:color="auto"/>
            <w:left w:val="none" w:sz="0" w:space="0" w:color="auto"/>
            <w:bottom w:val="none" w:sz="0" w:space="0" w:color="auto"/>
            <w:right w:val="none" w:sz="0" w:space="0" w:color="auto"/>
          </w:divBdr>
        </w:div>
        <w:div w:id="226842289">
          <w:marLeft w:val="360"/>
          <w:marRight w:val="0"/>
          <w:marTop w:val="0"/>
          <w:marBottom w:val="0"/>
          <w:divBdr>
            <w:top w:val="none" w:sz="0" w:space="0" w:color="auto"/>
            <w:left w:val="none" w:sz="0" w:space="0" w:color="auto"/>
            <w:bottom w:val="none" w:sz="0" w:space="0" w:color="auto"/>
            <w:right w:val="none" w:sz="0" w:space="0" w:color="auto"/>
          </w:divBdr>
        </w:div>
        <w:div w:id="327906060">
          <w:marLeft w:val="360"/>
          <w:marRight w:val="0"/>
          <w:marTop w:val="0"/>
          <w:marBottom w:val="0"/>
          <w:divBdr>
            <w:top w:val="none" w:sz="0" w:space="0" w:color="auto"/>
            <w:left w:val="none" w:sz="0" w:space="0" w:color="auto"/>
            <w:bottom w:val="none" w:sz="0" w:space="0" w:color="auto"/>
            <w:right w:val="none" w:sz="0" w:space="0" w:color="auto"/>
          </w:divBdr>
        </w:div>
        <w:div w:id="436370636">
          <w:marLeft w:val="360"/>
          <w:marRight w:val="0"/>
          <w:marTop w:val="0"/>
          <w:marBottom w:val="0"/>
          <w:divBdr>
            <w:top w:val="none" w:sz="0" w:space="0" w:color="auto"/>
            <w:left w:val="none" w:sz="0" w:space="0" w:color="auto"/>
            <w:bottom w:val="none" w:sz="0" w:space="0" w:color="auto"/>
            <w:right w:val="none" w:sz="0" w:space="0" w:color="auto"/>
          </w:divBdr>
        </w:div>
        <w:div w:id="437990678">
          <w:marLeft w:val="360"/>
          <w:marRight w:val="0"/>
          <w:marTop w:val="0"/>
          <w:marBottom w:val="0"/>
          <w:divBdr>
            <w:top w:val="none" w:sz="0" w:space="0" w:color="auto"/>
            <w:left w:val="none" w:sz="0" w:space="0" w:color="auto"/>
            <w:bottom w:val="none" w:sz="0" w:space="0" w:color="auto"/>
            <w:right w:val="none" w:sz="0" w:space="0" w:color="auto"/>
          </w:divBdr>
        </w:div>
        <w:div w:id="450053243">
          <w:marLeft w:val="360"/>
          <w:marRight w:val="0"/>
          <w:marTop w:val="0"/>
          <w:marBottom w:val="0"/>
          <w:divBdr>
            <w:top w:val="none" w:sz="0" w:space="0" w:color="auto"/>
            <w:left w:val="none" w:sz="0" w:space="0" w:color="auto"/>
            <w:bottom w:val="none" w:sz="0" w:space="0" w:color="auto"/>
            <w:right w:val="none" w:sz="0" w:space="0" w:color="auto"/>
          </w:divBdr>
        </w:div>
        <w:div w:id="573129340">
          <w:marLeft w:val="360"/>
          <w:marRight w:val="0"/>
          <w:marTop w:val="0"/>
          <w:marBottom w:val="0"/>
          <w:divBdr>
            <w:top w:val="none" w:sz="0" w:space="0" w:color="auto"/>
            <w:left w:val="none" w:sz="0" w:space="0" w:color="auto"/>
            <w:bottom w:val="none" w:sz="0" w:space="0" w:color="auto"/>
            <w:right w:val="none" w:sz="0" w:space="0" w:color="auto"/>
          </w:divBdr>
        </w:div>
        <w:div w:id="613561838">
          <w:marLeft w:val="360"/>
          <w:marRight w:val="0"/>
          <w:marTop w:val="0"/>
          <w:marBottom w:val="0"/>
          <w:divBdr>
            <w:top w:val="none" w:sz="0" w:space="0" w:color="auto"/>
            <w:left w:val="none" w:sz="0" w:space="0" w:color="auto"/>
            <w:bottom w:val="none" w:sz="0" w:space="0" w:color="auto"/>
            <w:right w:val="none" w:sz="0" w:space="0" w:color="auto"/>
          </w:divBdr>
        </w:div>
        <w:div w:id="664631491">
          <w:marLeft w:val="360"/>
          <w:marRight w:val="0"/>
          <w:marTop w:val="0"/>
          <w:marBottom w:val="0"/>
          <w:divBdr>
            <w:top w:val="none" w:sz="0" w:space="0" w:color="auto"/>
            <w:left w:val="none" w:sz="0" w:space="0" w:color="auto"/>
            <w:bottom w:val="none" w:sz="0" w:space="0" w:color="auto"/>
            <w:right w:val="none" w:sz="0" w:space="0" w:color="auto"/>
          </w:divBdr>
        </w:div>
        <w:div w:id="693464464">
          <w:marLeft w:val="360"/>
          <w:marRight w:val="0"/>
          <w:marTop w:val="0"/>
          <w:marBottom w:val="0"/>
          <w:divBdr>
            <w:top w:val="none" w:sz="0" w:space="0" w:color="auto"/>
            <w:left w:val="none" w:sz="0" w:space="0" w:color="auto"/>
            <w:bottom w:val="none" w:sz="0" w:space="0" w:color="auto"/>
            <w:right w:val="none" w:sz="0" w:space="0" w:color="auto"/>
          </w:divBdr>
        </w:div>
        <w:div w:id="785343714">
          <w:marLeft w:val="360"/>
          <w:marRight w:val="0"/>
          <w:marTop w:val="0"/>
          <w:marBottom w:val="0"/>
          <w:divBdr>
            <w:top w:val="none" w:sz="0" w:space="0" w:color="auto"/>
            <w:left w:val="none" w:sz="0" w:space="0" w:color="auto"/>
            <w:bottom w:val="none" w:sz="0" w:space="0" w:color="auto"/>
            <w:right w:val="none" w:sz="0" w:space="0" w:color="auto"/>
          </w:divBdr>
        </w:div>
        <w:div w:id="793408544">
          <w:marLeft w:val="360"/>
          <w:marRight w:val="0"/>
          <w:marTop w:val="0"/>
          <w:marBottom w:val="0"/>
          <w:divBdr>
            <w:top w:val="none" w:sz="0" w:space="0" w:color="auto"/>
            <w:left w:val="none" w:sz="0" w:space="0" w:color="auto"/>
            <w:bottom w:val="none" w:sz="0" w:space="0" w:color="auto"/>
            <w:right w:val="none" w:sz="0" w:space="0" w:color="auto"/>
          </w:divBdr>
        </w:div>
        <w:div w:id="819150988">
          <w:marLeft w:val="274"/>
          <w:marRight w:val="0"/>
          <w:marTop w:val="0"/>
          <w:marBottom w:val="0"/>
          <w:divBdr>
            <w:top w:val="none" w:sz="0" w:space="0" w:color="auto"/>
            <w:left w:val="none" w:sz="0" w:space="0" w:color="auto"/>
            <w:bottom w:val="none" w:sz="0" w:space="0" w:color="auto"/>
            <w:right w:val="none" w:sz="0" w:space="0" w:color="auto"/>
          </w:divBdr>
        </w:div>
        <w:div w:id="820660677">
          <w:marLeft w:val="360"/>
          <w:marRight w:val="0"/>
          <w:marTop w:val="0"/>
          <w:marBottom w:val="0"/>
          <w:divBdr>
            <w:top w:val="none" w:sz="0" w:space="0" w:color="auto"/>
            <w:left w:val="none" w:sz="0" w:space="0" w:color="auto"/>
            <w:bottom w:val="none" w:sz="0" w:space="0" w:color="auto"/>
            <w:right w:val="none" w:sz="0" w:space="0" w:color="auto"/>
          </w:divBdr>
        </w:div>
        <w:div w:id="822084576">
          <w:marLeft w:val="360"/>
          <w:marRight w:val="0"/>
          <w:marTop w:val="0"/>
          <w:marBottom w:val="0"/>
          <w:divBdr>
            <w:top w:val="none" w:sz="0" w:space="0" w:color="auto"/>
            <w:left w:val="none" w:sz="0" w:space="0" w:color="auto"/>
            <w:bottom w:val="none" w:sz="0" w:space="0" w:color="auto"/>
            <w:right w:val="none" w:sz="0" w:space="0" w:color="auto"/>
          </w:divBdr>
        </w:div>
        <w:div w:id="917523629">
          <w:marLeft w:val="360"/>
          <w:marRight w:val="0"/>
          <w:marTop w:val="0"/>
          <w:marBottom w:val="0"/>
          <w:divBdr>
            <w:top w:val="none" w:sz="0" w:space="0" w:color="auto"/>
            <w:left w:val="none" w:sz="0" w:space="0" w:color="auto"/>
            <w:bottom w:val="none" w:sz="0" w:space="0" w:color="auto"/>
            <w:right w:val="none" w:sz="0" w:space="0" w:color="auto"/>
          </w:divBdr>
        </w:div>
        <w:div w:id="925966813">
          <w:marLeft w:val="360"/>
          <w:marRight w:val="0"/>
          <w:marTop w:val="0"/>
          <w:marBottom w:val="0"/>
          <w:divBdr>
            <w:top w:val="none" w:sz="0" w:space="0" w:color="auto"/>
            <w:left w:val="none" w:sz="0" w:space="0" w:color="auto"/>
            <w:bottom w:val="none" w:sz="0" w:space="0" w:color="auto"/>
            <w:right w:val="none" w:sz="0" w:space="0" w:color="auto"/>
          </w:divBdr>
        </w:div>
        <w:div w:id="1084686958">
          <w:marLeft w:val="360"/>
          <w:marRight w:val="0"/>
          <w:marTop w:val="0"/>
          <w:marBottom w:val="0"/>
          <w:divBdr>
            <w:top w:val="none" w:sz="0" w:space="0" w:color="auto"/>
            <w:left w:val="none" w:sz="0" w:space="0" w:color="auto"/>
            <w:bottom w:val="none" w:sz="0" w:space="0" w:color="auto"/>
            <w:right w:val="none" w:sz="0" w:space="0" w:color="auto"/>
          </w:divBdr>
        </w:div>
        <w:div w:id="1095636247">
          <w:marLeft w:val="360"/>
          <w:marRight w:val="0"/>
          <w:marTop w:val="0"/>
          <w:marBottom w:val="0"/>
          <w:divBdr>
            <w:top w:val="none" w:sz="0" w:space="0" w:color="auto"/>
            <w:left w:val="none" w:sz="0" w:space="0" w:color="auto"/>
            <w:bottom w:val="none" w:sz="0" w:space="0" w:color="auto"/>
            <w:right w:val="none" w:sz="0" w:space="0" w:color="auto"/>
          </w:divBdr>
        </w:div>
        <w:div w:id="1096318603">
          <w:marLeft w:val="360"/>
          <w:marRight w:val="0"/>
          <w:marTop w:val="0"/>
          <w:marBottom w:val="0"/>
          <w:divBdr>
            <w:top w:val="none" w:sz="0" w:space="0" w:color="auto"/>
            <w:left w:val="none" w:sz="0" w:space="0" w:color="auto"/>
            <w:bottom w:val="none" w:sz="0" w:space="0" w:color="auto"/>
            <w:right w:val="none" w:sz="0" w:space="0" w:color="auto"/>
          </w:divBdr>
        </w:div>
        <w:div w:id="1131825160">
          <w:marLeft w:val="360"/>
          <w:marRight w:val="0"/>
          <w:marTop w:val="0"/>
          <w:marBottom w:val="0"/>
          <w:divBdr>
            <w:top w:val="none" w:sz="0" w:space="0" w:color="auto"/>
            <w:left w:val="none" w:sz="0" w:space="0" w:color="auto"/>
            <w:bottom w:val="none" w:sz="0" w:space="0" w:color="auto"/>
            <w:right w:val="none" w:sz="0" w:space="0" w:color="auto"/>
          </w:divBdr>
        </w:div>
        <w:div w:id="1192035138">
          <w:marLeft w:val="360"/>
          <w:marRight w:val="0"/>
          <w:marTop w:val="0"/>
          <w:marBottom w:val="0"/>
          <w:divBdr>
            <w:top w:val="none" w:sz="0" w:space="0" w:color="auto"/>
            <w:left w:val="none" w:sz="0" w:space="0" w:color="auto"/>
            <w:bottom w:val="none" w:sz="0" w:space="0" w:color="auto"/>
            <w:right w:val="none" w:sz="0" w:space="0" w:color="auto"/>
          </w:divBdr>
        </w:div>
        <w:div w:id="1200314506">
          <w:marLeft w:val="360"/>
          <w:marRight w:val="0"/>
          <w:marTop w:val="0"/>
          <w:marBottom w:val="0"/>
          <w:divBdr>
            <w:top w:val="none" w:sz="0" w:space="0" w:color="auto"/>
            <w:left w:val="none" w:sz="0" w:space="0" w:color="auto"/>
            <w:bottom w:val="none" w:sz="0" w:space="0" w:color="auto"/>
            <w:right w:val="none" w:sz="0" w:space="0" w:color="auto"/>
          </w:divBdr>
        </w:div>
        <w:div w:id="1315643413">
          <w:marLeft w:val="360"/>
          <w:marRight w:val="0"/>
          <w:marTop w:val="0"/>
          <w:marBottom w:val="0"/>
          <w:divBdr>
            <w:top w:val="none" w:sz="0" w:space="0" w:color="auto"/>
            <w:left w:val="none" w:sz="0" w:space="0" w:color="auto"/>
            <w:bottom w:val="none" w:sz="0" w:space="0" w:color="auto"/>
            <w:right w:val="none" w:sz="0" w:space="0" w:color="auto"/>
          </w:divBdr>
        </w:div>
        <w:div w:id="1387488700">
          <w:marLeft w:val="360"/>
          <w:marRight w:val="0"/>
          <w:marTop w:val="0"/>
          <w:marBottom w:val="0"/>
          <w:divBdr>
            <w:top w:val="none" w:sz="0" w:space="0" w:color="auto"/>
            <w:left w:val="none" w:sz="0" w:space="0" w:color="auto"/>
            <w:bottom w:val="none" w:sz="0" w:space="0" w:color="auto"/>
            <w:right w:val="none" w:sz="0" w:space="0" w:color="auto"/>
          </w:divBdr>
        </w:div>
        <w:div w:id="1435977754">
          <w:marLeft w:val="360"/>
          <w:marRight w:val="0"/>
          <w:marTop w:val="0"/>
          <w:marBottom w:val="0"/>
          <w:divBdr>
            <w:top w:val="none" w:sz="0" w:space="0" w:color="auto"/>
            <w:left w:val="none" w:sz="0" w:space="0" w:color="auto"/>
            <w:bottom w:val="none" w:sz="0" w:space="0" w:color="auto"/>
            <w:right w:val="none" w:sz="0" w:space="0" w:color="auto"/>
          </w:divBdr>
        </w:div>
        <w:div w:id="1441952276">
          <w:marLeft w:val="360"/>
          <w:marRight w:val="0"/>
          <w:marTop w:val="0"/>
          <w:marBottom w:val="0"/>
          <w:divBdr>
            <w:top w:val="none" w:sz="0" w:space="0" w:color="auto"/>
            <w:left w:val="none" w:sz="0" w:space="0" w:color="auto"/>
            <w:bottom w:val="none" w:sz="0" w:space="0" w:color="auto"/>
            <w:right w:val="none" w:sz="0" w:space="0" w:color="auto"/>
          </w:divBdr>
        </w:div>
        <w:div w:id="1478915667">
          <w:marLeft w:val="360"/>
          <w:marRight w:val="0"/>
          <w:marTop w:val="0"/>
          <w:marBottom w:val="0"/>
          <w:divBdr>
            <w:top w:val="none" w:sz="0" w:space="0" w:color="auto"/>
            <w:left w:val="none" w:sz="0" w:space="0" w:color="auto"/>
            <w:bottom w:val="none" w:sz="0" w:space="0" w:color="auto"/>
            <w:right w:val="none" w:sz="0" w:space="0" w:color="auto"/>
          </w:divBdr>
        </w:div>
        <w:div w:id="1658413939">
          <w:marLeft w:val="360"/>
          <w:marRight w:val="0"/>
          <w:marTop w:val="0"/>
          <w:marBottom w:val="0"/>
          <w:divBdr>
            <w:top w:val="none" w:sz="0" w:space="0" w:color="auto"/>
            <w:left w:val="none" w:sz="0" w:space="0" w:color="auto"/>
            <w:bottom w:val="none" w:sz="0" w:space="0" w:color="auto"/>
            <w:right w:val="none" w:sz="0" w:space="0" w:color="auto"/>
          </w:divBdr>
        </w:div>
        <w:div w:id="1711035280">
          <w:marLeft w:val="360"/>
          <w:marRight w:val="0"/>
          <w:marTop w:val="0"/>
          <w:marBottom w:val="0"/>
          <w:divBdr>
            <w:top w:val="none" w:sz="0" w:space="0" w:color="auto"/>
            <w:left w:val="none" w:sz="0" w:space="0" w:color="auto"/>
            <w:bottom w:val="none" w:sz="0" w:space="0" w:color="auto"/>
            <w:right w:val="none" w:sz="0" w:space="0" w:color="auto"/>
          </w:divBdr>
        </w:div>
        <w:div w:id="1819952187">
          <w:marLeft w:val="360"/>
          <w:marRight w:val="0"/>
          <w:marTop w:val="0"/>
          <w:marBottom w:val="0"/>
          <w:divBdr>
            <w:top w:val="none" w:sz="0" w:space="0" w:color="auto"/>
            <w:left w:val="none" w:sz="0" w:space="0" w:color="auto"/>
            <w:bottom w:val="none" w:sz="0" w:space="0" w:color="auto"/>
            <w:right w:val="none" w:sz="0" w:space="0" w:color="auto"/>
          </w:divBdr>
        </w:div>
        <w:div w:id="1872837529">
          <w:marLeft w:val="360"/>
          <w:marRight w:val="0"/>
          <w:marTop w:val="0"/>
          <w:marBottom w:val="0"/>
          <w:divBdr>
            <w:top w:val="none" w:sz="0" w:space="0" w:color="auto"/>
            <w:left w:val="none" w:sz="0" w:space="0" w:color="auto"/>
            <w:bottom w:val="none" w:sz="0" w:space="0" w:color="auto"/>
            <w:right w:val="none" w:sz="0" w:space="0" w:color="auto"/>
          </w:divBdr>
        </w:div>
        <w:div w:id="1885016158">
          <w:marLeft w:val="360"/>
          <w:marRight w:val="0"/>
          <w:marTop w:val="0"/>
          <w:marBottom w:val="0"/>
          <w:divBdr>
            <w:top w:val="none" w:sz="0" w:space="0" w:color="auto"/>
            <w:left w:val="none" w:sz="0" w:space="0" w:color="auto"/>
            <w:bottom w:val="none" w:sz="0" w:space="0" w:color="auto"/>
            <w:right w:val="none" w:sz="0" w:space="0" w:color="auto"/>
          </w:divBdr>
        </w:div>
        <w:div w:id="1954970093">
          <w:marLeft w:val="360"/>
          <w:marRight w:val="0"/>
          <w:marTop w:val="0"/>
          <w:marBottom w:val="0"/>
          <w:divBdr>
            <w:top w:val="none" w:sz="0" w:space="0" w:color="auto"/>
            <w:left w:val="none" w:sz="0" w:space="0" w:color="auto"/>
            <w:bottom w:val="none" w:sz="0" w:space="0" w:color="auto"/>
            <w:right w:val="none" w:sz="0" w:space="0" w:color="auto"/>
          </w:divBdr>
        </w:div>
        <w:div w:id="2106730025">
          <w:marLeft w:val="360"/>
          <w:marRight w:val="0"/>
          <w:marTop w:val="0"/>
          <w:marBottom w:val="0"/>
          <w:divBdr>
            <w:top w:val="none" w:sz="0" w:space="0" w:color="auto"/>
            <w:left w:val="none" w:sz="0" w:space="0" w:color="auto"/>
            <w:bottom w:val="none" w:sz="0" w:space="0" w:color="auto"/>
            <w:right w:val="none" w:sz="0" w:space="0" w:color="auto"/>
          </w:divBdr>
        </w:div>
        <w:div w:id="2127693389">
          <w:marLeft w:val="360"/>
          <w:marRight w:val="0"/>
          <w:marTop w:val="0"/>
          <w:marBottom w:val="0"/>
          <w:divBdr>
            <w:top w:val="none" w:sz="0" w:space="0" w:color="auto"/>
            <w:left w:val="none" w:sz="0" w:space="0" w:color="auto"/>
            <w:bottom w:val="none" w:sz="0" w:space="0" w:color="auto"/>
            <w:right w:val="none" w:sz="0" w:space="0" w:color="auto"/>
          </w:divBdr>
        </w:div>
      </w:divsChild>
    </w:div>
    <w:div w:id="594048423">
      <w:bodyDiv w:val="1"/>
      <w:marLeft w:val="0"/>
      <w:marRight w:val="0"/>
      <w:marTop w:val="0"/>
      <w:marBottom w:val="0"/>
      <w:divBdr>
        <w:top w:val="none" w:sz="0" w:space="0" w:color="auto"/>
        <w:left w:val="none" w:sz="0" w:space="0" w:color="auto"/>
        <w:bottom w:val="none" w:sz="0" w:space="0" w:color="auto"/>
        <w:right w:val="none" w:sz="0" w:space="0" w:color="auto"/>
      </w:divBdr>
      <w:divsChild>
        <w:div w:id="46953778">
          <w:marLeft w:val="360"/>
          <w:marRight w:val="0"/>
          <w:marTop w:val="0"/>
          <w:marBottom w:val="0"/>
          <w:divBdr>
            <w:top w:val="none" w:sz="0" w:space="0" w:color="auto"/>
            <w:left w:val="none" w:sz="0" w:space="0" w:color="auto"/>
            <w:bottom w:val="none" w:sz="0" w:space="0" w:color="auto"/>
            <w:right w:val="none" w:sz="0" w:space="0" w:color="auto"/>
          </w:divBdr>
        </w:div>
        <w:div w:id="96567079">
          <w:marLeft w:val="360"/>
          <w:marRight w:val="0"/>
          <w:marTop w:val="0"/>
          <w:marBottom w:val="0"/>
          <w:divBdr>
            <w:top w:val="none" w:sz="0" w:space="0" w:color="auto"/>
            <w:left w:val="none" w:sz="0" w:space="0" w:color="auto"/>
            <w:bottom w:val="none" w:sz="0" w:space="0" w:color="auto"/>
            <w:right w:val="none" w:sz="0" w:space="0" w:color="auto"/>
          </w:divBdr>
        </w:div>
        <w:div w:id="407726319">
          <w:marLeft w:val="360"/>
          <w:marRight w:val="0"/>
          <w:marTop w:val="0"/>
          <w:marBottom w:val="0"/>
          <w:divBdr>
            <w:top w:val="none" w:sz="0" w:space="0" w:color="auto"/>
            <w:left w:val="none" w:sz="0" w:space="0" w:color="auto"/>
            <w:bottom w:val="none" w:sz="0" w:space="0" w:color="auto"/>
            <w:right w:val="none" w:sz="0" w:space="0" w:color="auto"/>
          </w:divBdr>
        </w:div>
        <w:div w:id="527987713">
          <w:marLeft w:val="360"/>
          <w:marRight w:val="0"/>
          <w:marTop w:val="0"/>
          <w:marBottom w:val="0"/>
          <w:divBdr>
            <w:top w:val="none" w:sz="0" w:space="0" w:color="auto"/>
            <w:left w:val="none" w:sz="0" w:space="0" w:color="auto"/>
            <w:bottom w:val="none" w:sz="0" w:space="0" w:color="auto"/>
            <w:right w:val="none" w:sz="0" w:space="0" w:color="auto"/>
          </w:divBdr>
        </w:div>
        <w:div w:id="590746453">
          <w:marLeft w:val="360"/>
          <w:marRight w:val="0"/>
          <w:marTop w:val="0"/>
          <w:marBottom w:val="0"/>
          <w:divBdr>
            <w:top w:val="none" w:sz="0" w:space="0" w:color="auto"/>
            <w:left w:val="none" w:sz="0" w:space="0" w:color="auto"/>
            <w:bottom w:val="none" w:sz="0" w:space="0" w:color="auto"/>
            <w:right w:val="none" w:sz="0" w:space="0" w:color="auto"/>
          </w:divBdr>
        </w:div>
        <w:div w:id="716516548">
          <w:marLeft w:val="360"/>
          <w:marRight w:val="0"/>
          <w:marTop w:val="0"/>
          <w:marBottom w:val="0"/>
          <w:divBdr>
            <w:top w:val="none" w:sz="0" w:space="0" w:color="auto"/>
            <w:left w:val="none" w:sz="0" w:space="0" w:color="auto"/>
            <w:bottom w:val="none" w:sz="0" w:space="0" w:color="auto"/>
            <w:right w:val="none" w:sz="0" w:space="0" w:color="auto"/>
          </w:divBdr>
        </w:div>
        <w:div w:id="840199202">
          <w:marLeft w:val="360"/>
          <w:marRight w:val="0"/>
          <w:marTop w:val="0"/>
          <w:marBottom w:val="0"/>
          <w:divBdr>
            <w:top w:val="none" w:sz="0" w:space="0" w:color="auto"/>
            <w:left w:val="none" w:sz="0" w:space="0" w:color="auto"/>
            <w:bottom w:val="none" w:sz="0" w:space="0" w:color="auto"/>
            <w:right w:val="none" w:sz="0" w:space="0" w:color="auto"/>
          </w:divBdr>
        </w:div>
        <w:div w:id="870217889">
          <w:marLeft w:val="360"/>
          <w:marRight w:val="0"/>
          <w:marTop w:val="0"/>
          <w:marBottom w:val="0"/>
          <w:divBdr>
            <w:top w:val="none" w:sz="0" w:space="0" w:color="auto"/>
            <w:left w:val="none" w:sz="0" w:space="0" w:color="auto"/>
            <w:bottom w:val="none" w:sz="0" w:space="0" w:color="auto"/>
            <w:right w:val="none" w:sz="0" w:space="0" w:color="auto"/>
          </w:divBdr>
        </w:div>
        <w:div w:id="1188325615">
          <w:marLeft w:val="360"/>
          <w:marRight w:val="0"/>
          <w:marTop w:val="0"/>
          <w:marBottom w:val="0"/>
          <w:divBdr>
            <w:top w:val="none" w:sz="0" w:space="0" w:color="auto"/>
            <w:left w:val="none" w:sz="0" w:space="0" w:color="auto"/>
            <w:bottom w:val="none" w:sz="0" w:space="0" w:color="auto"/>
            <w:right w:val="none" w:sz="0" w:space="0" w:color="auto"/>
          </w:divBdr>
        </w:div>
        <w:div w:id="1371492075">
          <w:marLeft w:val="360"/>
          <w:marRight w:val="0"/>
          <w:marTop w:val="0"/>
          <w:marBottom w:val="0"/>
          <w:divBdr>
            <w:top w:val="none" w:sz="0" w:space="0" w:color="auto"/>
            <w:left w:val="none" w:sz="0" w:space="0" w:color="auto"/>
            <w:bottom w:val="none" w:sz="0" w:space="0" w:color="auto"/>
            <w:right w:val="none" w:sz="0" w:space="0" w:color="auto"/>
          </w:divBdr>
        </w:div>
        <w:div w:id="1458909838">
          <w:marLeft w:val="274"/>
          <w:marRight w:val="0"/>
          <w:marTop w:val="0"/>
          <w:marBottom w:val="0"/>
          <w:divBdr>
            <w:top w:val="none" w:sz="0" w:space="0" w:color="auto"/>
            <w:left w:val="none" w:sz="0" w:space="0" w:color="auto"/>
            <w:bottom w:val="none" w:sz="0" w:space="0" w:color="auto"/>
            <w:right w:val="none" w:sz="0" w:space="0" w:color="auto"/>
          </w:divBdr>
        </w:div>
        <w:div w:id="1487238612">
          <w:marLeft w:val="360"/>
          <w:marRight w:val="0"/>
          <w:marTop w:val="0"/>
          <w:marBottom w:val="0"/>
          <w:divBdr>
            <w:top w:val="none" w:sz="0" w:space="0" w:color="auto"/>
            <w:left w:val="none" w:sz="0" w:space="0" w:color="auto"/>
            <w:bottom w:val="none" w:sz="0" w:space="0" w:color="auto"/>
            <w:right w:val="none" w:sz="0" w:space="0" w:color="auto"/>
          </w:divBdr>
        </w:div>
        <w:div w:id="1507789773">
          <w:marLeft w:val="360"/>
          <w:marRight w:val="0"/>
          <w:marTop w:val="0"/>
          <w:marBottom w:val="0"/>
          <w:divBdr>
            <w:top w:val="none" w:sz="0" w:space="0" w:color="auto"/>
            <w:left w:val="none" w:sz="0" w:space="0" w:color="auto"/>
            <w:bottom w:val="none" w:sz="0" w:space="0" w:color="auto"/>
            <w:right w:val="none" w:sz="0" w:space="0" w:color="auto"/>
          </w:divBdr>
        </w:div>
        <w:div w:id="1604067453">
          <w:marLeft w:val="360"/>
          <w:marRight w:val="0"/>
          <w:marTop w:val="0"/>
          <w:marBottom w:val="0"/>
          <w:divBdr>
            <w:top w:val="none" w:sz="0" w:space="0" w:color="auto"/>
            <w:left w:val="none" w:sz="0" w:space="0" w:color="auto"/>
            <w:bottom w:val="none" w:sz="0" w:space="0" w:color="auto"/>
            <w:right w:val="none" w:sz="0" w:space="0" w:color="auto"/>
          </w:divBdr>
        </w:div>
        <w:div w:id="1966502660">
          <w:marLeft w:val="360"/>
          <w:marRight w:val="0"/>
          <w:marTop w:val="0"/>
          <w:marBottom w:val="0"/>
          <w:divBdr>
            <w:top w:val="none" w:sz="0" w:space="0" w:color="auto"/>
            <w:left w:val="none" w:sz="0" w:space="0" w:color="auto"/>
            <w:bottom w:val="none" w:sz="0" w:space="0" w:color="auto"/>
            <w:right w:val="none" w:sz="0" w:space="0" w:color="auto"/>
          </w:divBdr>
        </w:div>
        <w:div w:id="2027320677">
          <w:marLeft w:val="360"/>
          <w:marRight w:val="0"/>
          <w:marTop w:val="0"/>
          <w:marBottom w:val="0"/>
          <w:divBdr>
            <w:top w:val="none" w:sz="0" w:space="0" w:color="auto"/>
            <w:left w:val="none" w:sz="0" w:space="0" w:color="auto"/>
            <w:bottom w:val="none" w:sz="0" w:space="0" w:color="auto"/>
            <w:right w:val="none" w:sz="0" w:space="0" w:color="auto"/>
          </w:divBdr>
        </w:div>
        <w:div w:id="2098477002">
          <w:marLeft w:val="360"/>
          <w:marRight w:val="0"/>
          <w:marTop w:val="0"/>
          <w:marBottom w:val="0"/>
          <w:divBdr>
            <w:top w:val="none" w:sz="0" w:space="0" w:color="auto"/>
            <w:left w:val="none" w:sz="0" w:space="0" w:color="auto"/>
            <w:bottom w:val="none" w:sz="0" w:space="0" w:color="auto"/>
            <w:right w:val="none" w:sz="0" w:space="0" w:color="auto"/>
          </w:divBdr>
        </w:div>
        <w:div w:id="2143380795">
          <w:marLeft w:val="360"/>
          <w:marRight w:val="0"/>
          <w:marTop w:val="0"/>
          <w:marBottom w:val="0"/>
          <w:divBdr>
            <w:top w:val="none" w:sz="0" w:space="0" w:color="auto"/>
            <w:left w:val="none" w:sz="0" w:space="0" w:color="auto"/>
            <w:bottom w:val="none" w:sz="0" w:space="0" w:color="auto"/>
            <w:right w:val="none" w:sz="0" w:space="0" w:color="auto"/>
          </w:divBdr>
        </w:div>
        <w:div w:id="2146501586">
          <w:marLeft w:val="360"/>
          <w:marRight w:val="0"/>
          <w:marTop w:val="0"/>
          <w:marBottom w:val="0"/>
          <w:divBdr>
            <w:top w:val="none" w:sz="0" w:space="0" w:color="auto"/>
            <w:left w:val="none" w:sz="0" w:space="0" w:color="auto"/>
            <w:bottom w:val="none" w:sz="0" w:space="0" w:color="auto"/>
            <w:right w:val="none" w:sz="0" w:space="0" w:color="auto"/>
          </w:divBdr>
        </w:div>
      </w:divsChild>
    </w:div>
    <w:div w:id="594945080">
      <w:bodyDiv w:val="1"/>
      <w:marLeft w:val="0"/>
      <w:marRight w:val="0"/>
      <w:marTop w:val="0"/>
      <w:marBottom w:val="0"/>
      <w:divBdr>
        <w:top w:val="none" w:sz="0" w:space="0" w:color="auto"/>
        <w:left w:val="none" w:sz="0" w:space="0" w:color="auto"/>
        <w:bottom w:val="none" w:sz="0" w:space="0" w:color="auto"/>
        <w:right w:val="none" w:sz="0" w:space="0" w:color="auto"/>
      </w:divBdr>
    </w:div>
    <w:div w:id="607661038">
      <w:bodyDiv w:val="1"/>
      <w:marLeft w:val="0"/>
      <w:marRight w:val="0"/>
      <w:marTop w:val="0"/>
      <w:marBottom w:val="0"/>
      <w:divBdr>
        <w:top w:val="none" w:sz="0" w:space="0" w:color="auto"/>
        <w:left w:val="none" w:sz="0" w:space="0" w:color="auto"/>
        <w:bottom w:val="none" w:sz="0" w:space="0" w:color="auto"/>
        <w:right w:val="none" w:sz="0" w:space="0" w:color="auto"/>
      </w:divBdr>
      <w:divsChild>
        <w:div w:id="9531162">
          <w:marLeft w:val="360"/>
          <w:marRight w:val="0"/>
          <w:marTop w:val="0"/>
          <w:marBottom w:val="0"/>
          <w:divBdr>
            <w:top w:val="none" w:sz="0" w:space="0" w:color="auto"/>
            <w:left w:val="none" w:sz="0" w:space="0" w:color="auto"/>
            <w:bottom w:val="none" w:sz="0" w:space="0" w:color="auto"/>
            <w:right w:val="none" w:sz="0" w:space="0" w:color="auto"/>
          </w:divBdr>
        </w:div>
        <w:div w:id="88425860">
          <w:marLeft w:val="360"/>
          <w:marRight w:val="0"/>
          <w:marTop w:val="0"/>
          <w:marBottom w:val="0"/>
          <w:divBdr>
            <w:top w:val="none" w:sz="0" w:space="0" w:color="auto"/>
            <w:left w:val="none" w:sz="0" w:space="0" w:color="auto"/>
            <w:bottom w:val="none" w:sz="0" w:space="0" w:color="auto"/>
            <w:right w:val="none" w:sz="0" w:space="0" w:color="auto"/>
          </w:divBdr>
        </w:div>
        <w:div w:id="568226628">
          <w:marLeft w:val="274"/>
          <w:marRight w:val="0"/>
          <w:marTop w:val="0"/>
          <w:marBottom w:val="0"/>
          <w:divBdr>
            <w:top w:val="none" w:sz="0" w:space="0" w:color="auto"/>
            <w:left w:val="none" w:sz="0" w:space="0" w:color="auto"/>
            <w:bottom w:val="none" w:sz="0" w:space="0" w:color="auto"/>
            <w:right w:val="none" w:sz="0" w:space="0" w:color="auto"/>
          </w:divBdr>
        </w:div>
        <w:div w:id="671034643">
          <w:marLeft w:val="360"/>
          <w:marRight w:val="0"/>
          <w:marTop w:val="0"/>
          <w:marBottom w:val="0"/>
          <w:divBdr>
            <w:top w:val="none" w:sz="0" w:space="0" w:color="auto"/>
            <w:left w:val="none" w:sz="0" w:space="0" w:color="auto"/>
            <w:bottom w:val="none" w:sz="0" w:space="0" w:color="auto"/>
            <w:right w:val="none" w:sz="0" w:space="0" w:color="auto"/>
          </w:divBdr>
        </w:div>
        <w:div w:id="677539317">
          <w:marLeft w:val="360"/>
          <w:marRight w:val="0"/>
          <w:marTop w:val="0"/>
          <w:marBottom w:val="0"/>
          <w:divBdr>
            <w:top w:val="none" w:sz="0" w:space="0" w:color="auto"/>
            <w:left w:val="none" w:sz="0" w:space="0" w:color="auto"/>
            <w:bottom w:val="none" w:sz="0" w:space="0" w:color="auto"/>
            <w:right w:val="none" w:sz="0" w:space="0" w:color="auto"/>
          </w:divBdr>
        </w:div>
        <w:div w:id="860975708">
          <w:marLeft w:val="360"/>
          <w:marRight w:val="0"/>
          <w:marTop w:val="0"/>
          <w:marBottom w:val="0"/>
          <w:divBdr>
            <w:top w:val="none" w:sz="0" w:space="0" w:color="auto"/>
            <w:left w:val="none" w:sz="0" w:space="0" w:color="auto"/>
            <w:bottom w:val="none" w:sz="0" w:space="0" w:color="auto"/>
            <w:right w:val="none" w:sz="0" w:space="0" w:color="auto"/>
          </w:divBdr>
        </w:div>
        <w:div w:id="1113936823">
          <w:marLeft w:val="360"/>
          <w:marRight w:val="0"/>
          <w:marTop w:val="0"/>
          <w:marBottom w:val="0"/>
          <w:divBdr>
            <w:top w:val="none" w:sz="0" w:space="0" w:color="auto"/>
            <w:left w:val="none" w:sz="0" w:space="0" w:color="auto"/>
            <w:bottom w:val="none" w:sz="0" w:space="0" w:color="auto"/>
            <w:right w:val="none" w:sz="0" w:space="0" w:color="auto"/>
          </w:divBdr>
        </w:div>
        <w:div w:id="1156724526">
          <w:marLeft w:val="360"/>
          <w:marRight w:val="0"/>
          <w:marTop w:val="0"/>
          <w:marBottom w:val="0"/>
          <w:divBdr>
            <w:top w:val="none" w:sz="0" w:space="0" w:color="auto"/>
            <w:left w:val="none" w:sz="0" w:space="0" w:color="auto"/>
            <w:bottom w:val="none" w:sz="0" w:space="0" w:color="auto"/>
            <w:right w:val="none" w:sz="0" w:space="0" w:color="auto"/>
          </w:divBdr>
        </w:div>
        <w:div w:id="1214199547">
          <w:marLeft w:val="360"/>
          <w:marRight w:val="0"/>
          <w:marTop w:val="0"/>
          <w:marBottom w:val="0"/>
          <w:divBdr>
            <w:top w:val="none" w:sz="0" w:space="0" w:color="auto"/>
            <w:left w:val="none" w:sz="0" w:space="0" w:color="auto"/>
            <w:bottom w:val="none" w:sz="0" w:space="0" w:color="auto"/>
            <w:right w:val="none" w:sz="0" w:space="0" w:color="auto"/>
          </w:divBdr>
        </w:div>
        <w:div w:id="1222448144">
          <w:marLeft w:val="360"/>
          <w:marRight w:val="0"/>
          <w:marTop w:val="0"/>
          <w:marBottom w:val="0"/>
          <w:divBdr>
            <w:top w:val="none" w:sz="0" w:space="0" w:color="auto"/>
            <w:left w:val="none" w:sz="0" w:space="0" w:color="auto"/>
            <w:bottom w:val="none" w:sz="0" w:space="0" w:color="auto"/>
            <w:right w:val="none" w:sz="0" w:space="0" w:color="auto"/>
          </w:divBdr>
        </w:div>
        <w:div w:id="1270505614">
          <w:marLeft w:val="360"/>
          <w:marRight w:val="0"/>
          <w:marTop w:val="0"/>
          <w:marBottom w:val="0"/>
          <w:divBdr>
            <w:top w:val="none" w:sz="0" w:space="0" w:color="auto"/>
            <w:left w:val="none" w:sz="0" w:space="0" w:color="auto"/>
            <w:bottom w:val="none" w:sz="0" w:space="0" w:color="auto"/>
            <w:right w:val="none" w:sz="0" w:space="0" w:color="auto"/>
          </w:divBdr>
        </w:div>
        <w:div w:id="1316033046">
          <w:marLeft w:val="360"/>
          <w:marRight w:val="0"/>
          <w:marTop w:val="0"/>
          <w:marBottom w:val="0"/>
          <w:divBdr>
            <w:top w:val="none" w:sz="0" w:space="0" w:color="auto"/>
            <w:left w:val="none" w:sz="0" w:space="0" w:color="auto"/>
            <w:bottom w:val="none" w:sz="0" w:space="0" w:color="auto"/>
            <w:right w:val="none" w:sz="0" w:space="0" w:color="auto"/>
          </w:divBdr>
        </w:div>
        <w:div w:id="1317953044">
          <w:marLeft w:val="360"/>
          <w:marRight w:val="0"/>
          <w:marTop w:val="0"/>
          <w:marBottom w:val="0"/>
          <w:divBdr>
            <w:top w:val="none" w:sz="0" w:space="0" w:color="auto"/>
            <w:left w:val="none" w:sz="0" w:space="0" w:color="auto"/>
            <w:bottom w:val="none" w:sz="0" w:space="0" w:color="auto"/>
            <w:right w:val="none" w:sz="0" w:space="0" w:color="auto"/>
          </w:divBdr>
        </w:div>
        <w:div w:id="1464540180">
          <w:marLeft w:val="360"/>
          <w:marRight w:val="0"/>
          <w:marTop w:val="0"/>
          <w:marBottom w:val="0"/>
          <w:divBdr>
            <w:top w:val="none" w:sz="0" w:space="0" w:color="auto"/>
            <w:left w:val="none" w:sz="0" w:space="0" w:color="auto"/>
            <w:bottom w:val="none" w:sz="0" w:space="0" w:color="auto"/>
            <w:right w:val="none" w:sz="0" w:space="0" w:color="auto"/>
          </w:divBdr>
        </w:div>
        <w:div w:id="1510369308">
          <w:marLeft w:val="360"/>
          <w:marRight w:val="0"/>
          <w:marTop w:val="0"/>
          <w:marBottom w:val="0"/>
          <w:divBdr>
            <w:top w:val="none" w:sz="0" w:space="0" w:color="auto"/>
            <w:left w:val="none" w:sz="0" w:space="0" w:color="auto"/>
            <w:bottom w:val="none" w:sz="0" w:space="0" w:color="auto"/>
            <w:right w:val="none" w:sz="0" w:space="0" w:color="auto"/>
          </w:divBdr>
        </w:div>
        <w:div w:id="1803225789">
          <w:marLeft w:val="360"/>
          <w:marRight w:val="0"/>
          <w:marTop w:val="0"/>
          <w:marBottom w:val="0"/>
          <w:divBdr>
            <w:top w:val="none" w:sz="0" w:space="0" w:color="auto"/>
            <w:left w:val="none" w:sz="0" w:space="0" w:color="auto"/>
            <w:bottom w:val="none" w:sz="0" w:space="0" w:color="auto"/>
            <w:right w:val="none" w:sz="0" w:space="0" w:color="auto"/>
          </w:divBdr>
        </w:div>
        <w:div w:id="2137596609">
          <w:marLeft w:val="360"/>
          <w:marRight w:val="0"/>
          <w:marTop w:val="0"/>
          <w:marBottom w:val="0"/>
          <w:divBdr>
            <w:top w:val="none" w:sz="0" w:space="0" w:color="auto"/>
            <w:left w:val="none" w:sz="0" w:space="0" w:color="auto"/>
            <w:bottom w:val="none" w:sz="0" w:space="0" w:color="auto"/>
            <w:right w:val="none" w:sz="0" w:space="0" w:color="auto"/>
          </w:divBdr>
        </w:div>
      </w:divsChild>
    </w:div>
    <w:div w:id="615646106">
      <w:bodyDiv w:val="1"/>
      <w:marLeft w:val="0"/>
      <w:marRight w:val="0"/>
      <w:marTop w:val="0"/>
      <w:marBottom w:val="0"/>
      <w:divBdr>
        <w:top w:val="none" w:sz="0" w:space="0" w:color="auto"/>
        <w:left w:val="none" w:sz="0" w:space="0" w:color="auto"/>
        <w:bottom w:val="none" w:sz="0" w:space="0" w:color="auto"/>
        <w:right w:val="none" w:sz="0" w:space="0" w:color="auto"/>
      </w:divBdr>
    </w:div>
    <w:div w:id="691878173">
      <w:bodyDiv w:val="1"/>
      <w:marLeft w:val="0"/>
      <w:marRight w:val="0"/>
      <w:marTop w:val="0"/>
      <w:marBottom w:val="0"/>
      <w:divBdr>
        <w:top w:val="none" w:sz="0" w:space="0" w:color="auto"/>
        <w:left w:val="none" w:sz="0" w:space="0" w:color="auto"/>
        <w:bottom w:val="none" w:sz="0" w:space="0" w:color="auto"/>
        <w:right w:val="none" w:sz="0" w:space="0" w:color="auto"/>
      </w:divBdr>
      <w:divsChild>
        <w:div w:id="12193995">
          <w:marLeft w:val="360"/>
          <w:marRight w:val="0"/>
          <w:marTop w:val="0"/>
          <w:marBottom w:val="0"/>
          <w:divBdr>
            <w:top w:val="none" w:sz="0" w:space="0" w:color="auto"/>
            <w:left w:val="none" w:sz="0" w:space="0" w:color="auto"/>
            <w:bottom w:val="none" w:sz="0" w:space="0" w:color="auto"/>
            <w:right w:val="none" w:sz="0" w:space="0" w:color="auto"/>
          </w:divBdr>
        </w:div>
        <w:div w:id="16663453">
          <w:marLeft w:val="360"/>
          <w:marRight w:val="0"/>
          <w:marTop w:val="0"/>
          <w:marBottom w:val="0"/>
          <w:divBdr>
            <w:top w:val="none" w:sz="0" w:space="0" w:color="auto"/>
            <w:left w:val="none" w:sz="0" w:space="0" w:color="auto"/>
            <w:bottom w:val="none" w:sz="0" w:space="0" w:color="auto"/>
            <w:right w:val="none" w:sz="0" w:space="0" w:color="auto"/>
          </w:divBdr>
        </w:div>
        <w:div w:id="76246722">
          <w:marLeft w:val="360"/>
          <w:marRight w:val="0"/>
          <w:marTop w:val="0"/>
          <w:marBottom w:val="0"/>
          <w:divBdr>
            <w:top w:val="none" w:sz="0" w:space="0" w:color="auto"/>
            <w:left w:val="none" w:sz="0" w:space="0" w:color="auto"/>
            <w:bottom w:val="none" w:sz="0" w:space="0" w:color="auto"/>
            <w:right w:val="none" w:sz="0" w:space="0" w:color="auto"/>
          </w:divBdr>
        </w:div>
        <w:div w:id="103579431">
          <w:marLeft w:val="360"/>
          <w:marRight w:val="0"/>
          <w:marTop w:val="0"/>
          <w:marBottom w:val="0"/>
          <w:divBdr>
            <w:top w:val="none" w:sz="0" w:space="0" w:color="auto"/>
            <w:left w:val="none" w:sz="0" w:space="0" w:color="auto"/>
            <w:bottom w:val="none" w:sz="0" w:space="0" w:color="auto"/>
            <w:right w:val="none" w:sz="0" w:space="0" w:color="auto"/>
          </w:divBdr>
        </w:div>
        <w:div w:id="104620810">
          <w:marLeft w:val="360"/>
          <w:marRight w:val="0"/>
          <w:marTop w:val="0"/>
          <w:marBottom w:val="0"/>
          <w:divBdr>
            <w:top w:val="none" w:sz="0" w:space="0" w:color="auto"/>
            <w:left w:val="none" w:sz="0" w:space="0" w:color="auto"/>
            <w:bottom w:val="none" w:sz="0" w:space="0" w:color="auto"/>
            <w:right w:val="none" w:sz="0" w:space="0" w:color="auto"/>
          </w:divBdr>
        </w:div>
        <w:div w:id="209920443">
          <w:marLeft w:val="360"/>
          <w:marRight w:val="0"/>
          <w:marTop w:val="0"/>
          <w:marBottom w:val="0"/>
          <w:divBdr>
            <w:top w:val="none" w:sz="0" w:space="0" w:color="auto"/>
            <w:left w:val="none" w:sz="0" w:space="0" w:color="auto"/>
            <w:bottom w:val="none" w:sz="0" w:space="0" w:color="auto"/>
            <w:right w:val="none" w:sz="0" w:space="0" w:color="auto"/>
          </w:divBdr>
        </w:div>
        <w:div w:id="399327389">
          <w:marLeft w:val="360"/>
          <w:marRight w:val="0"/>
          <w:marTop w:val="0"/>
          <w:marBottom w:val="0"/>
          <w:divBdr>
            <w:top w:val="none" w:sz="0" w:space="0" w:color="auto"/>
            <w:left w:val="none" w:sz="0" w:space="0" w:color="auto"/>
            <w:bottom w:val="none" w:sz="0" w:space="0" w:color="auto"/>
            <w:right w:val="none" w:sz="0" w:space="0" w:color="auto"/>
          </w:divBdr>
        </w:div>
        <w:div w:id="415831989">
          <w:marLeft w:val="360"/>
          <w:marRight w:val="0"/>
          <w:marTop w:val="0"/>
          <w:marBottom w:val="0"/>
          <w:divBdr>
            <w:top w:val="none" w:sz="0" w:space="0" w:color="auto"/>
            <w:left w:val="none" w:sz="0" w:space="0" w:color="auto"/>
            <w:bottom w:val="none" w:sz="0" w:space="0" w:color="auto"/>
            <w:right w:val="none" w:sz="0" w:space="0" w:color="auto"/>
          </w:divBdr>
        </w:div>
        <w:div w:id="417481906">
          <w:marLeft w:val="360"/>
          <w:marRight w:val="0"/>
          <w:marTop w:val="0"/>
          <w:marBottom w:val="0"/>
          <w:divBdr>
            <w:top w:val="none" w:sz="0" w:space="0" w:color="auto"/>
            <w:left w:val="none" w:sz="0" w:space="0" w:color="auto"/>
            <w:bottom w:val="none" w:sz="0" w:space="0" w:color="auto"/>
            <w:right w:val="none" w:sz="0" w:space="0" w:color="auto"/>
          </w:divBdr>
        </w:div>
        <w:div w:id="443695709">
          <w:marLeft w:val="360"/>
          <w:marRight w:val="0"/>
          <w:marTop w:val="0"/>
          <w:marBottom w:val="0"/>
          <w:divBdr>
            <w:top w:val="none" w:sz="0" w:space="0" w:color="auto"/>
            <w:left w:val="none" w:sz="0" w:space="0" w:color="auto"/>
            <w:bottom w:val="none" w:sz="0" w:space="0" w:color="auto"/>
            <w:right w:val="none" w:sz="0" w:space="0" w:color="auto"/>
          </w:divBdr>
        </w:div>
        <w:div w:id="447168190">
          <w:marLeft w:val="360"/>
          <w:marRight w:val="0"/>
          <w:marTop w:val="0"/>
          <w:marBottom w:val="0"/>
          <w:divBdr>
            <w:top w:val="none" w:sz="0" w:space="0" w:color="auto"/>
            <w:left w:val="none" w:sz="0" w:space="0" w:color="auto"/>
            <w:bottom w:val="none" w:sz="0" w:space="0" w:color="auto"/>
            <w:right w:val="none" w:sz="0" w:space="0" w:color="auto"/>
          </w:divBdr>
        </w:div>
        <w:div w:id="464735398">
          <w:marLeft w:val="360"/>
          <w:marRight w:val="0"/>
          <w:marTop w:val="0"/>
          <w:marBottom w:val="0"/>
          <w:divBdr>
            <w:top w:val="none" w:sz="0" w:space="0" w:color="auto"/>
            <w:left w:val="none" w:sz="0" w:space="0" w:color="auto"/>
            <w:bottom w:val="none" w:sz="0" w:space="0" w:color="auto"/>
            <w:right w:val="none" w:sz="0" w:space="0" w:color="auto"/>
          </w:divBdr>
        </w:div>
        <w:div w:id="471563102">
          <w:marLeft w:val="360"/>
          <w:marRight w:val="0"/>
          <w:marTop w:val="0"/>
          <w:marBottom w:val="0"/>
          <w:divBdr>
            <w:top w:val="none" w:sz="0" w:space="0" w:color="auto"/>
            <w:left w:val="none" w:sz="0" w:space="0" w:color="auto"/>
            <w:bottom w:val="none" w:sz="0" w:space="0" w:color="auto"/>
            <w:right w:val="none" w:sz="0" w:space="0" w:color="auto"/>
          </w:divBdr>
        </w:div>
        <w:div w:id="540174153">
          <w:marLeft w:val="360"/>
          <w:marRight w:val="0"/>
          <w:marTop w:val="0"/>
          <w:marBottom w:val="0"/>
          <w:divBdr>
            <w:top w:val="none" w:sz="0" w:space="0" w:color="auto"/>
            <w:left w:val="none" w:sz="0" w:space="0" w:color="auto"/>
            <w:bottom w:val="none" w:sz="0" w:space="0" w:color="auto"/>
            <w:right w:val="none" w:sz="0" w:space="0" w:color="auto"/>
          </w:divBdr>
        </w:div>
        <w:div w:id="647394387">
          <w:marLeft w:val="360"/>
          <w:marRight w:val="0"/>
          <w:marTop w:val="0"/>
          <w:marBottom w:val="0"/>
          <w:divBdr>
            <w:top w:val="none" w:sz="0" w:space="0" w:color="auto"/>
            <w:left w:val="none" w:sz="0" w:space="0" w:color="auto"/>
            <w:bottom w:val="none" w:sz="0" w:space="0" w:color="auto"/>
            <w:right w:val="none" w:sz="0" w:space="0" w:color="auto"/>
          </w:divBdr>
        </w:div>
        <w:div w:id="750079095">
          <w:marLeft w:val="360"/>
          <w:marRight w:val="0"/>
          <w:marTop w:val="0"/>
          <w:marBottom w:val="0"/>
          <w:divBdr>
            <w:top w:val="none" w:sz="0" w:space="0" w:color="auto"/>
            <w:left w:val="none" w:sz="0" w:space="0" w:color="auto"/>
            <w:bottom w:val="none" w:sz="0" w:space="0" w:color="auto"/>
            <w:right w:val="none" w:sz="0" w:space="0" w:color="auto"/>
          </w:divBdr>
        </w:div>
        <w:div w:id="840201884">
          <w:marLeft w:val="360"/>
          <w:marRight w:val="0"/>
          <w:marTop w:val="0"/>
          <w:marBottom w:val="0"/>
          <w:divBdr>
            <w:top w:val="none" w:sz="0" w:space="0" w:color="auto"/>
            <w:left w:val="none" w:sz="0" w:space="0" w:color="auto"/>
            <w:bottom w:val="none" w:sz="0" w:space="0" w:color="auto"/>
            <w:right w:val="none" w:sz="0" w:space="0" w:color="auto"/>
          </w:divBdr>
        </w:div>
        <w:div w:id="915407228">
          <w:marLeft w:val="360"/>
          <w:marRight w:val="0"/>
          <w:marTop w:val="0"/>
          <w:marBottom w:val="0"/>
          <w:divBdr>
            <w:top w:val="none" w:sz="0" w:space="0" w:color="auto"/>
            <w:left w:val="none" w:sz="0" w:space="0" w:color="auto"/>
            <w:bottom w:val="none" w:sz="0" w:space="0" w:color="auto"/>
            <w:right w:val="none" w:sz="0" w:space="0" w:color="auto"/>
          </w:divBdr>
        </w:div>
        <w:div w:id="1174764462">
          <w:marLeft w:val="360"/>
          <w:marRight w:val="0"/>
          <w:marTop w:val="0"/>
          <w:marBottom w:val="0"/>
          <w:divBdr>
            <w:top w:val="none" w:sz="0" w:space="0" w:color="auto"/>
            <w:left w:val="none" w:sz="0" w:space="0" w:color="auto"/>
            <w:bottom w:val="none" w:sz="0" w:space="0" w:color="auto"/>
            <w:right w:val="none" w:sz="0" w:space="0" w:color="auto"/>
          </w:divBdr>
        </w:div>
        <w:div w:id="1221672202">
          <w:marLeft w:val="360"/>
          <w:marRight w:val="0"/>
          <w:marTop w:val="0"/>
          <w:marBottom w:val="0"/>
          <w:divBdr>
            <w:top w:val="none" w:sz="0" w:space="0" w:color="auto"/>
            <w:left w:val="none" w:sz="0" w:space="0" w:color="auto"/>
            <w:bottom w:val="none" w:sz="0" w:space="0" w:color="auto"/>
            <w:right w:val="none" w:sz="0" w:space="0" w:color="auto"/>
          </w:divBdr>
        </w:div>
        <w:div w:id="1377588124">
          <w:marLeft w:val="360"/>
          <w:marRight w:val="0"/>
          <w:marTop w:val="0"/>
          <w:marBottom w:val="0"/>
          <w:divBdr>
            <w:top w:val="none" w:sz="0" w:space="0" w:color="auto"/>
            <w:left w:val="none" w:sz="0" w:space="0" w:color="auto"/>
            <w:bottom w:val="none" w:sz="0" w:space="0" w:color="auto"/>
            <w:right w:val="none" w:sz="0" w:space="0" w:color="auto"/>
          </w:divBdr>
        </w:div>
        <w:div w:id="1460687981">
          <w:marLeft w:val="360"/>
          <w:marRight w:val="0"/>
          <w:marTop w:val="0"/>
          <w:marBottom w:val="0"/>
          <w:divBdr>
            <w:top w:val="none" w:sz="0" w:space="0" w:color="auto"/>
            <w:left w:val="none" w:sz="0" w:space="0" w:color="auto"/>
            <w:bottom w:val="none" w:sz="0" w:space="0" w:color="auto"/>
            <w:right w:val="none" w:sz="0" w:space="0" w:color="auto"/>
          </w:divBdr>
        </w:div>
        <w:div w:id="1604800732">
          <w:marLeft w:val="360"/>
          <w:marRight w:val="0"/>
          <w:marTop w:val="0"/>
          <w:marBottom w:val="0"/>
          <w:divBdr>
            <w:top w:val="none" w:sz="0" w:space="0" w:color="auto"/>
            <w:left w:val="none" w:sz="0" w:space="0" w:color="auto"/>
            <w:bottom w:val="none" w:sz="0" w:space="0" w:color="auto"/>
            <w:right w:val="none" w:sz="0" w:space="0" w:color="auto"/>
          </w:divBdr>
        </w:div>
        <w:div w:id="1719888500">
          <w:marLeft w:val="360"/>
          <w:marRight w:val="0"/>
          <w:marTop w:val="0"/>
          <w:marBottom w:val="0"/>
          <w:divBdr>
            <w:top w:val="none" w:sz="0" w:space="0" w:color="auto"/>
            <w:left w:val="none" w:sz="0" w:space="0" w:color="auto"/>
            <w:bottom w:val="none" w:sz="0" w:space="0" w:color="auto"/>
            <w:right w:val="none" w:sz="0" w:space="0" w:color="auto"/>
          </w:divBdr>
        </w:div>
        <w:div w:id="1768118145">
          <w:marLeft w:val="360"/>
          <w:marRight w:val="0"/>
          <w:marTop w:val="0"/>
          <w:marBottom w:val="0"/>
          <w:divBdr>
            <w:top w:val="none" w:sz="0" w:space="0" w:color="auto"/>
            <w:left w:val="none" w:sz="0" w:space="0" w:color="auto"/>
            <w:bottom w:val="none" w:sz="0" w:space="0" w:color="auto"/>
            <w:right w:val="none" w:sz="0" w:space="0" w:color="auto"/>
          </w:divBdr>
        </w:div>
        <w:div w:id="1914510379">
          <w:marLeft w:val="274"/>
          <w:marRight w:val="0"/>
          <w:marTop w:val="0"/>
          <w:marBottom w:val="0"/>
          <w:divBdr>
            <w:top w:val="none" w:sz="0" w:space="0" w:color="auto"/>
            <w:left w:val="none" w:sz="0" w:space="0" w:color="auto"/>
            <w:bottom w:val="none" w:sz="0" w:space="0" w:color="auto"/>
            <w:right w:val="none" w:sz="0" w:space="0" w:color="auto"/>
          </w:divBdr>
        </w:div>
        <w:div w:id="2127966791">
          <w:marLeft w:val="360"/>
          <w:marRight w:val="0"/>
          <w:marTop w:val="0"/>
          <w:marBottom w:val="0"/>
          <w:divBdr>
            <w:top w:val="none" w:sz="0" w:space="0" w:color="auto"/>
            <w:left w:val="none" w:sz="0" w:space="0" w:color="auto"/>
            <w:bottom w:val="none" w:sz="0" w:space="0" w:color="auto"/>
            <w:right w:val="none" w:sz="0" w:space="0" w:color="auto"/>
          </w:divBdr>
        </w:div>
      </w:divsChild>
    </w:div>
    <w:div w:id="703600054">
      <w:bodyDiv w:val="1"/>
      <w:marLeft w:val="0"/>
      <w:marRight w:val="0"/>
      <w:marTop w:val="0"/>
      <w:marBottom w:val="0"/>
      <w:divBdr>
        <w:top w:val="none" w:sz="0" w:space="0" w:color="auto"/>
        <w:left w:val="none" w:sz="0" w:space="0" w:color="auto"/>
        <w:bottom w:val="none" w:sz="0" w:space="0" w:color="auto"/>
        <w:right w:val="none" w:sz="0" w:space="0" w:color="auto"/>
      </w:divBdr>
      <w:divsChild>
        <w:div w:id="113603297">
          <w:marLeft w:val="288"/>
          <w:marRight w:val="0"/>
          <w:marTop w:val="0"/>
          <w:marBottom w:val="0"/>
          <w:divBdr>
            <w:top w:val="none" w:sz="0" w:space="0" w:color="auto"/>
            <w:left w:val="none" w:sz="0" w:space="0" w:color="auto"/>
            <w:bottom w:val="none" w:sz="0" w:space="0" w:color="auto"/>
            <w:right w:val="none" w:sz="0" w:space="0" w:color="auto"/>
          </w:divBdr>
        </w:div>
        <w:div w:id="276184643">
          <w:marLeft w:val="288"/>
          <w:marRight w:val="0"/>
          <w:marTop w:val="0"/>
          <w:marBottom w:val="0"/>
          <w:divBdr>
            <w:top w:val="none" w:sz="0" w:space="0" w:color="auto"/>
            <w:left w:val="none" w:sz="0" w:space="0" w:color="auto"/>
            <w:bottom w:val="none" w:sz="0" w:space="0" w:color="auto"/>
            <w:right w:val="none" w:sz="0" w:space="0" w:color="auto"/>
          </w:divBdr>
        </w:div>
        <w:div w:id="506289079">
          <w:marLeft w:val="288"/>
          <w:marRight w:val="0"/>
          <w:marTop w:val="0"/>
          <w:marBottom w:val="0"/>
          <w:divBdr>
            <w:top w:val="none" w:sz="0" w:space="0" w:color="auto"/>
            <w:left w:val="none" w:sz="0" w:space="0" w:color="auto"/>
            <w:bottom w:val="none" w:sz="0" w:space="0" w:color="auto"/>
            <w:right w:val="none" w:sz="0" w:space="0" w:color="auto"/>
          </w:divBdr>
        </w:div>
        <w:div w:id="534467629">
          <w:marLeft w:val="288"/>
          <w:marRight w:val="0"/>
          <w:marTop w:val="0"/>
          <w:marBottom w:val="0"/>
          <w:divBdr>
            <w:top w:val="none" w:sz="0" w:space="0" w:color="auto"/>
            <w:left w:val="none" w:sz="0" w:space="0" w:color="auto"/>
            <w:bottom w:val="none" w:sz="0" w:space="0" w:color="auto"/>
            <w:right w:val="none" w:sz="0" w:space="0" w:color="auto"/>
          </w:divBdr>
        </w:div>
        <w:div w:id="651057447">
          <w:marLeft w:val="274"/>
          <w:marRight w:val="0"/>
          <w:marTop w:val="0"/>
          <w:marBottom w:val="0"/>
          <w:divBdr>
            <w:top w:val="none" w:sz="0" w:space="0" w:color="auto"/>
            <w:left w:val="none" w:sz="0" w:space="0" w:color="auto"/>
            <w:bottom w:val="none" w:sz="0" w:space="0" w:color="auto"/>
            <w:right w:val="none" w:sz="0" w:space="0" w:color="auto"/>
          </w:divBdr>
        </w:div>
        <w:div w:id="736780342">
          <w:marLeft w:val="288"/>
          <w:marRight w:val="0"/>
          <w:marTop w:val="0"/>
          <w:marBottom w:val="0"/>
          <w:divBdr>
            <w:top w:val="none" w:sz="0" w:space="0" w:color="auto"/>
            <w:left w:val="none" w:sz="0" w:space="0" w:color="auto"/>
            <w:bottom w:val="none" w:sz="0" w:space="0" w:color="auto"/>
            <w:right w:val="none" w:sz="0" w:space="0" w:color="auto"/>
          </w:divBdr>
        </w:div>
        <w:div w:id="914627566">
          <w:marLeft w:val="288"/>
          <w:marRight w:val="0"/>
          <w:marTop w:val="0"/>
          <w:marBottom w:val="0"/>
          <w:divBdr>
            <w:top w:val="none" w:sz="0" w:space="0" w:color="auto"/>
            <w:left w:val="none" w:sz="0" w:space="0" w:color="auto"/>
            <w:bottom w:val="none" w:sz="0" w:space="0" w:color="auto"/>
            <w:right w:val="none" w:sz="0" w:space="0" w:color="auto"/>
          </w:divBdr>
        </w:div>
        <w:div w:id="1030570943">
          <w:marLeft w:val="288"/>
          <w:marRight w:val="0"/>
          <w:marTop w:val="0"/>
          <w:marBottom w:val="0"/>
          <w:divBdr>
            <w:top w:val="none" w:sz="0" w:space="0" w:color="auto"/>
            <w:left w:val="none" w:sz="0" w:space="0" w:color="auto"/>
            <w:bottom w:val="none" w:sz="0" w:space="0" w:color="auto"/>
            <w:right w:val="none" w:sz="0" w:space="0" w:color="auto"/>
          </w:divBdr>
        </w:div>
        <w:div w:id="1058087380">
          <w:marLeft w:val="288"/>
          <w:marRight w:val="0"/>
          <w:marTop w:val="0"/>
          <w:marBottom w:val="0"/>
          <w:divBdr>
            <w:top w:val="none" w:sz="0" w:space="0" w:color="auto"/>
            <w:left w:val="none" w:sz="0" w:space="0" w:color="auto"/>
            <w:bottom w:val="none" w:sz="0" w:space="0" w:color="auto"/>
            <w:right w:val="none" w:sz="0" w:space="0" w:color="auto"/>
          </w:divBdr>
        </w:div>
        <w:div w:id="1155100728">
          <w:marLeft w:val="288"/>
          <w:marRight w:val="0"/>
          <w:marTop w:val="0"/>
          <w:marBottom w:val="0"/>
          <w:divBdr>
            <w:top w:val="none" w:sz="0" w:space="0" w:color="auto"/>
            <w:left w:val="none" w:sz="0" w:space="0" w:color="auto"/>
            <w:bottom w:val="none" w:sz="0" w:space="0" w:color="auto"/>
            <w:right w:val="none" w:sz="0" w:space="0" w:color="auto"/>
          </w:divBdr>
        </w:div>
        <w:div w:id="1203059576">
          <w:marLeft w:val="288"/>
          <w:marRight w:val="0"/>
          <w:marTop w:val="0"/>
          <w:marBottom w:val="0"/>
          <w:divBdr>
            <w:top w:val="none" w:sz="0" w:space="0" w:color="auto"/>
            <w:left w:val="none" w:sz="0" w:space="0" w:color="auto"/>
            <w:bottom w:val="none" w:sz="0" w:space="0" w:color="auto"/>
            <w:right w:val="none" w:sz="0" w:space="0" w:color="auto"/>
          </w:divBdr>
        </w:div>
        <w:div w:id="1561480609">
          <w:marLeft w:val="288"/>
          <w:marRight w:val="0"/>
          <w:marTop w:val="0"/>
          <w:marBottom w:val="0"/>
          <w:divBdr>
            <w:top w:val="none" w:sz="0" w:space="0" w:color="auto"/>
            <w:left w:val="none" w:sz="0" w:space="0" w:color="auto"/>
            <w:bottom w:val="none" w:sz="0" w:space="0" w:color="auto"/>
            <w:right w:val="none" w:sz="0" w:space="0" w:color="auto"/>
          </w:divBdr>
        </w:div>
        <w:div w:id="1658192704">
          <w:marLeft w:val="288"/>
          <w:marRight w:val="0"/>
          <w:marTop w:val="0"/>
          <w:marBottom w:val="0"/>
          <w:divBdr>
            <w:top w:val="none" w:sz="0" w:space="0" w:color="auto"/>
            <w:left w:val="none" w:sz="0" w:space="0" w:color="auto"/>
            <w:bottom w:val="none" w:sz="0" w:space="0" w:color="auto"/>
            <w:right w:val="none" w:sz="0" w:space="0" w:color="auto"/>
          </w:divBdr>
        </w:div>
        <w:div w:id="1906573378">
          <w:marLeft w:val="288"/>
          <w:marRight w:val="0"/>
          <w:marTop w:val="0"/>
          <w:marBottom w:val="0"/>
          <w:divBdr>
            <w:top w:val="none" w:sz="0" w:space="0" w:color="auto"/>
            <w:left w:val="none" w:sz="0" w:space="0" w:color="auto"/>
            <w:bottom w:val="none" w:sz="0" w:space="0" w:color="auto"/>
            <w:right w:val="none" w:sz="0" w:space="0" w:color="auto"/>
          </w:divBdr>
        </w:div>
        <w:div w:id="2113237181">
          <w:marLeft w:val="288"/>
          <w:marRight w:val="0"/>
          <w:marTop w:val="0"/>
          <w:marBottom w:val="0"/>
          <w:divBdr>
            <w:top w:val="none" w:sz="0" w:space="0" w:color="auto"/>
            <w:left w:val="none" w:sz="0" w:space="0" w:color="auto"/>
            <w:bottom w:val="none" w:sz="0" w:space="0" w:color="auto"/>
            <w:right w:val="none" w:sz="0" w:space="0" w:color="auto"/>
          </w:divBdr>
        </w:div>
      </w:divsChild>
    </w:div>
    <w:div w:id="712578225">
      <w:bodyDiv w:val="1"/>
      <w:marLeft w:val="0"/>
      <w:marRight w:val="0"/>
      <w:marTop w:val="0"/>
      <w:marBottom w:val="0"/>
      <w:divBdr>
        <w:top w:val="none" w:sz="0" w:space="0" w:color="auto"/>
        <w:left w:val="none" w:sz="0" w:space="0" w:color="auto"/>
        <w:bottom w:val="none" w:sz="0" w:space="0" w:color="auto"/>
        <w:right w:val="none" w:sz="0" w:space="0" w:color="auto"/>
      </w:divBdr>
      <w:divsChild>
        <w:div w:id="113909813">
          <w:marLeft w:val="360"/>
          <w:marRight w:val="0"/>
          <w:marTop w:val="0"/>
          <w:marBottom w:val="0"/>
          <w:divBdr>
            <w:top w:val="none" w:sz="0" w:space="0" w:color="auto"/>
            <w:left w:val="none" w:sz="0" w:space="0" w:color="auto"/>
            <w:bottom w:val="none" w:sz="0" w:space="0" w:color="auto"/>
            <w:right w:val="none" w:sz="0" w:space="0" w:color="auto"/>
          </w:divBdr>
        </w:div>
        <w:div w:id="455828476">
          <w:marLeft w:val="360"/>
          <w:marRight w:val="0"/>
          <w:marTop w:val="0"/>
          <w:marBottom w:val="0"/>
          <w:divBdr>
            <w:top w:val="none" w:sz="0" w:space="0" w:color="auto"/>
            <w:left w:val="none" w:sz="0" w:space="0" w:color="auto"/>
            <w:bottom w:val="none" w:sz="0" w:space="0" w:color="auto"/>
            <w:right w:val="none" w:sz="0" w:space="0" w:color="auto"/>
          </w:divBdr>
        </w:div>
        <w:div w:id="463275139">
          <w:marLeft w:val="360"/>
          <w:marRight w:val="0"/>
          <w:marTop w:val="0"/>
          <w:marBottom w:val="0"/>
          <w:divBdr>
            <w:top w:val="none" w:sz="0" w:space="0" w:color="auto"/>
            <w:left w:val="none" w:sz="0" w:space="0" w:color="auto"/>
            <w:bottom w:val="none" w:sz="0" w:space="0" w:color="auto"/>
            <w:right w:val="none" w:sz="0" w:space="0" w:color="auto"/>
          </w:divBdr>
        </w:div>
        <w:div w:id="478378617">
          <w:marLeft w:val="360"/>
          <w:marRight w:val="0"/>
          <w:marTop w:val="0"/>
          <w:marBottom w:val="0"/>
          <w:divBdr>
            <w:top w:val="none" w:sz="0" w:space="0" w:color="auto"/>
            <w:left w:val="none" w:sz="0" w:space="0" w:color="auto"/>
            <w:bottom w:val="none" w:sz="0" w:space="0" w:color="auto"/>
            <w:right w:val="none" w:sz="0" w:space="0" w:color="auto"/>
          </w:divBdr>
        </w:div>
        <w:div w:id="557596961">
          <w:marLeft w:val="360"/>
          <w:marRight w:val="0"/>
          <w:marTop w:val="0"/>
          <w:marBottom w:val="0"/>
          <w:divBdr>
            <w:top w:val="none" w:sz="0" w:space="0" w:color="auto"/>
            <w:left w:val="none" w:sz="0" w:space="0" w:color="auto"/>
            <w:bottom w:val="none" w:sz="0" w:space="0" w:color="auto"/>
            <w:right w:val="none" w:sz="0" w:space="0" w:color="auto"/>
          </w:divBdr>
        </w:div>
        <w:div w:id="591085867">
          <w:marLeft w:val="360"/>
          <w:marRight w:val="0"/>
          <w:marTop w:val="0"/>
          <w:marBottom w:val="0"/>
          <w:divBdr>
            <w:top w:val="none" w:sz="0" w:space="0" w:color="auto"/>
            <w:left w:val="none" w:sz="0" w:space="0" w:color="auto"/>
            <w:bottom w:val="none" w:sz="0" w:space="0" w:color="auto"/>
            <w:right w:val="none" w:sz="0" w:space="0" w:color="auto"/>
          </w:divBdr>
        </w:div>
        <w:div w:id="621809403">
          <w:marLeft w:val="360"/>
          <w:marRight w:val="0"/>
          <w:marTop w:val="0"/>
          <w:marBottom w:val="0"/>
          <w:divBdr>
            <w:top w:val="none" w:sz="0" w:space="0" w:color="auto"/>
            <w:left w:val="none" w:sz="0" w:space="0" w:color="auto"/>
            <w:bottom w:val="none" w:sz="0" w:space="0" w:color="auto"/>
            <w:right w:val="none" w:sz="0" w:space="0" w:color="auto"/>
          </w:divBdr>
        </w:div>
        <w:div w:id="630980615">
          <w:marLeft w:val="274"/>
          <w:marRight w:val="0"/>
          <w:marTop w:val="0"/>
          <w:marBottom w:val="0"/>
          <w:divBdr>
            <w:top w:val="none" w:sz="0" w:space="0" w:color="auto"/>
            <w:left w:val="none" w:sz="0" w:space="0" w:color="auto"/>
            <w:bottom w:val="none" w:sz="0" w:space="0" w:color="auto"/>
            <w:right w:val="none" w:sz="0" w:space="0" w:color="auto"/>
          </w:divBdr>
        </w:div>
        <w:div w:id="721321807">
          <w:marLeft w:val="360"/>
          <w:marRight w:val="0"/>
          <w:marTop w:val="0"/>
          <w:marBottom w:val="0"/>
          <w:divBdr>
            <w:top w:val="none" w:sz="0" w:space="0" w:color="auto"/>
            <w:left w:val="none" w:sz="0" w:space="0" w:color="auto"/>
            <w:bottom w:val="none" w:sz="0" w:space="0" w:color="auto"/>
            <w:right w:val="none" w:sz="0" w:space="0" w:color="auto"/>
          </w:divBdr>
        </w:div>
        <w:div w:id="800685703">
          <w:marLeft w:val="360"/>
          <w:marRight w:val="0"/>
          <w:marTop w:val="0"/>
          <w:marBottom w:val="0"/>
          <w:divBdr>
            <w:top w:val="none" w:sz="0" w:space="0" w:color="auto"/>
            <w:left w:val="none" w:sz="0" w:space="0" w:color="auto"/>
            <w:bottom w:val="none" w:sz="0" w:space="0" w:color="auto"/>
            <w:right w:val="none" w:sz="0" w:space="0" w:color="auto"/>
          </w:divBdr>
        </w:div>
        <w:div w:id="817652861">
          <w:marLeft w:val="360"/>
          <w:marRight w:val="0"/>
          <w:marTop w:val="0"/>
          <w:marBottom w:val="0"/>
          <w:divBdr>
            <w:top w:val="none" w:sz="0" w:space="0" w:color="auto"/>
            <w:left w:val="none" w:sz="0" w:space="0" w:color="auto"/>
            <w:bottom w:val="none" w:sz="0" w:space="0" w:color="auto"/>
            <w:right w:val="none" w:sz="0" w:space="0" w:color="auto"/>
          </w:divBdr>
        </w:div>
        <w:div w:id="849680294">
          <w:marLeft w:val="360"/>
          <w:marRight w:val="0"/>
          <w:marTop w:val="0"/>
          <w:marBottom w:val="0"/>
          <w:divBdr>
            <w:top w:val="none" w:sz="0" w:space="0" w:color="auto"/>
            <w:left w:val="none" w:sz="0" w:space="0" w:color="auto"/>
            <w:bottom w:val="none" w:sz="0" w:space="0" w:color="auto"/>
            <w:right w:val="none" w:sz="0" w:space="0" w:color="auto"/>
          </w:divBdr>
        </w:div>
        <w:div w:id="1169638830">
          <w:marLeft w:val="360"/>
          <w:marRight w:val="0"/>
          <w:marTop w:val="0"/>
          <w:marBottom w:val="0"/>
          <w:divBdr>
            <w:top w:val="none" w:sz="0" w:space="0" w:color="auto"/>
            <w:left w:val="none" w:sz="0" w:space="0" w:color="auto"/>
            <w:bottom w:val="none" w:sz="0" w:space="0" w:color="auto"/>
            <w:right w:val="none" w:sz="0" w:space="0" w:color="auto"/>
          </w:divBdr>
        </w:div>
        <w:div w:id="1288051364">
          <w:marLeft w:val="360"/>
          <w:marRight w:val="0"/>
          <w:marTop w:val="0"/>
          <w:marBottom w:val="0"/>
          <w:divBdr>
            <w:top w:val="none" w:sz="0" w:space="0" w:color="auto"/>
            <w:left w:val="none" w:sz="0" w:space="0" w:color="auto"/>
            <w:bottom w:val="none" w:sz="0" w:space="0" w:color="auto"/>
            <w:right w:val="none" w:sz="0" w:space="0" w:color="auto"/>
          </w:divBdr>
        </w:div>
        <w:div w:id="1361397757">
          <w:marLeft w:val="360"/>
          <w:marRight w:val="0"/>
          <w:marTop w:val="0"/>
          <w:marBottom w:val="0"/>
          <w:divBdr>
            <w:top w:val="none" w:sz="0" w:space="0" w:color="auto"/>
            <w:left w:val="none" w:sz="0" w:space="0" w:color="auto"/>
            <w:bottom w:val="none" w:sz="0" w:space="0" w:color="auto"/>
            <w:right w:val="none" w:sz="0" w:space="0" w:color="auto"/>
          </w:divBdr>
        </w:div>
        <w:div w:id="1399785490">
          <w:marLeft w:val="360"/>
          <w:marRight w:val="0"/>
          <w:marTop w:val="0"/>
          <w:marBottom w:val="0"/>
          <w:divBdr>
            <w:top w:val="none" w:sz="0" w:space="0" w:color="auto"/>
            <w:left w:val="none" w:sz="0" w:space="0" w:color="auto"/>
            <w:bottom w:val="none" w:sz="0" w:space="0" w:color="auto"/>
            <w:right w:val="none" w:sz="0" w:space="0" w:color="auto"/>
          </w:divBdr>
        </w:div>
        <w:div w:id="1538393819">
          <w:marLeft w:val="360"/>
          <w:marRight w:val="0"/>
          <w:marTop w:val="0"/>
          <w:marBottom w:val="0"/>
          <w:divBdr>
            <w:top w:val="none" w:sz="0" w:space="0" w:color="auto"/>
            <w:left w:val="none" w:sz="0" w:space="0" w:color="auto"/>
            <w:bottom w:val="none" w:sz="0" w:space="0" w:color="auto"/>
            <w:right w:val="none" w:sz="0" w:space="0" w:color="auto"/>
          </w:divBdr>
        </w:div>
        <w:div w:id="1557088574">
          <w:marLeft w:val="360"/>
          <w:marRight w:val="0"/>
          <w:marTop w:val="0"/>
          <w:marBottom w:val="0"/>
          <w:divBdr>
            <w:top w:val="none" w:sz="0" w:space="0" w:color="auto"/>
            <w:left w:val="none" w:sz="0" w:space="0" w:color="auto"/>
            <w:bottom w:val="none" w:sz="0" w:space="0" w:color="auto"/>
            <w:right w:val="none" w:sz="0" w:space="0" w:color="auto"/>
          </w:divBdr>
        </w:div>
        <w:div w:id="1723290300">
          <w:marLeft w:val="360"/>
          <w:marRight w:val="0"/>
          <w:marTop w:val="0"/>
          <w:marBottom w:val="0"/>
          <w:divBdr>
            <w:top w:val="none" w:sz="0" w:space="0" w:color="auto"/>
            <w:left w:val="none" w:sz="0" w:space="0" w:color="auto"/>
            <w:bottom w:val="none" w:sz="0" w:space="0" w:color="auto"/>
            <w:right w:val="none" w:sz="0" w:space="0" w:color="auto"/>
          </w:divBdr>
        </w:div>
        <w:div w:id="1958947508">
          <w:marLeft w:val="360"/>
          <w:marRight w:val="0"/>
          <w:marTop w:val="0"/>
          <w:marBottom w:val="0"/>
          <w:divBdr>
            <w:top w:val="none" w:sz="0" w:space="0" w:color="auto"/>
            <w:left w:val="none" w:sz="0" w:space="0" w:color="auto"/>
            <w:bottom w:val="none" w:sz="0" w:space="0" w:color="auto"/>
            <w:right w:val="none" w:sz="0" w:space="0" w:color="auto"/>
          </w:divBdr>
        </w:div>
      </w:divsChild>
    </w:div>
    <w:div w:id="753284421">
      <w:bodyDiv w:val="1"/>
      <w:marLeft w:val="0"/>
      <w:marRight w:val="0"/>
      <w:marTop w:val="0"/>
      <w:marBottom w:val="0"/>
      <w:divBdr>
        <w:top w:val="none" w:sz="0" w:space="0" w:color="auto"/>
        <w:left w:val="none" w:sz="0" w:space="0" w:color="auto"/>
        <w:bottom w:val="none" w:sz="0" w:space="0" w:color="auto"/>
        <w:right w:val="none" w:sz="0" w:space="0" w:color="auto"/>
      </w:divBdr>
      <w:divsChild>
        <w:div w:id="14231364">
          <w:marLeft w:val="360"/>
          <w:marRight w:val="0"/>
          <w:marTop w:val="0"/>
          <w:marBottom w:val="0"/>
          <w:divBdr>
            <w:top w:val="none" w:sz="0" w:space="0" w:color="auto"/>
            <w:left w:val="none" w:sz="0" w:space="0" w:color="auto"/>
            <w:bottom w:val="none" w:sz="0" w:space="0" w:color="auto"/>
            <w:right w:val="none" w:sz="0" w:space="0" w:color="auto"/>
          </w:divBdr>
        </w:div>
        <w:div w:id="158615715">
          <w:marLeft w:val="360"/>
          <w:marRight w:val="0"/>
          <w:marTop w:val="0"/>
          <w:marBottom w:val="0"/>
          <w:divBdr>
            <w:top w:val="none" w:sz="0" w:space="0" w:color="auto"/>
            <w:left w:val="none" w:sz="0" w:space="0" w:color="auto"/>
            <w:bottom w:val="none" w:sz="0" w:space="0" w:color="auto"/>
            <w:right w:val="none" w:sz="0" w:space="0" w:color="auto"/>
          </w:divBdr>
        </w:div>
        <w:div w:id="197814466">
          <w:marLeft w:val="360"/>
          <w:marRight w:val="0"/>
          <w:marTop w:val="0"/>
          <w:marBottom w:val="0"/>
          <w:divBdr>
            <w:top w:val="none" w:sz="0" w:space="0" w:color="auto"/>
            <w:left w:val="none" w:sz="0" w:space="0" w:color="auto"/>
            <w:bottom w:val="none" w:sz="0" w:space="0" w:color="auto"/>
            <w:right w:val="none" w:sz="0" w:space="0" w:color="auto"/>
          </w:divBdr>
        </w:div>
        <w:div w:id="317198496">
          <w:marLeft w:val="360"/>
          <w:marRight w:val="0"/>
          <w:marTop w:val="0"/>
          <w:marBottom w:val="0"/>
          <w:divBdr>
            <w:top w:val="none" w:sz="0" w:space="0" w:color="auto"/>
            <w:left w:val="none" w:sz="0" w:space="0" w:color="auto"/>
            <w:bottom w:val="none" w:sz="0" w:space="0" w:color="auto"/>
            <w:right w:val="none" w:sz="0" w:space="0" w:color="auto"/>
          </w:divBdr>
        </w:div>
        <w:div w:id="343018362">
          <w:marLeft w:val="360"/>
          <w:marRight w:val="0"/>
          <w:marTop w:val="0"/>
          <w:marBottom w:val="0"/>
          <w:divBdr>
            <w:top w:val="none" w:sz="0" w:space="0" w:color="auto"/>
            <w:left w:val="none" w:sz="0" w:space="0" w:color="auto"/>
            <w:bottom w:val="none" w:sz="0" w:space="0" w:color="auto"/>
            <w:right w:val="none" w:sz="0" w:space="0" w:color="auto"/>
          </w:divBdr>
        </w:div>
        <w:div w:id="350571058">
          <w:marLeft w:val="360"/>
          <w:marRight w:val="0"/>
          <w:marTop w:val="0"/>
          <w:marBottom w:val="0"/>
          <w:divBdr>
            <w:top w:val="none" w:sz="0" w:space="0" w:color="auto"/>
            <w:left w:val="none" w:sz="0" w:space="0" w:color="auto"/>
            <w:bottom w:val="none" w:sz="0" w:space="0" w:color="auto"/>
            <w:right w:val="none" w:sz="0" w:space="0" w:color="auto"/>
          </w:divBdr>
        </w:div>
        <w:div w:id="359934896">
          <w:marLeft w:val="360"/>
          <w:marRight w:val="0"/>
          <w:marTop w:val="0"/>
          <w:marBottom w:val="0"/>
          <w:divBdr>
            <w:top w:val="none" w:sz="0" w:space="0" w:color="auto"/>
            <w:left w:val="none" w:sz="0" w:space="0" w:color="auto"/>
            <w:bottom w:val="none" w:sz="0" w:space="0" w:color="auto"/>
            <w:right w:val="none" w:sz="0" w:space="0" w:color="auto"/>
          </w:divBdr>
        </w:div>
        <w:div w:id="383408943">
          <w:marLeft w:val="360"/>
          <w:marRight w:val="0"/>
          <w:marTop w:val="0"/>
          <w:marBottom w:val="0"/>
          <w:divBdr>
            <w:top w:val="none" w:sz="0" w:space="0" w:color="auto"/>
            <w:left w:val="none" w:sz="0" w:space="0" w:color="auto"/>
            <w:bottom w:val="none" w:sz="0" w:space="0" w:color="auto"/>
            <w:right w:val="none" w:sz="0" w:space="0" w:color="auto"/>
          </w:divBdr>
        </w:div>
        <w:div w:id="396129076">
          <w:marLeft w:val="360"/>
          <w:marRight w:val="0"/>
          <w:marTop w:val="0"/>
          <w:marBottom w:val="0"/>
          <w:divBdr>
            <w:top w:val="none" w:sz="0" w:space="0" w:color="auto"/>
            <w:left w:val="none" w:sz="0" w:space="0" w:color="auto"/>
            <w:bottom w:val="none" w:sz="0" w:space="0" w:color="auto"/>
            <w:right w:val="none" w:sz="0" w:space="0" w:color="auto"/>
          </w:divBdr>
        </w:div>
        <w:div w:id="399598991">
          <w:marLeft w:val="360"/>
          <w:marRight w:val="0"/>
          <w:marTop w:val="0"/>
          <w:marBottom w:val="0"/>
          <w:divBdr>
            <w:top w:val="none" w:sz="0" w:space="0" w:color="auto"/>
            <w:left w:val="none" w:sz="0" w:space="0" w:color="auto"/>
            <w:bottom w:val="none" w:sz="0" w:space="0" w:color="auto"/>
            <w:right w:val="none" w:sz="0" w:space="0" w:color="auto"/>
          </w:divBdr>
        </w:div>
        <w:div w:id="650062014">
          <w:marLeft w:val="360"/>
          <w:marRight w:val="0"/>
          <w:marTop w:val="0"/>
          <w:marBottom w:val="0"/>
          <w:divBdr>
            <w:top w:val="none" w:sz="0" w:space="0" w:color="auto"/>
            <w:left w:val="none" w:sz="0" w:space="0" w:color="auto"/>
            <w:bottom w:val="none" w:sz="0" w:space="0" w:color="auto"/>
            <w:right w:val="none" w:sz="0" w:space="0" w:color="auto"/>
          </w:divBdr>
        </w:div>
        <w:div w:id="800926991">
          <w:marLeft w:val="360"/>
          <w:marRight w:val="0"/>
          <w:marTop w:val="0"/>
          <w:marBottom w:val="0"/>
          <w:divBdr>
            <w:top w:val="none" w:sz="0" w:space="0" w:color="auto"/>
            <w:left w:val="none" w:sz="0" w:space="0" w:color="auto"/>
            <w:bottom w:val="none" w:sz="0" w:space="0" w:color="auto"/>
            <w:right w:val="none" w:sz="0" w:space="0" w:color="auto"/>
          </w:divBdr>
        </w:div>
        <w:div w:id="808665266">
          <w:marLeft w:val="360"/>
          <w:marRight w:val="0"/>
          <w:marTop w:val="0"/>
          <w:marBottom w:val="0"/>
          <w:divBdr>
            <w:top w:val="none" w:sz="0" w:space="0" w:color="auto"/>
            <w:left w:val="none" w:sz="0" w:space="0" w:color="auto"/>
            <w:bottom w:val="none" w:sz="0" w:space="0" w:color="auto"/>
            <w:right w:val="none" w:sz="0" w:space="0" w:color="auto"/>
          </w:divBdr>
        </w:div>
        <w:div w:id="849175479">
          <w:marLeft w:val="360"/>
          <w:marRight w:val="0"/>
          <w:marTop w:val="0"/>
          <w:marBottom w:val="0"/>
          <w:divBdr>
            <w:top w:val="none" w:sz="0" w:space="0" w:color="auto"/>
            <w:left w:val="none" w:sz="0" w:space="0" w:color="auto"/>
            <w:bottom w:val="none" w:sz="0" w:space="0" w:color="auto"/>
            <w:right w:val="none" w:sz="0" w:space="0" w:color="auto"/>
          </w:divBdr>
        </w:div>
        <w:div w:id="872233873">
          <w:marLeft w:val="360"/>
          <w:marRight w:val="0"/>
          <w:marTop w:val="0"/>
          <w:marBottom w:val="0"/>
          <w:divBdr>
            <w:top w:val="none" w:sz="0" w:space="0" w:color="auto"/>
            <w:left w:val="none" w:sz="0" w:space="0" w:color="auto"/>
            <w:bottom w:val="none" w:sz="0" w:space="0" w:color="auto"/>
            <w:right w:val="none" w:sz="0" w:space="0" w:color="auto"/>
          </w:divBdr>
        </w:div>
        <w:div w:id="897983220">
          <w:marLeft w:val="274"/>
          <w:marRight w:val="0"/>
          <w:marTop w:val="0"/>
          <w:marBottom w:val="0"/>
          <w:divBdr>
            <w:top w:val="none" w:sz="0" w:space="0" w:color="auto"/>
            <w:left w:val="none" w:sz="0" w:space="0" w:color="auto"/>
            <w:bottom w:val="none" w:sz="0" w:space="0" w:color="auto"/>
            <w:right w:val="none" w:sz="0" w:space="0" w:color="auto"/>
          </w:divBdr>
        </w:div>
        <w:div w:id="973873225">
          <w:marLeft w:val="360"/>
          <w:marRight w:val="0"/>
          <w:marTop w:val="0"/>
          <w:marBottom w:val="0"/>
          <w:divBdr>
            <w:top w:val="none" w:sz="0" w:space="0" w:color="auto"/>
            <w:left w:val="none" w:sz="0" w:space="0" w:color="auto"/>
            <w:bottom w:val="none" w:sz="0" w:space="0" w:color="auto"/>
            <w:right w:val="none" w:sz="0" w:space="0" w:color="auto"/>
          </w:divBdr>
        </w:div>
        <w:div w:id="1063328704">
          <w:marLeft w:val="360"/>
          <w:marRight w:val="0"/>
          <w:marTop w:val="0"/>
          <w:marBottom w:val="0"/>
          <w:divBdr>
            <w:top w:val="none" w:sz="0" w:space="0" w:color="auto"/>
            <w:left w:val="none" w:sz="0" w:space="0" w:color="auto"/>
            <w:bottom w:val="none" w:sz="0" w:space="0" w:color="auto"/>
            <w:right w:val="none" w:sz="0" w:space="0" w:color="auto"/>
          </w:divBdr>
        </w:div>
        <w:div w:id="1074015297">
          <w:marLeft w:val="360"/>
          <w:marRight w:val="0"/>
          <w:marTop w:val="0"/>
          <w:marBottom w:val="0"/>
          <w:divBdr>
            <w:top w:val="none" w:sz="0" w:space="0" w:color="auto"/>
            <w:left w:val="none" w:sz="0" w:space="0" w:color="auto"/>
            <w:bottom w:val="none" w:sz="0" w:space="0" w:color="auto"/>
            <w:right w:val="none" w:sz="0" w:space="0" w:color="auto"/>
          </w:divBdr>
        </w:div>
        <w:div w:id="1111824295">
          <w:marLeft w:val="360"/>
          <w:marRight w:val="0"/>
          <w:marTop w:val="0"/>
          <w:marBottom w:val="0"/>
          <w:divBdr>
            <w:top w:val="none" w:sz="0" w:space="0" w:color="auto"/>
            <w:left w:val="none" w:sz="0" w:space="0" w:color="auto"/>
            <w:bottom w:val="none" w:sz="0" w:space="0" w:color="auto"/>
            <w:right w:val="none" w:sz="0" w:space="0" w:color="auto"/>
          </w:divBdr>
        </w:div>
        <w:div w:id="1117721783">
          <w:marLeft w:val="360"/>
          <w:marRight w:val="0"/>
          <w:marTop w:val="0"/>
          <w:marBottom w:val="0"/>
          <w:divBdr>
            <w:top w:val="none" w:sz="0" w:space="0" w:color="auto"/>
            <w:left w:val="none" w:sz="0" w:space="0" w:color="auto"/>
            <w:bottom w:val="none" w:sz="0" w:space="0" w:color="auto"/>
            <w:right w:val="none" w:sz="0" w:space="0" w:color="auto"/>
          </w:divBdr>
        </w:div>
        <w:div w:id="1133248892">
          <w:marLeft w:val="360"/>
          <w:marRight w:val="0"/>
          <w:marTop w:val="0"/>
          <w:marBottom w:val="0"/>
          <w:divBdr>
            <w:top w:val="none" w:sz="0" w:space="0" w:color="auto"/>
            <w:left w:val="none" w:sz="0" w:space="0" w:color="auto"/>
            <w:bottom w:val="none" w:sz="0" w:space="0" w:color="auto"/>
            <w:right w:val="none" w:sz="0" w:space="0" w:color="auto"/>
          </w:divBdr>
        </w:div>
        <w:div w:id="1430933460">
          <w:marLeft w:val="360"/>
          <w:marRight w:val="0"/>
          <w:marTop w:val="0"/>
          <w:marBottom w:val="0"/>
          <w:divBdr>
            <w:top w:val="none" w:sz="0" w:space="0" w:color="auto"/>
            <w:left w:val="none" w:sz="0" w:space="0" w:color="auto"/>
            <w:bottom w:val="none" w:sz="0" w:space="0" w:color="auto"/>
            <w:right w:val="none" w:sz="0" w:space="0" w:color="auto"/>
          </w:divBdr>
        </w:div>
        <w:div w:id="1472208406">
          <w:marLeft w:val="360"/>
          <w:marRight w:val="0"/>
          <w:marTop w:val="0"/>
          <w:marBottom w:val="0"/>
          <w:divBdr>
            <w:top w:val="none" w:sz="0" w:space="0" w:color="auto"/>
            <w:left w:val="none" w:sz="0" w:space="0" w:color="auto"/>
            <w:bottom w:val="none" w:sz="0" w:space="0" w:color="auto"/>
            <w:right w:val="none" w:sz="0" w:space="0" w:color="auto"/>
          </w:divBdr>
        </w:div>
        <w:div w:id="1672827942">
          <w:marLeft w:val="360"/>
          <w:marRight w:val="0"/>
          <w:marTop w:val="0"/>
          <w:marBottom w:val="0"/>
          <w:divBdr>
            <w:top w:val="none" w:sz="0" w:space="0" w:color="auto"/>
            <w:left w:val="none" w:sz="0" w:space="0" w:color="auto"/>
            <w:bottom w:val="none" w:sz="0" w:space="0" w:color="auto"/>
            <w:right w:val="none" w:sz="0" w:space="0" w:color="auto"/>
          </w:divBdr>
        </w:div>
        <w:div w:id="1718239508">
          <w:marLeft w:val="360"/>
          <w:marRight w:val="0"/>
          <w:marTop w:val="0"/>
          <w:marBottom w:val="0"/>
          <w:divBdr>
            <w:top w:val="none" w:sz="0" w:space="0" w:color="auto"/>
            <w:left w:val="none" w:sz="0" w:space="0" w:color="auto"/>
            <w:bottom w:val="none" w:sz="0" w:space="0" w:color="auto"/>
            <w:right w:val="none" w:sz="0" w:space="0" w:color="auto"/>
          </w:divBdr>
        </w:div>
        <w:div w:id="1734086029">
          <w:marLeft w:val="360"/>
          <w:marRight w:val="0"/>
          <w:marTop w:val="0"/>
          <w:marBottom w:val="0"/>
          <w:divBdr>
            <w:top w:val="none" w:sz="0" w:space="0" w:color="auto"/>
            <w:left w:val="none" w:sz="0" w:space="0" w:color="auto"/>
            <w:bottom w:val="none" w:sz="0" w:space="0" w:color="auto"/>
            <w:right w:val="none" w:sz="0" w:space="0" w:color="auto"/>
          </w:divBdr>
        </w:div>
        <w:div w:id="1759448204">
          <w:marLeft w:val="360"/>
          <w:marRight w:val="0"/>
          <w:marTop w:val="0"/>
          <w:marBottom w:val="0"/>
          <w:divBdr>
            <w:top w:val="none" w:sz="0" w:space="0" w:color="auto"/>
            <w:left w:val="none" w:sz="0" w:space="0" w:color="auto"/>
            <w:bottom w:val="none" w:sz="0" w:space="0" w:color="auto"/>
            <w:right w:val="none" w:sz="0" w:space="0" w:color="auto"/>
          </w:divBdr>
        </w:div>
        <w:div w:id="1812014909">
          <w:marLeft w:val="360"/>
          <w:marRight w:val="0"/>
          <w:marTop w:val="0"/>
          <w:marBottom w:val="0"/>
          <w:divBdr>
            <w:top w:val="none" w:sz="0" w:space="0" w:color="auto"/>
            <w:left w:val="none" w:sz="0" w:space="0" w:color="auto"/>
            <w:bottom w:val="none" w:sz="0" w:space="0" w:color="auto"/>
            <w:right w:val="none" w:sz="0" w:space="0" w:color="auto"/>
          </w:divBdr>
        </w:div>
        <w:div w:id="1909994336">
          <w:marLeft w:val="360"/>
          <w:marRight w:val="0"/>
          <w:marTop w:val="0"/>
          <w:marBottom w:val="0"/>
          <w:divBdr>
            <w:top w:val="none" w:sz="0" w:space="0" w:color="auto"/>
            <w:left w:val="none" w:sz="0" w:space="0" w:color="auto"/>
            <w:bottom w:val="none" w:sz="0" w:space="0" w:color="auto"/>
            <w:right w:val="none" w:sz="0" w:space="0" w:color="auto"/>
          </w:divBdr>
        </w:div>
        <w:div w:id="1931884746">
          <w:marLeft w:val="360"/>
          <w:marRight w:val="0"/>
          <w:marTop w:val="0"/>
          <w:marBottom w:val="0"/>
          <w:divBdr>
            <w:top w:val="none" w:sz="0" w:space="0" w:color="auto"/>
            <w:left w:val="none" w:sz="0" w:space="0" w:color="auto"/>
            <w:bottom w:val="none" w:sz="0" w:space="0" w:color="auto"/>
            <w:right w:val="none" w:sz="0" w:space="0" w:color="auto"/>
          </w:divBdr>
        </w:div>
        <w:div w:id="1956135011">
          <w:marLeft w:val="360"/>
          <w:marRight w:val="0"/>
          <w:marTop w:val="0"/>
          <w:marBottom w:val="0"/>
          <w:divBdr>
            <w:top w:val="none" w:sz="0" w:space="0" w:color="auto"/>
            <w:left w:val="none" w:sz="0" w:space="0" w:color="auto"/>
            <w:bottom w:val="none" w:sz="0" w:space="0" w:color="auto"/>
            <w:right w:val="none" w:sz="0" w:space="0" w:color="auto"/>
          </w:divBdr>
        </w:div>
        <w:div w:id="2119905237">
          <w:marLeft w:val="360"/>
          <w:marRight w:val="0"/>
          <w:marTop w:val="0"/>
          <w:marBottom w:val="0"/>
          <w:divBdr>
            <w:top w:val="none" w:sz="0" w:space="0" w:color="auto"/>
            <w:left w:val="none" w:sz="0" w:space="0" w:color="auto"/>
            <w:bottom w:val="none" w:sz="0" w:space="0" w:color="auto"/>
            <w:right w:val="none" w:sz="0" w:space="0" w:color="auto"/>
          </w:divBdr>
        </w:div>
      </w:divsChild>
    </w:div>
    <w:div w:id="778184447">
      <w:bodyDiv w:val="1"/>
      <w:marLeft w:val="0"/>
      <w:marRight w:val="0"/>
      <w:marTop w:val="0"/>
      <w:marBottom w:val="0"/>
      <w:divBdr>
        <w:top w:val="none" w:sz="0" w:space="0" w:color="auto"/>
        <w:left w:val="none" w:sz="0" w:space="0" w:color="auto"/>
        <w:bottom w:val="none" w:sz="0" w:space="0" w:color="auto"/>
        <w:right w:val="none" w:sz="0" w:space="0" w:color="auto"/>
      </w:divBdr>
    </w:div>
    <w:div w:id="832717940">
      <w:bodyDiv w:val="1"/>
      <w:marLeft w:val="0"/>
      <w:marRight w:val="0"/>
      <w:marTop w:val="0"/>
      <w:marBottom w:val="0"/>
      <w:divBdr>
        <w:top w:val="none" w:sz="0" w:space="0" w:color="auto"/>
        <w:left w:val="none" w:sz="0" w:space="0" w:color="auto"/>
        <w:bottom w:val="none" w:sz="0" w:space="0" w:color="auto"/>
        <w:right w:val="none" w:sz="0" w:space="0" w:color="auto"/>
      </w:divBdr>
      <w:divsChild>
        <w:div w:id="135535597">
          <w:marLeft w:val="360"/>
          <w:marRight w:val="0"/>
          <w:marTop w:val="0"/>
          <w:marBottom w:val="0"/>
          <w:divBdr>
            <w:top w:val="none" w:sz="0" w:space="0" w:color="auto"/>
            <w:left w:val="none" w:sz="0" w:space="0" w:color="auto"/>
            <w:bottom w:val="none" w:sz="0" w:space="0" w:color="auto"/>
            <w:right w:val="none" w:sz="0" w:space="0" w:color="auto"/>
          </w:divBdr>
        </w:div>
        <w:div w:id="147137050">
          <w:marLeft w:val="360"/>
          <w:marRight w:val="0"/>
          <w:marTop w:val="0"/>
          <w:marBottom w:val="0"/>
          <w:divBdr>
            <w:top w:val="none" w:sz="0" w:space="0" w:color="auto"/>
            <w:left w:val="none" w:sz="0" w:space="0" w:color="auto"/>
            <w:bottom w:val="none" w:sz="0" w:space="0" w:color="auto"/>
            <w:right w:val="none" w:sz="0" w:space="0" w:color="auto"/>
          </w:divBdr>
        </w:div>
        <w:div w:id="165245688">
          <w:marLeft w:val="360"/>
          <w:marRight w:val="0"/>
          <w:marTop w:val="0"/>
          <w:marBottom w:val="0"/>
          <w:divBdr>
            <w:top w:val="none" w:sz="0" w:space="0" w:color="auto"/>
            <w:left w:val="none" w:sz="0" w:space="0" w:color="auto"/>
            <w:bottom w:val="none" w:sz="0" w:space="0" w:color="auto"/>
            <w:right w:val="none" w:sz="0" w:space="0" w:color="auto"/>
          </w:divBdr>
        </w:div>
        <w:div w:id="320737141">
          <w:marLeft w:val="360"/>
          <w:marRight w:val="0"/>
          <w:marTop w:val="0"/>
          <w:marBottom w:val="0"/>
          <w:divBdr>
            <w:top w:val="none" w:sz="0" w:space="0" w:color="auto"/>
            <w:left w:val="none" w:sz="0" w:space="0" w:color="auto"/>
            <w:bottom w:val="none" w:sz="0" w:space="0" w:color="auto"/>
            <w:right w:val="none" w:sz="0" w:space="0" w:color="auto"/>
          </w:divBdr>
        </w:div>
        <w:div w:id="545602129">
          <w:marLeft w:val="360"/>
          <w:marRight w:val="0"/>
          <w:marTop w:val="0"/>
          <w:marBottom w:val="0"/>
          <w:divBdr>
            <w:top w:val="none" w:sz="0" w:space="0" w:color="auto"/>
            <w:left w:val="none" w:sz="0" w:space="0" w:color="auto"/>
            <w:bottom w:val="none" w:sz="0" w:space="0" w:color="auto"/>
            <w:right w:val="none" w:sz="0" w:space="0" w:color="auto"/>
          </w:divBdr>
        </w:div>
        <w:div w:id="807011283">
          <w:marLeft w:val="360"/>
          <w:marRight w:val="0"/>
          <w:marTop w:val="0"/>
          <w:marBottom w:val="0"/>
          <w:divBdr>
            <w:top w:val="none" w:sz="0" w:space="0" w:color="auto"/>
            <w:left w:val="none" w:sz="0" w:space="0" w:color="auto"/>
            <w:bottom w:val="none" w:sz="0" w:space="0" w:color="auto"/>
            <w:right w:val="none" w:sz="0" w:space="0" w:color="auto"/>
          </w:divBdr>
        </w:div>
        <w:div w:id="1068648553">
          <w:marLeft w:val="360"/>
          <w:marRight w:val="0"/>
          <w:marTop w:val="0"/>
          <w:marBottom w:val="0"/>
          <w:divBdr>
            <w:top w:val="none" w:sz="0" w:space="0" w:color="auto"/>
            <w:left w:val="none" w:sz="0" w:space="0" w:color="auto"/>
            <w:bottom w:val="none" w:sz="0" w:space="0" w:color="auto"/>
            <w:right w:val="none" w:sz="0" w:space="0" w:color="auto"/>
          </w:divBdr>
        </w:div>
        <w:div w:id="1203982434">
          <w:marLeft w:val="360"/>
          <w:marRight w:val="0"/>
          <w:marTop w:val="0"/>
          <w:marBottom w:val="0"/>
          <w:divBdr>
            <w:top w:val="none" w:sz="0" w:space="0" w:color="auto"/>
            <w:left w:val="none" w:sz="0" w:space="0" w:color="auto"/>
            <w:bottom w:val="none" w:sz="0" w:space="0" w:color="auto"/>
            <w:right w:val="none" w:sz="0" w:space="0" w:color="auto"/>
          </w:divBdr>
        </w:div>
        <w:div w:id="1295720475">
          <w:marLeft w:val="360"/>
          <w:marRight w:val="0"/>
          <w:marTop w:val="0"/>
          <w:marBottom w:val="0"/>
          <w:divBdr>
            <w:top w:val="none" w:sz="0" w:space="0" w:color="auto"/>
            <w:left w:val="none" w:sz="0" w:space="0" w:color="auto"/>
            <w:bottom w:val="none" w:sz="0" w:space="0" w:color="auto"/>
            <w:right w:val="none" w:sz="0" w:space="0" w:color="auto"/>
          </w:divBdr>
        </w:div>
        <w:div w:id="1322612860">
          <w:marLeft w:val="274"/>
          <w:marRight w:val="0"/>
          <w:marTop w:val="0"/>
          <w:marBottom w:val="0"/>
          <w:divBdr>
            <w:top w:val="none" w:sz="0" w:space="0" w:color="auto"/>
            <w:left w:val="none" w:sz="0" w:space="0" w:color="auto"/>
            <w:bottom w:val="none" w:sz="0" w:space="0" w:color="auto"/>
            <w:right w:val="none" w:sz="0" w:space="0" w:color="auto"/>
          </w:divBdr>
        </w:div>
        <w:div w:id="1333988100">
          <w:marLeft w:val="360"/>
          <w:marRight w:val="0"/>
          <w:marTop w:val="0"/>
          <w:marBottom w:val="0"/>
          <w:divBdr>
            <w:top w:val="none" w:sz="0" w:space="0" w:color="auto"/>
            <w:left w:val="none" w:sz="0" w:space="0" w:color="auto"/>
            <w:bottom w:val="none" w:sz="0" w:space="0" w:color="auto"/>
            <w:right w:val="none" w:sz="0" w:space="0" w:color="auto"/>
          </w:divBdr>
        </w:div>
        <w:div w:id="1445273759">
          <w:marLeft w:val="360"/>
          <w:marRight w:val="0"/>
          <w:marTop w:val="0"/>
          <w:marBottom w:val="0"/>
          <w:divBdr>
            <w:top w:val="none" w:sz="0" w:space="0" w:color="auto"/>
            <w:left w:val="none" w:sz="0" w:space="0" w:color="auto"/>
            <w:bottom w:val="none" w:sz="0" w:space="0" w:color="auto"/>
            <w:right w:val="none" w:sz="0" w:space="0" w:color="auto"/>
          </w:divBdr>
        </w:div>
        <w:div w:id="1504516998">
          <w:marLeft w:val="360"/>
          <w:marRight w:val="0"/>
          <w:marTop w:val="0"/>
          <w:marBottom w:val="0"/>
          <w:divBdr>
            <w:top w:val="none" w:sz="0" w:space="0" w:color="auto"/>
            <w:left w:val="none" w:sz="0" w:space="0" w:color="auto"/>
            <w:bottom w:val="none" w:sz="0" w:space="0" w:color="auto"/>
            <w:right w:val="none" w:sz="0" w:space="0" w:color="auto"/>
          </w:divBdr>
        </w:div>
        <w:div w:id="1659844851">
          <w:marLeft w:val="360"/>
          <w:marRight w:val="0"/>
          <w:marTop w:val="0"/>
          <w:marBottom w:val="0"/>
          <w:divBdr>
            <w:top w:val="none" w:sz="0" w:space="0" w:color="auto"/>
            <w:left w:val="none" w:sz="0" w:space="0" w:color="auto"/>
            <w:bottom w:val="none" w:sz="0" w:space="0" w:color="auto"/>
            <w:right w:val="none" w:sz="0" w:space="0" w:color="auto"/>
          </w:divBdr>
        </w:div>
        <w:div w:id="1723208699">
          <w:marLeft w:val="360"/>
          <w:marRight w:val="0"/>
          <w:marTop w:val="0"/>
          <w:marBottom w:val="0"/>
          <w:divBdr>
            <w:top w:val="none" w:sz="0" w:space="0" w:color="auto"/>
            <w:left w:val="none" w:sz="0" w:space="0" w:color="auto"/>
            <w:bottom w:val="none" w:sz="0" w:space="0" w:color="auto"/>
            <w:right w:val="none" w:sz="0" w:space="0" w:color="auto"/>
          </w:divBdr>
        </w:div>
        <w:div w:id="1725133991">
          <w:marLeft w:val="360"/>
          <w:marRight w:val="0"/>
          <w:marTop w:val="0"/>
          <w:marBottom w:val="0"/>
          <w:divBdr>
            <w:top w:val="none" w:sz="0" w:space="0" w:color="auto"/>
            <w:left w:val="none" w:sz="0" w:space="0" w:color="auto"/>
            <w:bottom w:val="none" w:sz="0" w:space="0" w:color="auto"/>
            <w:right w:val="none" w:sz="0" w:space="0" w:color="auto"/>
          </w:divBdr>
        </w:div>
      </w:divsChild>
    </w:div>
    <w:div w:id="833108175">
      <w:bodyDiv w:val="1"/>
      <w:marLeft w:val="0"/>
      <w:marRight w:val="0"/>
      <w:marTop w:val="0"/>
      <w:marBottom w:val="0"/>
      <w:divBdr>
        <w:top w:val="none" w:sz="0" w:space="0" w:color="auto"/>
        <w:left w:val="none" w:sz="0" w:space="0" w:color="auto"/>
        <w:bottom w:val="none" w:sz="0" w:space="0" w:color="auto"/>
        <w:right w:val="none" w:sz="0" w:space="0" w:color="auto"/>
      </w:divBdr>
      <w:divsChild>
        <w:div w:id="522792607">
          <w:marLeft w:val="274"/>
          <w:marRight w:val="0"/>
          <w:marTop w:val="0"/>
          <w:marBottom w:val="0"/>
          <w:divBdr>
            <w:top w:val="none" w:sz="0" w:space="0" w:color="auto"/>
            <w:left w:val="none" w:sz="0" w:space="0" w:color="auto"/>
            <w:bottom w:val="none" w:sz="0" w:space="0" w:color="auto"/>
            <w:right w:val="none" w:sz="0" w:space="0" w:color="auto"/>
          </w:divBdr>
        </w:div>
      </w:divsChild>
    </w:div>
    <w:div w:id="839856410">
      <w:bodyDiv w:val="1"/>
      <w:marLeft w:val="0"/>
      <w:marRight w:val="0"/>
      <w:marTop w:val="0"/>
      <w:marBottom w:val="0"/>
      <w:divBdr>
        <w:top w:val="none" w:sz="0" w:space="0" w:color="auto"/>
        <w:left w:val="none" w:sz="0" w:space="0" w:color="auto"/>
        <w:bottom w:val="none" w:sz="0" w:space="0" w:color="auto"/>
        <w:right w:val="none" w:sz="0" w:space="0" w:color="auto"/>
      </w:divBdr>
    </w:div>
    <w:div w:id="841627574">
      <w:bodyDiv w:val="1"/>
      <w:marLeft w:val="0"/>
      <w:marRight w:val="0"/>
      <w:marTop w:val="0"/>
      <w:marBottom w:val="0"/>
      <w:divBdr>
        <w:top w:val="none" w:sz="0" w:space="0" w:color="auto"/>
        <w:left w:val="none" w:sz="0" w:space="0" w:color="auto"/>
        <w:bottom w:val="none" w:sz="0" w:space="0" w:color="auto"/>
        <w:right w:val="none" w:sz="0" w:space="0" w:color="auto"/>
      </w:divBdr>
    </w:div>
    <w:div w:id="882978659">
      <w:bodyDiv w:val="1"/>
      <w:marLeft w:val="0"/>
      <w:marRight w:val="0"/>
      <w:marTop w:val="0"/>
      <w:marBottom w:val="0"/>
      <w:divBdr>
        <w:top w:val="none" w:sz="0" w:space="0" w:color="auto"/>
        <w:left w:val="none" w:sz="0" w:space="0" w:color="auto"/>
        <w:bottom w:val="none" w:sz="0" w:space="0" w:color="auto"/>
        <w:right w:val="none" w:sz="0" w:space="0" w:color="auto"/>
      </w:divBdr>
      <w:divsChild>
        <w:div w:id="498497395">
          <w:marLeft w:val="806"/>
          <w:marRight w:val="0"/>
          <w:marTop w:val="154"/>
          <w:marBottom w:val="0"/>
          <w:divBdr>
            <w:top w:val="none" w:sz="0" w:space="0" w:color="auto"/>
            <w:left w:val="none" w:sz="0" w:space="0" w:color="auto"/>
            <w:bottom w:val="none" w:sz="0" w:space="0" w:color="auto"/>
            <w:right w:val="none" w:sz="0" w:space="0" w:color="auto"/>
          </w:divBdr>
        </w:div>
      </w:divsChild>
    </w:div>
    <w:div w:id="940719099">
      <w:bodyDiv w:val="1"/>
      <w:marLeft w:val="0"/>
      <w:marRight w:val="0"/>
      <w:marTop w:val="0"/>
      <w:marBottom w:val="0"/>
      <w:divBdr>
        <w:top w:val="none" w:sz="0" w:space="0" w:color="auto"/>
        <w:left w:val="none" w:sz="0" w:space="0" w:color="auto"/>
        <w:bottom w:val="none" w:sz="0" w:space="0" w:color="auto"/>
        <w:right w:val="none" w:sz="0" w:space="0" w:color="auto"/>
      </w:divBdr>
    </w:div>
    <w:div w:id="942345732">
      <w:bodyDiv w:val="1"/>
      <w:marLeft w:val="0"/>
      <w:marRight w:val="0"/>
      <w:marTop w:val="0"/>
      <w:marBottom w:val="0"/>
      <w:divBdr>
        <w:top w:val="none" w:sz="0" w:space="0" w:color="auto"/>
        <w:left w:val="none" w:sz="0" w:space="0" w:color="auto"/>
        <w:bottom w:val="none" w:sz="0" w:space="0" w:color="auto"/>
        <w:right w:val="none" w:sz="0" w:space="0" w:color="auto"/>
      </w:divBdr>
    </w:div>
    <w:div w:id="951714846">
      <w:bodyDiv w:val="1"/>
      <w:marLeft w:val="0"/>
      <w:marRight w:val="0"/>
      <w:marTop w:val="0"/>
      <w:marBottom w:val="0"/>
      <w:divBdr>
        <w:top w:val="none" w:sz="0" w:space="0" w:color="auto"/>
        <w:left w:val="none" w:sz="0" w:space="0" w:color="auto"/>
        <w:bottom w:val="none" w:sz="0" w:space="0" w:color="auto"/>
        <w:right w:val="none" w:sz="0" w:space="0" w:color="auto"/>
      </w:divBdr>
      <w:divsChild>
        <w:div w:id="65537806">
          <w:marLeft w:val="360"/>
          <w:marRight w:val="0"/>
          <w:marTop w:val="0"/>
          <w:marBottom w:val="0"/>
          <w:divBdr>
            <w:top w:val="none" w:sz="0" w:space="0" w:color="auto"/>
            <w:left w:val="none" w:sz="0" w:space="0" w:color="auto"/>
            <w:bottom w:val="none" w:sz="0" w:space="0" w:color="auto"/>
            <w:right w:val="none" w:sz="0" w:space="0" w:color="auto"/>
          </w:divBdr>
        </w:div>
        <w:div w:id="128211264">
          <w:marLeft w:val="360"/>
          <w:marRight w:val="0"/>
          <w:marTop w:val="0"/>
          <w:marBottom w:val="0"/>
          <w:divBdr>
            <w:top w:val="none" w:sz="0" w:space="0" w:color="auto"/>
            <w:left w:val="none" w:sz="0" w:space="0" w:color="auto"/>
            <w:bottom w:val="none" w:sz="0" w:space="0" w:color="auto"/>
            <w:right w:val="none" w:sz="0" w:space="0" w:color="auto"/>
          </w:divBdr>
        </w:div>
        <w:div w:id="155416996">
          <w:marLeft w:val="274"/>
          <w:marRight w:val="0"/>
          <w:marTop w:val="0"/>
          <w:marBottom w:val="0"/>
          <w:divBdr>
            <w:top w:val="none" w:sz="0" w:space="0" w:color="auto"/>
            <w:left w:val="none" w:sz="0" w:space="0" w:color="auto"/>
            <w:bottom w:val="none" w:sz="0" w:space="0" w:color="auto"/>
            <w:right w:val="none" w:sz="0" w:space="0" w:color="auto"/>
          </w:divBdr>
        </w:div>
        <w:div w:id="247738615">
          <w:marLeft w:val="360"/>
          <w:marRight w:val="0"/>
          <w:marTop w:val="0"/>
          <w:marBottom w:val="0"/>
          <w:divBdr>
            <w:top w:val="none" w:sz="0" w:space="0" w:color="auto"/>
            <w:left w:val="none" w:sz="0" w:space="0" w:color="auto"/>
            <w:bottom w:val="none" w:sz="0" w:space="0" w:color="auto"/>
            <w:right w:val="none" w:sz="0" w:space="0" w:color="auto"/>
          </w:divBdr>
        </w:div>
        <w:div w:id="310449561">
          <w:marLeft w:val="360"/>
          <w:marRight w:val="0"/>
          <w:marTop w:val="0"/>
          <w:marBottom w:val="0"/>
          <w:divBdr>
            <w:top w:val="none" w:sz="0" w:space="0" w:color="auto"/>
            <w:left w:val="none" w:sz="0" w:space="0" w:color="auto"/>
            <w:bottom w:val="none" w:sz="0" w:space="0" w:color="auto"/>
            <w:right w:val="none" w:sz="0" w:space="0" w:color="auto"/>
          </w:divBdr>
        </w:div>
        <w:div w:id="380325682">
          <w:marLeft w:val="360"/>
          <w:marRight w:val="0"/>
          <w:marTop w:val="0"/>
          <w:marBottom w:val="0"/>
          <w:divBdr>
            <w:top w:val="none" w:sz="0" w:space="0" w:color="auto"/>
            <w:left w:val="none" w:sz="0" w:space="0" w:color="auto"/>
            <w:bottom w:val="none" w:sz="0" w:space="0" w:color="auto"/>
            <w:right w:val="none" w:sz="0" w:space="0" w:color="auto"/>
          </w:divBdr>
        </w:div>
        <w:div w:id="554319328">
          <w:marLeft w:val="360"/>
          <w:marRight w:val="0"/>
          <w:marTop w:val="0"/>
          <w:marBottom w:val="0"/>
          <w:divBdr>
            <w:top w:val="none" w:sz="0" w:space="0" w:color="auto"/>
            <w:left w:val="none" w:sz="0" w:space="0" w:color="auto"/>
            <w:bottom w:val="none" w:sz="0" w:space="0" w:color="auto"/>
            <w:right w:val="none" w:sz="0" w:space="0" w:color="auto"/>
          </w:divBdr>
        </w:div>
        <w:div w:id="844901426">
          <w:marLeft w:val="360"/>
          <w:marRight w:val="0"/>
          <w:marTop w:val="0"/>
          <w:marBottom w:val="0"/>
          <w:divBdr>
            <w:top w:val="none" w:sz="0" w:space="0" w:color="auto"/>
            <w:left w:val="none" w:sz="0" w:space="0" w:color="auto"/>
            <w:bottom w:val="none" w:sz="0" w:space="0" w:color="auto"/>
            <w:right w:val="none" w:sz="0" w:space="0" w:color="auto"/>
          </w:divBdr>
        </w:div>
        <w:div w:id="1151093085">
          <w:marLeft w:val="360"/>
          <w:marRight w:val="0"/>
          <w:marTop w:val="0"/>
          <w:marBottom w:val="0"/>
          <w:divBdr>
            <w:top w:val="none" w:sz="0" w:space="0" w:color="auto"/>
            <w:left w:val="none" w:sz="0" w:space="0" w:color="auto"/>
            <w:bottom w:val="none" w:sz="0" w:space="0" w:color="auto"/>
            <w:right w:val="none" w:sz="0" w:space="0" w:color="auto"/>
          </w:divBdr>
        </w:div>
        <w:div w:id="1200169109">
          <w:marLeft w:val="360"/>
          <w:marRight w:val="0"/>
          <w:marTop w:val="0"/>
          <w:marBottom w:val="0"/>
          <w:divBdr>
            <w:top w:val="none" w:sz="0" w:space="0" w:color="auto"/>
            <w:left w:val="none" w:sz="0" w:space="0" w:color="auto"/>
            <w:bottom w:val="none" w:sz="0" w:space="0" w:color="auto"/>
            <w:right w:val="none" w:sz="0" w:space="0" w:color="auto"/>
          </w:divBdr>
        </w:div>
        <w:div w:id="1648314042">
          <w:marLeft w:val="360"/>
          <w:marRight w:val="0"/>
          <w:marTop w:val="0"/>
          <w:marBottom w:val="0"/>
          <w:divBdr>
            <w:top w:val="none" w:sz="0" w:space="0" w:color="auto"/>
            <w:left w:val="none" w:sz="0" w:space="0" w:color="auto"/>
            <w:bottom w:val="none" w:sz="0" w:space="0" w:color="auto"/>
            <w:right w:val="none" w:sz="0" w:space="0" w:color="auto"/>
          </w:divBdr>
        </w:div>
        <w:div w:id="1811823558">
          <w:marLeft w:val="360"/>
          <w:marRight w:val="0"/>
          <w:marTop w:val="0"/>
          <w:marBottom w:val="0"/>
          <w:divBdr>
            <w:top w:val="none" w:sz="0" w:space="0" w:color="auto"/>
            <w:left w:val="none" w:sz="0" w:space="0" w:color="auto"/>
            <w:bottom w:val="none" w:sz="0" w:space="0" w:color="auto"/>
            <w:right w:val="none" w:sz="0" w:space="0" w:color="auto"/>
          </w:divBdr>
        </w:div>
        <w:div w:id="2026130445">
          <w:marLeft w:val="360"/>
          <w:marRight w:val="0"/>
          <w:marTop w:val="0"/>
          <w:marBottom w:val="0"/>
          <w:divBdr>
            <w:top w:val="none" w:sz="0" w:space="0" w:color="auto"/>
            <w:left w:val="none" w:sz="0" w:space="0" w:color="auto"/>
            <w:bottom w:val="none" w:sz="0" w:space="0" w:color="auto"/>
            <w:right w:val="none" w:sz="0" w:space="0" w:color="auto"/>
          </w:divBdr>
        </w:div>
      </w:divsChild>
    </w:div>
    <w:div w:id="982201653">
      <w:bodyDiv w:val="1"/>
      <w:marLeft w:val="0"/>
      <w:marRight w:val="0"/>
      <w:marTop w:val="0"/>
      <w:marBottom w:val="0"/>
      <w:divBdr>
        <w:top w:val="none" w:sz="0" w:space="0" w:color="auto"/>
        <w:left w:val="none" w:sz="0" w:space="0" w:color="auto"/>
        <w:bottom w:val="none" w:sz="0" w:space="0" w:color="auto"/>
        <w:right w:val="none" w:sz="0" w:space="0" w:color="auto"/>
      </w:divBdr>
    </w:div>
    <w:div w:id="1000161514">
      <w:bodyDiv w:val="1"/>
      <w:marLeft w:val="0"/>
      <w:marRight w:val="0"/>
      <w:marTop w:val="0"/>
      <w:marBottom w:val="0"/>
      <w:divBdr>
        <w:top w:val="none" w:sz="0" w:space="0" w:color="auto"/>
        <w:left w:val="none" w:sz="0" w:space="0" w:color="auto"/>
        <w:bottom w:val="none" w:sz="0" w:space="0" w:color="auto"/>
        <w:right w:val="none" w:sz="0" w:space="0" w:color="auto"/>
      </w:divBdr>
      <w:divsChild>
        <w:div w:id="1109592089">
          <w:marLeft w:val="0"/>
          <w:marRight w:val="0"/>
          <w:marTop w:val="0"/>
          <w:marBottom w:val="0"/>
          <w:divBdr>
            <w:top w:val="none" w:sz="0" w:space="0" w:color="auto"/>
            <w:left w:val="none" w:sz="0" w:space="0" w:color="auto"/>
            <w:bottom w:val="none" w:sz="0" w:space="0" w:color="auto"/>
            <w:right w:val="none" w:sz="0" w:space="0" w:color="auto"/>
          </w:divBdr>
          <w:divsChild>
            <w:div w:id="5612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47876">
      <w:bodyDiv w:val="1"/>
      <w:marLeft w:val="0"/>
      <w:marRight w:val="0"/>
      <w:marTop w:val="0"/>
      <w:marBottom w:val="0"/>
      <w:divBdr>
        <w:top w:val="none" w:sz="0" w:space="0" w:color="auto"/>
        <w:left w:val="none" w:sz="0" w:space="0" w:color="auto"/>
        <w:bottom w:val="none" w:sz="0" w:space="0" w:color="auto"/>
        <w:right w:val="none" w:sz="0" w:space="0" w:color="auto"/>
      </w:divBdr>
    </w:div>
    <w:div w:id="1006716217">
      <w:bodyDiv w:val="1"/>
      <w:marLeft w:val="0"/>
      <w:marRight w:val="0"/>
      <w:marTop w:val="0"/>
      <w:marBottom w:val="0"/>
      <w:divBdr>
        <w:top w:val="none" w:sz="0" w:space="0" w:color="auto"/>
        <w:left w:val="none" w:sz="0" w:space="0" w:color="auto"/>
        <w:bottom w:val="none" w:sz="0" w:space="0" w:color="auto"/>
        <w:right w:val="none" w:sz="0" w:space="0" w:color="auto"/>
      </w:divBdr>
      <w:divsChild>
        <w:div w:id="19404691">
          <w:marLeft w:val="360"/>
          <w:marRight w:val="0"/>
          <w:marTop w:val="0"/>
          <w:marBottom w:val="0"/>
          <w:divBdr>
            <w:top w:val="none" w:sz="0" w:space="0" w:color="auto"/>
            <w:left w:val="none" w:sz="0" w:space="0" w:color="auto"/>
            <w:bottom w:val="none" w:sz="0" w:space="0" w:color="auto"/>
            <w:right w:val="none" w:sz="0" w:space="0" w:color="auto"/>
          </w:divBdr>
        </w:div>
        <w:div w:id="258762525">
          <w:marLeft w:val="360"/>
          <w:marRight w:val="0"/>
          <w:marTop w:val="0"/>
          <w:marBottom w:val="0"/>
          <w:divBdr>
            <w:top w:val="none" w:sz="0" w:space="0" w:color="auto"/>
            <w:left w:val="none" w:sz="0" w:space="0" w:color="auto"/>
            <w:bottom w:val="none" w:sz="0" w:space="0" w:color="auto"/>
            <w:right w:val="none" w:sz="0" w:space="0" w:color="auto"/>
          </w:divBdr>
        </w:div>
        <w:div w:id="304355356">
          <w:marLeft w:val="360"/>
          <w:marRight w:val="0"/>
          <w:marTop w:val="0"/>
          <w:marBottom w:val="0"/>
          <w:divBdr>
            <w:top w:val="none" w:sz="0" w:space="0" w:color="auto"/>
            <w:left w:val="none" w:sz="0" w:space="0" w:color="auto"/>
            <w:bottom w:val="none" w:sz="0" w:space="0" w:color="auto"/>
            <w:right w:val="none" w:sz="0" w:space="0" w:color="auto"/>
          </w:divBdr>
        </w:div>
        <w:div w:id="350379803">
          <w:marLeft w:val="360"/>
          <w:marRight w:val="0"/>
          <w:marTop w:val="0"/>
          <w:marBottom w:val="0"/>
          <w:divBdr>
            <w:top w:val="none" w:sz="0" w:space="0" w:color="auto"/>
            <w:left w:val="none" w:sz="0" w:space="0" w:color="auto"/>
            <w:bottom w:val="none" w:sz="0" w:space="0" w:color="auto"/>
            <w:right w:val="none" w:sz="0" w:space="0" w:color="auto"/>
          </w:divBdr>
        </w:div>
        <w:div w:id="354156799">
          <w:marLeft w:val="360"/>
          <w:marRight w:val="0"/>
          <w:marTop w:val="0"/>
          <w:marBottom w:val="0"/>
          <w:divBdr>
            <w:top w:val="none" w:sz="0" w:space="0" w:color="auto"/>
            <w:left w:val="none" w:sz="0" w:space="0" w:color="auto"/>
            <w:bottom w:val="none" w:sz="0" w:space="0" w:color="auto"/>
            <w:right w:val="none" w:sz="0" w:space="0" w:color="auto"/>
          </w:divBdr>
        </w:div>
        <w:div w:id="665518748">
          <w:marLeft w:val="274"/>
          <w:marRight w:val="0"/>
          <w:marTop w:val="0"/>
          <w:marBottom w:val="0"/>
          <w:divBdr>
            <w:top w:val="none" w:sz="0" w:space="0" w:color="auto"/>
            <w:left w:val="none" w:sz="0" w:space="0" w:color="auto"/>
            <w:bottom w:val="none" w:sz="0" w:space="0" w:color="auto"/>
            <w:right w:val="none" w:sz="0" w:space="0" w:color="auto"/>
          </w:divBdr>
        </w:div>
        <w:div w:id="741148394">
          <w:marLeft w:val="360"/>
          <w:marRight w:val="0"/>
          <w:marTop w:val="0"/>
          <w:marBottom w:val="0"/>
          <w:divBdr>
            <w:top w:val="none" w:sz="0" w:space="0" w:color="auto"/>
            <w:left w:val="none" w:sz="0" w:space="0" w:color="auto"/>
            <w:bottom w:val="none" w:sz="0" w:space="0" w:color="auto"/>
            <w:right w:val="none" w:sz="0" w:space="0" w:color="auto"/>
          </w:divBdr>
        </w:div>
        <w:div w:id="793131600">
          <w:marLeft w:val="360"/>
          <w:marRight w:val="0"/>
          <w:marTop w:val="0"/>
          <w:marBottom w:val="0"/>
          <w:divBdr>
            <w:top w:val="none" w:sz="0" w:space="0" w:color="auto"/>
            <w:left w:val="none" w:sz="0" w:space="0" w:color="auto"/>
            <w:bottom w:val="none" w:sz="0" w:space="0" w:color="auto"/>
            <w:right w:val="none" w:sz="0" w:space="0" w:color="auto"/>
          </w:divBdr>
        </w:div>
        <w:div w:id="891237950">
          <w:marLeft w:val="360"/>
          <w:marRight w:val="0"/>
          <w:marTop w:val="0"/>
          <w:marBottom w:val="0"/>
          <w:divBdr>
            <w:top w:val="none" w:sz="0" w:space="0" w:color="auto"/>
            <w:left w:val="none" w:sz="0" w:space="0" w:color="auto"/>
            <w:bottom w:val="none" w:sz="0" w:space="0" w:color="auto"/>
            <w:right w:val="none" w:sz="0" w:space="0" w:color="auto"/>
          </w:divBdr>
        </w:div>
        <w:div w:id="1074088936">
          <w:marLeft w:val="360"/>
          <w:marRight w:val="0"/>
          <w:marTop w:val="0"/>
          <w:marBottom w:val="0"/>
          <w:divBdr>
            <w:top w:val="none" w:sz="0" w:space="0" w:color="auto"/>
            <w:left w:val="none" w:sz="0" w:space="0" w:color="auto"/>
            <w:bottom w:val="none" w:sz="0" w:space="0" w:color="auto"/>
            <w:right w:val="none" w:sz="0" w:space="0" w:color="auto"/>
          </w:divBdr>
        </w:div>
        <w:div w:id="1227491656">
          <w:marLeft w:val="360"/>
          <w:marRight w:val="0"/>
          <w:marTop w:val="0"/>
          <w:marBottom w:val="0"/>
          <w:divBdr>
            <w:top w:val="none" w:sz="0" w:space="0" w:color="auto"/>
            <w:left w:val="none" w:sz="0" w:space="0" w:color="auto"/>
            <w:bottom w:val="none" w:sz="0" w:space="0" w:color="auto"/>
            <w:right w:val="none" w:sz="0" w:space="0" w:color="auto"/>
          </w:divBdr>
        </w:div>
        <w:div w:id="1673332473">
          <w:marLeft w:val="360"/>
          <w:marRight w:val="0"/>
          <w:marTop w:val="0"/>
          <w:marBottom w:val="0"/>
          <w:divBdr>
            <w:top w:val="none" w:sz="0" w:space="0" w:color="auto"/>
            <w:left w:val="none" w:sz="0" w:space="0" w:color="auto"/>
            <w:bottom w:val="none" w:sz="0" w:space="0" w:color="auto"/>
            <w:right w:val="none" w:sz="0" w:space="0" w:color="auto"/>
          </w:divBdr>
        </w:div>
        <w:div w:id="1678194435">
          <w:marLeft w:val="360"/>
          <w:marRight w:val="0"/>
          <w:marTop w:val="0"/>
          <w:marBottom w:val="0"/>
          <w:divBdr>
            <w:top w:val="none" w:sz="0" w:space="0" w:color="auto"/>
            <w:left w:val="none" w:sz="0" w:space="0" w:color="auto"/>
            <w:bottom w:val="none" w:sz="0" w:space="0" w:color="auto"/>
            <w:right w:val="none" w:sz="0" w:space="0" w:color="auto"/>
          </w:divBdr>
        </w:div>
        <w:div w:id="1799495582">
          <w:marLeft w:val="360"/>
          <w:marRight w:val="0"/>
          <w:marTop w:val="0"/>
          <w:marBottom w:val="0"/>
          <w:divBdr>
            <w:top w:val="none" w:sz="0" w:space="0" w:color="auto"/>
            <w:left w:val="none" w:sz="0" w:space="0" w:color="auto"/>
            <w:bottom w:val="none" w:sz="0" w:space="0" w:color="auto"/>
            <w:right w:val="none" w:sz="0" w:space="0" w:color="auto"/>
          </w:divBdr>
        </w:div>
        <w:div w:id="1878196259">
          <w:marLeft w:val="360"/>
          <w:marRight w:val="0"/>
          <w:marTop w:val="0"/>
          <w:marBottom w:val="0"/>
          <w:divBdr>
            <w:top w:val="none" w:sz="0" w:space="0" w:color="auto"/>
            <w:left w:val="none" w:sz="0" w:space="0" w:color="auto"/>
            <w:bottom w:val="none" w:sz="0" w:space="0" w:color="auto"/>
            <w:right w:val="none" w:sz="0" w:space="0" w:color="auto"/>
          </w:divBdr>
        </w:div>
        <w:div w:id="1888251742">
          <w:marLeft w:val="360"/>
          <w:marRight w:val="0"/>
          <w:marTop w:val="0"/>
          <w:marBottom w:val="0"/>
          <w:divBdr>
            <w:top w:val="none" w:sz="0" w:space="0" w:color="auto"/>
            <w:left w:val="none" w:sz="0" w:space="0" w:color="auto"/>
            <w:bottom w:val="none" w:sz="0" w:space="0" w:color="auto"/>
            <w:right w:val="none" w:sz="0" w:space="0" w:color="auto"/>
          </w:divBdr>
        </w:div>
        <w:div w:id="2117292107">
          <w:marLeft w:val="360"/>
          <w:marRight w:val="0"/>
          <w:marTop w:val="0"/>
          <w:marBottom w:val="0"/>
          <w:divBdr>
            <w:top w:val="none" w:sz="0" w:space="0" w:color="auto"/>
            <w:left w:val="none" w:sz="0" w:space="0" w:color="auto"/>
            <w:bottom w:val="none" w:sz="0" w:space="0" w:color="auto"/>
            <w:right w:val="none" w:sz="0" w:space="0" w:color="auto"/>
          </w:divBdr>
        </w:div>
      </w:divsChild>
    </w:div>
    <w:div w:id="1035813891">
      <w:bodyDiv w:val="1"/>
      <w:marLeft w:val="0"/>
      <w:marRight w:val="0"/>
      <w:marTop w:val="0"/>
      <w:marBottom w:val="0"/>
      <w:divBdr>
        <w:top w:val="none" w:sz="0" w:space="0" w:color="auto"/>
        <w:left w:val="none" w:sz="0" w:space="0" w:color="auto"/>
        <w:bottom w:val="none" w:sz="0" w:space="0" w:color="auto"/>
        <w:right w:val="none" w:sz="0" w:space="0" w:color="auto"/>
      </w:divBdr>
      <w:divsChild>
        <w:div w:id="96758005">
          <w:marLeft w:val="360"/>
          <w:marRight w:val="0"/>
          <w:marTop w:val="0"/>
          <w:marBottom w:val="0"/>
          <w:divBdr>
            <w:top w:val="none" w:sz="0" w:space="0" w:color="auto"/>
            <w:left w:val="none" w:sz="0" w:space="0" w:color="auto"/>
            <w:bottom w:val="none" w:sz="0" w:space="0" w:color="auto"/>
            <w:right w:val="none" w:sz="0" w:space="0" w:color="auto"/>
          </w:divBdr>
        </w:div>
        <w:div w:id="237980059">
          <w:marLeft w:val="360"/>
          <w:marRight w:val="0"/>
          <w:marTop w:val="0"/>
          <w:marBottom w:val="0"/>
          <w:divBdr>
            <w:top w:val="none" w:sz="0" w:space="0" w:color="auto"/>
            <w:left w:val="none" w:sz="0" w:space="0" w:color="auto"/>
            <w:bottom w:val="none" w:sz="0" w:space="0" w:color="auto"/>
            <w:right w:val="none" w:sz="0" w:space="0" w:color="auto"/>
          </w:divBdr>
        </w:div>
        <w:div w:id="397477369">
          <w:marLeft w:val="360"/>
          <w:marRight w:val="0"/>
          <w:marTop w:val="0"/>
          <w:marBottom w:val="0"/>
          <w:divBdr>
            <w:top w:val="none" w:sz="0" w:space="0" w:color="auto"/>
            <w:left w:val="none" w:sz="0" w:space="0" w:color="auto"/>
            <w:bottom w:val="none" w:sz="0" w:space="0" w:color="auto"/>
            <w:right w:val="none" w:sz="0" w:space="0" w:color="auto"/>
          </w:divBdr>
        </w:div>
        <w:div w:id="566957216">
          <w:marLeft w:val="274"/>
          <w:marRight w:val="0"/>
          <w:marTop w:val="0"/>
          <w:marBottom w:val="0"/>
          <w:divBdr>
            <w:top w:val="none" w:sz="0" w:space="0" w:color="auto"/>
            <w:left w:val="none" w:sz="0" w:space="0" w:color="auto"/>
            <w:bottom w:val="none" w:sz="0" w:space="0" w:color="auto"/>
            <w:right w:val="none" w:sz="0" w:space="0" w:color="auto"/>
          </w:divBdr>
        </w:div>
        <w:div w:id="605650844">
          <w:marLeft w:val="360"/>
          <w:marRight w:val="0"/>
          <w:marTop w:val="0"/>
          <w:marBottom w:val="0"/>
          <w:divBdr>
            <w:top w:val="none" w:sz="0" w:space="0" w:color="auto"/>
            <w:left w:val="none" w:sz="0" w:space="0" w:color="auto"/>
            <w:bottom w:val="none" w:sz="0" w:space="0" w:color="auto"/>
            <w:right w:val="none" w:sz="0" w:space="0" w:color="auto"/>
          </w:divBdr>
        </w:div>
        <w:div w:id="1127092051">
          <w:marLeft w:val="360"/>
          <w:marRight w:val="0"/>
          <w:marTop w:val="0"/>
          <w:marBottom w:val="0"/>
          <w:divBdr>
            <w:top w:val="none" w:sz="0" w:space="0" w:color="auto"/>
            <w:left w:val="none" w:sz="0" w:space="0" w:color="auto"/>
            <w:bottom w:val="none" w:sz="0" w:space="0" w:color="auto"/>
            <w:right w:val="none" w:sz="0" w:space="0" w:color="auto"/>
          </w:divBdr>
        </w:div>
        <w:div w:id="1480685786">
          <w:marLeft w:val="360"/>
          <w:marRight w:val="0"/>
          <w:marTop w:val="0"/>
          <w:marBottom w:val="0"/>
          <w:divBdr>
            <w:top w:val="none" w:sz="0" w:space="0" w:color="auto"/>
            <w:left w:val="none" w:sz="0" w:space="0" w:color="auto"/>
            <w:bottom w:val="none" w:sz="0" w:space="0" w:color="auto"/>
            <w:right w:val="none" w:sz="0" w:space="0" w:color="auto"/>
          </w:divBdr>
        </w:div>
        <w:div w:id="1703162657">
          <w:marLeft w:val="360"/>
          <w:marRight w:val="0"/>
          <w:marTop w:val="0"/>
          <w:marBottom w:val="0"/>
          <w:divBdr>
            <w:top w:val="none" w:sz="0" w:space="0" w:color="auto"/>
            <w:left w:val="none" w:sz="0" w:space="0" w:color="auto"/>
            <w:bottom w:val="none" w:sz="0" w:space="0" w:color="auto"/>
            <w:right w:val="none" w:sz="0" w:space="0" w:color="auto"/>
          </w:divBdr>
        </w:div>
        <w:div w:id="1713924845">
          <w:marLeft w:val="360"/>
          <w:marRight w:val="0"/>
          <w:marTop w:val="0"/>
          <w:marBottom w:val="0"/>
          <w:divBdr>
            <w:top w:val="none" w:sz="0" w:space="0" w:color="auto"/>
            <w:left w:val="none" w:sz="0" w:space="0" w:color="auto"/>
            <w:bottom w:val="none" w:sz="0" w:space="0" w:color="auto"/>
            <w:right w:val="none" w:sz="0" w:space="0" w:color="auto"/>
          </w:divBdr>
        </w:div>
        <w:div w:id="1897276172">
          <w:marLeft w:val="360"/>
          <w:marRight w:val="0"/>
          <w:marTop w:val="0"/>
          <w:marBottom w:val="0"/>
          <w:divBdr>
            <w:top w:val="none" w:sz="0" w:space="0" w:color="auto"/>
            <w:left w:val="none" w:sz="0" w:space="0" w:color="auto"/>
            <w:bottom w:val="none" w:sz="0" w:space="0" w:color="auto"/>
            <w:right w:val="none" w:sz="0" w:space="0" w:color="auto"/>
          </w:divBdr>
        </w:div>
        <w:div w:id="1957634006">
          <w:marLeft w:val="360"/>
          <w:marRight w:val="0"/>
          <w:marTop w:val="0"/>
          <w:marBottom w:val="0"/>
          <w:divBdr>
            <w:top w:val="none" w:sz="0" w:space="0" w:color="auto"/>
            <w:left w:val="none" w:sz="0" w:space="0" w:color="auto"/>
            <w:bottom w:val="none" w:sz="0" w:space="0" w:color="auto"/>
            <w:right w:val="none" w:sz="0" w:space="0" w:color="auto"/>
          </w:divBdr>
        </w:div>
      </w:divsChild>
    </w:div>
    <w:div w:id="1071125036">
      <w:bodyDiv w:val="1"/>
      <w:marLeft w:val="0"/>
      <w:marRight w:val="0"/>
      <w:marTop w:val="0"/>
      <w:marBottom w:val="0"/>
      <w:divBdr>
        <w:top w:val="none" w:sz="0" w:space="0" w:color="auto"/>
        <w:left w:val="none" w:sz="0" w:space="0" w:color="auto"/>
        <w:bottom w:val="none" w:sz="0" w:space="0" w:color="auto"/>
        <w:right w:val="none" w:sz="0" w:space="0" w:color="auto"/>
      </w:divBdr>
    </w:div>
    <w:div w:id="1091243047">
      <w:bodyDiv w:val="1"/>
      <w:marLeft w:val="0"/>
      <w:marRight w:val="0"/>
      <w:marTop w:val="0"/>
      <w:marBottom w:val="0"/>
      <w:divBdr>
        <w:top w:val="none" w:sz="0" w:space="0" w:color="auto"/>
        <w:left w:val="none" w:sz="0" w:space="0" w:color="auto"/>
        <w:bottom w:val="none" w:sz="0" w:space="0" w:color="auto"/>
        <w:right w:val="none" w:sz="0" w:space="0" w:color="auto"/>
      </w:divBdr>
      <w:divsChild>
        <w:div w:id="49546326">
          <w:marLeft w:val="360"/>
          <w:marRight w:val="0"/>
          <w:marTop w:val="0"/>
          <w:marBottom w:val="0"/>
          <w:divBdr>
            <w:top w:val="none" w:sz="0" w:space="0" w:color="auto"/>
            <w:left w:val="none" w:sz="0" w:space="0" w:color="auto"/>
            <w:bottom w:val="none" w:sz="0" w:space="0" w:color="auto"/>
            <w:right w:val="none" w:sz="0" w:space="0" w:color="auto"/>
          </w:divBdr>
        </w:div>
        <w:div w:id="133915589">
          <w:marLeft w:val="360"/>
          <w:marRight w:val="0"/>
          <w:marTop w:val="0"/>
          <w:marBottom w:val="0"/>
          <w:divBdr>
            <w:top w:val="none" w:sz="0" w:space="0" w:color="auto"/>
            <w:left w:val="none" w:sz="0" w:space="0" w:color="auto"/>
            <w:bottom w:val="none" w:sz="0" w:space="0" w:color="auto"/>
            <w:right w:val="none" w:sz="0" w:space="0" w:color="auto"/>
          </w:divBdr>
        </w:div>
        <w:div w:id="243226920">
          <w:marLeft w:val="274"/>
          <w:marRight w:val="0"/>
          <w:marTop w:val="0"/>
          <w:marBottom w:val="0"/>
          <w:divBdr>
            <w:top w:val="none" w:sz="0" w:space="0" w:color="auto"/>
            <w:left w:val="none" w:sz="0" w:space="0" w:color="auto"/>
            <w:bottom w:val="none" w:sz="0" w:space="0" w:color="auto"/>
            <w:right w:val="none" w:sz="0" w:space="0" w:color="auto"/>
          </w:divBdr>
        </w:div>
        <w:div w:id="401106384">
          <w:marLeft w:val="360"/>
          <w:marRight w:val="0"/>
          <w:marTop w:val="0"/>
          <w:marBottom w:val="0"/>
          <w:divBdr>
            <w:top w:val="none" w:sz="0" w:space="0" w:color="auto"/>
            <w:left w:val="none" w:sz="0" w:space="0" w:color="auto"/>
            <w:bottom w:val="none" w:sz="0" w:space="0" w:color="auto"/>
            <w:right w:val="none" w:sz="0" w:space="0" w:color="auto"/>
          </w:divBdr>
        </w:div>
        <w:div w:id="514079074">
          <w:marLeft w:val="360"/>
          <w:marRight w:val="0"/>
          <w:marTop w:val="0"/>
          <w:marBottom w:val="0"/>
          <w:divBdr>
            <w:top w:val="none" w:sz="0" w:space="0" w:color="auto"/>
            <w:left w:val="none" w:sz="0" w:space="0" w:color="auto"/>
            <w:bottom w:val="none" w:sz="0" w:space="0" w:color="auto"/>
            <w:right w:val="none" w:sz="0" w:space="0" w:color="auto"/>
          </w:divBdr>
        </w:div>
        <w:div w:id="687105107">
          <w:marLeft w:val="360"/>
          <w:marRight w:val="0"/>
          <w:marTop w:val="0"/>
          <w:marBottom w:val="0"/>
          <w:divBdr>
            <w:top w:val="none" w:sz="0" w:space="0" w:color="auto"/>
            <w:left w:val="none" w:sz="0" w:space="0" w:color="auto"/>
            <w:bottom w:val="none" w:sz="0" w:space="0" w:color="auto"/>
            <w:right w:val="none" w:sz="0" w:space="0" w:color="auto"/>
          </w:divBdr>
        </w:div>
        <w:div w:id="701787965">
          <w:marLeft w:val="360"/>
          <w:marRight w:val="0"/>
          <w:marTop w:val="0"/>
          <w:marBottom w:val="0"/>
          <w:divBdr>
            <w:top w:val="none" w:sz="0" w:space="0" w:color="auto"/>
            <w:left w:val="none" w:sz="0" w:space="0" w:color="auto"/>
            <w:bottom w:val="none" w:sz="0" w:space="0" w:color="auto"/>
            <w:right w:val="none" w:sz="0" w:space="0" w:color="auto"/>
          </w:divBdr>
        </w:div>
        <w:div w:id="1302734670">
          <w:marLeft w:val="360"/>
          <w:marRight w:val="0"/>
          <w:marTop w:val="0"/>
          <w:marBottom w:val="0"/>
          <w:divBdr>
            <w:top w:val="none" w:sz="0" w:space="0" w:color="auto"/>
            <w:left w:val="none" w:sz="0" w:space="0" w:color="auto"/>
            <w:bottom w:val="none" w:sz="0" w:space="0" w:color="auto"/>
            <w:right w:val="none" w:sz="0" w:space="0" w:color="auto"/>
          </w:divBdr>
        </w:div>
        <w:div w:id="1314873772">
          <w:marLeft w:val="360"/>
          <w:marRight w:val="0"/>
          <w:marTop w:val="0"/>
          <w:marBottom w:val="0"/>
          <w:divBdr>
            <w:top w:val="none" w:sz="0" w:space="0" w:color="auto"/>
            <w:left w:val="none" w:sz="0" w:space="0" w:color="auto"/>
            <w:bottom w:val="none" w:sz="0" w:space="0" w:color="auto"/>
            <w:right w:val="none" w:sz="0" w:space="0" w:color="auto"/>
          </w:divBdr>
        </w:div>
        <w:div w:id="1457334276">
          <w:marLeft w:val="360"/>
          <w:marRight w:val="0"/>
          <w:marTop w:val="0"/>
          <w:marBottom w:val="0"/>
          <w:divBdr>
            <w:top w:val="none" w:sz="0" w:space="0" w:color="auto"/>
            <w:left w:val="none" w:sz="0" w:space="0" w:color="auto"/>
            <w:bottom w:val="none" w:sz="0" w:space="0" w:color="auto"/>
            <w:right w:val="none" w:sz="0" w:space="0" w:color="auto"/>
          </w:divBdr>
        </w:div>
        <w:div w:id="1523325080">
          <w:marLeft w:val="274"/>
          <w:marRight w:val="0"/>
          <w:marTop w:val="0"/>
          <w:marBottom w:val="0"/>
          <w:divBdr>
            <w:top w:val="none" w:sz="0" w:space="0" w:color="auto"/>
            <w:left w:val="none" w:sz="0" w:space="0" w:color="auto"/>
            <w:bottom w:val="none" w:sz="0" w:space="0" w:color="auto"/>
            <w:right w:val="none" w:sz="0" w:space="0" w:color="auto"/>
          </w:divBdr>
        </w:div>
        <w:div w:id="1811244711">
          <w:marLeft w:val="360"/>
          <w:marRight w:val="0"/>
          <w:marTop w:val="0"/>
          <w:marBottom w:val="0"/>
          <w:divBdr>
            <w:top w:val="none" w:sz="0" w:space="0" w:color="auto"/>
            <w:left w:val="none" w:sz="0" w:space="0" w:color="auto"/>
            <w:bottom w:val="none" w:sz="0" w:space="0" w:color="auto"/>
            <w:right w:val="none" w:sz="0" w:space="0" w:color="auto"/>
          </w:divBdr>
        </w:div>
        <w:div w:id="1870753792">
          <w:marLeft w:val="360"/>
          <w:marRight w:val="0"/>
          <w:marTop w:val="0"/>
          <w:marBottom w:val="0"/>
          <w:divBdr>
            <w:top w:val="none" w:sz="0" w:space="0" w:color="auto"/>
            <w:left w:val="none" w:sz="0" w:space="0" w:color="auto"/>
            <w:bottom w:val="none" w:sz="0" w:space="0" w:color="auto"/>
            <w:right w:val="none" w:sz="0" w:space="0" w:color="auto"/>
          </w:divBdr>
        </w:div>
        <w:div w:id="2048874365">
          <w:marLeft w:val="360"/>
          <w:marRight w:val="0"/>
          <w:marTop w:val="0"/>
          <w:marBottom w:val="0"/>
          <w:divBdr>
            <w:top w:val="none" w:sz="0" w:space="0" w:color="auto"/>
            <w:left w:val="none" w:sz="0" w:space="0" w:color="auto"/>
            <w:bottom w:val="none" w:sz="0" w:space="0" w:color="auto"/>
            <w:right w:val="none" w:sz="0" w:space="0" w:color="auto"/>
          </w:divBdr>
        </w:div>
      </w:divsChild>
    </w:div>
    <w:div w:id="1104492733">
      <w:bodyDiv w:val="1"/>
      <w:marLeft w:val="0"/>
      <w:marRight w:val="0"/>
      <w:marTop w:val="0"/>
      <w:marBottom w:val="0"/>
      <w:divBdr>
        <w:top w:val="none" w:sz="0" w:space="0" w:color="auto"/>
        <w:left w:val="none" w:sz="0" w:space="0" w:color="auto"/>
        <w:bottom w:val="none" w:sz="0" w:space="0" w:color="auto"/>
        <w:right w:val="none" w:sz="0" w:space="0" w:color="auto"/>
      </w:divBdr>
      <w:divsChild>
        <w:div w:id="4942879">
          <w:marLeft w:val="360"/>
          <w:marRight w:val="0"/>
          <w:marTop w:val="0"/>
          <w:marBottom w:val="0"/>
          <w:divBdr>
            <w:top w:val="none" w:sz="0" w:space="0" w:color="auto"/>
            <w:left w:val="none" w:sz="0" w:space="0" w:color="auto"/>
            <w:bottom w:val="none" w:sz="0" w:space="0" w:color="auto"/>
            <w:right w:val="none" w:sz="0" w:space="0" w:color="auto"/>
          </w:divBdr>
        </w:div>
        <w:div w:id="141435344">
          <w:marLeft w:val="274"/>
          <w:marRight w:val="0"/>
          <w:marTop w:val="0"/>
          <w:marBottom w:val="0"/>
          <w:divBdr>
            <w:top w:val="none" w:sz="0" w:space="0" w:color="auto"/>
            <w:left w:val="none" w:sz="0" w:space="0" w:color="auto"/>
            <w:bottom w:val="none" w:sz="0" w:space="0" w:color="auto"/>
            <w:right w:val="none" w:sz="0" w:space="0" w:color="auto"/>
          </w:divBdr>
        </w:div>
        <w:div w:id="270942237">
          <w:marLeft w:val="360"/>
          <w:marRight w:val="0"/>
          <w:marTop w:val="0"/>
          <w:marBottom w:val="0"/>
          <w:divBdr>
            <w:top w:val="none" w:sz="0" w:space="0" w:color="auto"/>
            <w:left w:val="none" w:sz="0" w:space="0" w:color="auto"/>
            <w:bottom w:val="none" w:sz="0" w:space="0" w:color="auto"/>
            <w:right w:val="none" w:sz="0" w:space="0" w:color="auto"/>
          </w:divBdr>
        </w:div>
        <w:div w:id="335500219">
          <w:marLeft w:val="360"/>
          <w:marRight w:val="0"/>
          <w:marTop w:val="0"/>
          <w:marBottom w:val="0"/>
          <w:divBdr>
            <w:top w:val="none" w:sz="0" w:space="0" w:color="auto"/>
            <w:left w:val="none" w:sz="0" w:space="0" w:color="auto"/>
            <w:bottom w:val="none" w:sz="0" w:space="0" w:color="auto"/>
            <w:right w:val="none" w:sz="0" w:space="0" w:color="auto"/>
          </w:divBdr>
        </w:div>
        <w:div w:id="656956996">
          <w:marLeft w:val="360"/>
          <w:marRight w:val="0"/>
          <w:marTop w:val="0"/>
          <w:marBottom w:val="0"/>
          <w:divBdr>
            <w:top w:val="none" w:sz="0" w:space="0" w:color="auto"/>
            <w:left w:val="none" w:sz="0" w:space="0" w:color="auto"/>
            <w:bottom w:val="none" w:sz="0" w:space="0" w:color="auto"/>
            <w:right w:val="none" w:sz="0" w:space="0" w:color="auto"/>
          </w:divBdr>
        </w:div>
        <w:div w:id="876507032">
          <w:marLeft w:val="360"/>
          <w:marRight w:val="0"/>
          <w:marTop w:val="0"/>
          <w:marBottom w:val="0"/>
          <w:divBdr>
            <w:top w:val="none" w:sz="0" w:space="0" w:color="auto"/>
            <w:left w:val="none" w:sz="0" w:space="0" w:color="auto"/>
            <w:bottom w:val="none" w:sz="0" w:space="0" w:color="auto"/>
            <w:right w:val="none" w:sz="0" w:space="0" w:color="auto"/>
          </w:divBdr>
        </w:div>
        <w:div w:id="1012756266">
          <w:marLeft w:val="360"/>
          <w:marRight w:val="0"/>
          <w:marTop w:val="0"/>
          <w:marBottom w:val="0"/>
          <w:divBdr>
            <w:top w:val="none" w:sz="0" w:space="0" w:color="auto"/>
            <w:left w:val="none" w:sz="0" w:space="0" w:color="auto"/>
            <w:bottom w:val="none" w:sz="0" w:space="0" w:color="auto"/>
            <w:right w:val="none" w:sz="0" w:space="0" w:color="auto"/>
          </w:divBdr>
        </w:div>
        <w:div w:id="1014112713">
          <w:marLeft w:val="360"/>
          <w:marRight w:val="0"/>
          <w:marTop w:val="0"/>
          <w:marBottom w:val="0"/>
          <w:divBdr>
            <w:top w:val="none" w:sz="0" w:space="0" w:color="auto"/>
            <w:left w:val="none" w:sz="0" w:space="0" w:color="auto"/>
            <w:bottom w:val="none" w:sz="0" w:space="0" w:color="auto"/>
            <w:right w:val="none" w:sz="0" w:space="0" w:color="auto"/>
          </w:divBdr>
        </w:div>
        <w:div w:id="1053887916">
          <w:marLeft w:val="360"/>
          <w:marRight w:val="0"/>
          <w:marTop w:val="0"/>
          <w:marBottom w:val="0"/>
          <w:divBdr>
            <w:top w:val="none" w:sz="0" w:space="0" w:color="auto"/>
            <w:left w:val="none" w:sz="0" w:space="0" w:color="auto"/>
            <w:bottom w:val="none" w:sz="0" w:space="0" w:color="auto"/>
            <w:right w:val="none" w:sz="0" w:space="0" w:color="auto"/>
          </w:divBdr>
        </w:div>
        <w:div w:id="1194072149">
          <w:marLeft w:val="274"/>
          <w:marRight w:val="0"/>
          <w:marTop w:val="0"/>
          <w:marBottom w:val="0"/>
          <w:divBdr>
            <w:top w:val="none" w:sz="0" w:space="0" w:color="auto"/>
            <w:left w:val="none" w:sz="0" w:space="0" w:color="auto"/>
            <w:bottom w:val="none" w:sz="0" w:space="0" w:color="auto"/>
            <w:right w:val="none" w:sz="0" w:space="0" w:color="auto"/>
          </w:divBdr>
        </w:div>
        <w:div w:id="1562597322">
          <w:marLeft w:val="360"/>
          <w:marRight w:val="0"/>
          <w:marTop w:val="0"/>
          <w:marBottom w:val="0"/>
          <w:divBdr>
            <w:top w:val="none" w:sz="0" w:space="0" w:color="auto"/>
            <w:left w:val="none" w:sz="0" w:space="0" w:color="auto"/>
            <w:bottom w:val="none" w:sz="0" w:space="0" w:color="auto"/>
            <w:right w:val="none" w:sz="0" w:space="0" w:color="auto"/>
          </w:divBdr>
        </w:div>
        <w:div w:id="1585608477">
          <w:marLeft w:val="360"/>
          <w:marRight w:val="0"/>
          <w:marTop w:val="0"/>
          <w:marBottom w:val="0"/>
          <w:divBdr>
            <w:top w:val="none" w:sz="0" w:space="0" w:color="auto"/>
            <w:left w:val="none" w:sz="0" w:space="0" w:color="auto"/>
            <w:bottom w:val="none" w:sz="0" w:space="0" w:color="auto"/>
            <w:right w:val="none" w:sz="0" w:space="0" w:color="auto"/>
          </w:divBdr>
        </w:div>
        <w:div w:id="1793279278">
          <w:marLeft w:val="360"/>
          <w:marRight w:val="0"/>
          <w:marTop w:val="0"/>
          <w:marBottom w:val="0"/>
          <w:divBdr>
            <w:top w:val="none" w:sz="0" w:space="0" w:color="auto"/>
            <w:left w:val="none" w:sz="0" w:space="0" w:color="auto"/>
            <w:bottom w:val="none" w:sz="0" w:space="0" w:color="auto"/>
            <w:right w:val="none" w:sz="0" w:space="0" w:color="auto"/>
          </w:divBdr>
        </w:div>
        <w:div w:id="1962954208">
          <w:marLeft w:val="274"/>
          <w:marRight w:val="0"/>
          <w:marTop w:val="0"/>
          <w:marBottom w:val="0"/>
          <w:divBdr>
            <w:top w:val="none" w:sz="0" w:space="0" w:color="auto"/>
            <w:left w:val="none" w:sz="0" w:space="0" w:color="auto"/>
            <w:bottom w:val="none" w:sz="0" w:space="0" w:color="auto"/>
            <w:right w:val="none" w:sz="0" w:space="0" w:color="auto"/>
          </w:divBdr>
        </w:div>
        <w:div w:id="2023431058">
          <w:marLeft w:val="360"/>
          <w:marRight w:val="0"/>
          <w:marTop w:val="0"/>
          <w:marBottom w:val="0"/>
          <w:divBdr>
            <w:top w:val="none" w:sz="0" w:space="0" w:color="auto"/>
            <w:left w:val="none" w:sz="0" w:space="0" w:color="auto"/>
            <w:bottom w:val="none" w:sz="0" w:space="0" w:color="auto"/>
            <w:right w:val="none" w:sz="0" w:space="0" w:color="auto"/>
          </w:divBdr>
        </w:div>
        <w:div w:id="2093240571">
          <w:marLeft w:val="360"/>
          <w:marRight w:val="0"/>
          <w:marTop w:val="0"/>
          <w:marBottom w:val="0"/>
          <w:divBdr>
            <w:top w:val="none" w:sz="0" w:space="0" w:color="auto"/>
            <w:left w:val="none" w:sz="0" w:space="0" w:color="auto"/>
            <w:bottom w:val="none" w:sz="0" w:space="0" w:color="auto"/>
            <w:right w:val="none" w:sz="0" w:space="0" w:color="auto"/>
          </w:divBdr>
        </w:div>
      </w:divsChild>
    </w:div>
    <w:div w:id="1151293266">
      <w:bodyDiv w:val="1"/>
      <w:marLeft w:val="0"/>
      <w:marRight w:val="0"/>
      <w:marTop w:val="0"/>
      <w:marBottom w:val="0"/>
      <w:divBdr>
        <w:top w:val="none" w:sz="0" w:space="0" w:color="auto"/>
        <w:left w:val="none" w:sz="0" w:space="0" w:color="auto"/>
        <w:bottom w:val="none" w:sz="0" w:space="0" w:color="auto"/>
        <w:right w:val="none" w:sz="0" w:space="0" w:color="auto"/>
      </w:divBdr>
      <w:divsChild>
        <w:div w:id="286278345">
          <w:marLeft w:val="360"/>
          <w:marRight w:val="0"/>
          <w:marTop w:val="0"/>
          <w:marBottom w:val="0"/>
          <w:divBdr>
            <w:top w:val="none" w:sz="0" w:space="0" w:color="auto"/>
            <w:left w:val="none" w:sz="0" w:space="0" w:color="auto"/>
            <w:bottom w:val="none" w:sz="0" w:space="0" w:color="auto"/>
            <w:right w:val="none" w:sz="0" w:space="0" w:color="auto"/>
          </w:divBdr>
        </w:div>
        <w:div w:id="370106195">
          <w:marLeft w:val="360"/>
          <w:marRight w:val="0"/>
          <w:marTop w:val="0"/>
          <w:marBottom w:val="0"/>
          <w:divBdr>
            <w:top w:val="none" w:sz="0" w:space="0" w:color="auto"/>
            <w:left w:val="none" w:sz="0" w:space="0" w:color="auto"/>
            <w:bottom w:val="none" w:sz="0" w:space="0" w:color="auto"/>
            <w:right w:val="none" w:sz="0" w:space="0" w:color="auto"/>
          </w:divBdr>
        </w:div>
        <w:div w:id="491727272">
          <w:marLeft w:val="274"/>
          <w:marRight w:val="0"/>
          <w:marTop w:val="0"/>
          <w:marBottom w:val="0"/>
          <w:divBdr>
            <w:top w:val="none" w:sz="0" w:space="0" w:color="auto"/>
            <w:left w:val="none" w:sz="0" w:space="0" w:color="auto"/>
            <w:bottom w:val="none" w:sz="0" w:space="0" w:color="auto"/>
            <w:right w:val="none" w:sz="0" w:space="0" w:color="auto"/>
          </w:divBdr>
        </w:div>
        <w:div w:id="691104875">
          <w:marLeft w:val="274"/>
          <w:marRight w:val="0"/>
          <w:marTop w:val="0"/>
          <w:marBottom w:val="0"/>
          <w:divBdr>
            <w:top w:val="none" w:sz="0" w:space="0" w:color="auto"/>
            <w:left w:val="none" w:sz="0" w:space="0" w:color="auto"/>
            <w:bottom w:val="none" w:sz="0" w:space="0" w:color="auto"/>
            <w:right w:val="none" w:sz="0" w:space="0" w:color="auto"/>
          </w:divBdr>
        </w:div>
        <w:div w:id="692271041">
          <w:marLeft w:val="360"/>
          <w:marRight w:val="0"/>
          <w:marTop w:val="0"/>
          <w:marBottom w:val="0"/>
          <w:divBdr>
            <w:top w:val="none" w:sz="0" w:space="0" w:color="auto"/>
            <w:left w:val="none" w:sz="0" w:space="0" w:color="auto"/>
            <w:bottom w:val="none" w:sz="0" w:space="0" w:color="auto"/>
            <w:right w:val="none" w:sz="0" w:space="0" w:color="auto"/>
          </w:divBdr>
        </w:div>
        <w:div w:id="708186485">
          <w:marLeft w:val="360"/>
          <w:marRight w:val="0"/>
          <w:marTop w:val="0"/>
          <w:marBottom w:val="0"/>
          <w:divBdr>
            <w:top w:val="none" w:sz="0" w:space="0" w:color="auto"/>
            <w:left w:val="none" w:sz="0" w:space="0" w:color="auto"/>
            <w:bottom w:val="none" w:sz="0" w:space="0" w:color="auto"/>
            <w:right w:val="none" w:sz="0" w:space="0" w:color="auto"/>
          </w:divBdr>
        </w:div>
        <w:div w:id="1338459212">
          <w:marLeft w:val="360"/>
          <w:marRight w:val="0"/>
          <w:marTop w:val="0"/>
          <w:marBottom w:val="0"/>
          <w:divBdr>
            <w:top w:val="none" w:sz="0" w:space="0" w:color="auto"/>
            <w:left w:val="none" w:sz="0" w:space="0" w:color="auto"/>
            <w:bottom w:val="none" w:sz="0" w:space="0" w:color="auto"/>
            <w:right w:val="none" w:sz="0" w:space="0" w:color="auto"/>
          </w:divBdr>
        </w:div>
        <w:div w:id="1602564677">
          <w:marLeft w:val="360"/>
          <w:marRight w:val="0"/>
          <w:marTop w:val="0"/>
          <w:marBottom w:val="0"/>
          <w:divBdr>
            <w:top w:val="none" w:sz="0" w:space="0" w:color="auto"/>
            <w:left w:val="none" w:sz="0" w:space="0" w:color="auto"/>
            <w:bottom w:val="none" w:sz="0" w:space="0" w:color="auto"/>
            <w:right w:val="none" w:sz="0" w:space="0" w:color="auto"/>
          </w:divBdr>
        </w:div>
        <w:div w:id="1771467348">
          <w:marLeft w:val="360"/>
          <w:marRight w:val="0"/>
          <w:marTop w:val="0"/>
          <w:marBottom w:val="0"/>
          <w:divBdr>
            <w:top w:val="none" w:sz="0" w:space="0" w:color="auto"/>
            <w:left w:val="none" w:sz="0" w:space="0" w:color="auto"/>
            <w:bottom w:val="none" w:sz="0" w:space="0" w:color="auto"/>
            <w:right w:val="none" w:sz="0" w:space="0" w:color="auto"/>
          </w:divBdr>
        </w:div>
        <w:div w:id="1850828102">
          <w:marLeft w:val="360"/>
          <w:marRight w:val="0"/>
          <w:marTop w:val="0"/>
          <w:marBottom w:val="0"/>
          <w:divBdr>
            <w:top w:val="none" w:sz="0" w:space="0" w:color="auto"/>
            <w:left w:val="none" w:sz="0" w:space="0" w:color="auto"/>
            <w:bottom w:val="none" w:sz="0" w:space="0" w:color="auto"/>
            <w:right w:val="none" w:sz="0" w:space="0" w:color="auto"/>
          </w:divBdr>
        </w:div>
        <w:div w:id="1923293889">
          <w:marLeft w:val="360"/>
          <w:marRight w:val="0"/>
          <w:marTop w:val="0"/>
          <w:marBottom w:val="0"/>
          <w:divBdr>
            <w:top w:val="none" w:sz="0" w:space="0" w:color="auto"/>
            <w:left w:val="none" w:sz="0" w:space="0" w:color="auto"/>
            <w:bottom w:val="none" w:sz="0" w:space="0" w:color="auto"/>
            <w:right w:val="none" w:sz="0" w:space="0" w:color="auto"/>
          </w:divBdr>
        </w:div>
      </w:divsChild>
    </w:div>
    <w:div w:id="1162161068">
      <w:bodyDiv w:val="1"/>
      <w:marLeft w:val="0"/>
      <w:marRight w:val="0"/>
      <w:marTop w:val="0"/>
      <w:marBottom w:val="0"/>
      <w:divBdr>
        <w:top w:val="none" w:sz="0" w:space="0" w:color="auto"/>
        <w:left w:val="none" w:sz="0" w:space="0" w:color="auto"/>
        <w:bottom w:val="none" w:sz="0" w:space="0" w:color="auto"/>
        <w:right w:val="none" w:sz="0" w:space="0" w:color="auto"/>
      </w:divBdr>
    </w:div>
    <w:div w:id="1184826596">
      <w:bodyDiv w:val="1"/>
      <w:marLeft w:val="0"/>
      <w:marRight w:val="0"/>
      <w:marTop w:val="0"/>
      <w:marBottom w:val="0"/>
      <w:divBdr>
        <w:top w:val="none" w:sz="0" w:space="0" w:color="auto"/>
        <w:left w:val="none" w:sz="0" w:space="0" w:color="auto"/>
        <w:bottom w:val="none" w:sz="0" w:space="0" w:color="auto"/>
        <w:right w:val="none" w:sz="0" w:space="0" w:color="auto"/>
      </w:divBdr>
      <w:divsChild>
        <w:div w:id="1582566763">
          <w:marLeft w:val="806"/>
          <w:marRight w:val="0"/>
          <w:marTop w:val="154"/>
          <w:marBottom w:val="0"/>
          <w:divBdr>
            <w:top w:val="none" w:sz="0" w:space="0" w:color="auto"/>
            <w:left w:val="none" w:sz="0" w:space="0" w:color="auto"/>
            <w:bottom w:val="none" w:sz="0" w:space="0" w:color="auto"/>
            <w:right w:val="none" w:sz="0" w:space="0" w:color="auto"/>
          </w:divBdr>
        </w:div>
      </w:divsChild>
    </w:div>
    <w:div w:id="1214852646">
      <w:bodyDiv w:val="1"/>
      <w:marLeft w:val="0"/>
      <w:marRight w:val="0"/>
      <w:marTop w:val="0"/>
      <w:marBottom w:val="0"/>
      <w:divBdr>
        <w:top w:val="none" w:sz="0" w:space="0" w:color="auto"/>
        <w:left w:val="none" w:sz="0" w:space="0" w:color="auto"/>
        <w:bottom w:val="none" w:sz="0" w:space="0" w:color="auto"/>
        <w:right w:val="none" w:sz="0" w:space="0" w:color="auto"/>
      </w:divBdr>
      <w:divsChild>
        <w:div w:id="264778021">
          <w:marLeft w:val="360"/>
          <w:marRight w:val="0"/>
          <w:marTop w:val="0"/>
          <w:marBottom w:val="0"/>
          <w:divBdr>
            <w:top w:val="none" w:sz="0" w:space="0" w:color="auto"/>
            <w:left w:val="none" w:sz="0" w:space="0" w:color="auto"/>
            <w:bottom w:val="none" w:sz="0" w:space="0" w:color="auto"/>
            <w:right w:val="none" w:sz="0" w:space="0" w:color="auto"/>
          </w:divBdr>
        </w:div>
        <w:div w:id="338433010">
          <w:marLeft w:val="360"/>
          <w:marRight w:val="0"/>
          <w:marTop w:val="0"/>
          <w:marBottom w:val="0"/>
          <w:divBdr>
            <w:top w:val="none" w:sz="0" w:space="0" w:color="auto"/>
            <w:left w:val="none" w:sz="0" w:space="0" w:color="auto"/>
            <w:bottom w:val="none" w:sz="0" w:space="0" w:color="auto"/>
            <w:right w:val="none" w:sz="0" w:space="0" w:color="auto"/>
          </w:divBdr>
        </w:div>
        <w:div w:id="426267105">
          <w:marLeft w:val="360"/>
          <w:marRight w:val="0"/>
          <w:marTop w:val="0"/>
          <w:marBottom w:val="0"/>
          <w:divBdr>
            <w:top w:val="none" w:sz="0" w:space="0" w:color="auto"/>
            <w:left w:val="none" w:sz="0" w:space="0" w:color="auto"/>
            <w:bottom w:val="none" w:sz="0" w:space="0" w:color="auto"/>
            <w:right w:val="none" w:sz="0" w:space="0" w:color="auto"/>
          </w:divBdr>
        </w:div>
        <w:div w:id="439450707">
          <w:marLeft w:val="360"/>
          <w:marRight w:val="0"/>
          <w:marTop w:val="0"/>
          <w:marBottom w:val="0"/>
          <w:divBdr>
            <w:top w:val="none" w:sz="0" w:space="0" w:color="auto"/>
            <w:left w:val="none" w:sz="0" w:space="0" w:color="auto"/>
            <w:bottom w:val="none" w:sz="0" w:space="0" w:color="auto"/>
            <w:right w:val="none" w:sz="0" w:space="0" w:color="auto"/>
          </w:divBdr>
        </w:div>
        <w:div w:id="927274236">
          <w:marLeft w:val="360"/>
          <w:marRight w:val="0"/>
          <w:marTop w:val="0"/>
          <w:marBottom w:val="0"/>
          <w:divBdr>
            <w:top w:val="none" w:sz="0" w:space="0" w:color="auto"/>
            <w:left w:val="none" w:sz="0" w:space="0" w:color="auto"/>
            <w:bottom w:val="none" w:sz="0" w:space="0" w:color="auto"/>
            <w:right w:val="none" w:sz="0" w:space="0" w:color="auto"/>
          </w:divBdr>
        </w:div>
        <w:div w:id="996759563">
          <w:marLeft w:val="360"/>
          <w:marRight w:val="0"/>
          <w:marTop w:val="0"/>
          <w:marBottom w:val="0"/>
          <w:divBdr>
            <w:top w:val="none" w:sz="0" w:space="0" w:color="auto"/>
            <w:left w:val="none" w:sz="0" w:space="0" w:color="auto"/>
            <w:bottom w:val="none" w:sz="0" w:space="0" w:color="auto"/>
            <w:right w:val="none" w:sz="0" w:space="0" w:color="auto"/>
          </w:divBdr>
        </w:div>
        <w:div w:id="1198159572">
          <w:marLeft w:val="360"/>
          <w:marRight w:val="0"/>
          <w:marTop w:val="0"/>
          <w:marBottom w:val="0"/>
          <w:divBdr>
            <w:top w:val="none" w:sz="0" w:space="0" w:color="auto"/>
            <w:left w:val="none" w:sz="0" w:space="0" w:color="auto"/>
            <w:bottom w:val="none" w:sz="0" w:space="0" w:color="auto"/>
            <w:right w:val="none" w:sz="0" w:space="0" w:color="auto"/>
          </w:divBdr>
        </w:div>
        <w:div w:id="1402866536">
          <w:marLeft w:val="360"/>
          <w:marRight w:val="0"/>
          <w:marTop w:val="0"/>
          <w:marBottom w:val="0"/>
          <w:divBdr>
            <w:top w:val="none" w:sz="0" w:space="0" w:color="auto"/>
            <w:left w:val="none" w:sz="0" w:space="0" w:color="auto"/>
            <w:bottom w:val="none" w:sz="0" w:space="0" w:color="auto"/>
            <w:right w:val="none" w:sz="0" w:space="0" w:color="auto"/>
          </w:divBdr>
        </w:div>
        <w:div w:id="1930652373">
          <w:marLeft w:val="274"/>
          <w:marRight w:val="0"/>
          <w:marTop w:val="0"/>
          <w:marBottom w:val="0"/>
          <w:divBdr>
            <w:top w:val="none" w:sz="0" w:space="0" w:color="auto"/>
            <w:left w:val="none" w:sz="0" w:space="0" w:color="auto"/>
            <w:bottom w:val="none" w:sz="0" w:space="0" w:color="auto"/>
            <w:right w:val="none" w:sz="0" w:space="0" w:color="auto"/>
          </w:divBdr>
        </w:div>
        <w:div w:id="2014910026">
          <w:marLeft w:val="360"/>
          <w:marRight w:val="0"/>
          <w:marTop w:val="0"/>
          <w:marBottom w:val="0"/>
          <w:divBdr>
            <w:top w:val="none" w:sz="0" w:space="0" w:color="auto"/>
            <w:left w:val="none" w:sz="0" w:space="0" w:color="auto"/>
            <w:bottom w:val="none" w:sz="0" w:space="0" w:color="auto"/>
            <w:right w:val="none" w:sz="0" w:space="0" w:color="auto"/>
          </w:divBdr>
        </w:div>
      </w:divsChild>
    </w:div>
    <w:div w:id="1250120134">
      <w:bodyDiv w:val="1"/>
      <w:marLeft w:val="0"/>
      <w:marRight w:val="0"/>
      <w:marTop w:val="0"/>
      <w:marBottom w:val="0"/>
      <w:divBdr>
        <w:top w:val="none" w:sz="0" w:space="0" w:color="auto"/>
        <w:left w:val="none" w:sz="0" w:space="0" w:color="auto"/>
        <w:bottom w:val="none" w:sz="0" w:space="0" w:color="auto"/>
        <w:right w:val="none" w:sz="0" w:space="0" w:color="auto"/>
      </w:divBdr>
    </w:div>
    <w:div w:id="1260136182">
      <w:bodyDiv w:val="1"/>
      <w:marLeft w:val="0"/>
      <w:marRight w:val="0"/>
      <w:marTop w:val="0"/>
      <w:marBottom w:val="0"/>
      <w:divBdr>
        <w:top w:val="none" w:sz="0" w:space="0" w:color="auto"/>
        <w:left w:val="none" w:sz="0" w:space="0" w:color="auto"/>
        <w:bottom w:val="none" w:sz="0" w:space="0" w:color="auto"/>
        <w:right w:val="none" w:sz="0" w:space="0" w:color="auto"/>
      </w:divBdr>
      <w:divsChild>
        <w:div w:id="141653418">
          <w:marLeft w:val="360"/>
          <w:marRight w:val="0"/>
          <w:marTop w:val="0"/>
          <w:marBottom w:val="0"/>
          <w:divBdr>
            <w:top w:val="none" w:sz="0" w:space="0" w:color="auto"/>
            <w:left w:val="none" w:sz="0" w:space="0" w:color="auto"/>
            <w:bottom w:val="none" w:sz="0" w:space="0" w:color="auto"/>
            <w:right w:val="none" w:sz="0" w:space="0" w:color="auto"/>
          </w:divBdr>
        </w:div>
        <w:div w:id="164788926">
          <w:marLeft w:val="360"/>
          <w:marRight w:val="0"/>
          <w:marTop w:val="0"/>
          <w:marBottom w:val="0"/>
          <w:divBdr>
            <w:top w:val="none" w:sz="0" w:space="0" w:color="auto"/>
            <w:left w:val="none" w:sz="0" w:space="0" w:color="auto"/>
            <w:bottom w:val="none" w:sz="0" w:space="0" w:color="auto"/>
            <w:right w:val="none" w:sz="0" w:space="0" w:color="auto"/>
          </w:divBdr>
        </w:div>
        <w:div w:id="397703191">
          <w:marLeft w:val="360"/>
          <w:marRight w:val="0"/>
          <w:marTop w:val="0"/>
          <w:marBottom w:val="0"/>
          <w:divBdr>
            <w:top w:val="none" w:sz="0" w:space="0" w:color="auto"/>
            <w:left w:val="none" w:sz="0" w:space="0" w:color="auto"/>
            <w:bottom w:val="none" w:sz="0" w:space="0" w:color="auto"/>
            <w:right w:val="none" w:sz="0" w:space="0" w:color="auto"/>
          </w:divBdr>
        </w:div>
        <w:div w:id="581454870">
          <w:marLeft w:val="360"/>
          <w:marRight w:val="0"/>
          <w:marTop w:val="0"/>
          <w:marBottom w:val="0"/>
          <w:divBdr>
            <w:top w:val="none" w:sz="0" w:space="0" w:color="auto"/>
            <w:left w:val="none" w:sz="0" w:space="0" w:color="auto"/>
            <w:bottom w:val="none" w:sz="0" w:space="0" w:color="auto"/>
            <w:right w:val="none" w:sz="0" w:space="0" w:color="auto"/>
          </w:divBdr>
        </w:div>
        <w:div w:id="721321957">
          <w:marLeft w:val="360"/>
          <w:marRight w:val="0"/>
          <w:marTop w:val="0"/>
          <w:marBottom w:val="0"/>
          <w:divBdr>
            <w:top w:val="none" w:sz="0" w:space="0" w:color="auto"/>
            <w:left w:val="none" w:sz="0" w:space="0" w:color="auto"/>
            <w:bottom w:val="none" w:sz="0" w:space="0" w:color="auto"/>
            <w:right w:val="none" w:sz="0" w:space="0" w:color="auto"/>
          </w:divBdr>
        </w:div>
        <w:div w:id="753747367">
          <w:marLeft w:val="360"/>
          <w:marRight w:val="0"/>
          <w:marTop w:val="0"/>
          <w:marBottom w:val="0"/>
          <w:divBdr>
            <w:top w:val="none" w:sz="0" w:space="0" w:color="auto"/>
            <w:left w:val="none" w:sz="0" w:space="0" w:color="auto"/>
            <w:bottom w:val="none" w:sz="0" w:space="0" w:color="auto"/>
            <w:right w:val="none" w:sz="0" w:space="0" w:color="auto"/>
          </w:divBdr>
        </w:div>
        <w:div w:id="767967704">
          <w:marLeft w:val="360"/>
          <w:marRight w:val="0"/>
          <w:marTop w:val="0"/>
          <w:marBottom w:val="0"/>
          <w:divBdr>
            <w:top w:val="none" w:sz="0" w:space="0" w:color="auto"/>
            <w:left w:val="none" w:sz="0" w:space="0" w:color="auto"/>
            <w:bottom w:val="none" w:sz="0" w:space="0" w:color="auto"/>
            <w:right w:val="none" w:sz="0" w:space="0" w:color="auto"/>
          </w:divBdr>
        </w:div>
        <w:div w:id="1006054888">
          <w:marLeft w:val="360"/>
          <w:marRight w:val="0"/>
          <w:marTop w:val="0"/>
          <w:marBottom w:val="0"/>
          <w:divBdr>
            <w:top w:val="none" w:sz="0" w:space="0" w:color="auto"/>
            <w:left w:val="none" w:sz="0" w:space="0" w:color="auto"/>
            <w:bottom w:val="none" w:sz="0" w:space="0" w:color="auto"/>
            <w:right w:val="none" w:sz="0" w:space="0" w:color="auto"/>
          </w:divBdr>
        </w:div>
        <w:div w:id="1026101935">
          <w:marLeft w:val="360"/>
          <w:marRight w:val="0"/>
          <w:marTop w:val="0"/>
          <w:marBottom w:val="0"/>
          <w:divBdr>
            <w:top w:val="none" w:sz="0" w:space="0" w:color="auto"/>
            <w:left w:val="none" w:sz="0" w:space="0" w:color="auto"/>
            <w:bottom w:val="none" w:sz="0" w:space="0" w:color="auto"/>
            <w:right w:val="none" w:sz="0" w:space="0" w:color="auto"/>
          </w:divBdr>
        </w:div>
        <w:div w:id="1110127892">
          <w:marLeft w:val="360"/>
          <w:marRight w:val="0"/>
          <w:marTop w:val="0"/>
          <w:marBottom w:val="0"/>
          <w:divBdr>
            <w:top w:val="none" w:sz="0" w:space="0" w:color="auto"/>
            <w:left w:val="none" w:sz="0" w:space="0" w:color="auto"/>
            <w:bottom w:val="none" w:sz="0" w:space="0" w:color="auto"/>
            <w:right w:val="none" w:sz="0" w:space="0" w:color="auto"/>
          </w:divBdr>
        </w:div>
        <w:div w:id="1120684020">
          <w:marLeft w:val="360"/>
          <w:marRight w:val="0"/>
          <w:marTop w:val="0"/>
          <w:marBottom w:val="0"/>
          <w:divBdr>
            <w:top w:val="none" w:sz="0" w:space="0" w:color="auto"/>
            <w:left w:val="none" w:sz="0" w:space="0" w:color="auto"/>
            <w:bottom w:val="none" w:sz="0" w:space="0" w:color="auto"/>
            <w:right w:val="none" w:sz="0" w:space="0" w:color="auto"/>
          </w:divBdr>
        </w:div>
        <w:div w:id="1492216186">
          <w:marLeft w:val="274"/>
          <w:marRight w:val="0"/>
          <w:marTop w:val="0"/>
          <w:marBottom w:val="0"/>
          <w:divBdr>
            <w:top w:val="none" w:sz="0" w:space="0" w:color="auto"/>
            <w:left w:val="none" w:sz="0" w:space="0" w:color="auto"/>
            <w:bottom w:val="none" w:sz="0" w:space="0" w:color="auto"/>
            <w:right w:val="none" w:sz="0" w:space="0" w:color="auto"/>
          </w:divBdr>
        </w:div>
        <w:div w:id="1617173096">
          <w:marLeft w:val="360"/>
          <w:marRight w:val="0"/>
          <w:marTop w:val="0"/>
          <w:marBottom w:val="0"/>
          <w:divBdr>
            <w:top w:val="none" w:sz="0" w:space="0" w:color="auto"/>
            <w:left w:val="none" w:sz="0" w:space="0" w:color="auto"/>
            <w:bottom w:val="none" w:sz="0" w:space="0" w:color="auto"/>
            <w:right w:val="none" w:sz="0" w:space="0" w:color="auto"/>
          </w:divBdr>
        </w:div>
        <w:div w:id="1672826868">
          <w:marLeft w:val="360"/>
          <w:marRight w:val="0"/>
          <w:marTop w:val="0"/>
          <w:marBottom w:val="0"/>
          <w:divBdr>
            <w:top w:val="none" w:sz="0" w:space="0" w:color="auto"/>
            <w:left w:val="none" w:sz="0" w:space="0" w:color="auto"/>
            <w:bottom w:val="none" w:sz="0" w:space="0" w:color="auto"/>
            <w:right w:val="none" w:sz="0" w:space="0" w:color="auto"/>
          </w:divBdr>
        </w:div>
        <w:div w:id="1773746575">
          <w:marLeft w:val="360"/>
          <w:marRight w:val="0"/>
          <w:marTop w:val="0"/>
          <w:marBottom w:val="0"/>
          <w:divBdr>
            <w:top w:val="none" w:sz="0" w:space="0" w:color="auto"/>
            <w:left w:val="none" w:sz="0" w:space="0" w:color="auto"/>
            <w:bottom w:val="none" w:sz="0" w:space="0" w:color="auto"/>
            <w:right w:val="none" w:sz="0" w:space="0" w:color="auto"/>
          </w:divBdr>
        </w:div>
        <w:div w:id="1784685365">
          <w:marLeft w:val="360"/>
          <w:marRight w:val="0"/>
          <w:marTop w:val="0"/>
          <w:marBottom w:val="0"/>
          <w:divBdr>
            <w:top w:val="none" w:sz="0" w:space="0" w:color="auto"/>
            <w:left w:val="none" w:sz="0" w:space="0" w:color="auto"/>
            <w:bottom w:val="none" w:sz="0" w:space="0" w:color="auto"/>
            <w:right w:val="none" w:sz="0" w:space="0" w:color="auto"/>
          </w:divBdr>
        </w:div>
        <w:div w:id="1793590789">
          <w:marLeft w:val="360"/>
          <w:marRight w:val="0"/>
          <w:marTop w:val="0"/>
          <w:marBottom w:val="0"/>
          <w:divBdr>
            <w:top w:val="none" w:sz="0" w:space="0" w:color="auto"/>
            <w:left w:val="none" w:sz="0" w:space="0" w:color="auto"/>
            <w:bottom w:val="none" w:sz="0" w:space="0" w:color="auto"/>
            <w:right w:val="none" w:sz="0" w:space="0" w:color="auto"/>
          </w:divBdr>
        </w:div>
        <w:div w:id="1955938705">
          <w:marLeft w:val="360"/>
          <w:marRight w:val="0"/>
          <w:marTop w:val="0"/>
          <w:marBottom w:val="0"/>
          <w:divBdr>
            <w:top w:val="none" w:sz="0" w:space="0" w:color="auto"/>
            <w:left w:val="none" w:sz="0" w:space="0" w:color="auto"/>
            <w:bottom w:val="none" w:sz="0" w:space="0" w:color="auto"/>
            <w:right w:val="none" w:sz="0" w:space="0" w:color="auto"/>
          </w:divBdr>
        </w:div>
        <w:div w:id="1993220067">
          <w:marLeft w:val="360"/>
          <w:marRight w:val="0"/>
          <w:marTop w:val="0"/>
          <w:marBottom w:val="0"/>
          <w:divBdr>
            <w:top w:val="none" w:sz="0" w:space="0" w:color="auto"/>
            <w:left w:val="none" w:sz="0" w:space="0" w:color="auto"/>
            <w:bottom w:val="none" w:sz="0" w:space="0" w:color="auto"/>
            <w:right w:val="none" w:sz="0" w:space="0" w:color="auto"/>
          </w:divBdr>
        </w:div>
        <w:div w:id="2059084372">
          <w:marLeft w:val="360"/>
          <w:marRight w:val="0"/>
          <w:marTop w:val="0"/>
          <w:marBottom w:val="0"/>
          <w:divBdr>
            <w:top w:val="none" w:sz="0" w:space="0" w:color="auto"/>
            <w:left w:val="none" w:sz="0" w:space="0" w:color="auto"/>
            <w:bottom w:val="none" w:sz="0" w:space="0" w:color="auto"/>
            <w:right w:val="none" w:sz="0" w:space="0" w:color="auto"/>
          </w:divBdr>
        </w:div>
        <w:div w:id="2074429777">
          <w:marLeft w:val="360"/>
          <w:marRight w:val="0"/>
          <w:marTop w:val="0"/>
          <w:marBottom w:val="0"/>
          <w:divBdr>
            <w:top w:val="none" w:sz="0" w:space="0" w:color="auto"/>
            <w:left w:val="none" w:sz="0" w:space="0" w:color="auto"/>
            <w:bottom w:val="none" w:sz="0" w:space="0" w:color="auto"/>
            <w:right w:val="none" w:sz="0" w:space="0" w:color="auto"/>
          </w:divBdr>
        </w:div>
      </w:divsChild>
    </w:div>
    <w:div w:id="1294141131">
      <w:bodyDiv w:val="1"/>
      <w:marLeft w:val="0"/>
      <w:marRight w:val="0"/>
      <w:marTop w:val="0"/>
      <w:marBottom w:val="0"/>
      <w:divBdr>
        <w:top w:val="none" w:sz="0" w:space="0" w:color="auto"/>
        <w:left w:val="none" w:sz="0" w:space="0" w:color="auto"/>
        <w:bottom w:val="none" w:sz="0" w:space="0" w:color="auto"/>
        <w:right w:val="none" w:sz="0" w:space="0" w:color="auto"/>
      </w:divBdr>
      <w:divsChild>
        <w:div w:id="1757558670">
          <w:marLeft w:val="806"/>
          <w:marRight w:val="0"/>
          <w:marTop w:val="154"/>
          <w:marBottom w:val="0"/>
          <w:divBdr>
            <w:top w:val="none" w:sz="0" w:space="0" w:color="auto"/>
            <w:left w:val="none" w:sz="0" w:space="0" w:color="auto"/>
            <w:bottom w:val="none" w:sz="0" w:space="0" w:color="auto"/>
            <w:right w:val="none" w:sz="0" w:space="0" w:color="auto"/>
          </w:divBdr>
        </w:div>
      </w:divsChild>
    </w:div>
    <w:div w:id="1309476481">
      <w:bodyDiv w:val="1"/>
      <w:marLeft w:val="0"/>
      <w:marRight w:val="0"/>
      <w:marTop w:val="0"/>
      <w:marBottom w:val="0"/>
      <w:divBdr>
        <w:top w:val="none" w:sz="0" w:space="0" w:color="auto"/>
        <w:left w:val="none" w:sz="0" w:space="0" w:color="auto"/>
        <w:bottom w:val="none" w:sz="0" w:space="0" w:color="auto"/>
        <w:right w:val="none" w:sz="0" w:space="0" w:color="auto"/>
      </w:divBdr>
      <w:divsChild>
        <w:div w:id="177501466">
          <w:marLeft w:val="360"/>
          <w:marRight w:val="0"/>
          <w:marTop w:val="0"/>
          <w:marBottom w:val="0"/>
          <w:divBdr>
            <w:top w:val="none" w:sz="0" w:space="0" w:color="auto"/>
            <w:left w:val="none" w:sz="0" w:space="0" w:color="auto"/>
            <w:bottom w:val="none" w:sz="0" w:space="0" w:color="auto"/>
            <w:right w:val="none" w:sz="0" w:space="0" w:color="auto"/>
          </w:divBdr>
        </w:div>
        <w:div w:id="282925459">
          <w:marLeft w:val="360"/>
          <w:marRight w:val="0"/>
          <w:marTop w:val="0"/>
          <w:marBottom w:val="0"/>
          <w:divBdr>
            <w:top w:val="none" w:sz="0" w:space="0" w:color="auto"/>
            <w:left w:val="none" w:sz="0" w:space="0" w:color="auto"/>
            <w:bottom w:val="none" w:sz="0" w:space="0" w:color="auto"/>
            <w:right w:val="none" w:sz="0" w:space="0" w:color="auto"/>
          </w:divBdr>
        </w:div>
        <w:div w:id="365495258">
          <w:marLeft w:val="360"/>
          <w:marRight w:val="0"/>
          <w:marTop w:val="0"/>
          <w:marBottom w:val="0"/>
          <w:divBdr>
            <w:top w:val="none" w:sz="0" w:space="0" w:color="auto"/>
            <w:left w:val="none" w:sz="0" w:space="0" w:color="auto"/>
            <w:bottom w:val="none" w:sz="0" w:space="0" w:color="auto"/>
            <w:right w:val="none" w:sz="0" w:space="0" w:color="auto"/>
          </w:divBdr>
        </w:div>
        <w:div w:id="414323866">
          <w:marLeft w:val="274"/>
          <w:marRight w:val="0"/>
          <w:marTop w:val="0"/>
          <w:marBottom w:val="0"/>
          <w:divBdr>
            <w:top w:val="none" w:sz="0" w:space="0" w:color="auto"/>
            <w:left w:val="none" w:sz="0" w:space="0" w:color="auto"/>
            <w:bottom w:val="none" w:sz="0" w:space="0" w:color="auto"/>
            <w:right w:val="none" w:sz="0" w:space="0" w:color="auto"/>
          </w:divBdr>
        </w:div>
        <w:div w:id="699550265">
          <w:marLeft w:val="360"/>
          <w:marRight w:val="0"/>
          <w:marTop w:val="0"/>
          <w:marBottom w:val="0"/>
          <w:divBdr>
            <w:top w:val="none" w:sz="0" w:space="0" w:color="auto"/>
            <w:left w:val="none" w:sz="0" w:space="0" w:color="auto"/>
            <w:bottom w:val="none" w:sz="0" w:space="0" w:color="auto"/>
            <w:right w:val="none" w:sz="0" w:space="0" w:color="auto"/>
          </w:divBdr>
        </w:div>
        <w:div w:id="1047610185">
          <w:marLeft w:val="360"/>
          <w:marRight w:val="0"/>
          <w:marTop w:val="0"/>
          <w:marBottom w:val="0"/>
          <w:divBdr>
            <w:top w:val="none" w:sz="0" w:space="0" w:color="auto"/>
            <w:left w:val="none" w:sz="0" w:space="0" w:color="auto"/>
            <w:bottom w:val="none" w:sz="0" w:space="0" w:color="auto"/>
            <w:right w:val="none" w:sz="0" w:space="0" w:color="auto"/>
          </w:divBdr>
        </w:div>
        <w:div w:id="1354772231">
          <w:marLeft w:val="360"/>
          <w:marRight w:val="0"/>
          <w:marTop w:val="0"/>
          <w:marBottom w:val="0"/>
          <w:divBdr>
            <w:top w:val="none" w:sz="0" w:space="0" w:color="auto"/>
            <w:left w:val="none" w:sz="0" w:space="0" w:color="auto"/>
            <w:bottom w:val="none" w:sz="0" w:space="0" w:color="auto"/>
            <w:right w:val="none" w:sz="0" w:space="0" w:color="auto"/>
          </w:divBdr>
        </w:div>
        <w:div w:id="1542084496">
          <w:marLeft w:val="360"/>
          <w:marRight w:val="0"/>
          <w:marTop w:val="0"/>
          <w:marBottom w:val="0"/>
          <w:divBdr>
            <w:top w:val="none" w:sz="0" w:space="0" w:color="auto"/>
            <w:left w:val="none" w:sz="0" w:space="0" w:color="auto"/>
            <w:bottom w:val="none" w:sz="0" w:space="0" w:color="auto"/>
            <w:right w:val="none" w:sz="0" w:space="0" w:color="auto"/>
          </w:divBdr>
        </w:div>
        <w:div w:id="1544094819">
          <w:marLeft w:val="360"/>
          <w:marRight w:val="0"/>
          <w:marTop w:val="0"/>
          <w:marBottom w:val="0"/>
          <w:divBdr>
            <w:top w:val="none" w:sz="0" w:space="0" w:color="auto"/>
            <w:left w:val="none" w:sz="0" w:space="0" w:color="auto"/>
            <w:bottom w:val="none" w:sz="0" w:space="0" w:color="auto"/>
            <w:right w:val="none" w:sz="0" w:space="0" w:color="auto"/>
          </w:divBdr>
        </w:div>
        <w:div w:id="1571188928">
          <w:marLeft w:val="360"/>
          <w:marRight w:val="0"/>
          <w:marTop w:val="0"/>
          <w:marBottom w:val="0"/>
          <w:divBdr>
            <w:top w:val="none" w:sz="0" w:space="0" w:color="auto"/>
            <w:left w:val="none" w:sz="0" w:space="0" w:color="auto"/>
            <w:bottom w:val="none" w:sz="0" w:space="0" w:color="auto"/>
            <w:right w:val="none" w:sz="0" w:space="0" w:color="auto"/>
          </w:divBdr>
        </w:div>
        <w:div w:id="1612783590">
          <w:marLeft w:val="360"/>
          <w:marRight w:val="0"/>
          <w:marTop w:val="0"/>
          <w:marBottom w:val="0"/>
          <w:divBdr>
            <w:top w:val="none" w:sz="0" w:space="0" w:color="auto"/>
            <w:left w:val="none" w:sz="0" w:space="0" w:color="auto"/>
            <w:bottom w:val="none" w:sz="0" w:space="0" w:color="auto"/>
            <w:right w:val="none" w:sz="0" w:space="0" w:color="auto"/>
          </w:divBdr>
        </w:div>
        <w:div w:id="1666008389">
          <w:marLeft w:val="360"/>
          <w:marRight w:val="0"/>
          <w:marTop w:val="0"/>
          <w:marBottom w:val="0"/>
          <w:divBdr>
            <w:top w:val="none" w:sz="0" w:space="0" w:color="auto"/>
            <w:left w:val="none" w:sz="0" w:space="0" w:color="auto"/>
            <w:bottom w:val="none" w:sz="0" w:space="0" w:color="auto"/>
            <w:right w:val="none" w:sz="0" w:space="0" w:color="auto"/>
          </w:divBdr>
        </w:div>
        <w:div w:id="1938520777">
          <w:marLeft w:val="360"/>
          <w:marRight w:val="0"/>
          <w:marTop w:val="0"/>
          <w:marBottom w:val="0"/>
          <w:divBdr>
            <w:top w:val="none" w:sz="0" w:space="0" w:color="auto"/>
            <w:left w:val="none" w:sz="0" w:space="0" w:color="auto"/>
            <w:bottom w:val="none" w:sz="0" w:space="0" w:color="auto"/>
            <w:right w:val="none" w:sz="0" w:space="0" w:color="auto"/>
          </w:divBdr>
        </w:div>
      </w:divsChild>
    </w:div>
    <w:div w:id="1315453108">
      <w:bodyDiv w:val="1"/>
      <w:marLeft w:val="0"/>
      <w:marRight w:val="0"/>
      <w:marTop w:val="0"/>
      <w:marBottom w:val="0"/>
      <w:divBdr>
        <w:top w:val="none" w:sz="0" w:space="0" w:color="auto"/>
        <w:left w:val="none" w:sz="0" w:space="0" w:color="auto"/>
        <w:bottom w:val="none" w:sz="0" w:space="0" w:color="auto"/>
        <w:right w:val="none" w:sz="0" w:space="0" w:color="auto"/>
      </w:divBdr>
    </w:div>
    <w:div w:id="1322469921">
      <w:bodyDiv w:val="1"/>
      <w:marLeft w:val="0"/>
      <w:marRight w:val="0"/>
      <w:marTop w:val="0"/>
      <w:marBottom w:val="0"/>
      <w:divBdr>
        <w:top w:val="none" w:sz="0" w:space="0" w:color="auto"/>
        <w:left w:val="none" w:sz="0" w:space="0" w:color="auto"/>
        <w:bottom w:val="none" w:sz="0" w:space="0" w:color="auto"/>
        <w:right w:val="none" w:sz="0" w:space="0" w:color="auto"/>
      </w:divBdr>
      <w:divsChild>
        <w:div w:id="3943207">
          <w:marLeft w:val="360"/>
          <w:marRight w:val="0"/>
          <w:marTop w:val="0"/>
          <w:marBottom w:val="0"/>
          <w:divBdr>
            <w:top w:val="none" w:sz="0" w:space="0" w:color="auto"/>
            <w:left w:val="none" w:sz="0" w:space="0" w:color="auto"/>
            <w:bottom w:val="none" w:sz="0" w:space="0" w:color="auto"/>
            <w:right w:val="none" w:sz="0" w:space="0" w:color="auto"/>
          </w:divBdr>
        </w:div>
        <w:div w:id="64256952">
          <w:marLeft w:val="360"/>
          <w:marRight w:val="0"/>
          <w:marTop w:val="0"/>
          <w:marBottom w:val="0"/>
          <w:divBdr>
            <w:top w:val="none" w:sz="0" w:space="0" w:color="auto"/>
            <w:left w:val="none" w:sz="0" w:space="0" w:color="auto"/>
            <w:bottom w:val="none" w:sz="0" w:space="0" w:color="auto"/>
            <w:right w:val="none" w:sz="0" w:space="0" w:color="auto"/>
          </w:divBdr>
        </w:div>
        <w:div w:id="305017835">
          <w:marLeft w:val="360"/>
          <w:marRight w:val="0"/>
          <w:marTop w:val="0"/>
          <w:marBottom w:val="0"/>
          <w:divBdr>
            <w:top w:val="none" w:sz="0" w:space="0" w:color="auto"/>
            <w:left w:val="none" w:sz="0" w:space="0" w:color="auto"/>
            <w:bottom w:val="none" w:sz="0" w:space="0" w:color="auto"/>
            <w:right w:val="none" w:sz="0" w:space="0" w:color="auto"/>
          </w:divBdr>
        </w:div>
        <w:div w:id="319769271">
          <w:marLeft w:val="360"/>
          <w:marRight w:val="0"/>
          <w:marTop w:val="0"/>
          <w:marBottom w:val="0"/>
          <w:divBdr>
            <w:top w:val="none" w:sz="0" w:space="0" w:color="auto"/>
            <w:left w:val="none" w:sz="0" w:space="0" w:color="auto"/>
            <w:bottom w:val="none" w:sz="0" w:space="0" w:color="auto"/>
            <w:right w:val="none" w:sz="0" w:space="0" w:color="auto"/>
          </w:divBdr>
        </w:div>
        <w:div w:id="391470257">
          <w:marLeft w:val="360"/>
          <w:marRight w:val="0"/>
          <w:marTop w:val="0"/>
          <w:marBottom w:val="0"/>
          <w:divBdr>
            <w:top w:val="none" w:sz="0" w:space="0" w:color="auto"/>
            <w:left w:val="none" w:sz="0" w:space="0" w:color="auto"/>
            <w:bottom w:val="none" w:sz="0" w:space="0" w:color="auto"/>
            <w:right w:val="none" w:sz="0" w:space="0" w:color="auto"/>
          </w:divBdr>
        </w:div>
        <w:div w:id="515920032">
          <w:marLeft w:val="360"/>
          <w:marRight w:val="0"/>
          <w:marTop w:val="0"/>
          <w:marBottom w:val="0"/>
          <w:divBdr>
            <w:top w:val="none" w:sz="0" w:space="0" w:color="auto"/>
            <w:left w:val="none" w:sz="0" w:space="0" w:color="auto"/>
            <w:bottom w:val="none" w:sz="0" w:space="0" w:color="auto"/>
            <w:right w:val="none" w:sz="0" w:space="0" w:color="auto"/>
          </w:divBdr>
        </w:div>
        <w:div w:id="521288606">
          <w:marLeft w:val="360"/>
          <w:marRight w:val="0"/>
          <w:marTop w:val="0"/>
          <w:marBottom w:val="0"/>
          <w:divBdr>
            <w:top w:val="none" w:sz="0" w:space="0" w:color="auto"/>
            <w:left w:val="none" w:sz="0" w:space="0" w:color="auto"/>
            <w:bottom w:val="none" w:sz="0" w:space="0" w:color="auto"/>
            <w:right w:val="none" w:sz="0" w:space="0" w:color="auto"/>
          </w:divBdr>
        </w:div>
        <w:div w:id="580872550">
          <w:marLeft w:val="360"/>
          <w:marRight w:val="0"/>
          <w:marTop w:val="0"/>
          <w:marBottom w:val="0"/>
          <w:divBdr>
            <w:top w:val="none" w:sz="0" w:space="0" w:color="auto"/>
            <w:left w:val="none" w:sz="0" w:space="0" w:color="auto"/>
            <w:bottom w:val="none" w:sz="0" w:space="0" w:color="auto"/>
            <w:right w:val="none" w:sz="0" w:space="0" w:color="auto"/>
          </w:divBdr>
        </w:div>
        <w:div w:id="612639797">
          <w:marLeft w:val="360"/>
          <w:marRight w:val="0"/>
          <w:marTop w:val="0"/>
          <w:marBottom w:val="0"/>
          <w:divBdr>
            <w:top w:val="none" w:sz="0" w:space="0" w:color="auto"/>
            <w:left w:val="none" w:sz="0" w:space="0" w:color="auto"/>
            <w:bottom w:val="none" w:sz="0" w:space="0" w:color="auto"/>
            <w:right w:val="none" w:sz="0" w:space="0" w:color="auto"/>
          </w:divBdr>
        </w:div>
        <w:div w:id="647901871">
          <w:marLeft w:val="360"/>
          <w:marRight w:val="0"/>
          <w:marTop w:val="0"/>
          <w:marBottom w:val="0"/>
          <w:divBdr>
            <w:top w:val="none" w:sz="0" w:space="0" w:color="auto"/>
            <w:left w:val="none" w:sz="0" w:space="0" w:color="auto"/>
            <w:bottom w:val="none" w:sz="0" w:space="0" w:color="auto"/>
            <w:right w:val="none" w:sz="0" w:space="0" w:color="auto"/>
          </w:divBdr>
        </w:div>
        <w:div w:id="705717403">
          <w:marLeft w:val="360"/>
          <w:marRight w:val="0"/>
          <w:marTop w:val="0"/>
          <w:marBottom w:val="0"/>
          <w:divBdr>
            <w:top w:val="none" w:sz="0" w:space="0" w:color="auto"/>
            <w:left w:val="none" w:sz="0" w:space="0" w:color="auto"/>
            <w:bottom w:val="none" w:sz="0" w:space="0" w:color="auto"/>
            <w:right w:val="none" w:sz="0" w:space="0" w:color="auto"/>
          </w:divBdr>
        </w:div>
        <w:div w:id="788933965">
          <w:marLeft w:val="360"/>
          <w:marRight w:val="0"/>
          <w:marTop w:val="0"/>
          <w:marBottom w:val="0"/>
          <w:divBdr>
            <w:top w:val="none" w:sz="0" w:space="0" w:color="auto"/>
            <w:left w:val="none" w:sz="0" w:space="0" w:color="auto"/>
            <w:bottom w:val="none" w:sz="0" w:space="0" w:color="auto"/>
            <w:right w:val="none" w:sz="0" w:space="0" w:color="auto"/>
          </w:divBdr>
        </w:div>
        <w:div w:id="959603565">
          <w:marLeft w:val="360"/>
          <w:marRight w:val="0"/>
          <w:marTop w:val="0"/>
          <w:marBottom w:val="0"/>
          <w:divBdr>
            <w:top w:val="none" w:sz="0" w:space="0" w:color="auto"/>
            <w:left w:val="none" w:sz="0" w:space="0" w:color="auto"/>
            <w:bottom w:val="none" w:sz="0" w:space="0" w:color="auto"/>
            <w:right w:val="none" w:sz="0" w:space="0" w:color="auto"/>
          </w:divBdr>
        </w:div>
        <w:div w:id="1067848428">
          <w:marLeft w:val="360"/>
          <w:marRight w:val="0"/>
          <w:marTop w:val="0"/>
          <w:marBottom w:val="0"/>
          <w:divBdr>
            <w:top w:val="none" w:sz="0" w:space="0" w:color="auto"/>
            <w:left w:val="none" w:sz="0" w:space="0" w:color="auto"/>
            <w:bottom w:val="none" w:sz="0" w:space="0" w:color="auto"/>
            <w:right w:val="none" w:sz="0" w:space="0" w:color="auto"/>
          </w:divBdr>
        </w:div>
        <w:div w:id="1090353855">
          <w:marLeft w:val="360"/>
          <w:marRight w:val="0"/>
          <w:marTop w:val="0"/>
          <w:marBottom w:val="0"/>
          <w:divBdr>
            <w:top w:val="none" w:sz="0" w:space="0" w:color="auto"/>
            <w:left w:val="none" w:sz="0" w:space="0" w:color="auto"/>
            <w:bottom w:val="none" w:sz="0" w:space="0" w:color="auto"/>
            <w:right w:val="none" w:sz="0" w:space="0" w:color="auto"/>
          </w:divBdr>
        </w:div>
        <w:div w:id="1199004312">
          <w:marLeft w:val="360"/>
          <w:marRight w:val="0"/>
          <w:marTop w:val="0"/>
          <w:marBottom w:val="0"/>
          <w:divBdr>
            <w:top w:val="none" w:sz="0" w:space="0" w:color="auto"/>
            <w:left w:val="none" w:sz="0" w:space="0" w:color="auto"/>
            <w:bottom w:val="none" w:sz="0" w:space="0" w:color="auto"/>
            <w:right w:val="none" w:sz="0" w:space="0" w:color="auto"/>
          </w:divBdr>
        </w:div>
        <w:div w:id="1231772208">
          <w:marLeft w:val="360"/>
          <w:marRight w:val="0"/>
          <w:marTop w:val="0"/>
          <w:marBottom w:val="0"/>
          <w:divBdr>
            <w:top w:val="none" w:sz="0" w:space="0" w:color="auto"/>
            <w:left w:val="none" w:sz="0" w:space="0" w:color="auto"/>
            <w:bottom w:val="none" w:sz="0" w:space="0" w:color="auto"/>
            <w:right w:val="none" w:sz="0" w:space="0" w:color="auto"/>
          </w:divBdr>
        </w:div>
        <w:div w:id="1358309003">
          <w:marLeft w:val="274"/>
          <w:marRight w:val="0"/>
          <w:marTop w:val="0"/>
          <w:marBottom w:val="0"/>
          <w:divBdr>
            <w:top w:val="none" w:sz="0" w:space="0" w:color="auto"/>
            <w:left w:val="none" w:sz="0" w:space="0" w:color="auto"/>
            <w:bottom w:val="none" w:sz="0" w:space="0" w:color="auto"/>
            <w:right w:val="none" w:sz="0" w:space="0" w:color="auto"/>
          </w:divBdr>
        </w:div>
        <w:div w:id="1406803572">
          <w:marLeft w:val="360"/>
          <w:marRight w:val="0"/>
          <w:marTop w:val="0"/>
          <w:marBottom w:val="0"/>
          <w:divBdr>
            <w:top w:val="none" w:sz="0" w:space="0" w:color="auto"/>
            <w:left w:val="none" w:sz="0" w:space="0" w:color="auto"/>
            <w:bottom w:val="none" w:sz="0" w:space="0" w:color="auto"/>
            <w:right w:val="none" w:sz="0" w:space="0" w:color="auto"/>
          </w:divBdr>
        </w:div>
        <w:div w:id="1521964603">
          <w:marLeft w:val="360"/>
          <w:marRight w:val="0"/>
          <w:marTop w:val="0"/>
          <w:marBottom w:val="0"/>
          <w:divBdr>
            <w:top w:val="none" w:sz="0" w:space="0" w:color="auto"/>
            <w:left w:val="none" w:sz="0" w:space="0" w:color="auto"/>
            <w:bottom w:val="none" w:sz="0" w:space="0" w:color="auto"/>
            <w:right w:val="none" w:sz="0" w:space="0" w:color="auto"/>
          </w:divBdr>
        </w:div>
        <w:div w:id="1541472910">
          <w:marLeft w:val="360"/>
          <w:marRight w:val="0"/>
          <w:marTop w:val="0"/>
          <w:marBottom w:val="0"/>
          <w:divBdr>
            <w:top w:val="none" w:sz="0" w:space="0" w:color="auto"/>
            <w:left w:val="none" w:sz="0" w:space="0" w:color="auto"/>
            <w:bottom w:val="none" w:sz="0" w:space="0" w:color="auto"/>
            <w:right w:val="none" w:sz="0" w:space="0" w:color="auto"/>
          </w:divBdr>
        </w:div>
        <w:div w:id="1575510807">
          <w:marLeft w:val="360"/>
          <w:marRight w:val="0"/>
          <w:marTop w:val="0"/>
          <w:marBottom w:val="0"/>
          <w:divBdr>
            <w:top w:val="none" w:sz="0" w:space="0" w:color="auto"/>
            <w:left w:val="none" w:sz="0" w:space="0" w:color="auto"/>
            <w:bottom w:val="none" w:sz="0" w:space="0" w:color="auto"/>
            <w:right w:val="none" w:sz="0" w:space="0" w:color="auto"/>
          </w:divBdr>
        </w:div>
        <w:div w:id="1714308113">
          <w:marLeft w:val="360"/>
          <w:marRight w:val="0"/>
          <w:marTop w:val="0"/>
          <w:marBottom w:val="0"/>
          <w:divBdr>
            <w:top w:val="none" w:sz="0" w:space="0" w:color="auto"/>
            <w:left w:val="none" w:sz="0" w:space="0" w:color="auto"/>
            <w:bottom w:val="none" w:sz="0" w:space="0" w:color="auto"/>
            <w:right w:val="none" w:sz="0" w:space="0" w:color="auto"/>
          </w:divBdr>
        </w:div>
        <w:div w:id="1845198136">
          <w:marLeft w:val="360"/>
          <w:marRight w:val="0"/>
          <w:marTop w:val="0"/>
          <w:marBottom w:val="0"/>
          <w:divBdr>
            <w:top w:val="none" w:sz="0" w:space="0" w:color="auto"/>
            <w:left w:val="none" w:sz="0" w:space="0" w:color="auto"/>
            <w:bottom w:val="none" w:sz="0" w:space="0" w:color="auto"/>
            <w:right w:val="none" w:sz="0" w:space="0" w:color="auto"/>
          </w:divBdr>
        </w:div>
        <w:div w:id="1861895582">
          <w:marLeft w:val="360"/>
          <w:marRight w:val="0"/>
          <w:marTop w:val="0"/>
          <w:marBottom w:val="0"/>
          <w:divBdr>
            <w:top w:val="none" w:sz="0" w:space="0" w:color="auto"/>
            <w:left w:val="none" w:sz="0" w:space="0" w:color="auto"/>
            <w:bottom w:val="none" w:sz="0" w:space="0" w:color="auto"/>
            <w:right w:val="none" w:sz="0" w:space="0" w:color="auto"/>
          </w:divBdr>
        </w:div>
        <w:div w:id="1997175310">
          <w:marLeft w:val="360"/>
          <w:marRight w:val="0"/>
          <w:marTop w:val="0"/>
          <w:marBottom w:val="0"/>
          <w:divBdr>
            <w:top w:val="none" w:sz="0" w:space="0" w:color="auto"/>
            <w:left w:val="none" w:sz="0" w:space="0" w:color="auto"/>
            <w:bottom w:val="none" w:sz="0" w:space="0" w:color="auto"/>
            <w:right w:val="none" w:sz="0" w:space="0" w:color="auto"/>
          </w:divBdr>
        </w:div>
        <w:div w:id="2008167257">
          <w:marLeft w:val="360"/>
          <w:marRight w:val="0"/>
          <w:marTop w:val="0"/>
          <w:marBottom w:val="0"/>
          <w:divBdr>
            <w:top w:val="none" w:sz="0" w:space="0" w:color="auto"/>
            <w:left w:val="none" w:sz="0" w:space="0" w:color="auto"/>
            <w:bottom w:val="none" w:sz="0" w:space="0" w:color="auto"/>
            <w:right w:val="none" w:sz="0" w:space="0" w:color="auto"/>
          </w:divBdr>
        </w:div>
        <w:div w:id="2049797215">
          <w:marLeft w:val="360"/>
          <w:marRight w:val="0"/>
          <w:marTop w:val="0"/>
          <w:marBottom w:val="0"/>
          <w:divBdr>
            <w:top w:val="none" w:sz="0" w:space="0" w:color="auto"/>
            <w:left w:val="none" w:sz="0" w:space="0" w:color="auto"/>
            <w:bottom w:val="none" w:sz="0" w:space="0" w:color="auto"/>
            <w:right w:val="none" w:sz="0" w:space="0" w:color="auto"/>
          </w:divBdr>
        </w:div>
      </w:divsChild>
    </w:div>
    <w:div w:id="1352032238">
      <w:bodyDiv w:val="1"/>
      <w:marLeft w:val="0"/>
      <w:marRight w:val="0"/>
      <w:marTop w:val="0"/>
      <w:marBottom w:val="0"/>
      <w:divBdr>
        <w:top w:val="none" w:sz="0" w:space="0" w:color="auto"/>
        <w:left w:val="none" w:sz="0" w:space="0" w:color="auto"/>
        <w:bottom w:val="none" w:sz="0" w:space="0" w:color="auto"/>
        <w:right w:val="none" w:sz="0" w:space="0" w:color="auto"/>
      </w:divBdr>
      <w:divsChild>
        <w:div w:id="262303366">
          <w:marLeft w:val="360"/>
          <w:marRight w:val="0"/>
          <w:marTop w:val="0"/>
          <w:marBottom w:val="0"/>
          <w:divBdr>
            <w:top w:val="none" w:sz="0" w:space="0" w:color="auto"/>
            <w:left w:val="none" w:sz="0" w:space="0" w:color="auto"/>
            <w:bottom w:val="none" w:sz="0" w:space="0" w:color="auto"/>
            <w:right w:val="none" w:sz="0" w:space="0" w:color="auto"/>
          </w:divBdr>
        </w:div>
        <w:div w:id="293142896">
          <w:marLeft w:val="360"/>
          <w:marRight w:val="0"/>
          <w:marTop w:val="0"/>
          <w:marBottom w:val="0"/>
          <w:divBdr>
            <w:top w:val="none" w:sz="0" w:space="0" w:color="auto"/>
            <w:left w:val="none" w:sz="0" w:space="0" w:color="auto"/>
            <w:bottom w:val="none" w:sz="0" w:space="0" w:color="auto"/>
            <w:right w:val="none" w:sz="0" w:space="0" w:color="auto"/>
          </w:divBdr>
        </w:div>
        <w:div w:id="367413843">
          <w:marLeft w:val="360"/>
          <w:marRight w:val="0"/>
          <w:marTop w:val="0"/>
          <w:marBottom w:val="0"/>
          <w:divBdr>
            <w:top w:val="none" w:sz="0" w:space="0" w:color="auto"/>
            <w:left w:val="none" w:sz="0" w:space="0" w:color="auto"/>
            <w:bottom w:val="none" w:sz="0" w:space="0" w:color="auto"/>
            <w:right w:val="none" w:sz="0" w:space="0" w:color="auto"/>
          </w:divBdr>
        </w:div>
        <w:div w:id="538132851">
          <w:marLeft w:val="274"/>
          <w:marRight w:val="0"/>
          <w:marTop w:val="0"/>
          <w:marBottom w:val="0"/>
          <w:divBdr>
            <w:top w:val="none" w:sz="0" w:space="0" w:color="auto"/>
            <w:left w:val="none" w:sz="0" w:space="0" w:color="auto"/>
            <w:bottom w:val="none" w:sz="0" w:space="0" w:color="auto"/>
            <w:right w:val="none" w:sz="0" w:space="0" w:color="auto"/>
          </w:divBdr>
        </w:div>
        <w:div w:id="553346587">
          <w:marLeft w:val="360"/>
          <w:marRight w:val="0"/>
          <w:marTop w:val="0"/>
          <w:marBottom w:val="0"/>
          <w:divBdr>
            <w:top w:val="none" w:sz="0" w:space="0" w:color="auto"/>
            <w:left w:val="none" w:sz="0" w:space="0" w:color="auto"/>
            <w:bottom w:val="none" w:sz="0" w:space="0" w:color="auto"/>
            <w:right w:val="none" w:sz="0" w:space="0" w:color="auto"/>
          </w:divBdr>
        </w:div>
        <w:div w:id="871843761">
          <w:marLeft w:val="360"/>
          <w:marRight w:val="0"/>
          <w:marTop w:val="0"/>
          <w:marBottom w:val="0"/>
          <w:divBdr>
            <w:top w:val="none" w:sz="0" w:space="0" w:color="auto"/>
            <w:left w:val="none" w:sz="0" w:space="0" w:color="auto"/>
            <w:bottom w:val="none" w:sz="0" w:space="0" w:color="auto"/>
            <w:right w:val="none" w:sz="0" w:space="0" w:color="auto"/>
          </w:divBdr>
        </w:div>
        <w:div w:id="929235014">
          <w:marLeft w:val="360"/>
          <w:marRight w:val="0"/>
          <w:marTop w:val="0"/>
          <w:marBottom w:val="0"/>
          <w:divBdr>
            <w:top w:val="none" w:sz="0" w:space="0" w:color="auto"/>
            <w:left w:val="none" w:sz="0" w:space="0" w:color="auto"/>
            <w:bottom w:val="none" w:sz="0" w:space="0" w:color="auto"/>
            <w:right w:val="none" w:sz="0" w:space="0" w:color="auto"/>
          </w:divBdr>
        </w:div>
        <w:div w:id="1593508381">
          <w:marLeft w:val="360"/>
          <w:marRight w:val="0"/>
          <w:marTop w:val="0"/>
          <w:marBottom w:val="0"/>
          <w:divBdr>
            <w:top w:val="none" w:sz="0" w:space="0" w:color="auto"/>
            <w:left w:val="none" w:sz="0" w:space="0" w:color="auto"/>
            <w:bottom w:val="none" w:sz="0" w:space="0" w:color="auto"/>
            <w:right w:val="none" w:sz="0" w:space="0" w:color="auto"/>
          </w:divBdr>
        </w:div>
        <w:div w:id="1776166313">
          <w:marLeft w:val="360"/>
          <w:marRight w:val="0"/>
          <w:marTop w:val="0"/>
          <w:marBottom w:val="0"/>
          <w:divBdr>
            <w:top w:val="none" w:sz="0" w:space="0" w:color="auto"/>
            <w:left w:val="none" w:sz="0" w:space="0" w:color="auto"/>
            <w:bottom w:val="none" w:sz="0" w:space="0" w:color="auto"/>
            <w:right w:val="none" w:sz="0" w:space="0" w:color="auto"/>
          </w:divBdr>
        </w:div>
        <w:div w:id="2136899054">
          <w:marLeft w:val="360"/>
          <w:marRight w:val="0"/>
          <w:marTop w:val="0"/>
          <w:marBottom w:val="0"/>
          <w:divBdr>
            <w:top w:val="none" w:sz="0" w:space="0" w:color="auto"/>
            <w:left w:val="none" w:sz="0" w:space="0" w:color="auto"/>
            <w:bottom w:val="none" w:sz="0" w:space="0" w:color="auto"/>
            <w:right w:val="none" w:sz="0" w:space="0" w:color="auto"/>
          </w:divBdr>
        </w:div>
      </w:divsChild>
    </w:div>
    <w:div w:id="1355960184">
      <w:bodyDiv w:val="1"/>
      <w:marLeft w:val="0"/>
      <w:marRight w:val="0"/>
      <w:marTop w:val="0"/>
      <w:marBottom w:val="0"/>
      <w:divBdr>
        <w:top w:val="none" w:sz="0" w:space="0" w:color="auto"/>
        <w:left w:val="none" w:sz="0" w:space="0" w:color="auto"/>
        <w:bottom w:val="none" w:sz="0" w:space="0" w:color="auto"/>
        <w:right w:val="none" w:sz="0" w:space="0" w:color="auto"/>
      </w:divBdr>
      <w:divsChild>
        <w:div w:id="11929413">
          <w:marLeft w:val="360"/>
          <w:marRight w:val="0"/>
          <w:marTop w:val="0"/>
          <w:marBottom w:val="0"/>
          <w:divBdr>
            <w:top w:val="none" w:sz="0" w:space="0" w:color="auto"/>
            <w:left w:val="none" w:sz="0" w:space="0" w:color="auto"/>
            <w:bottom w:val="none" w:sz="0" w:space="0" w:color="auto"/>
            <w:right w:val="none" w:sz="0" w:space="0" w:color="auto"/>
          </w:divBdr>
        </w:div>
        <w:div w:id="134421445">
          <w:marLeft w:val="360"/>
          <w:marRight w:val="0"/>
          <w:marTop w:val="0"/>
          <w:marBottom w:val="0"/>
          <w:divBdr>
            <w:top w:val="none" w:sz="0" w:space="0" w:color="auto"/>
            <w:left w:val="none" w:sz="0" w:space="0" w:color="auto"/>
            <w:bottom w:val="none" w:sz="0" w:space="0" w:color="auto"/>
            <w:right w:val="none" w:sz="0" w:space="0" w:color="auto"/>
          </w:divBdr>
        </w:div>
        <w:div w:id="526137794">
          <w:marLeft w:val="360"/>
          <w:marRight w:val="0"/>
          <w:marTop w:val="0"/>
          <w:marBottom w:val="0"/>
          <w:divBdr>
            <w:top w:val="none" w:sz="0" w:space="0" w:color="auto"/>
            <w:left w:val="none" w:sz="0" w:space="0" w:color="auto"/>
            <w:bottom w:val="none" w:sz="0" w:space="0" w:color="auto"/>
            <w:right w:val="none" w:sz="0" w:space="0" w:color="auto"/>
          </w:divBdr>
        </w:div>
        <w:div w:id="534583244">
          <w:marLeft w:val="274"/>
          <w:marRight w:val="0"/>
          <w:marTop w:val="0"/>
          <w:marBottom w:val="0"/>
          <w:divBdr>
            <w:top w:val="none" w:sz="0" w:space="0" w:color="auto"/>
            <w:left w:val="none" w:sz="0" w:space="0" w:color="auto"/>
            <w:bottom w:val="none" w:sz="0" w:space="0" w:color="auto"/>
            <w:right w:val="none" w:sz="0" w:space="0" w:color="auto"/>
          </w:divBdr>
        </w:div>
        <w:div w:id="761292563">
          <w:marLeft w:val="360"/>
          <w:marRight w:val="0"/>
          <w:marTop w:val="0"/>
          <w:marBottom w:val="0"/>
          <w:divBdr>
            <w:top w:val="none" w:sz="0" w:space="0" w:color="auto"/>
            <w:left w:val="none" w:sz="0" w:space="0" w:color="auto"/>
            <w:bottom w:val="none" w:sz="0" w:space="0" w:color="auto"/>
            <w:right w:val="none" w:sz="0" w:space="0" w:color="auto"/>
          </w:divBdr>
        </w:div>
        <w:div w:id="980233394">
          <w:marLeft w:val="360"/>
          <w:marRight w:val="0"/>
          <w:marTop w:val="0"/>
          <w:marBottom w:val="0"/>
          <w:divBdr>
            <w:top w:val="none" w:sz="0" w:space="0" w:color="auto"/>
            <w:left w:val="none" w:sz="0" w:space="0" w:color="auto"/>
            <w:bottom w:val="none" w:sz="0" w:space="0" w:color="auto"/>
            <w:right w:val="none" w:sz="0" w:space="0" w:color="auto"/>
          </w:divBdr>
        </w:div>
        <w:div w:id="1218083248">
          <w:marLeft w:val="360"/>
          <w:marRight w:val="0"/>
          <w:marTop w:val="0"/>
          <w:marBottom w:val="0"/>
          <w:divBdr>
            <w:top w:val="none" w:sz="0" w:space="0" w:color="auto"/>
            <w:left w:val="none" w:sz="0" w:space="0" w:color="auto"/>
            <w:bottom w:val="none" w:sz="0" w:space="0" w:color="auto"/>
            <w:right w:val="none" w:sz="0" w:space="0" w:color="auto"/>
          </w:divBdr>
        </w:div>
        <w:div w:id="1500071928">
          <w:marLeft w:val="360"/>
          <w:marRight w:val="0"/>
          <w:marTop w:val="0"/>
          <w:marBottom w:val="0"/>
          <w:divBdr>
            <w:top w:val="none" w:sz="0" w:space="0" w:color="auto"/>
            <w:left w:val="none" w:sz="0" w:space="0" w:color="auto"/>
            <w:bottom w:val="none" w:sz="0" w:space="0" w:color="auto"/>
            <w:right w:val="none" w:sz="0" w:space="0" w:color="auto"/>
          </w:divBdr>
        </w:div>
        <w:div w:id="1501773917">
          <w:marLeft w:val="360"/>
          <w:marRight w:val="0"/>
          <w:marTop w:val="0"/>
          <w:marBottom w:val="0"/>
          <w:divBdr>
            <w:top w:val="none" w:sz="0" w:space="0" w:color="auto"/>
            <w:left w:val="none" w:sz="0" w:space="0" w:color="auto"/>
            <w:bottom w:val="none" w:sz="0" w:space="0" w:color="auto"/>
            <w:right w:val="none" w:sz="0" w:space="0" w:color="auto"/>
          </w:divBdr>
        </w:div>
        <w:div w:id="1818913212">
          <w:marLeft w:val="360"/>
          <w:marRight w:val="0"/>
          <w:marTop w:val="0"/>
          <w:marBottom w:val="0"/>
          <w:divBdr>
            <w:top w:val="none" w:sz="0" w:space="0" w:color="auto"/>
            <w:left w:val="none" w:sz="0" w:space="0" w:color="auto"/>
            <w:bottom w:val="none" w:sz="0" w:space="0" w:color="auto"/>
            <w:right w:val="none" w:sz="0" w:space="0" w:color="auto"/>
          </w:divBdr>
        </w:div>
        <w:div w:id="2124688698">
          <w:marLeft w:val="360"/>
          <w:marRight w:val="0"/>
          <w:marTop w:val="0"/>
          <w:marBottom w:val="0"/>
          <w:divBdr>
            <w:top w:val="none" w:sz="0" w:space="0" w:color="auto"/>
            <w:left w:val="none" w:sz="0" w:space="0" w:color="auto"/>
            <w:bottom w:val="none" w:sz="0" w:space="0" w:color="auto"/>
            <w:right w:val="none" w:sz="0" w:space="0" w:color="auto"/>
          </w:divBdr>
        </w:div>
      </w:divsChild>
    </w:div>
    <w:div w:id="1370495081">
      <w:bodyDiv w:val="1"/>
      <w:marLeft w:val="0"/>
      <w:marRight w:val="0"/>
      <w:marTop w:val="0"/>
      <w:marBottom w:val="0"/>
      <w:divBdr>
        <w:top w:val="none" w:sz="0" w:space="0" w:color="auto"/>
        <w:left w:val="none" w:sz="0" w:space="0" w:color="auto"/>
        <w:bottom w:val="none" w:sz="0" w:space="0" w:color="auto"/>
        <w:right w:val="none" w:sz="0" w:space="0" w:color="auto"/>
      </w:divBdr>
    </w:div>
    <w:div w:id="1370646216">
      <w:bodyDiv w:val="1"/>
      <w:marLeft w:val="0"/>
      <w:marRight w:val="0"/>
      <w:marTop w:val="0"/>
      <w:marBottom w:val="0"/>
      <w:divBdr>
        <w:top w:val="none" w:sz="0" w:space="0" w:color="auto"/>
        <w:left w:val="none" w:sz="0" w:space="0" w:color="auto"/>
        <w:bottom w:val="none" w:sz="0" w:space="0" w:color="auto"/>
        <w:right w:val="none" w:sz="0" w:space="0" w:color="auto"/>
      </w:divBdr>
      <w:divsChild>
        <w:div w:id="39984623">
          <w:marLeft w:val="360"/>
          <w:marRight w:val="0"/>
          <w:marTop w:val="0"/>
          <w:marBottom w:val="0"/>
          <w:divBdr>
            <w:top w:val="none" w:sz="0" w:space="0" w:color="auto"/>
            <w:left w:val="none" w:sz="0" w:space="0" w:color="auto"/>
            <w:bottom w:val="none" w:sz="0" w:space="0" w:color="auto"/>
            <w:right w:val="none" w:sz="0" w:space="0" w:color="auto"/>
          </w:divBdr>
        </w:div>
        <w:div w:id="230313599">
          <w:marLeft w:val="360"/>
          <w:marRight w:val="0"/>
          <w:marTop w:val="0"/>
          <w:marBottom w:val="0"/>
          <w:divBdr>
            <w:top w:val="none" w:sz="0" w:space="0" w:color="auto"/>
            <w:left w:val="none" w:sz="0" w:space="0" w:color="auto"/>
            <w:bottom w:val="none" w:sz="0" w:space="0" w:color="auto"/>
            <w:right w:val="none" w:sz="0" w:space="0" w:color="auto"/>
          </w:divBdr>
        </w:div>
        <w:div w:id="252203748">
          <w:marLeft w:val="360"/>
          <w:marRight w:val="0"/>
          <w:marTop w:val="0"/>
          <w:marBottom w:val="0"/>
          <w:divBdr>
            <w:top w:val="none" w:sz="0" w:space="0" w:color="auto"/>
            <w:left w:val="none" w:sz="0" w:space="0" w:color="auto"/>
            <w:bottom w:val="none" w:sz="0" w:space="0" w:color="auto"/>
            <w:right w:val="none" w:sz="0" w:space="0" w:color="auto"/>
          </w:divBdr>
        </w:div>
        <w:div w:id="296884947">
          <w:marLeft w:val="360"/>
          <w:marRight w:val="0"/>
          <w:marTop w:val="0"/>
          <w:marBottom w:val="0"/>
          <w:divBdr>
            <w:top w:val="none" w:sz="0" w:space="0" w:color="auto"/>
            <w:left w:val="none" w:sz="0" w:space="0" w:color="auto"/>
            <w:bottom w:val="none" w:sz="0" w:space="0" w:color="auto"/>
            <w:right w:val="none" w:sz="0" w:space="0" w:color="auto"/>
          </w:divBdr>
        </w:div>
        <w:div w:id="320819945">
          <w:marLeft w:val="360"/>
          <w:marRight w:val="0"/>
          <w:marTop w:val="0"/>
          <w:marBottom w:val="0"/>
          <w:divBdr>
            <w:top w:val="none" w:sz="0" w:space="0" w:color="auto"/>
            <w:left w:val="none" w:sz="0" w:space="0" w:color="auto"/>
            <w:bottom w:val="none" w:sz="0" w:space="0" w:color="auto"/>
            <w:right w:val="none" w:sz="0" w:space="0" w:color="auto"/>
          </w:divBdr>
        </w:div>
        <w:div w:id="324011659">
          <w:marLeft w:val="360"/>
          <w:marRight w:val="0"/>
          <w:marTop w:val="0"/>
          <w:marBottom w:val="0"/>
          <w:divBdr>
            <w:top w:val="none" w:sz="0" w:space="0" w:color="auto"/>
            <w:left w:val="none" w:sz="0" w:space="0" w:color="auto"/>
            <w:bottom w:val="none" w:sz="0" w:space="0" w:color="auto"/>
            <w:right w:val="none" w:sz="0" w:space="0" w:color="auto"/>
          </w:divBdr>
        </w:div>
        <w:div w:id="338237224">
          <w:marLeft w:val="360"/>
          <w:marRight w:val="0"/>
          <w:marTop w:val="0"/>
          <w:marBottom w:val="0"/>
          <w:divBdr>
            <w:top w:val="none" w:sz="0" w:space="0" w:color="auto"/>
            <w:left w:val="none" w:sz="0" w:space="0" w:color="auto"/>
            <w:bottom w:val="none" w:sz="0" w:space="0" w:color="auto"/>
            <w:right w:val="none" w:sz="0" w:space="0" w:color="auto"/>
          </w:divBdr>
        </w:div>
        <w:div w:id="352613467">
          <w:marLeft w:val="360"/>
          <w:marRight w:val="0"/>
          <w:marTop w:val="0"/>
          <w:marBottom w:val="0"/>
          <w:divBdr>
            <w:top w:val="none" w:sz="0" w:space="0" w:color="auto"/>
            <w:left w:val="none" w:sz="0" w:space="0" w:color="auto"/>
            <w:bottom w:val="none" w:sz="0" w:space="0" w:color="auto"/>
            <w:right w:val="none" w:sz="0" w:space="0" w:color="auto"/>
          </w:divBdr>
        </w:div>
        <w:div w:id="368841668">
          <w:marLeft w:val="360"/>
          <w:marRight w:val="0"/>
          <w:marTop w:val="0"/>
          <w:marBottom w:val="0"/>
          <w:divBdr>
            <w:top w:val="none" w:sz="0" w:space="0" w:color="auto"/>
            <w:left w:val="none" w:sz="0" w:space="0" w:color="auto"/>
            <w:bottom w:val="none" w:sz="0" w:space="0" w:color="auto"/>
            <w:right w:val="none" w:sz="0" w:space="0" w:color="auto"/>
          </w:divBdr>
        </w:div>
        <w:div w:id="382675376">
          <w:marLeft w:val="360"/>
          <w:marRight w:val="0"/>
          <w:marTop w:val="0"/>
          <w:marBottom w:val="0"/>
          <w:divBdr>
            <w:top w:val="none" w:sz="0" w:space="0" w:color="auto"/>
            <w:left w:val="none" w:sz="0" w:space="0" w:color="auto"/>
            <w:bottom w:val="none" w:sz="0" w:space="0" w:color="auto"/>
            <w:right w:val="none" w:sz="0" w:space="0" w:color="auto"/>
          </w:divBdr>
        </w:div>
        <w:div w:id="390081072">
          <w:marLeft w:val="360"/>
          <w:marRight w:val="0"/>
          <w:marTop w:val="0"/>
          <w:marBottom w:val="0"/>
          <w:divBdr>
            <w:top w:val="none" w:sz="0" w:space="0" w:color="auto"/>
            <w:left w:val="none" w:sz="0" w:space="0" w:color="auto"/>
            <w:bottom w:val="none" w:sz="0" w:space="0" w:color="auto"/>
            <w:right w:val="none" w:sz="0" w:space="0" w:color="auto"/>
          </w:divBdr>
        </w:div>
        <w:div w:id="651057313">
          <w:marLeft w:val="274"/>
          <w:marRight w:val="0"/>
          <w:marTop w:val="0"/>
          <w:marBottom w:val="0"/>
          <w:divBdr>
            <w:top w:val="none" w:sz="0" w:space="0" w:color="auto"/>
            <w:left w:val="none" w:sz="0" w:space="0" w:color="auto"/>
            <w:bottom w:val="none" w:sz="0" w:space="0" w:color="auto"/>
            <w:right w:val="none" w:sz="0" w:space="0" w:color="auto"/>
          </w:divBdr>
        </w:div>
        <w:div w:id="759721107">
          <w:marLeft w:val="360"/>
          <w:marRight w:val="0"/>
          <w:marTop w:val="0"/>
          <w:marBottom w:val="0"/>
          <w:divBdr>
            <w:top w:val="none" w:sz="0" w:space="0" w:color="auto"/>
            <w:left w:val="none" w:sz="0" w:space="0" w:color="auto"/>
            <w:bottom w:val="none" w:sz="0" w:space="0" w:color="auto"/>
            <w:right w:val="none" w:sz="0" w:space="0" w:color="auto"/>
          </w:divBdr>
        </w:div>
        <w:div w:id="859590042">
          <w:marLeft w:val="360"/>
          <w:marRight w:val="0"/>
          <w:marTop w:val="0"/>
          <w:marBottom w:val="0"/>
          <w:divBdr>
            <w:top w:val="none" w:sz="0" w:space="0" w:color="auto"/>
            <w:left w:val="none" w:sz="0" w:space="0" w:color="auto"/>
            <w:bottom w:val="none" w:sz="0" w:space="0" w:color="auto"/>
            <w:right w:val="none" w:sz="0" w:space="0" w:color="auto"/>
          </w:divBdr>
        </w:div>
        <w:div w:id="868950256">
          <w:marLeft w:val="360"/>
          <w:marRight w:val="0"/>
          <w:marTop w:val="0"/>
          <w:marBottom w:val="0"/>
          <w:divBdr>
            <w:top w:val="none" w:sz="0" w:space="0" w:color="auto"/>
            <w:left w:val="none" w:sz="0" w:space="0" w:color="auto"/>
            <w:bottom w:val="none" w:sz="0" w:space="0" w:color="auto"/>
            <w:right w:val="none" w:sz="0" w:space="0" w:color="auto"/>
          </w:divBdr>
        </w:div>
        <w:div w:id="898056028">
          <w:marLeft w:val="360"/>
          <w:marRight w:val="0"/>
          <w:marTop w:val="0"/>
          <w:marBottom w:val="0"/>
          <w:divBdr>
            <w:top w:val="none" w:sz="0" w:space="0" w:color="auto"/>
            <w:left w:val="none" w:sz="0" w:space="0" w:color="auto"/>
            <w:bottom w:val="none" w:sz="0" w:space="0" w:color="auto"/>
            <w:right w:val="none" w:sz="0" w:space="0" w:color="auto"/>
          </w:divBdr>
        </w:div>
        <w:div w:id="930351665">
          <w:marLeft w:val="360"/>
          <w:marRight w:val="0"/>
          <w:marTop w:val="0"/>
          <w:marBottom w:val="0"/>
          <w:divBdr>
            <w:top w:val="none" w:sz="0" w:space="0" w:color="auto"/>
            <w:left w:val="none" w:sz="0" w:space="0" w:color="auto"/>
            <w:bottom w:val="none" w:sz="0" w:space="0" w:color="auto"/>
            <w:right w:val="none" w:sz="0" w:space="0" w:color="auto"/>
          </w:divBdr>
        </w:div>
        <w:div w:id="949094354">
          <w:marLeft w:val="360"/>
          <w:marRight w:val="0"/>
          <w:marTop w:val="0"/>
          <w:marBottom w:val="0"/>
          <w:divBdr>
            <w:top w:val="none" w:sz="0" w:space="0" w:color="auto"/>
            <w:left w:val="none" w:sz="0" w:space="0" w:color="auto"/>
            <w:bottom w:val="none" w:sz="0" w:space="0" w:color="auto"/>
            <w:right w:val="none" w:sz="0" w:space="0" w:color="auto"/>
          </w:divBdr>
        </w:div>
        <w:div w:id="969239106">
          <w:marLeft w:val="360"/>
          <w:marRight w:val="0"/>
          <w:marTop w:val="0"/>
          <w:marBottom w:val="0"/>
          <w:divBdr>
            <w:top w:val="none" w:sz="0" w:space="0" w:color="auto"/>
            <w:left w:val="none" w:sz="0" w:space="0" w:color="auto"/>
            <w:bottom w:val="none" w:sz="0" w:space="0" w:color="auto"/>
            <w:right w:val="none" w:sz="0" w:space="0" w:color="auto"/>
          </w:divBdr>
        </w:div>
        <w:div w:id="1086153016">
          <w:marLeft w:val="360"/>
          <w:marRight w:val="0"/>
          <w:marTop w:val="0"/>
          <w:marBottom w:val="0"/>
          <w:divBdr>
            <w:top w:val="none" w:sz="0" w:space="0" w:color="auto"/>
            <w:left w:val="none" w:sz="0" w:space="0" w:color="auto"/>
            <w:bottom w:val="none" w:sz="0" w:space="0" w:color="auto"/>
            <w:right w:val="none" w:sz="0" w:space="0" w:color="auto"/>
          </w:divBdr>
        </w:div>
        <w:div w:id="1093165269">
          <w:marLeft w:val="360"/>
          <w:marRight w:val="0"/>
          <w:marTop w:val="0"/>
          <w:marBottom w:val="0"/>
          <w:divBdr>
            <w:top w:val="none" w:sz="0" w:space="0" w:color="auto"/>
            <w:left w:val="none" w:sz="0" w:space="0" w:color="auto"/>
            <w:bottom w:val="none" w:sz="0" w:space="0" w:color="auto"/>
            <w:right w:val="none" w:sz="0" w:space="0" w:color="auto"/>
          </w:divBdr>
        </w:div>
        <w:div w:id="1194227063">
          <w:marLeft w:val="274"/>
          <w:marRight w:val="0"/>
          <w:marTop w:val="0"/>
          <w:marBottom w:val="0"/>
          <w:divBdr>
            <w:top w:val="none" w:sz="0" w:space="0" w:color="auto"/>
            <w:left w:val="none" w:sz="0" w:space="0" w:color="auto"/>
            <w:bottom w:val="none" w:sz="0" w:space="0" w:color="auto"/>
            <w:right w:val="none" w:sz="0" w:space="0" w:color="auto"/>
          </w:divBdr>
        </w:div>
        <w:div w:id="1234395090">
          <w:marLeft w:val="360"/>
          <w:marRight w:val="0"/>
          <w:marTop w:val="0"/>
          <w:marBottom w:val="0"/>
          <w:divBdr>
            <w:top w:val="none" w:sz="0" w:space="0" w:color="auto"/>
            <w:left w:val="none" w:sz="0" w:space="0" w:color="auto"/>
            <w:bottom w:val="none" w:sz="0" w:space="0" w:color="auto"/>
            <w:right w:val="none" w:sz="0" w:space="0" w:color="auto"/>
          </w:divBdr>
        </w:div>
        <w:div w:id="1238056897">
          <w:marLeft w:val="360"/>
          <w:marRight w:val="0"/>
          <w:marTop w:val="0"/>
          <w:marBottom w:val="0"/>
          <w:divBdr>
            <w:top w:val="none" w:sz="0" w:space="0" w:color="auto"/>
            <w:left w:val="none" w:sz="0" w:space="0" w:color="auto"/>
            <w:bottom w:val="none" w:sz="0" w:space="0" w:color="auto"/>
            <w:right w:val="none" w:sz="0" w:space="0" w:color="auto"/>
          </w:divBdr>
        </w:div>
        <w:div w:id="1310982483">
          <w:marLeft w:val="360"/>
          <w:marRight w:val="0"/>
          <w:marTop w:val="0"/>
          <w:marBottom w:val="0"/>
          <w:divBdr>
            <w:top w:val="none" w:sz="0" w:space="0" w:color="auto"/>
            <w:left w:val="none" w:sz="0" w:space="0" w:color="auto"/>
            <w:bottom w:val="none" w:sz="0" w:space="0" w:color="auto"/>
            <w:right w:val="none" w:sz="0" w:space="0" w:color="auto"/>
          </w:divBdr>
        </w:div>
        <w:div w:id="1349793610">
          <w:marLeft w:val="360"/>
          <w:marRight w:val="0"/>
          <w:marTop w:val="0"/>
          <w:marBottom w:val="0"/>
          <w:divBdr>
            <w:top w:val="none" w:sz="0" w:space="0" w:color="auto"/>
            <w:left w:val="none" w:sz="0" w:space="0" w:color="auto"/>
            <w:bottom w:val="none" w:sz="0" w:space="0" w:color="auto"/>
            <w:right w:val="none" w:sz="0" w:space="0" w:color="auto"/>
          </w:divBdr>
        </w:div>
        <w:div w:id="1364938414">
          <w:marLeft w:val="360"/>
          <w:marRight w:val="0"/>
          <w:marTop w:val="0"/>
          <w:marBottom w:val="0"/>
          <w:divBdr>
            <w:top w:val="none" w:sz="0" w:space="0" w:color="auto"/>
            <w:left w:val="none" w:sz="0" w:space="0" w:color="auto"/>
            <w:bottom w:val="none" w:sz="0" w:space="0" w:color="auto"/>
            <w:right w:val="none" w:sz="0" w:space="0" w:color="auto"/>
          </w:divBdr>
        </w:div>
        <w:div w:id="1472096825">
          <w:marLeft w:val="360"/>
          <w:marRight w:val="0"/>
          <w:marTop w:val="0"/>
          <w:marBottom w:val="0"/>
          <w:divBdr>
            <w:top w:val="none" w:sz="0" w:space="0" w:color="auto"/>
            <w:left w:val="none" w:sz="0" w:space="0" w:color="auto"/>
            <w:bottom w:val="none" w:sz="0" w:space="0" w:color="auto"/>
            <w:right w:val="none" w:sz="0" w:space="0" w:color="auto"/>
          </w:divBdr>
        </w:div>
        <w:div w:id="1510367925">
          <w:marLeft w:val="360"/>
          <w:marRight w:val="0"/>
          <w:marTop w:val="0"/>
          <w:marBottom w:val="0"/>
          <w:divBdr>
            <w:top w:val="none" w:sz="0" w:space="0" w:color="auto"/>
            <w:left w:val="none" w:sz="0" w:space="0" w:color="auto"/>
            <w:bottom w:val="none" w:sz="0" w:space="0" w:color="auto"/>
            <w:right w:val="none" w:sz="0" w:space="0" w:color="auto"/>
          </w:divBdr>
        </w:div>
        <w:div w:id="1533491463">
          <w:marLeft w:val="360"/>
          <w:marRight w:val="0"/>
          <w:marTop w:val="0"/>
          <w:marBottom w:val="0"/>
          <w:divBdr>
            <w:top w:val="none" w:sz="0" w:space="0" w:color="auto"/>
            <w:left w:val="none" w:sz="0" w:space="0" w:color="auto"/>
            <w:bottom w:val="none" w:sz="0" w:space="0" w:color="auto"/>
            <w:right w:val="none" w:sz="0" w:space="0" w:color="auto"/>
          </w:divBdr>
        </w:div>
        <w:div w:id="1706754259">
          <w:marLeft w:val="360"/>
          <w:marRight w:val="0"/>
          <w:marTop w:val="0"/>
          <w:marBottom w:val="0"/>
          <w:divBdr>
            <w:top w:val="none" w:sz="0" w:space="0" w:color="auto"/>
            <w:left w:val="none" w:sz="0" w:space="0" w:color="auto"/>
            <w:bottom w:val="none" w:sz="0" w:space="0" w:color="auto"/>
            <w:right w:val="none" w:sz="0" w:space="0" w:color="auto"/>
          </w:divBdr>
        </w:div>
        <w:div w:id="1754352086">
          <w:marLeft w:val="360"/>
          <w:marRight w:val="0"/>
          <w:marTop w:val="0"/>
          <w:marBottom w:val="0"/>
          <w:divBdr>
            <w:top w:val="none" w:sz="0" w:space="0" w:color="auto"/>
            <w:left w:val="none" w:sz="0" w:space="0" w:color="auto"/>
            <w:bottom w:val="none" w:sz="0" w:space="0" w:color="auto"/>
            <w:right w:val="none" w:sz="0" w:space="0" w:color="auto"/>
          </w:divBdr>
        </w:div>
        <w:div w:id="1756708864">
          <w:marLeft w:val="360"/>
          <w:marRight w:val="0"/>
          <w:marTop w:val="0"/>
          <w:marBottom w:val="0"/>
          <w:divBdr>
            <w:top w:val="none" w:sz="0" w:space="0" w:color="auto"/>
            <w:left w:val="none" w:sz="0" w:space="0" w:color="auto"/>
            <w:bottom w:val="none" w:sz="0" w:space="0" w:color="auto"/>
            <w:right w:val="none" w:sz="0" w:space="0" w:color="auto"/>
          </w:divBdr>
        </w:div>
        <w:div w:id="1762948241">
          <w:marLeft w:val="360"/>
          <w:marRight w:val="0"/>
          <w:marTop w:val="0"/>
          <w:marBottom w:val="0"/>
          <w:divBdr>
            <w:top w:val="none" w:sz="0" w:space="0" w:color="auto"/>
            <w:left w:val="none" w:sz="0" w:space="0" w:color="auto"/>
            <w:bottom w:val="none" w:sz="0" w:space="0" w:color="auto"/>
            <w:right w:val="none" w:sz="0" w:space="0" w:color="auto"/>
          </w:divBdr>
        </w:div>
        <w:div w:id="1891070654">
          <w:marLeft w:val="360"/>
          <w:marRight w:val="0"/>
          <w:marTop w:val="0"/>
          <w:marBottom w:val="0"/>
          <w:divBdr>
            <w:top w:val="none" w:sz="0" w:space="0" w:color="auto"/>
            <w:left w:val="none" w:sz="0" w:space="0" w:color="auto"/>
            <w:bottom w:val="none" w:sz="0" w:space="0" w:color="auto"/>
            <w:right w:val="none" w:sz="0" w:space="0" w:color="auto"/>
          </w:divBdr>
        </w:div>
        <w:div w:id="1927883123">
          <w:marLeft w:val="360"/>
          <w:marRight w:val="0"/>
          <w:marTop w:val="0"/>
          <w:marBottom w:val="0"/>
          <w:divBdr>
            <w:top w:val="none" w:sz="0" w:space="0" w:color="auto"/>
            <w:left w:val="none" w:sz="0" w:space="0" w:color="auto"/>
            <w:bottom w:val="none" w:sz="0" w:space="0" w:color="auto"/>
            <w:right w:val="none" w:sz="0" w:space="0" w:color="auto"/>
          </w:divBdr>
        </w:div>
        <w:div w:id="1935555676">
          <w:marLeft w:val="360"/>
          <w:marRight w:val="0"/>
          <w:marTop w:val="0"/>
          <w:marBottom w:val="0"/>
          <w:divBdr>
            <w:top w:val="none" w:sz="0" w:space="0" w:color="auto"/>
            <w:left w:val="none" w:sz="0" w:space="0" w:color="auto"/>
            <w:bottom w:val="none" w:sz="0" w:space="0" w:color="auto"/>
            <w:right w:val="none" w:sz="0" w:space="0" w:color="auto"/>
          </w:divBdr>
        </w:div>
        <w:div w:id="1951089708">
          <w:marLeft w:val="360"/>
          <w:marRight w:val="0"/>
          <w:marTop w:val="0"/>
          <w:marBottom w:val="0"/>
          <w:divBdr>
            <w:top w:val="none" w:sz="0" w:space="0" w:color="auto"/>
            <w:left w:val="none" w:sz="0" w:space="0" w:color="auto"/>
            <w:bottom w:val="none" w:sz="0" w:space="0" w:color="auto"/>
            <w:right w:val="none" w:sz="0" w:space="0" w:color="auto"/>
          </w:divBdr>
        </w:div>
        <w:div w:id="2010283225">
          <w:marLeft w:val="360"/>
          <w:marRight w:val="0"/>
          <w:marTop w:val="0"/>
          <w:marBottom w:val="0"/>
          <w:divBdr>
            <w:top w:val="none" w:sz="0" w:space="0" w:color="auto"/>
            <w:left w:val="none" w:sz="0" w:space="0" w:color="auto"/>
            <w:bottom w:val="none" w:sz="0" w:space="0" w:color="auto"/>
            <w:right w:val="none" w:sz="0" w:space="0" w:color="auto"/>
          </w:divBdr>
        </w:div>
        <w:div w:id="2086412522">
          <w:marLeft w:val="360"/>
          <w:marRight w:val="0"/>
          <w:marTop w:val="0"/>
          <w:marBottom w:val="0"/>
          <w:divBdr>
            <w:top w:val="none" w:sz="0" w:space="0" w:color="auto"/>
            <w:left w:val="none" w:sz="0" w:space="0" w:color="auto"/>
            <w:bottom w:val="none" w:sz="0" w:space="0" w:color="auto"/>
            <w:right w:val="none" w:sz="0" w:space="0" w:color="auto"/>
          </w:divBdr>
        </w:div>
      </w:divsChild>
    </w:div>
    <w:div w:id="1397702687">
      <w:bodyDiv w:val="1"/>
      <w:marLeft w:val="0"/>
      <w:marRight w:val="0"/>
      <w:marTop w:val="0"/>
      <w:marBottom w:val="0"/>
      <w:divBdr>
        <w:top w:val="none" w:sz="0" w:space="0" w:color="auto"/>
        <w:left w:val="none" w:sz="0" w:space="0" w:color="auto"/>
        <w:bottom w:val="none" w:sz="0" w:space="0" w:color="auto"/>
        <w:right w:val="none" w:sz="0" w:space="0" w:color="auto"/>
      </w:divBdr>
      <w:divsChild>
        <w:div w:id="277183106">
          <w:marLeft w:val="360"/>
          <w:marRight w:val="0"/>
          <w:marTop w:val="0"/>
          <w:marBottom w:val="0"/>
          <w:divBdr>
            <w:top w:val="none" w:sz="0" w:space="0" w:color="auto"/>
            <w:left w:val="none" w:sz="0" w:space="0" w:color="auto"/>
            <w:bottom w:val="none" w:sz="0" w:space="0" w:color="auto"/>
            <w:right w:val="none" w:sz="0" w:space="0" w:color="auto"/>
          </w:divBdr>
        </w:div>
        <w:div w:id="578560339">
          <w:marLeft w:val="360"/>
          <w:marRight w:val="0"/>
          <w:marTop w:val="0"/>
          <w:marBottom w:val="0"/>
          <w:divBdr>
            <w:top w:val="none" w:sz="0" w:space="0" w:color="auto"/>
            <w:left w:val="none" w:sz="0" w:space="0" w:color="auto"/>
            <w:bottom w:val="none" w:sz="0" w:space="0" w:color="auto"/>
            <w:right w:val="none" w:sz="0" w:space="0" w:color="auto"/>
          </w:divBdr>
        </w:div>
        <w:div w:id="610278714">
          <w:marLeft w:val="360"/>
          <w:marRight w:val="0"/>
          <w:marTop w:val="0"/>
          <w:marBottom w:val="0"/>
          <w:divBdr>
            <w:top w:val="none" w:sz="0" w:space="0" w:color="auto"/>
            <w:left w:val="none" w:sz="0" w:space="0" w:color="auto"/>
            <w:bottom w:val="none" w:sz="0" w:space="0" w:color="auto"/>
            <w:right w:val="none" w:sz="0" w:space="0" w:color="auto"/>
          </w:divBdr>
        </w:div>
        <w:div w:id="664864807">
          <w:marLeft w:val="360"/>
          <w:marRight w:val="0"/>
          <w:marTop w:val="0"/>
          <w:marBottom w:val="0"/>
          <w:divBdr>
            <w:top w:val="none" w:sz="0" w:space="0" w:color="auto"/>
            <w:left w:val="none" w:sz="0" w:space="0" w:color="auto"/>
            <w:bottom w:val="none" w:sz="0" w:space="0" w:color="auto"/>
            <w:right w:val="none" w:sz="0" w:space="0" w:color="auto"/>
          </w:divBdr>
        </w:div>
        <w:div w:id="700864429">
          <w:marLeft w:val="360"/>
          <w:marRight w:val="0"/>
          <w:marTop w:val="0"/>
          <w:marBottom w:val="0"/>
          <w:divBdr>
            <w:top w:val="none" w:sz="0" w:space="0" w:color="auto"/>
            <w:left w:val="none" w:sz="0" w:space="0" w:color="auto"/>
            <w:bottom w:val="none" w:sz="0" w:space="0" w:color="auto"/>
            <w:right w:val="none" w:sz="0" w:space="0" w:color="auto"/>
          </w:divBdr>
        </w:div>
        <w:div w:id="731343225">
          <w:marLeft w:val="274"/>
          <w:marRight w:val="0"/>
          <w:marTop w:val="0"/>
          <w:marBottom w:val="0"/>
          <w:divBdr>
            <w:top w:val="none" w:sz="0" w:space="0" w:color="auto"/>
            <w:left w:val="none" w:sz="0" w:space="0" w:color="auto"/>
            <w:bottom w:val="none" w:sz="0" w:space="0" w:color="auto"/>
            <w:right w:val="none" w:sz="0" w:space="0" w:color="auto"/>
          </w:divBdr>
        </w:div>
        <w:div w:id="732045809">
          <w:marLeft w:val="360"/>
          <w:marRight w:val="0"/>
          <w:marTop w:val="0"/>
          <w:marBottom w:val="0"/>
          <w:divBdr>
            <w:top w:val="none" w:sz="0" w:space="0" w:color="auto"/>
            <w:left w:val="none" w:sz="0" w:space="0" w:color="auto"/>
            <w:bottom w:val="none" w:sz="0" w:space="0" w:color="auto"/>
            <w:right w:val="none" w:sz="0" w:space="0" w:color="auto"/>
          </w:divBdr>
        </w:div>
        <w:div w:id="941451242">
          <w:marLeft w:val="360"/>
          <w:marRight w:val="0"/>
          <w:marTop w:val="0"/>
          <w:marBottom w:val="0"/>
          <w:divBdr>
            <w:top w:val="none" w:sz="0" w:space="0" w:color="auto"/>
            <w:left w:val="none" w:sz="0" w:space="0" w:color="auto"/>
            <w:bottom w:val="none" w:sz="0" w:space="0" w:color="auto"/>
            <w:right w:val="none" w:sz="0" w:space="0" w:color="auto"/>
          </w:divBdr>
        </w:div>
        <w:div w:id="1078138307">
          <w:marLeft w:val="360"/>
          <w:marRight w:val="0"/>
          <w:marTop w:val="0"/>
          <w:marBottom w:val="0"/>
          <w:divBdr>
            <w:top w:val="none" w:sz="0" w:space="0" w:color="auto"/>
            <w:left w:val="none" w:sz="0" w:space="0" w:color="auto"/>
            <w:bottom w:val="none" w:sz="0" w:space="0" w:color="auto"/>
            <w:right w:val="none" w:sz="0" w:space="0" w:color="auto"/>
          </w:divBdr>
        </w:div>
        <w:div w:id="1178811681">
          <w:marLeft w:val="360"/>
          <w:marRight w:val="0"/>
          <w:marTop w:val="0"/>
          <w:marBottom w:val="0"/>
          <w:divBdr>
            <w:top w:val="none" w:sz="0" w:space="0" w:color="auto"/>
            <w:left w:val="none" w:sz="0" w:space="0" w:color="auto"/>
            <w:bottom w:val="none" w:sz="0" w:space="0" w:color="auto"/>
            <w:right w:val="none" w:sz="0" w:space="0" w:color="auto"/>
          </w:divBdr>
        </w:div>
        <w:div w:id="1497917795">
          <w:marLeft w:val="360"/>
          <w:marRight w:val="0"/>
          <w:marTop w:val="0"/>
          <w:marBottom w:val="0"/>
          <w:divBdr>
            <w:top w:val="none" w:sz="0" w:space="0" w:color="auto"/>
            <w:left w:val="none" w:sz="0" w:space="0" w:color="auto"/>
            <w:bottom w:val="none" w:sz="0" w:space="0" w:color="auto"/>
            <w:right w:val="none" w:sz="0" w:space="0" w:color="auto"/>
          </w:divBdr>
        </w:div>
        <w:div w:id="1684432892">
          <w:marLeft w:val="360"/>
          <w:marRight w:val="0"/>
          <w:marTop w:val="0"/>
          <w:marBottom w:val="0"/>
          <w:divBdr>
            <w:top w:val="none" w:sz="0" w:space="0" w:color="auto"/>
            <w:left w:val="none" w:sz="0" w:space="0" w:color="auto"/>
            <w:bottom w:val="none" w:sz="0" w:space="0" w:color="auto"/>
            <w:right w:val="none" w:sz="0" w:space="0" w:color="auto"/>
          </w:divBdr>
        </w:div>
        <w:div w:id="2031293594">
          <w:marLeft w:val="360"/>
          <w:marRight w:val="0"/>
          <w:marTop w:val="0"/>
          <w:marBottom w:val="0"/>
          <w:divBdr>
            <w:top w:val="none" w:sz="0" w:space="0" w:color="auto"/>
            <w:left w:val="none" w:sz="0" w:space="0" w:color="auto"/>
            <w:bottom w:val="none" w:sz="0" w:space="0" w:color="auto"/>
            <w:right w:val="none" w:sz="0" w:space="0" w:color="auto"/>
          </w:divBdr>
        </w:div>
      </w:divsChild>
    </w:div>
    <w:div w:id="1399743330">
      <w:bodyDiv w:val="1"/>
      <w:marLeft w:val="0"/>
      <w:marRight w:val="0"/>
      <w:marTop w:val="0"/>
      <w:marBottom w:val="0"/>
      <w:divBdr>
        <w:top w:val="none" w:sz="0" w:space="0" w:color="auto"/>
        <w:left w:val="none" w:sz="0" w:space="0" w:color="auto"/>
        <w:bottom w:val="none" w:sz="0" w:space="0" w:color="auto"/>
        <w:right w:val="none" w:sz="0" w:space="0" w:color="auto"/>
      </w:divBdr>
      <w:divsChild>
        <w:div w:id="27146568">
          <w:marLeft w:val="360"/>
          <w:marRight w:val="0"/>
          <w:marTop w:val="0"/>
          <w:marBottom w:val="0"/>
          <w:divBdr>
            <w:top w:val="none" w:sz="0" w:space="0" w:color="auto"/>
            <w:left w:val="none" w:sz="0" w:space="0" w:color="auto"/>
            <w:bottom w:val="none" w:sz="0" w:space="0" w:color="auto"/>
            <w:right w:val="none" w:sz="0" w:space="0" w:color="auto"/>
          </w:divBdr>
        </w:div>
        <w:div w:id="222181444">
          <w:marLeft w:val="360"/>
          <w:marRight w:val="0"/>
          <w:marTop w:val="0"/>
          <w:marBottom w:val="0"/>
          <w:divBdr>
            <w:top w:val="none" w:sz="0" w:space="0" w:color="auto"/>
            <w:left w:val="none" w:sz="0" w:space="0" w:color="auto"/>
            <w:bottom w:val="none" w:sz="0" w:space="0" w:color="auto"/>
            <w:right w:val="none" w:sz="0" w:space="0" w:color="auto"/>
          </w:divBdr>
        </w:div>
        <w:div w:id="553388618">
          <w:marLeft w:val="360"/>
          <w:marRight w:val="0"/>
          <w:marTop w:val="0"/>
          <w:marBottom w:val="0"/>
          <w:divBdr>
            <w:top w:val="none" w:sz="0" w:space="0" w:color="auto"/>
            <w:left w:val="none" w:sz="0" w:space="0" w:color="auto"/>
            <w:bottom w:val="none" w:sz="0" w:space="0" w:color="auto"/>
            <w:right w:val="none" w:sz="0" w:space="0" w:color="auto"/>
          </w:divBdr>
        </w:div>
        <w:div w:id="553852109">
          <w:marLeft w:val="360"/>
          <w:marRight w:val="0"/>
          <w:marTop w:val="0"/>
          <w:marBottom w:val="0"/>
          <w:divBdr>
            <w:top w:val="none" w:sz="0" w:space="0" w:color="auto"/>
            <w:left w:val="none" w:sz="0" w:space="0" w:color="auto"/>
            <w:bottom w:val="none" w:sz="0" w:space="0" w:color="auto"/>
            <w:right w:val="none" w:sz="0" w:space="0" w:color="auto"/>
          </w:divBdr>
        </w:div>
        <w:div w:id="701398855">
          <w:marLeft w:val="360"/>
          <w:marRight w:val="0"/>
          <w:marTop w:val="0"/>
          <w:marBottom w:val="0"/>
          <w:divBdr>
            <w:top w:val="none" w:sz="0" w:space="0" w:color="auto"/>
            <w:left w:val="none" w:sz="0" w:space="0" w:color="auto"/>
            <w:bottom w:val="none" w:sz="0" w:space="0" w:color="auto"/>
            <w:right w:val="none" w:sz="0" w:space="0" w:color="auto"/>
          </w:divBdr>
        </w:div>
        <w:div w:id="730925200">
          <w:marLeft w:val="360"/>
          <w:marRight w:val="0"/>
          <w:marTop w:val="0"/>
          <w:marBottom w:val="0"/>
          <w:divBdr>
            <w:top w:val="none" w:sz="0" w:space="0" w:color="auto"/>
            <w:left w:val="none" w:sz="0" w:space="0" w:color="auto"/>
            <w:bottom w:val="none" w:sz="0" w:space="0" w:color="auto"/>
            <w:right w:val="none" w:sz="0" w:space="0" w:color="auto"/>
          </w:divBdr>
        </w:div>
        <w:div w:id="798571902">
          <w:marLeft w:val="360"/>
          <w:marRight w:val="0"/>
          <w:marTop w:val="0"/>
          <w:marBottom w:val="0"/>
          <w:divBdr>
            <w:top w:val="none" w:sz="0" w:space="0" w:color="auto"/>
            <w:left w:val="none" w:sz="0" w:space="0" w:color="auto"/>
            <w:bottom w:val="none" w:sz="0" w:space="0" w:color="auto"/>
            <w:right w:val="none" w:sz="0" w:space="0" w:color="auto"/>
          </w:divBdr>
        </w:div>
        <w:div w:id="831212938">
          <w:marLeft w:val="360"/>
          <w:marRight w:val="0"/>
          <w:marTop w:val="0"/>
          <w:marBottom w:val="0"/>
          <w:divBdr>
            <w:top w:val="none" w:sz="0" w:space="0" w:color="auto"/>
            <w:left w:val="none" w:sz="0" w:space="0" w:color="auto"/>
            <w:bottom w:val="none" w:sz="0" w:space="0" w:color="auto"/>
            <w:right w:val="none" w:sz="0" w:space="0" w:color="auto"/>
          </w:divBdr>
        </w:div>
        <w:div w:id="873226326">
          <w:marLeft w:val="360"/>
          <w:marRight w:val="0"/>
          <w:marTop w:val="0"/>
          <w:marBottom w:val="0"/>
          <w:divBdr>
            <w:top w:val="none" w:sz="0" w:space="0" w:color="auto"/>
            <w:left w:val="none" w:sz="0" w:space="0" w:color="auto"/>
            <w:bottom w:val="none" w:sz="0" w:space="0" w:color="auto"/>
            <w:right w:val="none" w:sz="0" w:space="0" w:color="auto"/>
          </w:divBdr>
        </w:div>
        <w:div w:id="1105539171">
          <w:marLeft w:val="360"/>
          <w:marRight w:val="0"/>
          <w:marTop w:val="0"/>
          <w:marBottom w:val="0"/>
          <w:divBdr>
            <w:top w:val="none" w:sz="0" w:space="0" w:color="auto"/>
            <w:left w:val="none" w:sz="0" w:space="0" w:color="auto"/>
            <w:bottom w:val="none" w:sz="0" w:space="0" w:color="auto"/>
            <w:right w:val="none" w:sz="0" w:space="0" w:color="auto"/>
          </w:divBdr>
        </w:div>
        <w:div w:id="1173838458">
          <w:marLeft w:val="360"/>
          <w:marRight w:val="0"/>
          <w:marTop w:val="0"/>
          <w:marBottom w:val="0"/>
          <w:divBdr>
            <w:top w:val="none" w:sz="0" w:space="0" w:color="auto"/>
            <w:left w:val="none" w:sz="0" w:space="0" w:color="auto"/>
            <w:bottom w:val="none" w:sz="0" w:space="0" w:color="auto"/>
            <w:right w:val="none" w:sz="0" w:space="0" w:color="auto"/>
          </w:divBdr>
        </w:div>
        <w:div w:id="1213692958">
          <w:marLeft w:val="360"/>
          <w:marRight w:val="0"/>
          <w:marTop w:val="0"/>
          <w:marBottom w:val="0"/>
          <w:divBdr>
            <w:top w:val="none" w:sz="0" w:space="0" w:color="auto"/>
            <w:left w:val="none" w:sz="0" w:space="0" w:color="auto"/>
            <w:bottom w:val="none" w:sz="0" w:space="0" w:color="auto"/>
            <w:right w:val="none" w:sz="0" w:space="0" w:color="auto"/>
          </w:divBdr>
        </w:div>
        <w:div w:id="1385062158">
          <w:marLeft w:val="360"/>
          <w:marRight w:val="0"/>
          <w:marTop w:val="0"/>
          <w:marBottom w:val="0"/>
          <w:divBdr>
            <w:top w:val="none" w:sz="0" w:space="0" w:color="auto"/>
            <w:left w:val="none" w:sz="0" w:space="0" w:color="auto"/>
            <w:bottom w:val="none" w:sz="0" w:space="0" w:color="auto"/>
            <w:right w:val="none" w:sz="0" w:space="0" w:color="auto"/>
          </w:divBdr>
        </w:div>
        <w:div w:id="1546529731">
          <w:marLeft w:val="274"/>
          <w:marRight w:val="0"/>
          <w:marTop w:val="0"/>
          <w:marBottom w:val="0"/>
          <w:divBdr>
            <w:top w:val="none" w:sz="0" w:space="0" w:color="auto"/>
            <w:left w:val="none" w:sz="0" w:space="0" w:color="auto"/>
            <w:bottom w:val="none" w:sz="0" w:space="0" w:color="auto"/>
            <w:right w:val="none" w:sz="0" w:space="0" w:color="auto"/>
          </w:divBdr>
        </w:div>
        <w:div w:id="1698659205">
          <w:marLeft w:val="360"/>
          <w:marRight w:val="0"/>
          <w:marTop w:val="0"/>
          <w:marBottom w:val="0"/>
          <w:divBdr>
            <w:top w:val="none" w:sz="0" w:space="0" w:color="auto"/>
            <w:left w:val="none" w:sz="0" w:space="0" w:color="auto"/>
            <w:bottom w:val="none" w:sz="0" w:space="0" w:color="auto"/>
            <w:right w:val="none" w:sz="0" w:space="0" w:color="auto"/>
          </w:divBdr>
        </w:div>
        <w:div w:id="1803038906">
          <w:marLeft w:val="360"/>
          <w:marRight w:val="0"/>
          <w:marTop w:val="0"/>
          <w:marBottom w:val="0"/>
          <w:divBdr>
            <w:top w:val="none" w:sz="0" w:space="0" w:color="auto"/>
            <w:left w:val="none" w:sz="0" w:space="0" w:color="auto"/>
            <w:bottom w:val="none" w:sz="0" w:space="0" w:color="auto"/>
            <w:right w:val="none" w:sz="0" w:space="0" w:color="auto"/>
          </w:divBdr>
        </w:div>
        <w:div w:id="1846439525">
          <w:marLeft w:val="360"/>
          <w:marRight w:val="0"/>
          <w:marTop w:val="0"/>
          <w:marBottom w:val="0"/>
          <w:divBdr>
            <w:top w:val="none" w:sz="0" w:space="0" w:color="auto"/>
            <w:left w:val="none" w:sz="0" w:space="0" w:color="auto"/>
            <w:bottom w:val="none" w:sz="0" w:space="0" w:color="auto"/>
            <w:right w:val="none" w:sz="0" w:space="0" w:color="auto"/>
          </w:divBdr>
        </w:div>
        <w:div w:id="1869902851">
          <w:marLeft w:val="360"/>
          <w:marRight w:val="0"/>
          <w:marTop w:val="0"/>
          <w:marBottom w:val="0"/>
          <w:divBdr>
            <w:top w:val="none" w:sz="0" w:space="0" w:color="auto"/>
            <w:left w:val="none" w:sz="0" w:space="0" w:color="auto"/>
            <w:bottom w:val="none" w:sz="0" w:space="0" w:color="auto"/>
            <w:right w:val="none" w:sz="0" w:space="0" w:color="auto"/>
          </w:divBdr>
        </w:div>
        <w:div w:id="2130587365">
          <w:marLeft w:val="360"/>
          <w:marRight w:val="0"/>
          <w:marTop w:val="0"/>
          <w:marBottom w:val="0"/>
          <w:divBdr>
            <w:top w:val="none" w:sz="0" w:space="0" w:color="auto"/>
            <w:left w:val="none" w:sz="0" w:space="0" w:color="auto"/>
            <w:bottom w:val="none" w:sz="0" w:space="0" w:color="auto"/>
            <w:right w:val="none" w:sz="0" w:space="0" w:color="auto"/>
          </w:divBdr>
        </w:div>
      </w:divsChild>
    </w:div>
    <w:div w:id="1399788987">
      <w:bodyDiv w:val="1"/>
      <w:marLeft w:val="0"/>
      <w:marRight w:val="0"/>
      <w:marTop w:val="0"/>
      <w:marBottom w:val="0"/>
      <w:divBdr>
        <w:top w:val="none" w:sz="0" w:space="0" w:color="auto"/>
        <w:left w:val="none" w:sz="0" w:space="0" w:color="auto"/>
        <w:bottom w:val="none" w:sz="0" w:space="0" w:color="auto"/>
        <w:right w:val="none" w:sz="0" w:space="0" w:color="auto"/>
      </w:divBdr>
      <w:divsChild>
        <w:div w:id="29694536">
          <w:marLeft w:val="360"/>
          <w:marRight w:val="0"/>
          <w:marTop w:val="0"/>
          <w:marBottom w:val="0"/>
          <w:divBdr>
            <w:top w:val="none" w:sz="0" w:space="0" w:color="auto"/>
            <w:left w:val="none" w:sz="0" w:space="0" w:color="auto"/>
            <w:bottom w:val="none" w:sz="0" w:space="0" w:color="auto"/>
            <w:right w:val="none" w:sz="0" w:space="0" w:color="auto"/>
          </w:divBdr>
        </w:div>
        <w:div w:id="30110144">
          <w:marLeft w:val="360"/>
          <w:marRight w:val="0"/>
          <w:marTop w:val="0"/>
          <w:marBottom w:val="0"/>
          <w:divBdr>
            <w:top w:val="none" w:sz="0" w:space="0" w:color="auto"/>
            <w:left w:val="none" w:sz="0" w:space="0" w:color="auto"/>
            <w:bottom w:val="none" w:sz="0" w:space="0" w:color="auto"/>
            <w:right w:val="none" w:sz="0" w:space="0" w:color="auto"/>
          </w:divBdr>
        </w:div>
        <w:div w:id="276714491">
          <w:marLeft w:val="360"/>
          <w:marRight w:val="0"/>
          <w:marTop w:val="0"/>
          <w:marBottom w:val="0"/>
          <w:divBdr>
            <w:top w:val="none" w:sz="0" w:space="0" w:color="auto"/>
            <w:left w:val="none" w:sz="0" w:space="0" w:color="auto"/>
            <w:bottom w:val="none" w:sz="0" w:space="0" w:color="auto"/>
            <w:right w:val="none" w:sz="0" w:space="0" w:color="auto"/>
          </w:divBdr>
        </w:div>
        <w:div w:id="303508426">
          <w:marLeft w:val="274"/>
          <w:marRight w:val="0"/>
          <w:marTop w:val="0"/>
          <w:marBottom w:val="0"/>
          <w:divBdr>
            <w:top w:val="none" w:sz="0" w:space="0" w:color="auto"/>
            <w:left w:val="none" w:sz="0" w:space="0" w:color="auto"/>
            <w:bottom w:val="none" w:sz="0" w:space="0" w:color="auto"/>
            <w:right w:val="none" w:sz="0" w:space="0" w:color="auto"/>
          </w:divBdr>
        </w:div>
        <w:div w:id="572544107">
          <w:marLeft w:val="360"/>
          <w:marRight w:val="0"/>
          <w:marTop w:val="0"/>
          <w:marBottom w:val="0"/>
          <w:divBdr>
            <w:top w:val="none" w:sz="0" w:space="0" w:color="auto"/>
            <w:left w:val="none" w:sz="0" w:space="0" w:color="auto"/>
            <w:bottom w:val="none" w:sz="0" w:space="0" w:color="auto"/>
            <w:right w:val="none" w:sz="0" w:space="0" w:color="auto"/>
          </w:divBdr>
        </w:div>
        <w:div w:id="1009451749">
          <w:marLeft w:val="360"/>
          <w:marRight w:val="0"/>
          <w:marTop w:val="0"/>
          <w:marBottom w:val="0"/>
          <w:divBdr>
            <w:top w:val="none" w:sz="0" w:space="0" w:color="auto"/>
            <w:left w:val="none" w:sz="0" w:space="0" w:color="auto"/>
            <w:bottom w:val="none" w:sz="0" w:space="0" w:color="auto"/>
            <w:right w:val="none" w:sz="0" w:space="0" w:color="auto"/>
          </w:divBdr>
        </w:div>
        <w:div w:id="1022827938">
          <w:marLeft w:val="360"/>
          <w:marRight w:val="0"/>
          <w:marTop w:val="0"/>
          <w:marBottom w:val="0"/>
          <w:divBdr>
            <w:top w:val="none" w:sz="0" w:space="0" w:color="auto"/>
            <w:left w:val="none" w:sz="0" w:space="0" w:color="auto"/>
            <w:bottom w:val="none" w:sz="0" w:space="0" w:color="auto"/>
            <w:right w:val="none" w:sz="0" w:space="0" w:color="auto"/>
          </w:divBdr>
        </w:div>
        <w:div w:id="1504933246">
          <w:marLeft w:val="360"/>
          <w:marRight w:val="0"/>
          <w:marTop w:val="0"/>
          <w:marBottom w:val="0"/>
          <w:divBdr>
            <w:top w:val="none" w:sz="0" w:space="0" w:color="auto"/>
            <w:left w:val="none" w:sz="0" w:space="0" w:color="auto"/>
            <w:bottom w:val="none" w:sz="0" w:space="0" w:color="auto"/>
            <w:right w:val="none" w:sz="0" w:space="0" w:color="auto"/>
          </w:divBdr>
        </w:div>
        <w:div w:id="1625891985">
          <w:marLeft w:val="360"/>
          <w:marRight w:val="0"/>
          <w:marTop w:val="0"/>
          <w:marBottom w:val="0"/>
          <w:divBdr>
            <w:top w:val="none" w:sz="0" w:space="0" w:color="auto"/>
            <w:left w:val="none" w:sz="0" w:space="0" w:color="auto"/>
            <w:bottom w:val="none" w:sz="0" w:space="0" w:color="auto"/>
            <w:right w:val="none" w:sz="0" w:space="0" w:color="auto"/>
          </w:divBdr>
        </w:div>
        <w:div w:id="1921984628">
          <w:marLeft w:val="360"/>
          <w:marRight w:val="0"/>
          <w:marTop w:val="0"/>
          <w:marBottom w:val="0"/>
          <w:divBdr>
            <w:top w:val="none" w:sz="0" w:space="0" w:color="auto"/>
            <w:left w:val="none" w:sz="0" w:space="0" w:color="auto"/>
            <w:bottom w:val="none" w:sz="0" w:space="0" w:color="auto"/>
            <w:right w:val="none" w:sz="0" w:space="0" w:color="auto"/>
          </w:divBdr>
        </w:div>
      </w:divsChild>
    </w:div>
    <w:div w:id="1418359111">
      <w:bodyDiv w:val="1"/>
      <w:marLeft w:val="0"/>
      <w:marRight w:val="0"/>
      <w:marTop w:val="0"/>
      <w:marBottom w:val="0"/>
      <w:divBdr>
        <w:top w:val="none" w:sz="0" w:space="0" w:color="auto"/>
        <w:left w:val="none" w:sz="0" w:space="0" w:color="auto"/>
        <w:bottom w:val="none" w:sz="0" w:space="0" w:color="auto"/>
        <w:right w:val="none" w:sz="0" w:space="0" w:color="auto"/>
      </w:divBdr>
    </w:div>
    <w:div w:id="1420567803">
      <w:bodyDiv w:val="1"/>
      <w:marLeft w:val="0"/>
      <w:marRight w:val="0"/>
      <w:marTop w:val="0"/>
      <w:marBottom w:val="0"/>
      <w:divBdr>
        <w:top w:val="none" w:sz="0" w:space="0" w:color="auto"/>
        <w:left w:val="none" w:sz="0" w:space="0" w:color="auto"/>
        <w:bottom w:val="none" w:sz="0" w:space="0" w:color="auto"/>
        <w:right w:val="none" w:sz="0" w:space="0" w:color="auto"/>
      </w:divBdr>
    </w:div>
    <w:div w:id="1421172199">
      <w:bodyDiv w:val="1"/>
      <w:marLeft w:val="0"/>
      <w:marRight w:val="0"/>
      <w:marTop w:val="0"/>
      <w:marBottom w:val="0"/>
      <w:divBdr>
        <w:top w:val="none" w:sz="0" w:space="0" w:color="auto"/>
        <w:left w:val="none" w:sz="0" w:space="0" w:color="auto"/>
        <w:bottom w:val="none" w:sz="0" w:space="0" w:color="auto"/>
        <w:right w:val="none" w:sz="0" w:space="0" w:color="auto"/>
      </w:divBdr>
      <w:divsChild>
        <w:div w:id="54015935">
          <w:marLeft w:val="274"/>
          <w:marRight w:val="0"/>
          <w:marTop w:val="0"/>
          <w:marBottom w:val="0"/>
          <w:divBdr>
            <w:top w:val="none" w:sz="0" w:space="0" w:color="auto"/>
            <w:left w:val="none" w:sz="0" w:space="0" w:color="auto"/>
            <w:bottom w:val="none" w:sz="0" w:space="0" w:color="auto"/>
            <w:right w:val="none" w:sz="0" w:space="0" w:color="auto"/>
          </w:divBdr>
        </w:div>
        <w:div w:id="82265024">
          <w:marLeft w:val="360"/>
          <w:marRight w:val="0"/>
          <w:marTop w:val="0"/>
          <w:marBottom w:val="0"/>
          <w:divBdr>
            <w:top w:val="none" w:sz="0" w:space="0" w:color="auto"/>
            <w:left w:val="none" w:sz="0" w:space="0" w:color="auto"/>
            <w:bottom w:val="none" w:sz="0" w:space="0" w:color="auto"/>
            <w:right w:val="none" w:sz="0" w:space="0" w:color="auto"/>
          </w:divBdr>
        </w:div>
        <w:div w:id="206383063">
          <w:marLeft w:val="360"/>
          <w:marRight w:val="0"/>
          <w:marTop w:val="0"/>
          <w:marBottom w:val="0"/>
          <w:divBdr>
            <w:top w:val="none" w:sz="0" w:space="0" w:color="auto"/>
            <w:left w:val="none" w:sz="0" w:space="0" w:color="auto"/>
            <w:bottom w:val="none" w:sz="0" w:space="0" w:color="auto"/>
            <w:right w:val="none" w:sz="0" w:space="0" w:color="auto"/>
          </w:divBdr>
        </w:div>
        <w:div w:id="438452521">
          <w:marLeft w:val="360"/>
          <w:marRight w:val="0"/>
          <w:marTop w:val="0"/>
          <w:marBottom w:val="0"/>
          <w:divBdr>
            <w:top w:val="none" w:sz="0" w:space="0" w:color="auto"/>
            <w:left w:val="none" w:sz="0" w:space="0" w:color="auto"/>
            <w:bottom w:val="none" w:sz="0" w:space="0" w:color="auto"/>
            <w:right w:val="none" w:sz="0" w:space="0" w:color="auto"/>
          </w:divBdr>
        </w:div>
        <w:div w:id="613512975">
          <w:marLeft w:val="360"/>
          <w:marRight w:val="0"/>
          <w:marTop w:val="0"/>
          <w:marBottom w:val="0"/>
          <w:divBdr>
            <w:top w:val="none" w:sz="0" w:space="0" w:color="auto"/>
            <w:left w:val="none" w:sz="0" w:space="0" w:color="auto"/>
            <w:bottom w:val="none" w:sz="0" w:space="0" w:color="auto"/>
            <w:right w:val="none" w:sz="0" w:space="0" w:color="auto"/>
          </w:divBdr>
        </w:div>
        <w:div w:id="874345941">
          <w:marLeft w:val="360"/>
          <w:marRight w:val="0"/>
          <w:marTop w:val="0"/>
          <w:marBottom w:val="0"/>
          <w:divBdr>
            <w:top w:val="none" w:sz="0" w:space="0" w:color="auto"/>
            <w:left w:val="none" w:sz="0" w:space="0" w:color="auto"/>
            <w:bottom w:val="none" w:sz="0" w:space="0" w:color="auto"/>
            <w:right w:val="none" w:sz="0" w:space="0" w:color="auto"/>
          </w:divBdr>
        </w:div>
        <w:div w:id="884026275">
          <w:marLeft w:val="360"/>
          <w:marRight w:val="0"/>
          <w:marTop w:val="0"/>
          <w:marBottom w:val="0"/>
          <w:divBdr>
            <w:top w:val="none" w:sz="0" w:space="0" w:color="auto"/>
            <w:left w:val="none" w:sz="0" w:space="0" w:color="auto"/>
            <w:bottom w:val="none" w:sz="0" w:space="0" w:color="auto"/>
            <w:right w:val="none" w:sz="0" w:space="0" w:color="auto"/>
          </w:divBdr>
        </w:div>
        <w:div w:id="1536189448">
          <w:marLeft w:val="360"/>
          <w:marRight w:val="0"/>
          <w:marTop w:val="0"/>
          <w:marBottom w:val="0"/>
          <w:divBdr>
            <w:top w:val="none" w:sz="0" w:space="0" w:color="auto"/>
            <w:left w:val="none" w:sz="0" w:space="0" w:color="auto"/>
            <w:bottom w:val="none" w:sz="0" w:space="0" w:color="auto"/>
            <w:right w:val="none" w:sz="0" w:space="0" w:color="auto"/>
          </w:divBdr>
        </w:div>
        <w:div w:id="1739522711">
          <w:marLeft w:val="360"/>
          <w:marRight w:val="0"/>
          <w:marTop w:val="0"/>
          <w:marBottom w:val="0"/>
          <w:divBdr>
            <w:top w:val="none" w:sz="0" w:space="0" w:color="auto"/>
            <w:left w:val="none" w:sz="0" w:space="0" w:color="auto"/>
            <w:bottom w:val="none" w:sz="0" w:space="0" w:color="auto"/>
            <w:right w:val="none" w:sz="0" w:space="0" w:color="auto"/>
          </w:divBdr>
        </w:div>
        <w:div w:id="1901013057">
          <w:marLeft w:val="360"/>
          <w:marRight w:val="0"/>
          <w:marTop w:val="0"/>
          <w:marBottom w:val="0"/>
          <w:divBdr>
            <w:top w:val="none" w:sz="0" w:space="0" w:color="auto"/>
            <w:left w:val="none" w:sz="0" w:space="0" w:color="auto"/>
            <w:bottom w:val="none" w:sz="0" w:space="0" w:color="auto"/>
            <w:right w:val="none" w:sz="0" w:space="0" w:color="auto"/>
          </w:divBdr>
        </w:div>
      </w:divsChild>
    </w:div>
    <w:div w:id="1452285859">
      <w:bodyDiv w:val="1"/>
      <w:marLeft w:val="0"/>
      <w:marRight w:val="0"/>
      <w:marTop w:val="0"/>
      <w:marBottom w:val="0"/>
      <w:divBdr>
        <w:top w:val="none" w:sz="0" w:space="0" w:color="auto"/>
        <w:left w:val="none" w:sz="0" w:space="0" w:color="auto"/>
        <w:bottom w:val="none" w:sz="0" w:space="0" w:color="auto"/>
        <w:right w:val="none" w:sz="0" w:space="0" w:color="auto"/>
      </w:divBdr>
      <w:divsChild>
        <w:div w:id="374239259">
          <w:marLeft w:val="0"/>
          <w:marRight w:val="0"/>
          <w:marTop w:val="0"/>
          <w:marBottom w:val="0"/>
          <w:divBdr>
            <w:top w:val="none" w:sz="0" w:space="0" w:color="auto"/>
            <w:left w:val="none" w:sz="0" w:space="0" w:color="auto"/>
            <w:bottom w:val="none" w:sz="0" w:space="0" w:color="auto"/>
            <w:right w:val="none" w:sz="0" w:space="0" w:color="auto"/>
          </w:divBdr>
          <w:divsChild>
            <w:div w:id="1737821602">
              <w:marLeft w:val="0"/>
              <w:marRight w:val="0"/>
              <w:marTop w:val="0"/>
              <w:marBottom w:val="0"/>
              <w:divBdr>
                <w:top w:val="none" w:sz="0" w:space="0" w:color="auto"/>
                <w:left w:val="none" w:sz="0" w:space="0" w:color="auto"/>
                <w:bottom w:val="none" w:sz="0" w:space="0" w:color="auto"/>
                <w:right w:val="none" w:sz="0" w:space="0" w:color="auto"/>
              </w:divBdr>
              <w:divsChild>
                <w:div w:id="569116555">
                  <w:marLeft w:val="0"/>
                  <w:marRight w:val="0"/>
                  <w:marTop w:val="0"/>
                  <w:marBottom w:val="0"/>
                  <w:divBdr>
                    <w:top w:val="none" w:sz="0" w:space="0" w:color="auto"/>
                    <w:left w:val="none" w:sz="0" w:space="0" w:color="auto"/>
                    <w:bottom w:val="none" w:sz="0" w:space="0" w:color="auto"/>
                    <w:right w:val="none" w:sz="0" w:space="0" w:color="auto"/>
                  </w:divBdr>
                  <w:divsChild>
                    <w:div w:id="1559900191">
                      <w:marLeft w:val="0"/>
                      <w:marRight w:val="0"/>
                      <w:marTop w:val="0"/>
                      <w:marBottom w:val="0"/>
                      <w:divBdr>
                        <w:top w:val="none" w:sz="0" w:space="0" w:color="auto"/>
                        <w:left w:val="none" w:sz="0" w:space="0" w:color="auto"/>
                        <w:bottom w:val="none" w:sz="0" w:space="0" w:color="auto"/>
                        <w:right w:val="none" w:sz="0" w:space="0" w:color="auto"/>
                      </w:divBdr>
                      <w:divsChild>
                        <w:div w:id="4525493">
                          <w:marLeft w:val="0"/>
                          <w:marRight w:val="0"/>
                          <w:marTop w:val="0"/>
                          <w:marBottom w:val="0"/>
                          <w:divBdr>
                            <w:top w:val="none" w:sz="0" w:space="0" w:color="auto"/>
                            <w:left w:val="none" w:sz="0" w:space="0" w:color="auto"/>
                            <w:bottom w:val="none" w:sz="0" w:space="0" w:color="auto"/>
                            <w:right w:val="none" w:sz="0" w:space="0" w:color="auto"/>
                          </w:divBdr>
                          <w:divsChild>
                            <w:div w:id="2137409794">
                              <w:marLeft w:val="0"/>
                              <w:marRight w:val="0"/>
                              <w:marTop w:val="0"/>
                              <w:marBottom w:val="0"/>
                              <w:divBdr>
                                <w:top w:val="none" w:sz="0" w:space="0" w:color="auto"/>
                                <w:left w:val="none" w:sz="0" w:space="0" w:color="auto"/>
                                <w:bottom w:val="none" w:sz="0" w:space="0" w:color="auto"/>
                                <w:right w:val="none" w:sz="0" w:space="0" w:color="auto"/>
                              </w:divBdr>
                              <w:divsChild>
                                <w:div w:id="1868788500">
                                  <w:marLeft w:val="0"/>
                                  <w:marRight w:val="0"/>
                                  <w:marTop w:val="0"/>
                                  <w:marBottom w:val="0"/>
                                  <w:divBdr>
                                    <w:top w:val="none" w:sz="0" w:space="0" w:color="auto"/>
                                    <w:left w:val="none" w:sz="0" w:space="0" w:color="auto"/>
                                    <w:bottom w:val="none" w:sz="0" w:space="0" w:color="auto"/>
                                    <w:right w:val="none" w:sz="0" w:space="0" w:color="auto"/>
                                  </w:divBdr>
                                  <w:divsChild>
                                    <w:div w:id="772280868">
                                      <w:marLeft w:val="0"/>
                                      <w:marRight w:val="0"/>
                                      <w:marTop w:val="0"/>
                                      <w:marBottom w:val="0"/>
                                      <w:divBdr>
                                        <w:top w:val="none" w:sz="0" w:space="0" w:color="auto"/>
                                        <w:left w:val="none" w:sz="0" w:space="0" w:color="auto"/>
                                        <w:bottom w:val="none" w:sz="0" w:space="0" w:color="auto"/>
                                        <w:right w:val="none" w:sz="0" w:space="0" w:color="auto"/>
                                      </w:divBdr>
                                      <w:divsChild>
                                        <w:div w:id="42981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7380872">
      <w:bodyDiv w:val="1"/>
      <w:marLeft w:val="0"/>
      <w:marRight w:val="0"/>
      <w:marTop w:val="0"/>
      <w:marBottom w:val="0"/>
      <w:divBdr>
        <w:top w:val="none" w:sz="0" w:space="0" w:color="auto"/>
        <w:left w:val="none" w:sz="0" w:space="0" w:color="auto"/>
        <w:bottom w:val="none" w:sz="0" w:space="0" w:color="auto"/>
        <w:right w:val="none" w:sz="0" w:space="0" w:color="auto"/>
      </w:divBdr>
      <w:divsChild>
        <w:div w:id="284964284">
          <w:marLeft w:val="360"/>
          <w:marRight w:val="0"/>
          <w:marTop w:val="0"/>
          <w:marBottom w:val="0"/>
          <w:divBdr>
            <w:top w:val="none" w:sz="0" w:space="0" w:color="auto"/>
            <w:left w:val="none" w:sz="0" w:space="0" w:color="auto"/>
            <w:bottom w:val="none" w:sz="0" w:space="0" w:color="auto"/>
            <w:right w:val="none" w:sz="0" w:space="0" w:color="auto"/>
          </w:divBdr>
        </w:div>
        <w:div w:id="384717908">
          <w:marLeft w:val="360"/>
          <w:marRight w:val="0"/>
          <w:marTop w:val="0"/>
          <w:marBottom w:val="0"/>
          <w:divBdr>
            <w:top w:val="none" w:sz="0" w:space="0" w:color="auto"/>
            <w:left w:val="none" w:sz="0" w:space="0" w:color="auto"/>
            <w:bottom w:val="none" w:sz="0" w:space="0" w:color="auto"/>
            <w:right w:val="none" w:sz="0" w:space="0" w:color="auto"/>
          </w:divBdr>
        </w:div>
        <w:div w:id="404644236">
          <w:marLeft w:val="360"/>
          <w:marRight w:val="0"/>
          <w:marTop w:val="0"/>
          <w:marBottom w:val="0"/>
          <w:divBdr>
            <w:top w:val="none" w:sz="0" w:space="0" w:color="auto"/>
            <w:left w:val="none" w:sz="0" w:space="0" w:color="auto"/>
            <w:bottom w:val="none" w:sz="0" w:space="0" w:color="auto"/>
            <w:right w:val="none" w:sz="0" w:space="0" w:color="auto"/>
          </w:divBdr>
        </w:div>
        <w:div w:id="420103124">
          <w:marLeft w:val="360"/>
          <w:marRight w:val="0"/>
          <w:marTop w:val="0"/>
          <w:marBottom w:val="0"/>
          <w:divBdr>
            <w:top w:val="none" w:sz="0" w:space="0" w:color="auto"/>
            <w:left w:val="none" w:sz="0" w:space="0" w:color="auto"/>
            <w:bottom w:val="none" w:sz="0" w:space="0" w:color="auto"/>
            <w:right w:val="none" w:sz="0" w:space="0" w:color="auto"/>
          </w:divBdr>
        </w:div>
        <w:div w:id="555747462">
          <w:marLeft w:val="360"/>
          <w:marRight w:val="0"/>
          <w:marTop w:val="0"/>
          <w:marBottom w:val="0"/>
          <w:divBdr>
            <w:top w:val="none" w:sz="0" w:space="0" w:color="auto"/>
            <w:left w:val="none" w:sz="0" w:space="0" w:color="auto"/>
            <w:bottom w:val="none" w:sz="0" w:space="0" w:color="auto"/>
            <w:right w:val="none" w:sz="0" w:space="0" w:color="auto"/>
          </w:divBdr>
        </w:div>
        <w:div w:id="715744007">
          <w:marLeft w:val="360"/>
          <w:marRight w:val="0"/>
          <w:marTop w:val="0"/>
          <w:marBottom w:val="0"/>
          <w:divBdr>
            <w:top w:val="none" w:sz="0" w:space="0" w:color="auto"/>
            <w:left w:val="none" w:sz="0" w:space="0" w:color="auto"/>
            <w:bottom w:val="none" w:sz="0" w:space="0" w:color="auto"/>
            <w:right w:val="none" w:sz="0" w:space="0" w:color="auto"/>
          </w:divBdr>
        </w:div>
        <w:div w:id="759179980">
          <w:marLeft w:val="360"/>
          <w:marRight w:val="0"/>
          <w:marTop w:val="0"/>
          <w:marBottom w:val="0"/>
          <w:divBdr>
            <w:top w:val="none" w:sz="0" w:space="0" w:color="auto"/>
            <w:left w:val="none" w:sz="0" w:space="0" w:color="auto"/>
            <w:bottom w:val="none" w:sz="0" w:space="0" w:color="auto"/>
            <w:right w:val="none" w:sz="0" w:space="0" w:color="auto"/>
          </w:divBdr>
        </w:div>
        <w:div w:id="808132703">
          <w:marLeft w:val="360"/>
          <w:marRight w:val="0"/>
          <w:marTop w:val="0"/>
          <w:marBottom w:val="0"/>
          <w:divBdr>
            <w:top w:val="none" w:sz="0" w:space="0" w:color="auto"/>
            <w:left w:val="none" w:sz="0" w:space="0" w:color="auto"/>
            <w:bottom w:val="none" w:sz="0" w:space="0" w:color="auto"/>
            <w:right w:val="none" w:sz="0" w:space="0" w:color="auto"/>
          </w:divBdr>
        </w:div>
        <w:div w:id="951593591">
          <w:marLeft w:val="360"/>
          <w:marRight w:val="0"/>
          <w:marTop w:val="0"/>
          <w:marBottom w:val="0"/>
          <w:divBdr>
            <w:top w:val="none" w:sz="0" w:space="0" w:color="auto"/>
            <w:left w:val="none" w:sz="0" w:space="0" w:color="auto"/>
            <w:bottom w:val="none" w:sz="0" w:space="0" w:color="auto"/>
            <w:right w:val="none" w:sz="0" w:space="0" w:color="auto"/>
          </w:divBdr>
        </w:div>
        <w:div w:id="1000622927">
          <w:marLeft w:val="360"/>
          <w:marRight w:val="0"/>
          <w:marTop w:val="0"/>
          <w:marBottom w:val="0"/>
          <w:divBdr>
            <w:top w:val="none" w:sz="0" w:space="0" w:color="auto"/>
            <w:left w:val="none" w:sz="0" w:space="0" w:color="auto"/>
            <w:bottom w:val="none" w:sz="0" w:space="0" w:color="auto"/>
            <w:right w:val="none" w:sz="0" w:space="0" w:color="auto"/>
          </w:divBdr>
        </w:div>
        <w:div w:id="1068453955">
          <w:marLeft w:val="360"/>
          <w:marRight w:val="0"/>
          <w:marTop w:val="0"/>
          <w:marBottom w:val="0"/>
          <w:divBdr>
            <w:top w:val="none" w:sz="0" w:space="0" w:color="auto"/>
            <w:left w:val="none" w:sz="0" w:space="0" w:color="auto"/>
            <w:bottom w:val="none" w:sz="0" w:space="0" w:color="auto"/>
            <w:right w:val="none" w:sz="0" w:space="0" w:color="auto"/>
          </w:divBdr>
        </w:div>
        <w:div w:id="1083843374">
          <w:marLeft w:val="360"/>
          <w:marRight w:val="0"/>
          <w:marTop w:val="0"/>
          <w:marBottom w:val="0"/>
          <w:divBdr>
            <w:top w:val="none" w:sz="0" w:space="0" w:color="auto"/>
            <w:left w:val="none" w:sz="0" w:space="0" w:color="auto"/>
            <w:bottom w:val="none" w:sz="0" w:space="0" w:color="auto"/>
            <w:right w:val="none" w:sz="0" w:space="0" w:color="auto"/>
          </w:divBdr>
        </w:div>
        <w:div w:id="1143741757">
          <w:marLeft w:val="360"/>
          <w:marRight w:val="0"/>
          <w:marTop w:val="0"/>
          <w:marBottom w:val="0"/>
          <w:divBdr>
            <w:top w:val="none" w:sz="0" w:space="0" w:color="auto"/>
            <w:left w:val="none" w:sz="0" w:space="0" w:color="auto"/>
            <w:bottom w:val="none" w:sz="0" w:space="0" w:color="auto"/>
            <w:right w:val="none" w:sz="0" w:space="0" w:color="auto"/>
          </w:divBdr>
        </w:div>
        <w:div w:id="1190950542">
          <w:marLeft w:val="360"/>
          <w:marRight w:val="0"/>
          <w:marTop w:val="0"/>
          <w:marBottom w:val="0"/>
          <w:divBdr>
            <w:top w:val="none" w:sz="0" w:space="0" w:color="auto"/>
            <w:left w:val="none" w:sz="0" w:space="0" w:color="auto"/>
            <w:bottom w:val="none" w:sz="0" w:space="0" w:color="auto"/>
            <w:right w:val="none" w:sz="0" w:space="0" w:color="auto"/>
          </w:divBdr>
        </w:div>
        <w:div w:id="1209100438">
          <w:marLeft w:val="360"/>
          <w:marRight w:val="0"/>
          <w:marTop w:val="0"/>
          <w:marBottom w:val="0"/>
          <w:divBdr>
            <w:top w:val="none" w:sz="0" w:space="0" w:color="auto"/>
            <w:left w:val="none" w:sz="0" w:space="0" w:color="auto"/>
            <w:bottom w:val="none" w:sz="0" w:space="0" w:color="auto"/>
            <w:right w:val="none" w:sz="0" w:space="0" w:color="auto"/>
          </w:divBdr>
        </w:div>
        <w:div w:id="1220433552">
          <w:marLeft w:val="360"/>
          <w:marRight w:val="0"/>
          <w:marTop w:val="0"/>
          <w:marBottom w:val="0"/>
          <w:divBdr>
            <w:top w:val="none" w:sz="0" w:space="0" w:color="auto"/>
            <w:left w:val="none" w:sz="0" w:space="0" w:color="auto"/>
            <w:bottom w:val="none" w:sz="0" w:space="0" w:color="auto"/>
            <w:right w:val="none" w:sz="0" w:space="0" w:color="auto"/>
          </w:divBdr>
        </w:div>
        <w:div w:id="1307199825">
          <w:marLeft w:val="360"/>
          <w:marRight w:val="0"/>
          <w:marTop w:val="0"/>
          <w:marBottom w:val="0"/>
          <w:divBdr>
            <w:top w:val="none" w:sz="0" w:space="0" w:color="auto"/>
            <w:left w:val="none" w:sz="0" w:space="0" w:color="auto"/>
            <w:bottom w:val="none" w:sz="0" w:space="0" w:color="auto"/>
            <w:right w:val="none" w:sz="0" w:space="0" w:color="auto"/>
          </w:divBdr>
        </w:div>
        <w:div w:id="1410804943">
          <w:marLeft w:val="360"/>
          <w:marRight w:val="0"/>
          <w:marTop w:val="0"/>
          <w:marBottom w:val="0"/>
          <w:divBdr>
            <w:top w:val="none" w:sz="0" w:space="0" w:color="auto"/>
            <w:left w:val="none" w:sz="0" w:space="0" w:color="auto"/>
            <w:bottom w:val="none" w:sz="0" w:space="0" w:color="auto"/>
            <w:right w:val="none" w:sz="0" w:space="0" w:color="auto"/>
          </w:divBdr>
        </w:div>
        <w:div w:id="1466391697">
          <w:marLeft w:val="274"/>
          <w:marRight w:val="0"/>
          <w:marTop w:val="0"/>
          <w:marBottom w:val="0"/>
          <w:divBdr>
            <w:top w:val="none" w:sz="0" w:space="0" w:color="auto"/>
            <w:left w:val="none" w:sz="0" w:space="0" w:color="auto"/>
            <w:bottom w:val="none" w:sz="0" w:space="0" w:color="auto"/>
            <w:right w:val="none" w:sz="0" w:space="0" w:color="auto"/>
          </w:divBdr>
        </w:div>
        <w:div w:id="1534537588">
          <w:marLeft w:val="360"/>
          <w:marRight w:val="0"/>
          <w:marTop w:val="0"/>
          <w:marBottom w:val="0"/>
          <w:divBdr>
            <w:top w:val="none" w:sz="0" w:space="0" w:color="auto"/>
            <w:left w:val="none" w:sz="0" w:space="0" w:color="auto"/>
            <w:bottom w:val="none" w:sz="0" w:space="0" w:color="auto"/>
            <w:right w:val="none" w:sz="0" w:space="0" w:color="auto"/>
          </w:divBdr>
        </w:div>
        <w:div w:id="1576011045">
          <w:marLeft w:val="360"/>
          <w:marRight w:val="0"/>
          <w:marTop w:val="0"/>
          <w:marBottom w:val="0"/>
          <w:divBdr>
            <w:top w:val="none" w:sz="0" w:space="0" w:color="auto"/>
            <w:left w:val="none" w:sz="0" w:space="0" w:color="auto"/>
            <w:bottom w:val="none" w:sz="0" w:space="0" w:color="auto"/>
            <w:right w:val="none" w:sz="0" w:space="0" w:color="auto"/>
          </w:divBdr>
        </w:div>
        <w:div w:id="1626614589">
          <w:marLeft w:val="360"/>
          <w:marRight w:val="0"/>
          <w:marTop w:val="0"/>
          <w:marBottom w:val="0"/>
          <w:divBdr>
            <w:top w:val="none" w:sz="0" w:space="0" w:color="auto"/>
            <w:left w:val="none" w:sz="0" w:space="0" w:color="auto"/>
            <w:bottom w:val="none" w:sz="0" w:space="0" w:color="auto"/>
            <w:right w:val="none" w:sz="0" w:space="0" w:color="auto"/>
          </w:divBdr>
        </w:div>
        <w:div w:id="1641494265">
          <w:marLeft w:val="360"/>
          <w:marRight w:val="0"/>
          <w:marTop w:val="0"/>
          <w:marBottom w:val="0"/>
          <w:divBdr>
            <w:top w:val="none" w:sz="0" w:space="0" w:color="auto"/>
            <w:left w:val="none" w:sz="0" w:space="0" w:color="auto"/>
            <w:bottom w:val="none" w:sz="0" w:space="0" w:color="auto"/>
            <w:right w:val="none" w:sz="0" w:space="0" w:color="auto"/>
          </w:divBdr>
        </w:div>
        <w:div w:id="1696299296">
          <w:marLeft w:val="360"/>
          <w:marRight w:val="0"/>
          <w:marTop w:val="0"/>
          <w:marBottom w:val="0"/>
          <w:divBdr>
            <w:top w:val="none" w:sz="0" w:space="0" w:color="auto"/>
            <w:left w:val="none" w:sz="0" w:space="0" w:color="auto"/>
            <w:bottom w:val="none" w:sz="0" w:space="0" w:color="auto"/>
            <w:right w:val="none" w:sz="0" w:space="0" w:color="auto"/>
          </w:divBdr>
        </w:div>
        <w:div w:id="1725447572">
          <w:marLeft w:val="360"/>
          <w:marRight w:val="0"/>
          <w:marTop w:val="0"/>
          <w:marBottom w:val="0"/>
          <w:divBdr>
            <w:top w:val="none" w:sz="0" w:space="0" w:color="auto"/>
            <w:left w:val="none" w:sz="0" w:space="0" w:color="auto"/>
            <w:bottom w:val="none" w:sz="0" w:space="0" w:color="auto"/>
            <w:right w:val="none" w:sz="0" w:space="0" w:color="auto"/>
          </w:divBdr>
        </w:div>
        <w:div w:id="1903908645">
          <w:marLeft w:val="360"/>
          <w:marRight w:val="0"/>
          <w:marTop w:val="0"/>
          <w:marBottom w:val="0"/>
          <w:divBdr>
            <w:top w:val="none" w:sz="0" w:space="0" w:color="auto"/>
            <w:left w:val="none" w:sz="0" w:space="0" w:color="auto"/>
            <w:bottom w:val="none" w:sz="0" w:space="0" w:color="auto"/>
            <w:right w:val="none" w:sz="0" w:space="0" w:color="auto"/>
          </w:divBdr>
        </w:div>
        <w:div w:id="2036078943">
          <w:marLeft w:val="360"/>
          <w:marRight w:val="0"/>
          <w:marTop w:val="0"/>
          <w:marBottom w:val="0"/>
          <w:divBdr>
            <w:top w:val="none" w:sz="0" w:space="0" w:color="auto"/>
            <w:left w:val="none" w:sz="0" w:space="0" w:color="auto"/>
            <w:bottom w:val="none" w:sz="0" w:space="0" w:color="auto"/>
            <w:right w:val="none" w:sz="0" w:space="0" w:color="auto"/>
          </w:divBdr>
        </w:div>
        <w:div w:id="2070565674">
          <w:marLeft w:val="360"/>
          <w:marRight w:val="0"/>
          <w:marTop w:val="0"/>
          <w:marBottom w:val="0"/>
          <w:divBdr>
            <w:top w:val="none" w:sz="0" w:space="0" w:color="auto"/>
            <w:left w:val="none" w:sz="0" w:space="0" w:color="auto"/>
            <w:bottom w:val="none" w:sz="0" w:space="0" w:color="auto"/>
            <w:right w:val="none" w:sz="0" w:space="0" w:color="auto"/>
          </w:divBdr>
        </w:div>
        <w:div w:id="2072383411">
          <w:marLeft w:val="360"/>
          <w:marRight w:val="0"/>
          <w:marTop w:val="0"/>
          <w:marBottom w:val="0"/>
          <w:divBdr>
            <w:top w:val="none" w:sz="0" w:space="0" w:color="auto"/>
            <w:left w:val="none" w:sz="0" w:space="0" w:color="auto"/>
            <w:bottom w:val="none" w:sz="0" w:space="0" w:color="auto"/>
            <w:right w:val="none" w:sz="0" w:space="0" w:color="auto"/>
          </w:divBdr>
        </w:div>
      </w:divsChild>
    </w:div>
    <w:div w:id="1528980184">
      <w:bodyDiv w:val="1"/>
      <w:marLeft w:val="0"/>
      <w:marRight w:val="0"/>
      <w:marTop w:val="0"/>
      <w:marBottom w:val="0"/>
      <w:divBdr>
        <w:top w:val="none" w:sz="0" w:space="0" w:color="auto"/>
        <w:left w:val="none" w:sz="0" w:space="0" w:color="auto"/>
        <w:bottom w:val="none" w:sz="0" w:space="0" w:color="auto"/>
        <w:right w:val="none" w:sz="0" w:space="0" w:color="auto"/>
      </w:divBdr>
      <w:divsChild>
        <w:div w:id="389964369">
          <w:marLeft w:val="150"/>
          <w:marRight w:val="150"/>
          <w:marTop w:val="0"/>
          <w:marBottom w:val="0"/>
          <w:divBdr>
            <w:top w:val="none" w:sz="0" w:space="0" w:color="auto"/>
            <w:left w:val="none" w:sz="0" w:space="0" w:color="auto"/>
            <w:bottom w:val="none" w:sz="0" w:space="0" w:color="auto"/>
            <w:right w:val="none" w:sz="0" w:space="0" w:color="auto"/>
          </w:divBdr>
          <w:divsChild>
            <w:div w:id="1645427253">
              <w:marLeft w:val="300"/>
              <w:marRight w:val="300"/>
              <w:marTop w:val="300"/>
              <w:marBottom w:val="300"/>
              <w:divBdr>
                <w:top w:val="none" w:sz="0" w:space="0" w:color="auto"/>
                <w:left w:val="none" w:sz="0" w:space="0" w:color="auto"/>
                <w:bottom w:val="none" w:sz="0" w:space="0" w:color="auto"/>
                <w:right w:val="none" w:sz="0" w:space="0" w:color="auto"/>
              </w:divBdr>
              <w:divsChild>
                <w:div w:id="566377966">
                  <w:marLeft w:val="0"/>
                  <w:marRight w:val="0"/>
                  <w:marTop w:val="0"/>
                  <w:marBottom w:val="0"/>
                  <w:divBdr>
                    <w:top w:val="none" w:sz="0" w:space="0" w:color="auto"/>
                    <w:left w:val="none" w:sz="0" w:space="0" w:color="auto"/>
                    <w:bottom w:val="none" w:sz="0" w:space="0" w:color="auto"/>
                    <w:right w:val="none" w:sz="0" w:space="0" w:color="auto"/>
                  </w:divBdr>
                  <w:divsChild>
                    <w:div w:id="6823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130359">
      <w:bodyDiv w:val="1"/>
      <w:marLeft w:val="0"/>
      <w:marRight w:val="0"/>
      <w:marTop w:val="0"/>
      <w:marBottom w:val="0"/>
      <w:divBdr>
        <w:top w:val="none" w:sz="0" w:space="0" w:color="auto"/>
        <w:left w:val="none" w:sz="0" w:space="0" w:color="auto"/>
        <w:bottom w:val="none" w:sz="0" w:space="0" w:color="auto"/>
        <w:right w:val="none" w:sz="0" w:space="0" w:color="auto"/>
      </w:divBdr>
    </w:div>
    <w:div w:id="1546023738">
      <w:bodyDiv w:val="1"/>
      <w:marLeft w:val="0"/>
      <w:marRight w:val="0"/>
      <w:marTop w:val="0"/>
      <w:marBottom w:val="0"/>
      <w:divBdr>
        <w:top w:val="none" w:sz="0" w:space="0" w:color="auto"/>
        <w:left w:val="none" w:sz="0" w:space="0" w:color="auto"/>
        <w:bottom w:val="none" w:sz="0" w:space="0" w:color="auto"/>
        <w:right w:val="none" w:sz="0" w:space="0" w:color="auto"/>
      </w:divBdr>
      <w:divsChild>
        <w:div w:id="186867120">
          <w:marLeft w:val="806"/>
          <w:marRight w:val="0"/>
          <w:marTop w:val="154"/>
          <w:marBottom w:val="0"/>
          <w:divBdr>
            <w:top w:val="none" w:sz="0" w:space="0" w:color="auto"/>
            <w:left w:val="none" w:sz="0" w:space="0" w:color="auto"/>
            <w:bottom w:val="none" w:sz="0" w:space="0" w:color="auto"/>
            <w:right w:val="none" w:sz="0" w:space="0" w:color="auto"/>
          </w:divBdr>
        </w:div>
      </w:divsChild>
    </w:div>
    <w:div w:id="1546529619">
      <w:bodyDiv w:val="1"/>
      <w:marLeft w:val="0"/>
      <w:marRight w:val="0"/>
      <w:marTop w:val="0"/>
      <w:marBottom w:val="0"/>
      <w:divBdr>
        <w:top w:val="none" w:sz="0" w:space="0" w:color="auto"/>
        <w:left w:val="none" w:sz="0" w:space="0" w:color="auto"/>
        <w:bottom w:val="none" w:sz="0" w:space="0" w:color="auto"/>
        <w:right w:val="none" w:sz="0" w:space="0" w:color="auto"/>
      </w:divBdr>
      <w:divsChild>
        <w:div w:id="268975884">
          <w:marLeft w:val="0"/>
          <w:marRight w:val="0"/>
          <w:marTop w:val="0"/>
          <w:marBottom w:val="0"/>
          <w:divBdr>
            <w:top w:val="none" w:sz="0" w:space="0" w:color="auto"/>
            <w:left w:val="none" w:sz="0" w:space="0" w:color="auto"/>
            <w:bottom w:val="none" w:sz="0" w:space="0" w:color="auto"/>
            <w:right w:val="none" w:sz="0" w:space="0" w:color="auto"/>
          </w:divBdr>
          <w:divsChild>
            <w:div w:id="310250944">
              <w:marLeft w:val="0"/>
              <w:marRight w:val="0"/>
              <w:marTop w:val="0"/>
              <w:marBottom w:val="0"/>
              <w:divBdr>
                <w:top w:val="none" w:sz="0" w:space="0" w:color="auto"/>
                <w:left w:val="none" w:sz="0" w:space="0" w:color="auto"/>
                <w:bottom w:val="none" w:sz="0" w:space="0" w:color="auto"/>
                <w:right w:val="none" w:sz="0" w:space="0" w:color="auto"/>
              </w:divBdr>
              <w:divsChild>
                <w:div w:id="11953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141867">
      <w:bodyDiv w:val="1"/>
      <w:marLeft w:val="0"/>
      <w:marRight w:val="0"/>
      <w:marTop w:val="0"/>
      <w:marBottom w:val="0"/>
      <w:divBdr>
        <w:top w:val="none" w:sz="0" w:space="0" w:color="auto"/>
        <w:left w:val="none" w:sz="0" w:space="0" w:color="auto"/>
        <w:bottom w:val="none" w:sz="0" w:space="0" w:color="auto"/>
        <w:right w:val="none" w:sz="0" w:space="0" w:color="auto"/>
      </w:divBdr>
    </w:div>
    <w:div w:id="1553155081">
      <w:bodyDiv w:val="1"/>
      <w:marLeft w:val="0"/>
      <w:marRight w:val="0"/>
      <w:marTop w:val="0"/>
      <w:marBottom w:val="0"/>
      <w:divBdr>
        <w:top w:val="none" w:sz="0" w:space="0" w:color="auto"/>
        <w:left w:val="none" w:sz="0" w:space="0" w:color="auto"/>
        <w:bottom w:val="none" w:sz="0" w:space="0" w:color="auto"/>
        <w:right w:val="none" w:sz="0" w:space="0" w:color="auto"/>
      </w:divBdr>
      <w:divsChild>
        <w:div w:id="221864913">
          <w:marLeft w:val="360"/>
          <w:marRight w:val="0"/>
          <w:marTop w:val="0"/>
          <w:marBottom w:val="0"/>
          <w:divBdr>
            <w:top w:val="none" w:sz="0" w:space="0" w:color="auto"/>
            <w:left w:val="none" w:sz="0" w:space="0" w:color="auto"/>
            <w:bottom w:val="none" w:sz="0" w:space="0" w:color="auto"/>
            <w:right w:val="none" w:sz="0" w:space="0" w:color="auto"/>
          </w:divBdr>
        </w:div>
        <w:div w:id="1068769905">
          <w:marLeft w:val="274"/>
          <w:marRight w:val="0"/>
          <w:marTop w:val="0"/>
          <w:marBottom w:val="0"/>
          <w:divBdr>
            <w:top w:val="none" w:sz="0" w:space="0" w:color="auto"/>
            <w:left w:val="none" w:sz="0" w:space="0" w:color="auto"/>
            <w:bottom w:val="none" w:sz="0" w:space="0" w:color="auto"/>
            <w:right w:val="none" w:sz="0" w:space="0" w:color="auto"/>
          </w:divBdr>
        </w:div>
        <w:div w:id="1329482426">
          <w:marLeft w:val="360"/>
          <w:marRight w:val="0"/>
          <w:marTop w:val="0"/>
          <w:marBottom w:val="0"/>
          <w:divBdr>
            <w:top w:val="none" w:sz="0" w:space="0" w:color="auto"/>
            <w:left w:val="none" w:sz="0" w:space="0" w:color="auto"/>
            <w:bottom w:val="none" w:sz="0" w:space="0" w:color="auto"/>
            <w:right w:val="none" w:sz="0" w:space="0" w:color="auto"/>
          </w:divBdr>
        </w:div>
        <w:div w:id="1661929212">
          <w:marLeft w:val="360"/>
          <w:marRight w:val="0"/>
          <w:marTop w:val="0"/>
          <w:marBottom w:val="0"/>
          <w:divBdr>
            <w:top w:val="none" w:sz="0" w:space="0" w:color="auto"/>
            <w:left w:val="none" w:sz="0" w:space="0" w:color="auto"/>
            <w:bottom w:val="none" w:sz="0" w:space="0" w:color="auto"/>
            <w:right w:val="none" w:sz="0" w:space="0" w:color="auto"/>
          </w:divBdr>
        </w:div>
        <w:div w:id="1822698298">
          <w:marLeft w:val="360"/>
          <w:marRight w:val="0"/>
          <w:marTop w:val="0"/>
          <w:marBottom w:val="0"/>
          <w:divBdr>
            <w:top w:val="none" w:sz="0" w:space="0" w:color="auto"/>
            <w:left w:val="none" w:sz="0" w:space="0" w:color="auto"/>
            <w:bottom w:val="none" w:sz="0" w:space="0" w:color="auto"/>
            <w:right w:val="none" w:sz="0" w:space="0" w:color="auto"/>
          </w:divBdr>
        </w:div>
        <w:div w:id="1925147594">
          <w:marLeft w:val="360"/>
          <w:marRight w:val="0"/>
          <w:marTop w:val="0"/>
          <w:marBottom w:val="0"/>
          <w:divBdr>
            <w:top w:val="none" w:sz="0" w:space="0" w:color="auto"/>
            <w:left w:val="none" w:sz="0" w:space="0" w:color="auto"/>
            <w:bottom w:val="none" w:sz="0" w:space="0" w:color="auto"/>
            <w:right w:val="none" w:sz="0" w:space="0" w:color="auto"/>
          </w:divBdr>
        </w:div>
      </w:divsChild>
    </w:div>
    <w:div w:id="1559126752">
      <w:bodyDiv w:val="1"/>
      <w:marLeft w:val="0"/>
      <w:marRight w:val="0"/>
      <w:marTop w:val="0"/>
      <w:marBottom w:val="0"/>
      <w:divBdr>
        <w:top w:val="none" w:sz="0" w:space="0" w:color="auto"/>
        <w:left w:val="none" w:sz="0" w:space="0" w:color="auto"/>
        <w:bottom w:val="none" w:sz="0" w:space="0" w:color="auto"/>
        <w:right w:val="none" w:sz="0" w:space="0" w:color="auto"/>
      </w:divBdr>
      <w:divsChild>
        <w:div w:id="356472313">
          <w:marLeft w:val="360"/>
          <w:marRight w:val="0"/>
          <w:marTop w:val="0"/>
          <w:marBottom w:val="0"/>
          <w:divBdr>
            <w:top w:val="none" w:sz="0" w:space="0" w:color="auto"/>
            <w:left w:val="none" w:sz="0" w:space="0" w:color="auto"/>
            <w:bottom w:val="none" w:sz="0" w:space="0" w:color="auto"/>
            <w:right w:val="none" w:sz="0" w:space="0" w:color="auto"/>
          </w:divBdr>
        </w:div>
        <w:div w:id="624970451">
          <w:marLeft w:val="360"/>
          <w:marRight w:val="0"/>
          <w:marTop w:val="0"/>
          <w:marBottom w:val="0"/>
          <w:divBdr>
            <w:top w:val="none" w:sz="0" w:space="0" w:color="auto"/>
            <w:left w:val="none" w:sz="0" w:space="0" w:color="auto"/>
            <w:bottom w:val="none" w:sz="0" w:space="0" w:color="auto"/>
            <w:right w:val="none" w:sz="0" w:space="0" w:color="auto"/>
          </w:divBdr>
        </w:div>
        <w:div w:id="647248202">
          <w:marLeft w:val="360"/>
          <w:marRight w:val="0"/>
          <w:marTop w:val="0"/>
          <w:marBottom w:val="0"/>
          <w:divBdr>
            <w:top w:val="none" w:sz="0" w:space="0" w:color="auto"/>
            <w:left w:val="none" w:sz="0" w:space="0" w:color="auto"/>
            <w:bottom w:val="none" w:sz="0" w:space="0" w:color="auto"/>
            <w:right w:val="none" w:sz="0" w:space="0" w:color="auto"/>
          </w:divBdr>
        </w:div>
        <w:div w:id="749428051">
          <w:marLeft w:val="360"/>
          <w:marRight w:val="0"/>
          <w:marTop w:val="0"/>
          <w:marBottom w:val="0"/>
          <w:divBdr>
            <w:top w:val="none" w:sz="0" w:space="0" w:color="auto"/>
            <w:left w:val="none" w:sz="0" w:space="0" w:color="auto"/>
            <w:bottom w:val="none" w:sz="0" w:space="0" w:color="auto"/>
            <w:right w:val="none" w:sz="0" w:space="0" w:color="auto"/>
          </w:divBdr>
        </w:div>
        <w:div w:id="759639042">
          <w:marLeft w:val="360"/>
          <w:marRight w:val="0"/>
          <w:marTop w:val="0"/>
          <w:marBottom w:val="0"/>
          <w:divBdr>
            <w:top w:val="none" w:sz="0" w:space="0" w:color="auto"/>
            <w:left w:val="none" w:sz="0" w:space="0" w:color="auto"/>
            <w:bottom w:val="none" w:sz="0" w:space="0" w:color="auto"/>
            <w:right w:val="none" w:sz="0" w:space="0" w:color="auto"/>
          </w:divBdr>
        </w:div>
        <w:div w:id="832141817">
          <w:marLeft w:val="360"/>
          <w:marRight w:val="0"/>
          <w:marTop w:val="0"/>
          <w:marBottom w:val="0"/>
          <w:divBdr>
            <w:top w:val="none" w:sz="0" w:space="0" w:color="auto"/>
            <w:left w:val="none" w:sz="0" w:space="0" w:color="auto"/>
            <w:bottom w:val="none" w:sz="0" w:space="0" w:color="auto"/>
            <w:right w:val="none" w:sz="0" w:space="0" w:color="auto"/>
          </w:divBdr>
        </w:div>
        <w:div w:id="1295064142">
          <w:marLeft w:val="360"/>
          <w:marRight w:val="0"/>
          <w:marTop w:val="0"/>
          <w:marBottom w:val="0"/>
          <w:divBdr>
            <w:top w:val="none" w:sz="0" w:space="0" w:color="auto"/>
            <w:left w:val="none" w:sz="0" w:space="0" w:color="auto"/>
            <w:bottom w:val="none" w:sz="0" w:space="0" w:color="auto"/>
            <w:right w:val="none" w:sz="0" w:space="0" w:color="auto"/>
          </w:divBdr>
        </w:div>
        <w:div w:id="1383208774">
          <w:marLeft w:val="360"/>
          <w:marRight w:val="0"/>
          <w:marTop w:val="0"/>
          <w:marBottom w:val="0"/>
          <w:divBdr>
            <w:top w:val="none" w:sz="0" w:space="0" w:color="auto"/>
            <w:left w:val="none" w:sz="0" w:space="0" w:color="auto"/>
            <w:bottom w:val="none" w:sz="0" w:space="0" w:color="auto"/>
            <w:right w:val="none" w:sz="0" w:space="0" w:color="auto"/>
          </w:divBdr>
        </w:div>
        <w:div w:id="1468012073">
          <w:marLeft w:val="360"/>
          <w:marRight w:val="0"/>
          <w:marTop w:val="0"/>
          <w:marBottom w:val="0"/>
          <w:divBdr>
            <w:top w:val="none" w:sz="0" w:space="0" w:color="auto"/>
            <w:left w:val="none" w:sz="0" w:space="0" w:color="auto"/>
            <w:bottom w:val="none" w:sz="0" w:space="0" w:color="auto"/>
            <w:right w:val="none" w:sz="0" w:space="0" w:color="auto"/>
          </w:divBdr>
        </w:div>
        <w:div w:id="1620338509">
          <w:marLeft w:val="360"/>
          <w:marRight w:val="0"/>
          <w:marTop w:val="0"/>
          <w:marBottom w:val="0"/>
          <w:divBdr>
            <w:top w:val="none" w:sz="0" w:space="0" w:color="auto"/>
            <w:left w:val="none" w:sz="0" w:space="0" w:color="auto"/>
            <w:bottom w:val="none" w:sz="0" w:space="0" w:color="auto"/>
            <w:right w:val="none" w:sz="0" w:space="0" w:color="auto"/>
          </w:divBdr>
        </w:div>
        <w:div w:id="1706369531">
          <w:marLeft w:val="360"/>
          <w:marRight w:val="0"/>
          <w:marTop w:val="0"/>
          <w:marBottom w:val="0"/>
          <w:divBdr>
            <w:top w:val="none" w:sz="0" w:space="0" w:color="auto"/>
            <w:left w:val="none" w:sz="0" w:space="0" w:color="auto"/>
            <w:bottom w:val="none" w:sz="0" w:space="0" w:color="auto"/>
            <w:right w:val="none" w:sz="0" w:space="0" w:color="auto"/>
          </w:divBdr>
        </w:div>
        <w:div w:id="1747796288">
          <w:marLeft w:val="274"/>
          <w:marRight w:val="0"/>
          <w:marTop w:val="0"/>
          <w:marBottom w:val="0"/>
          <w:divBdr>
            <w:top w:val="none" w:sz="0" w:space="0" w:color="auto"/>
            <w:left w:val="none" w:sz="0" w:space="0" w:color="auto"/>
            <w:bottom w:val="none" w:sz="0" w:space="0" w:color="auto"/>
            <w:right w:val="none" w:sz="0" w:space="0" w:color="auto"/>
          </w:divBdr>
        </w:div>
        <w:div w:id="1943760734">
          <w:marLeft w:val="360"/>
          <w:marRight w:val="0"/>
          <w:marTop w:val="0"/>
          <w:marBottom w:val="0"/>
          <w:divBdr>
            <w:top w:val="none" w:sz="0" w:space="0" w:color="auto"/>
            <w:left w:val="none" w:sz="0" w:space="0" w:color="auto"/>
            <w:bottom w:val="none" w:sz="0" w:space="0" w:color="auto"/>
            <w:right w:val="none" w:sz="0" w:space="0" w:color="auto"/>
          </w:divBdr>
        </w:div>
      </w:divsChild>
    </w:div>
    <w:div w:id="1563249878">
      <w:bodyDiv w:val="1"/>
      <w:marLeft w:val="0"/>
      <w:marRight w:val="0"/>
      <w:marTop w:val="0"/>
      <w:marBottom w:val="0"/>
      <w:divBdr>
        <w:top w:val="none" w:sz="0" w:space="0" w:color="auto"/>
        <w:left w:val="none" w:sz="0" w:space="0" w:color="auto"/>
        <w:bottom w:val="none" w:sz="0" w:space="0" w:color="auto"/>
        <w:right w:val="none" w:sz="0" w:space="0" w:color="auto"/>
      </w:divBdr>
      <w:divsChild>
        <w:div w:id="1147430334">
          <w:marLeft w:val="0"/>
          <w:marRight w:val="0"/>
          <w:marTop w:val="0"/>
          <w:marBottom w:val="0"/>
          <w:divBdr>
            <w:top w:val="none" w:sz="0" w:space="0" w:color="auto"/>
            <w:left w:val="none" w:sz="0" w:space="0" w:color="auto"/>
            <w:bottom w:val="none" w:sz="0" w:space="0" w:color="auto"/>
            <w:right w:val="none" w:sz="0" w:space="0" w:color="auto"/>
          </w:divBdr>
          <w:divsChild>
            <w:div w:id="45875829">
              <w:marLeft w:val="0"/>
              <w:marRight w:val="0"/>
              <w:marTop w:val="0"/>
              <w:marBottom w:val="0"/>
              <w:divBdr>
                <w:top w:val="none" w:sz="0" w:space="0" w:color="auto"/>
                <w:left w:val="none" w:sz="0" w:space="0" w:color="auto"/>
                <w:bottom w:val="none" w:sz="0" w:space="0" w:color="auto"/>
                <w:right w:val="none" w:sz="0" w:space="0" w:color="auto"/>
              </w:divBdr>
              <w:divsChild>
                <w:div w:id="1761218287">
                  <w:marLeft w:val="0"/>
                  <w:marRight w:val="0"/>
                  <w:marTop w:val="0"/>
                  <w:marBottom w:val="0"/>
                  <w:divBdr>
                    <w:top w:val="none" w:sz="0" w:space="0" w:color="auto"/>
                    <w:left w:val="none" w:sz="0" w:space="0" w:color="auto"/>
                    <w:bottom w:val="none" w:sz="0" w:space="0" w:color="auto"/>
                    <w:right w:val="none" w:sz="0" w:space="0" w:color="auto"/>
                  </w:divBdr>
                  <w:divsChild>
                    <w:div w:id="2136100348">
                      <w:marLeft w:val="0"/>
                      <w:marRight w:val="0"/>
                      <w:marTop w:val="0"/>
                      <w:marBottom w:val="0"/>
                      <w:divBdr>
                        <w:top w:val="none" w:sz="0" w:space="0" w:color="auto"/>
                        <w:left w:val="none" w:sz="0" w:space="0" w:color="auto"/>
                        <w:bottom w:val="none" w:sz="0" w:space="0" w:color="auto"/>
                        <w:right w:val="none" w:sz="0" w:space="0" w:color="auto"/>
                      </w:divBdr>
                      <w:divsChild>
                        <w:div w:id="306319715">
                          <w:marLeft w:val="0"/>
                          <w:marRight w:val="0"/>
                          <w:marTop w:val="0"/>
                          <w:marBottom w:val="0"/>
                          <w:divBdr>
                            <w:top w:val="none" w:sz="0" w:space="0" w:color="auto"/>
                            <w:left w:val="none" w:sz="0" w:space="0" w:color="auto"/>
                            <w:bottom w:val="none" w:sz="0" w:space="0" w:color="auto"/>
                            <w:right w:val="none" w:sz="0" w:space="0" w:color="auto"/>
                          </w:divBdr>
                          <w:divsChild>
                            <w:div w:id="2022048388">
                              <w:marLeft w:val="0"/>
                              <w:marRight w:val="0"/>
                              <w:marTop w:val="0"/>
                              <w:marBottom w:val="0"/>
                              <w:divBdr>
                                <w:top w:val="none" w:sz="0" w:space="0" w:color="auto"/>
                                <w:left w:val="none" w:sz="0" w:space="0" w:color="auto"/>
                                <w:bottom w:val="none" w:sz="0" w:space="0" w:color="auto"/>
                                <w:right w:val="none" w:sz="0" w:space="0" w:color="auto"/>
                              </w:divBdr>
                              <w:divsChild>
                                <w:div w:id="550657581">
                                  <w:marLeft w:val="0"/>
                                  <w:marRight w:val="0"/>
                                  <w:marTop w:val="0"/>
                                  <w:marBottom w:val="0"/>
                                  <w:divBdr>
                                    <w:top w:val="none" w:sz="0" w:space="0" w:color="auto"/>
                                    <w:left w:val="none" w:sz="0" w:space="0" w:color="auto"/>
                                    <w:bottom w:val="none" w:sz="0" w:space="0" w:color="auto"/>
                                    <w:right w:val="none" w:sz="0" w:space="0" w:color="auto"/>
                                  </w:divBdr>
                                  <w:divsChild>
                                    <w:div w:id="1424762893">
                                      <w:marLeft w:val="0"/>
                                      <w:marRight w:val="0"/>
                                      <w:marTop w:val="0"/>
                                      <w:marBottom w:val="0"/>
                                      <w:divBdr>
                                        <w:top w:val="none" w:sz="0" w:space="0" w:color="auto"/>
                                        <w:left w:val="none" w:sz="0" w:space="0" w:color="auto"/>
                                        <w:bottom w:val="none" w:sz="0" w:space="0" w:color="auto"/>
                                        <w:right w:val="none" w:sz="0" w:space="0" w:color="auto"/>
                                      </w:divBdr>
                                      <w:divsChild>
                                        <w:div w:id="26936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1989338">
      <w:bodyDiv w:val="1"/>
      <w:marLeft w:val="0"/>
      <w:marRight w:val="0"/>
      <w:marTop w:val="0"/>
      <w:marBottom w:val="0"/>
      <w:divBdr>
        <w:top w:val="none" w:sz="0" w:space="0" w:color="auto"/>
        <w:left w:val="none" w:sz="0" w:space="0" w:color="auto"/>
        <w:bottom w:val="none" w:sz="0" w:space="0" w:color="auto"/>
        <w:right w:val="none" w:sz="0" w:space="0" w:color="auto"/>
      </w:divBdr>
    </w:div>
    <w:div w:id="1604917172">
      <w:bodyDiv w:val="1"/>
      <w:marLeft w:val="0"/>
      <w:marRight w:val="0"/>
      <w:marTop w:val="0"/>
      <w:marBottom w:val="0"/>
      <w:divBdr>
        <w:top w:val="none" w:sz="0" w:space="0" w:color="auto"/>
        <w:left w:val="none" w:sz="0" w:space="0" w:color="auto"/>
        <w:bottom w:val="none" w:sz="0" w:space="0" w:color="auto"/>
        <w:right w:val="none" w:sz="0" w:space="0" w:color="auto"/>
      </w:divBdr>
      <w:divsChild>
        <w:div w:id="49547383">
          <w:marLeft w:val="274"/>
          <w:marRight w:val="0"/>
          <w:marTop w:val="0"/>
          <w:marBottom w:val="0"/>
          <w:divBdr>
            <w:top w:val="none" w:sz="0" w:space="0" w:color="auto"/>
            <w:left w:val="none" w:sz="0" w:space="0" w:color="auto"/>
            <w:bottom w:val="none" w:sz="0" w:space="0" w:color="auto"/>
            <w:right w:val="none" w:sz="0" w:space="0" w:color="auto"/>
          </w:divBdr>
        </w:div>
        <w:div w:id="73089534">
          <w:marLeft w:val="360"/>
          <w:marRight w:val="0"/>
          <w:marTop w:val="0"/>
          <w:marBottom w:val="0"/>
          <w:divBdr>
            <w:top w:val="none" w:sz="0" w:space="0" w:color="auto"/>
            <w:left w:val="none" w:sz="0" w:space="0" w:color="auto"/>
            <w:bottom w:val="none" w:sz="0" w:space="0" w:color="auto"/>
            <w:right w:val="none" w:sz="0" w:space="0" w:color="auto"/>
          </w:divBdr>
        </w:div>
        <w:div w:id="309943308">
          <w:marLeft w:val="360"/>
          <w:marRight w:val="0"/>
          <w:marTop w:val="0"/>
          <w:marBottom w:val="0"/>
          <w:divBdr>
            <w:top w:val="none" w:sz="0" w:space="0" w:color="auto"/>
            <w:left w:val="none" w:sz="0" w:space="0" w:color="auto"/>
            <w:bottom w:val="none" w:sz="0" w:space="0" w:color="auto"/>
            <w:right w:val="none" w:sz="0" w:space="0" w:color="auto"/>
          </w:divBdr>
        </w:div>
        <w:div w:id="386490182">
          <w:marLeft w:val="360"/>
          <w:marRight w:val="0"/>
          <w:marTop w:val="0"/>
          <w:marBottom w:val="0"/>
          <w:divBdr>
            <w:top w:val="none" w:sz="0" w:space="0" w:color="auto"/>
            <w:left w:val="none" w:sz="0" w:space="0" w:color="auto"/>
            <w:bottom w:val="none" w:sz="0" w:space="0" w:color="auto"/>
            <w:right w:val="none" w:sz="0" w:space="0" w:color="auto"/>
          </w:divBdr>
        </w:div>
        <w:div w:id="397552835">
          <w:marLeft w:val="360"/>
          <w:marRight w:val="0"/>
          <w:marTop w:val="0"/>
          <w:marBottom w:val="0"/>
          <w:divBdr>
            <w:top w:val="none" w:sz="0" w:space="0" w:color="auto"/>
            <w:left w:val="none" w:sz="0" w:space="0" w:color="auto"/>
            <w:bottom w:val="none" w:sz="0" w:space="0" w:color="auto"/>
            <w:right w:val="none" w:sz="0" w:space="0" w:color="auto"/>
          </w:divBdr>
        </w:div>
        <w:div w:id="449129810">
          <w:marLeft w:val="360"/>
          <w:marRight w:val="0"/>
          <w:marTop w:val="0"/>
          <w:marBottom w:val="0"/>
          <w:divBdr>
            <w:top w:val="none" w:sz="0" w:space="0" w:color="auto"/>
            <w:left w:val="none" w:sz="0" w:space="0" w:color="auto"/>
            <w:bottom w:val="none" w:sz="0" w:space="0" w:color="auto"/>
            <w:right w:val="none" w:sz="0" w:space="0" w:color="auto"/>
          </w:divBdr>
        </w:div>
        <w:div w:id="551231556">
          <w:marLeft w:val="360"/>
          <w:marRight w:val="0"/>
          <w:marTop w:val="0"/>
          <w:marBottom w:val="0"/>
          <w:divBdr>
            <w:top w:val="none" w:sz="0" w:space="0" w:color="auto"/>
            <w:left w:val="none" w:sz="0" w:space="0" w:color="auto"/>
            <w:bottom w:val="none" w:sz="0" w:space="0" w:color="auto"/>
            <w:right w:val="none" w:sz="0" w:space="0" w:color="auto"/>
          </w:divBdr>
        </w:div>
        <w:div w:id="582958552">
          <w:marLeft w:val="360"/>
          <w:marRight w:val="0"/>
          <w:marTop w:val="0"/>
          <w:marBottom w:val="0"/>
          <w:divBdr>
            <w:top w:val="none" w:sz="0" w:space="0" w:color="auto"/>
            <w:left w:val="none" w:sz="0" w:space="0" w:color="auto"/>
            <w:bottom w:val="none" w:sz="0" w:space="0" w:color="auto"/>
            <w:right w:val="none" w:sz="0" w:space="0" w:color="auto"/>
          </w:divBdr>
        </w:div>
        <w:div w:id="665135492">
          <w:marLeft w:val="360"/>
          <w:marRight w:val="0"/>
          <w:marTop w:val="0"/>
          <w:marBottom w:val="0"/>
          <w:divBdr>
            <w:top w:val="none" w:sz="0" w:space="0" w:color="auto"/>
            <w:left w:val="none" w:sz="0" w:space="0" w:color="auto"/>
            <w:bottom w:val="none" w:sz="0" w:space="0" w:color="auto"/>
            <w:right w:val="none" w:sz="0" w:space="0" w:color="auto"/>
          </w:divBdr>
        </w:div>
        <w:div w:id="670566254">
          <w:marLeft w:val="360"/>
          <w:marRight w:val="0"/>
          <w:marTop w:val="0"/>
          <w:marBottom w:val="0"/>
          <w:divBdr>
            <w:top w:val="none" w:sz="0" w:space="0" w:color="auto"/>
            <w:left w:val="none" w:sz="0" w:space="0" w:color="auto"/>
            <w:bottom w:val="none" w:sz="0" w:space="0" w:color="auto"/>
            <w:right w:val="none" w:sz="0" w:space="0" w:color="auto"/>
          </w:divBdr>
        </w:div>
        <w:div w:id="751046933">
          <w:marLeft w:val="360"/>
          <w:marRight w:val="0"/>
          <w:marTop w:val="0"/>
          <w:marBottom w:val="0"/>
          <w:divBdr>
            <w:top w:val="none" w:sz="0" w:space="0" w:color="auto"/>
            <w:left w:val="none" w:sz="0" w:space="0" w:color="auto"/>
            <w:bottom w:val="none" w:sz="0" w:space="0" w:color="auto"/>
            <w:right w:val="none" w:sz="0" w:space="0" w:color="auto"/>
          </w:divBdr>
        </w:div>
        <w:div w:id="789781314">
          <w:marLeft w:val="360"/>
          <w:marRight w:val="0"/>
          <w:marTop w:val="0"/>
          <w:marBottom w:val="0"/>
          <w:divBdr>
            <w:top w:val="none" w:sz="0" w:space="0" w:color="auto"/>
            <w:left w:val="none" w:sz="0" w:space="0" w:color="auto"/>
            <w:bottom w:val="none" w:sz="0" w:space="0" w:color="auto"/>
            <w:right w:val="none" w:sz="0" w:space="0" w:color="auto"/>
          </w:divBdr>
        </w:div>
        <w:div w:id="827329952">
          <w:marLeft w:val="360"/>
          <w:marRight w:val="0"/>
          <w:marTop w:val="0"/>
          <w:marBottom w:val="0"/>
          <w:divBdr>
            <w:top w:val="none" w:sz="0" w:space="0" w:color="auto"/>
            <w:left w:val="none" w:sz="0" w:space="0" w:color="auto"/>
            <w:bottom w:val="none" w:sz="0" w:space="0" w:color="auto"/>
            <w:right w:val="none" w:sz="0" w:space="0" w:color="auto"/>
          </w:divBdr>
        </w:div>
        <w:div w:id="1025599679">
          <w:marLeft w:val="360"/>
          <w:marRight w:val="0"/>
          <w:marTop w:val="0"/>
          <w:marBottom w:val="0"/>
          <w:divBdr>
            <w:top w:val="none" w:sz="0" w:space="0" w:color="auto"/>
            <w:left w:val="none" w:sz="0" w:space="0" w:color="auto"/>
            <w:bottom w:val="none" w:sz="0" w:space="0" w:color="auto"/>
            <w:right w:val="none" w:sz="0" w:space="0" w:color="auto"/>
          </w:divBdr>
        </w:div>
        <w:div w:id="1042436814">
          <w:marLeft w:val="360"/>
          <w:marRight w:val="0"/>
          <w:marTop w:val="0"/>
          <w:marBottom w:val="0"/>
          <w:divBdr>
            <w:top w:val="none" w:sz="0" w:space="0" w:color="auto"/>
            <w:left w:val="none" w:sz="0" w:space="0" w:color="auto"/>
            <w:bottom w:val="none" w:sz="0" w:space="0" w:color="auto"/>
            <w:right w:val="none" w:sz="0" w:space="0" w:color="auto"/>
          </w:divBdr>
        </w:div>
        <w:div w:id="1152060454">
          <w:marLeft w:val="360"/>
          <w:marRight w:val="0"/>
          <w:marTop w:val="0"/>
          <w:marBottom w:val="0"/>
          <w:divBdr>
            <w:top w:val="none" w:sz="0" w:space="0" w:color="auto"/>
            <w:left w:val="none" w:sz="0" w:space="0" w:color="auto"/>
            <w:bottom w:val="none" w:sz="0" w:space="0" w:color="auto"/>
            <w:right w:val="none" w:sz="0" w:space="0" w:color="auto"/>
          </w:divBdr>
        </w:div>
        <w:div w:id="1415518516">
          <w:marLeft w:val="360"/>
          <w:marRight w:val="0"/>
          <w:marTop w:val="0"/>
          <w:marBottom w:val="0"/>
          <w:divBdr>
            <w:top w:val="none" w:sz="0" w:space="0" w:color="auto"/>
            <w:left w:val="none" w:sz="0" w:space="0" w:color="auto"/>
            <w:bottom w:val="none" w:sz="0" w:space="0" w:color="auto"/>
            <w:right w:val="none" w:sz="0" w:space="0" w:color="auto"/>
          </w:divBdr>
        </w:div>
        <w:div w:id="1487628394">
          <w:marLeft w:val="360"/>
          <w:marRight w:val="0"/>
          <w:marTop w:val="0"/>
          <w:marBottom w:val="0"/>
          <w:divBdr>
            <w:top w:val="none" w:sz="0" w:space="0" w:color="auto"/>
            <w:left w:val="none" w:sz="0" w:space="0" w:color="auto"/>
            <w:bottom w:val="none" w:sz="0" w:space="0" w:color="auto"/>
            <w:right w:val="none" w:sz="0" w:space="0" w:color="auto"/>
          </w:divBdr>
        </w:div>
        <w:div w:id="1578127196">
          <w:marLeft w:val="360"/>
          <w:marRight w:val="0"/>
          <w:marTop w:val="0"/>
          <w:marBottom w:val="0"/>
          <w:divBdr>
            <w:top w:val="none" w:sz="0" w:space="0" w:color="auto"/>
            <w:left w:val="none" w:sz="0" w:space="0" w:color="auto"/>
            <w:bottom w:val="none" w:sz="0" w:space="0" w:color="auto"/>
            <w:right w:val="none" w:sz="0" w:space="0" w:color="auto"/>
          </w:divBdr>
        </w:div>
        <w:div w:id="1644388088">
          <w:marLeft w:val="360"/>
          <w:marRight w:val="0"/>
          <w:marTop w:val="0"/>
          <w:marBottom w:val="0"/>
          <w:divBdr>
            <w:top w:val="none" w:sz="0" w:space="0" w:color="auto"/>
            <w:left w:val="none" w:sz="0" w:space="0" w:color="auto"/>
            <w:bottom w:val="none" w:sz="0" w:space="0" w:color="auto"/>
            <w:right w:val="none" w:sz="0" w:space="0" w:color="auto"/>
          </w:divBdr>
        </w:div>
        <w:div w:id="1795640206">
          <w:marLeft w:val="360"/>
          <w:marRight w:val="0"/>
          <w:marTop w:val="0"/>
          <w:marBottom w:val="0"/>
          <w:divBdr>
            <w:top w:val="none" w:sz="0" w:space="0" w:color="auto"/>
            <w:left w:val="none" w:sz="0" w:space="0" w:color="auto"/>
            <w:bottom w:val="none" w:sz="0" w:space="0" w:color="auto"/>
            <w:right w:val="none" w:sz="0" w:space="0" w:color="auto"/>
          </w:divBdr>
        </w:div>
        <w:div w:id="1802528519">
          <w:marLeft w:val="360"/>
          <w:marRight w:val="0"/>
          <w:marTop w:val="0"/>
          <w:marBottom w:val="0"/>
          <w:divBdr>
            <w:top w:val="none" w:sz="0" w:space="0" w:color="auto"/>
            <w:left w:val="none" w:sz="0" w:space="0" w:color="auto"/>
            <w:bottom w:val="none" w:sz="0" w:space="0" w:color="auto"/>
            <w:right w:val="none" w:sz="0" w:space="0" w:color="auto"/>
          </w:divBdr>
        </w:div>
        <w:div w:id="1815952474">
          <w:marLeft w:val="360"/>
          <w:marRight w:val="0"/>
          <w:marTop w:val="0"/>
          <w:marBottom w:val="0"/>
          <w:divBdr>
            <w:top w:val="none" w:sz="0" w:space="0" w:color="auto"/>
            <w:left w:val="none" w:sz="0" w:space="0" w:color="auto"/>
            <w:bottom w:val="none" w:sz="0" w:space="0" w:color="auto"/>
            <w:right w:val="none" w:sz="0" w:space="0" w:color="auto"/>
          </w:divBdr>
        </w:div>
        <w:div w:id="1848592066">
          <w:marLeft w:val="360"/>
          <w:marRight w:val="0"/>
          <w:marTop w:val="0"/>
          <w:marBottom w:val="0"/>
          <w:divBdr>
            <w:top w:val="none" w:sz="0" w:space="0" w:color="auto"/>
            <w:left w:val="none" w:sz="0" w:space="0" w:color="auto"/>
            <w:bottom w:val="none" w:sz="0" w:space="0" w:color="auto"/>
            <w:right w:val="none" w:sz="0" w:space="0" w:color="auto"/>
          </w:divBdr>
        </w:div>
        <w:div w:id="1897009713">
          <w:marLeft w:val="360"/>
          <w:marRight w:val="0"/>
          <w:marTop w:val="0"/>
          <w:marBottom w:val="0"/>
          <w:divBdr>
            <w:top w:val="none" w:sz="0" w:space="0" w:color="auto"/>
            <w:left w:val="none" w:sz="0" w:space="0" w:color="auto"/>
            <w:bottom w:val="none" w:sz="0" w:space="0" w:color="auto"/>
            <w:right w:val="none" w:sz="0" w:space="0" w:color="auto"/>
          </w:divBdr>
        </w:div>
        <w:div w:id="1970628806">
          <w:marLeft w:val="360"/>
          <w:marRight w:val="0"/>
          <w:marTop w:val="0"/>
          <w:marBottom w:val="0"/>
          <w:divBdr>
            <w:top w:val="none" w:sz="0" w:space="0" w:color="auto"/>
            <w:left w:val="none" w:sz="0" w:space="0" w:color="auto"/>
            <w:bottom w:val="none" w:sz="0" w:space="0" w:color="auto"/>
            <w:right w:val="none" w:sz="0" w:space="0" w:color="auto"/>
          </w:divBdr>
        </w:div>
        <w:div w:id="2132504967">
          <w:marLeft w:val="360"/>
          <w:marRight w:val="0"/>
          <w:marTop w:val="0"/>
          <w:marBottom w:val="0"/>
          <w:divBdr>
            <w:top w:val="none" w:sz="0" w:space="0" w:color="auto"/>
            <w:left w:val="none" w:sz="0" w:space="0" w:color="auto"/>
            <w:bottom w:val="none" w:sz="0" w:space="0" w:color="auto"/>
            <w:right w:val="none" w:sz="0" w:space="0" w:color="auto"/>
          </w:divBdr>
        </w:div>
      </w:divsChild>
    </w:div>
    <w:div w:id="1609266464">
      <w:bodyDiv w:val="1"/>
      <w:marLeft w:val="0"/>
      <w:marRight w:val="0"/>
      <w:marTop w:val="0"/>
      <w:marBottom w:val="0"/>
      <w:divBdr>
        <w:top w:val="none" w:sz="0" w:space="0" w:color="auto"/>
        <w:left w:val="none" w:sz="0" w:space="0" w:color="auto"/>
        <w:bottom w:val="none" w:sz="0" w:space="0" w:color="auto"/>
        <w:right w:val="none" w:sz="0" w:space="0" w:color="auto"/>
      </w:divBdr>
    </w:div>
    <w:div w:id="1617519786">
      <w:bodyDiv w:val="1"/>
      <w:marLeft w:val="0"/>
      <w:marRight w:val="0"/>
      <w:marTop w:val="0"/>
      <w:marBottom w:val="0"/>
      <w:divBdr>
        <w:top w:val="none" w:sz="0" w:space="0" w:color="auto"/>
        <w:left w:val="none" w:sz="0" w:space="0" w:color="auto"/>
        <w:bottom w:val="none" w:sz="0" w:space="0" w:color="auto"/>
        <w:right w:val="none" w:sz="0" w:space="0" w:color="auto"/>
      </w:divBdr>
      <w:divsChild>
        <w:div w:id="863327857">
          <w:marLeft w:val="274"/>
          <w:marRight w:val="0"/>
          <w:marTop w:val="0"/>
          <w:marBottom w:val="0"/>
          <w:divBdr>
            <w:top w:val="none" w:sz="0" w:space="0" w:color="auto"/>
            <w:left w:val="none" w:sz="0" w:space="0" w:color="auto"/>
            <w:bottom w:val="none" w:sz="0" w:space="0" w:color="auto"/>
            <w:right w:val="none" w:sz="0" w:space="0" w:color="auto"/>
          </w:divBdr>
        </w:div>
        <w:div w:id="1321078961">
          <w:marLeft w:val="274"/>
          <w:marRight w:val="0"/>
          <w:marTop w:val="0"/>
          <w:marBottom w:val="0"/>
          <w:divBdr>
            <w:top w:val="none" w:sz="0" w:space="0" w:color="auto"/>
            <w:left w:val="none" w:sz="0" w:space="0" w:color="auto"/>
            <w:bottom w:val="none" w:sz="0" w:space="0" w:color="auto"/>
            <w:right w:val="none" w:sz="0" w:space="0" w:color="auto"/>
          </w:divBdr>
        </w:div>
      </w:divsChild>
    </w:div>
    <w:div w:id="1620599282">
      <w:bodyDiv w:val="1"/>
      <w:marLeft w:val="0"/>
      <w:marRight w:val="0"/>
      <w:marTop w:val="0"/>
      <w:marBottom w:val="0"/>
      <w:divBdr>
        <w:top w:val="none" w:sz="0" w:space="0" w:color="auto"/>
        <w:left w:val="none" w:sz="0" w:space="0" w:color="auto"/>
        <w:bottom w:val="none" w:sz="0" w:space="0" w:color="auto"/>
        <w:right w:val="none" w:sz="0" w:space="0" w:color="auto"/>
      </w:divBdr>
      <w:divsChild>
        <w:div w:id="442387040">
          <w:marLeft w:val="360"/>
          <w:marRight w:val="0"/>
          <w:marTop w:val="0"/>
          <w:marBottom w:val="0"/>
          <w:divBdr>
            <w:top w:val="none" w:sz="0" w:space="0" w:color="auto"/>
            <w:left w:val="none" w:sz="0" w:space="0" w:color="auto"/>
            <w:bottom w:val="none" w:sz="0" w:space="0" w:color="auto"/>
            <w:right w:val="none" w:sz="0" w:space="0" w:color="auto"/>
          </w:divBdr>
        </w:div>
        <w:div w:id="749808513">
          <w:marLeft w:val="274"/>
          <w:marRight w:val="0"/>
          <w:marTop w:val="0"/>
          <w:marBottom w:val="0"/>
          <w:divBdr>
            <w:top w:val="none" w:sz="0" w:space="0" w:color="auto"/>
            <w:left w:val="none" w:sz="0" w:space="0" w:color="auto"/>
            <w:bottom w:val="none" w:sz="0" w:space="0" w:color="auto"/>
            <w:right w:val="none" w:sz="0" w:space="0" w:color="auto"/>
          </w:divBdr>
        </w:div>
        <w:div w:id="1328291279">
          <w:marLeft w:val="360"/>
          <w:marRight w:val="0"/>
          <w:marTop w:val="0"/>
          <w:marBottom w:val="0"/>
          <w:divBdr>
            <w:top w:val="none" w:sz="0" w:space="0" w:color="auto"/>
            <w:left w:val="none" w:sz="0" w:space="0" w:color="auto"/>
            <w:bottom w:val="none" w:sz="0" w:space="0" w:color="auto"/>
            <w:right w:val="none" w:sz="0" w:space="0" w:color="auto"/>
          </w:divBdr>
        </w:div>
        <w:div w:id="1657956509">
          <w:marLeft w:val="360"/>
          <w:marRight w:val="0"/>
          <w:marTop w:val="0"/>
          <w:marBottom w:val="0"/>
          <w:divBdr>
            <w:top w:val="none" w:sz="0" w:space="0" w:color="auto"/>
            <w:left w:val="none" w:sz="0" w:space="0" w:color="auto"/>
            <w:bottom w:val="none" w:sz="0" w:space="0" w:color="auto"/>
            <w:right w:val="none" w:sz="0" w:space="0" w:color="auto"/>
          </w:divBdr>
        </w:div>
        <w:div w:id="1676762428">
          <w:marLeft w:val="360"/>
          <w:marRight w:val="0"/>
          <w:marTop w:val="0"/>
          <w:marBottom w:val="0"/>
          <w:divBdr>
            <w:top w:val="none" w:sz="0" w:space="0" w:color="auto"/>
            <w:left w:val="none" w:sz="0" w:space="0" w:color="auto"/>
            <w:bottom w:val="none" w:sz="0" w:space="0" w:color="auto"/>
            <w:right w:val="none" w:sz="0" w:space="0" w:color="auto"/>
          </w:divBdr>
        </w:div>
        <w:div w:id="1686011609">
          <w:marLeft w:val="360"/>
          <w:marRight w:val="0"/>
          <w:marTop w:val="0"/>
          <w:marBottom w:val="0"/>
          <w:divBdr>
            <w:top w:val="none" w:sz="0" w:space="0" w:color="auto"/>
            <w:left w:val="none" w:sz="0" w:space="0" w:color="auto"/>
            <w:bottom w:val="none" w:sz="0" w:space="0" w:color="auto"/>
            <w:right w:val="none" w:sz="0" w:space="0" w:color="auto"/>
          </w:divBdr>
        </w:div>
        <w:div w:id="1778669586">
          <w:marLeft w:val="360"/>
          <w:marRight w:val="0"/>
          <w:marTop w:val="0"/>
          <w:marBottom w:val="0"/>
          <w:divBdr>
            <w:top w:val="none" w:sz="0" w:space="0" w:color="auto"/>
            <w:left w:val="none" w:sz="0" w:space="0" w:color="auto"/>
            <w:bottom w:val="none" w:sz="0" w:space="0" w:color="auto"/>
            <w:right w:val="none" w:sz="0" w:space="0" w:color="auto"/>
          </w:divBdr>
        </w:div>
        <w:div w:id="1848860661">
          <w:marLeft w:val="360"/>
          <w:marRight w:val="0"/>
          <w:marTop w:val="0"/>
          <w:marBottom w:val="0"/>
          <w:divBdr>
            <w:top w:val="none" w:sz="0" w:space="0" w:color="auto"/>
            <w:left w:val="none" w:sz="0" w:space="0" w:color="auto"/>
            <w:bottom w:val="none" w:sz="0" w:space="0" w:color="auto"/>
            <w:right w:val="none" w:sz="0" w:space="0" w:color="auto"/>
          </w:divBdr>
        </w:div>
        <w:div w:id="2126381713">
          <w:marLeft w:val="360"/>
          <w:marRight w:val="0"/>
          <w:marTop w:val="0"/>
          <w:marBottom w:val="0"/>
          <w:divBdr>
            <w:top w:val="none" w:sz="0" w:space="0" w:color="auto"/>
            <w:left w:val="none" w:sz="0" w:space="0" w:color="auto"/>
            <w:bottom w:val="none" w:sz="0" w:space="0" w:color="auto"/>
            <w:right w:val="none" w:sz="0" w:space="0" w:color="auto"/>
          </w:divBdr>
        </w:div>
      </w:divsChild>
    </w:div>
    <w:div w:id="1639846862">
      <w:bodyDiv w:val="1"/>
      <w:marLeft w:val="0"/>
      <w:marRight w:val="0"/>
      <w:marTop w:val="0"/>
      <w:marBottom w:val="0"/>
      <w:divBdr>
        <w:top w:val="none" w:sz="0" w:space="0" w:color="auto"/>
        <w:left w:val="none" w:sz="0" w:space="0" w:color="auto"/>
        <w:bottom w:val="none" w:sz="0" w:space="0" w:color="auto"/>
        <w:right w:val="none" w:sz="0" w:space="0" w:color="auto"/>
      </w:divBdr>
    </w:div>
    <w:div w:id="1690255848">
      <w:bodyDiv w:val="1"/>
      <w:marLeft w:val="0"/>
      <w:marRight w:val="0"/>
      <w:marTop w:val="0"/>
      <w:marBottom w:val="0"/>
      <w:divBdr>
        <w:top w:val="none" w:sz="0" w:space="0" w:color="auto"/>
        <w:left w:val="none" w:sz="0" w:space="0" w:color="auto"/>
        <w:bottom w:val="none" w:sz="0" w:space="0" w:color="auto"/>
        <w:right w:val="none" w:sz="0" w:space="0" w:color="auto"/>
      </w:divBdr>
      <w:divsChild>
        <w:div w:id="118643624">
          <w:marLeft w:val="360"/>
          <w:marRight w:val="0"/>
          <w:marTop w:val="0"/>
          <w:marBottom w:val="0"/>
          <w:divBdr>
            <w:top w:val="none" w:sz="0" w:space="0" w:color="auto"/>
            <w:left w:val="none" w:sz="0" w:space="0" w:color="auto"/>
            <w:bottom w:val="none" w:sz="0" w:space="0" w:color="auto"/>
            <w:right w:val="none" w:sz="0" w:space="0" w:color="auto"/>
          </w:divBdr>
        </w:div>
        <w:div w:id="845096745">
          <w:marLeft w:val="360"/>
          <w:marRight w:val="0"/>
          <w:marTop w:val="0"/>
          <w:marBottom w:val="0"/>
          <w:divBdr>
            <w:top w:val="none" w:sz="0" w:space="0" w:color="auto"/>
            <w:left w:val="none" w:sz="0" w:space="0" w:color="auto"/>
            <w:bottom w:val="none" w:sz="0" w:space="0" w:color="auto"/>
            <w:right w:val="none" w:sz="0" w:space="0" w:color="auto"/>
          </w:divBdr>
        </w:div>
        <w:div w:id="1030452244">
          <w:marLeft w:val="360"/>
          <w:marRight w:val="0"/>
          <w:marTop w:val="0"/>
          <w:marBottom w:val="0"/>
          <w:divBdr>
            <w:top w:val="none" w:sz="0" w:space="0" w:color="auto"/>
            <w:left w:val="none" w:sz="0" w:space="0" w:color="auto"/>
            <w:bottom w:val="none" w:sz="0" w:space="0" w:color="auto"/>
            <w:right w:val="none" w:sz="0" w:space="0" w:color="auto"/>
          </w:divBdr>
        </w:div>
        <w:div w:id="1066103157">
          <w:marLeft w:val="360"/>
          <w:marRight w:val="0"/>
          <w:marTop w:val="0"/>
          <w:marBottom w:val="0"/>
          <w:divBdr>
            <w:top w:val="none" w:sz="0" w:space="0" w:color="auto"/>
            <w:left w:val="none" w:sz="0" w:space="0" w:color="auto"/>
            <w:bottom w:val="none" w:sz="0" w:space="0" w:color="auto"/>
            <w:right w:val="none" w:sz="0" w:space="0" w:color="auto"/>
          </w:divBdr>
        </w:div>
        <w:div w:id="1446654419">
          <w:marLeft w:val="360"/>
          <w:marRight w:val="0"/>
          <w:marTop w:val="0"/>
          <w:marBottom w:val="0"/>
          <w:divBdr>
            <w:top w:val="none" w:sz="0" w:space="0" w:color="auto"/>
            <w:left w:val="none" w:sz="0" w:space="0" w:color="auto"/>
            <w:bottom w:val="none" w:sz="0" w:space="0" w:color="auto"/>
            <w:right w:val="none" w:sz="0" w:space="0" w:color="auto"/>
          </w:divBdr>
        </w:div>
        <w:div w:id="1628929238">
          <w:marLeft w:val="274"/>
          <w:marRight w:val="0"/>
          <w:marTop w:val="0"/>
          <w:marBottom w:val="0"/>
          <w:divBdr>
            <w:top w:val="none" w:sz="0" w:space="0" w:color="auto"/>
            <w:left w:val="none" w:sz="0" w:space="0" w:color="auto"/>
            <w:bottom w:val="none" w:sz="0" w:space="0" w:color="auto"/>
            <w:right w:val="none" w:sz="0" w:space="0" w:color="auto"/>
          </w:divBdr>
        </w:div>
        <w:div w:id="1715697754">
          <w:marLeft w:val="360"/>
          <w:marRight w:val="0"/>
          <w:marTop w:val="0"/>
          <w:marBottom w:val="0"/>
          <w:divBdr>
            <w:top w:val="none" w:sz="0" w:space="0" w:color="auto"/>
            <w:left w:val="none" w:sz="0" w:space="0" w:color="auto"/>
            <w:bottom w:val="none" w:sz="0" w:space="0" w:color="auto"/>
            <w:right w:val="none" w:sz="0" w:space="0" w:color="auto"/>
          </w:divBdr>
        </w:div>
        <w:div w:id="1928345505">
          <w:marLeft w:val="360"/>
          <w:marRight w:val="0"/>
          <w:marTop w:val="0"/>
          <w:marBottom w:val="0"/>
          <w:divBdr>
            <w:top w:val="none" w:sz="0" w:space="0" w:color="auto"/>
            <w:left w:val="none" w:sz="0" w:space="0" w:color="auto"/>
            <w:bottom w:val="none" w:sz="0" w:space="0" w:color="auto"/>
            <w:right w:val="none" w:sz="0" w:space="0" w:color="auto"/>
          </w:divBdr>
        </w:div>
        <w:div w:id="2061395584">
          <w:marLeft w:val="360"/>
          <w:marRight w:val="0"/>
          <w:marTop w:val="0"/>
          <w:marBottom w:val="0"/>
          <w:divBdr>
            <w:top w:val="none" w:sz="0" w:space="0" w:color="auto"/>
            <w:left w:val="none" w:sz="0" w:space="0" w:color="auto"/>
            <w:bottom w:val="none" w:sz="0" w:space="0" w:color="auto"/>
            <w:right w:val="none" w:sz="0" w:space="0" w:color="auto"/>
          </w:divBdr>
        </w:div>
      </w:divsChild>
    </w:div>
    <w:div w:id="1697383075">
      <w:bodyDiv w:val="1"/>
      <w:marLeft w:val="0"/>
      <w:marRight w:val="0"/>
      <w:marTop w:val="0"/>
      <w:marBottom w:val="0"/>
      <w:divBdr>
        <w:top w:val="none" w:sz="0" w:space="0" w:color="auto"/>
        <w:left w:val="none" w:sz="0" w:space="0" w:color="auto"/>
        <w:bottom w:val="none" w:sz="0" w:space="0" w:color="auto"/>
        <w:right w:val="none" w:sz="0" w:space="0" w:color="auto"/>
      </w:divBdr>
      <w:divsChild>
        <w:div w:id="22295806">
          <w:marLeft w:val="360"/>
          <w:marRight w:val="0"/>
          <w:marTop w:val="0"/>
          <w:marBottom w:val="0"/>
          <w:divBdr>
            <w:top w:val="none" w:sz="0" w:space="0" w:color="auto"/>
            <w:left w:val="none" w:sz="0" w:space="0" w:color="auto"/>
            <w:bottom w:val="none" w:sz="0" w:space="0" w:color="auto"/>
            <w:right w:val="none" w:sz="0" w:space="0" w:color="auto"/>
          </w:divBdr>
        </w:div>
        <w:div w:id="101582619">
          <w:marLeft w:val="360"/>
          <w:marRight w:val="0"/>
          <w:marTop w:val="0"/>
          <w:marBottom w:val="0"/>
          <w:divBdr>
            <w:top w:val="none" w:sz="0" w:space="0" w:color="auto"/>
            <w:left w:val="none" w:sz="0" w:space="0" w:color="auto"/>
            <w:bottom w:val="none" w:sz="0" w:space="0" w:color="auto"/>
            <w:right w:val="none" w:sz="0" w:space="0" w:color="auto"/>
          </w:divBdr>
        </w:div>
        <w:div w:id="112024371">
          <w:marLeft w:val="360"/>
          <w:marRight w:val="0"/>
          <w:marTop w:val="0"/>
          <w:marBottom w:val="0"/>
          <w:divBdr>
            <w:top w:val="none" w:sz="0" w:space="0" w:color="auto"/>
            <w:left w:val="none" w:sz="0" w:space="0" w:color="auto"/>
            <w:bottom w:val="none" w:sz="0" w:space="0" w:color="auto"/>
            <w:right w:val="none" w:sz="0" w:space="0" w:color="auto"/>
          </w:divBdr>
        </w:div>
        <w:div w:id="200898996">
          <w:marLeft w:val="360"/>
          <w:marRight w:val="0"/>
          <w:marTop w:val="0"/>
          <w:marBottom w:val="0"/>
          <w:divBdr>
            <w:top w:val="none" w:sz="0" w:space="0" w:color="auto"/>
            <w:left w:val="none" w:sz="0" w:space="0" w:color="auto"/>
            <w:bottom w:val="none" w:sz="0" w:space="0" w:color="auto"/>
            <w:right w:val="none" w:sz="0" w:space="0" w:color="auto"/>
          </w:divBdr>
        </w:div>
        <w:div w:id="247858411">
          <w:marLeft w:val="360"/>
          <w:marRight w:val="0"/>
          <w:marTop w:val="0"/>
          <w:marBottom w:val="0"/>
          <w:divBdr>
            <w:top w:val="none" w:sz="0" w:space="0" w:color="auto"/>
            <w:left w:val="none" w:sz="0" w:space="0" w:color="auto"/>
            <w:bottom w:val="none" w:sz="0" w:space="0" w:color="auto"/>
            <w:right w:val="none" w:sz="0" w:space="0" w:color="auto"/>
          </w:divBdr>
        </w:div>
        <w:div w:id="261577083">
          <w:marLeft w:val="360"/>
          <w:marRight w:val="0"/>
          <w:marTop w:val="0"/>
          <w:marBottom w:val="0"/>
          <w:divBdr>
            <w:top w:val="none" w:sz="0" w:space="0" w:color="auto"/>
            <w:left w:val="none" w:sz="0" w:space="0" w:color="auto"/>
            <w:bottom w:val="none" w:sz="0" w:space="0" w:color="auto"/>
            <w:right w:val="none" w:sz="0" w:space="0" w:color="auto"/>
          </w:divBdr>
        </w:div>
        <w:div w:id="283343463">
          <w:marLeft w:val="360"/>
          <w:marRight w:val="0"/>
          <w:marTop w:val="0"/>
          <w:marBottom w:val="0"/>
          <w:divBdr>
            <w:top w:val="none" w:sz="0" w:space="0" w:color="auto"/>
            <w:left w:val="none" w:sz="0" w:space="0" w:color="auto"/>
            <w:bottom w:val="none" w:sz="0" w:space="0" w:color="auto"/>
            <w:right w:val="none" w:sz="0" w:space="0" w:color="auto"/>
          </w:divBdr>
        </w:div>
        <w:div w:id="445925390">
          <w:marLeft w:val="360"/>
          <w:marRight w:val="0"/>
          <w:marTop w:val="0"/>
          <w:marBottom w:val="0"/>
          <w:divBdr>
            <w:top w:val="none" w:sz="0" w:space="0" w:color="auto"/>
            <w:left w:val="none" w:sz="0" w:space="0" w:color="auto"/>
            <w:bottom w:val="none" w:sz="0" w:space="0" w:color="auto"/>
            <w:right w:val="none" w:sz="0" w:space="0" w:color="auto"/>
          </w:divBdr>
        </w:div>
        <w:div w:id="544027268">
          <w:marLeft w:val="360"/>
          <w:marRight w:val="0"/>
          <w:marTop w:val="0"/>
          <w:marBottom w:val="0"/>
          <w:divBdr>
            <w:top w:val="none" w:sz="0" w:space="0" w:color="auto"/>
            <w:left w:val="none" w:sz="0" w:space="0" w:color="auto"/>
            <w:bottom w:val="none" w:sz="0" w:space="0" w:color="auto"/>
            <w:right w:val="none" w:sz="0" w:space="0" w:color="auto"/>
          </w:divBdr>
        </w:div>
        <w:div w:id="576793522">
          <w:marLeft w:val="360"/>
          <w:marRight w:val="0"/>
          <w:marTop w:val="0"/>
          <w:marBottom w:val="0"/>
          <w:divBdr>
            <w:top w:val="none" w:sz="0" w:space="0" w:color="auto"/>
            <w:left w:val="none" w:sz="0" w:space="0" w:color="auto"/>
            <w:bottom w:val="none" w:sz="0" w:space="0" w:color="auto"/>
            <w:right w:val="none" w:sz="0" w:space="0" w:color="auto"/>
          </w:divBdr>
        </w:div>
        <w:div w:id="610548227">
          <w:marLeft w:val="360"/>
          <w:marRight w:val="0"/>
          <w:marTop w:val="0"/>
          <w:marBottom w:val="0"/>
          <w:divBdr>
            <w:top w:val="none" w:sz="0" w:space="0" w:color="auto"/>
            <w:left w:val="none" w:sz="0" w:space="0" w:color="auto"/>
            <w:bottom w:val="none" w:sz="0" w:space="0" w:color="auto"/>
            <w:right w:val="none" w:sz="0" w:space="0" w:color="auto"/>
          </w:divBdr>
        </w:div>
        <w:div w:id="693848262">
          <w:marLeft w:val="360"/>
          <w:marRight w:val="0"/>
          <w:marTop w:val="0"/>
          <w:marBottom w:val="0"/>
          <w:divBdr>
            <w:top w:val="none" w:sz="0" w:space="0" w:color="auto"/>
            <w:left w:val="none" w:sz="0" w:space="0" w:color="auto"/>
            <w:bottom w:val="none" w:sz="0" w:space="0" w:color="auto"/>
            <w:right w:val="none" w:sz="0" w:space="0" w:color="auto"/>
          </w:divBdr>
        </w:div>
        <w:div w:id="936017596">
          <w:marLeft w:val="360"/>
          <w:marRight w:val="0"/>
          <w:marTop w:val="0"/>
          <w:marBottom w:val="0"/>
          <w:divBdr>
            <w:top w:val="none" w:sz="0" w:space="0" w:color="auto"/>
            <w:left w:val="none" w:sz="0" w:space="0" w:color="auto"/>
            <w:bottom w:val="none" w:sz="0" w:space="0" w:color="auto"/>
            <w:right w:val="none" w:sz="0" w:space="0" w:color="auto"/>
          </w:divBdr>
        </w:div>
        <w:div w:id="1028260651">
          <w:marLeft w:val="274"/>
          <w:marRight w:val="0"/>
          <w:marTop w:val="0"/>
          <w:marBottom w:val="0"/>
          <w:divBdr>
            <w:top w:val="none" w:sz="0" w:space="0" w:color="auto"/>
            <w:left w:val="none" w:sz="0" w:space="0" w:color="auto"/>
            <w:bottom w:val="none" w:sz="0" w:space="0" w:color="auto"/>
            <w:right w:val="none" w:sz="0" w:space="0" w:color="auto"/>
          </w:divBdr>
        </w:div>
        <w:div w:id="1131091122">
          <w:marLeft w:val="360"/>
          <w:marRight w:val="0"/>
          <w:marTop w:val="0"/>
          <w:marBottom w:val="0"/>
          <w:divBdr>
            <w:top w:val="none" w:sz="0" w:space="0" w:color="auto"/>
            <w:left w:val="none" w:sz="0" w:space="0" w:color="auto"/>
            <w:bottom w:val="none" w:sz="0" w:space="0" w:color="auto"/>
            <w:right w:val="none" w:sz="0" w:space="0" w:color="auto"/>
          </w:divBdr>
        </w:div>
        <w:div w:id="1151412376">
          <w:marLeft w:val="360"/>
          <w:marRight w:val="0"/>
          <w:marTop w:val="0"/>
          <w:marBottom w:val="0"/>
          <w:divBdr>
            <w:top w:val="none" w:sz="0" w:space="0" w:color="auto"/>
            <w:left w:val="none" w:sz="0" w:space="0" w:color="auto"/>
            <w:bottom w:val="none" w:sz="0" w:space="0" w:color="auto"/>
            <w:right w:val="none" w:sz="0" w:space="0" w:color="auto"/>
          </w:divBdr>
        </w:div>
        <w:div w:id="1290354454">
          <w:marLeft w:val="360"/>
          <w:marRight w:val="0"/>
          <w:marTop w:val="0"/>
          <w:marBottom w:val="0"/>
          <w:divBdr>
            <w:top w:val="none" w:sz="0" w:space="0" w:color="auto"/>
            <w:left w:val="none" w:sz="0" w:space="0" w:color="auto"/>
            <w:bottom w:val="none" w:sz="0" w:space="0" w:color="auto"/>
            <w:right w:val="none" w:sz="0" w:space="0" w:color="auto"/>
          </w:divBdr>
        </w:div>
        <w:div w:id="1298299635">
          <w:marLeft w:val="360"/>
          <w:marRight w:val="0"/>
          <w:marTop w:val="0"/>
          <w:marBottom w:val="0"/>
          <w:divBdr>
            <w:top w:val="none" w:sz="0" w:space="0" w:color="auto"/>
            <w:left w:val="none" w:sz="0" w:space="0" w:color="auto"/>
            <w:bottom w:val="none" w:sz="0" w:space="0" w:color="auto"/>
            <w:right w:val="none" w:sz="0" w:space="0" w:color="auto"/>
          </w:divBdr>
        </w:div>
        <w:div w:id="1369069851">
          <w:marLeft w:val="360"/>
          <w:marRight w:val="0"/>
          <w:marTop w:val="0"/>
          <w:marBottom w:val="0"/>
          <w:divBdr>
            <w:top w:val="none" w:sz="0" w:space="0" w:color="auto"/>
            <w:left w:val="none" w:sz="0" w:space="0" w:color="auto"/>
            <w:bottom w:val="none" w:sz="0" w:space="0" w:color="auto"/>
            <w:right w:val="none" w:sz="0" w:space="0" w:color="auto"/>
          </w:divBdr>
        </w:div>
        <w:div w:id="1433890463">
          <w:marLeft w:val="360"/>
          <w:marRight w:val="0"/>
          <w:marTop w:val="0"/>
          <w:marBottom w:val="0"/>
          <w:divBdr>
            <w:top w:val="none" w:sz="0" w:space="0" w:color="auto"/>
            <w:left w:val="none" w:sz="0" w:space="0" w:color="auto"/>
            <w:bottom w:val="none" w:sz="0" w:space="0" w:color="auto"/>
            <w:right w:val="none" w:sz="0" w:space="0" w:color="auto"/>
          </w:divBdr>
        </w:div>
        <w:div w:id="1585526700">
          <w:marLeft w:val="360"/>
          <w:marRight w:val="0"/>
          <w:marTop w:val="0"/>
          <w:marBottom w:val="0"/>
          <w:divBdr>
            <w:top w:val="none" w:sz="0" w:space="0" w:color="auto"/>
            <w:left w:val="none" w:sz="0" w:space="0" w:color="auto"/>
            <w:bottom w:val="none" w:sz="0" w:space="0" w:color="auto"/>
            <w:right w:val="none" w:sz="0" w:space="0" w:color="auto"/>
          </w:divBdr>
        </w:div>
        <w:div w:id="1712923424">
          <w:marLeft w:val="360"/>
          <w:marRight w:val="0"/>
          <w:marTop w:val="0"/>
          <w:marBottom w:val="0"/>
          <w:divBdr>
            <w:top w:val="none" w:sz="0" w:space="0" w:color="auto"/>
            <w:left w:val="none" w:sz="0" w:space="0" w:color="auto"/>
            <w:bottom w:val="none" w:sz="0" w:space="0" w:color="auto"/>
            <w:right w:val="none" w:sz="0" w:space="0" w:color="auto"/>
          </w:divBdr>
        </w:div>
        <w:div w:id="1799298966">
          <w:marLeft w:val="360"/>
          <w:marRight w:val="0"/>
          <w:marTop w:val="0"/>
          <w:marBottom w:val="0"/>
          <w:divBdr>
            <w:top w:val="none" w:sz="0" w:space="0" w:color="auto"/>
            <w:left w:val="none" w:sz="0" w:space="0" w:color="auto"/>
            <w:bottom w:val="none" w:sz="0" w:space="0" w:color="auto"/>
            <w:right w:val="none" w:sz="0" w:space="0" w:color="auto"/>
          </w:divBdr>
        </w:div>
        <w:div w:id="1842743880">
          <w:marLeft w:val="360"/>
          <w:marRight w:val="0"/>
          <w:marTop w:val="0"/>
          <w:marBottom w:val="0"/>
          <w:divBdr>
            <w:top w:val="none" w:sz="0" w:space="0" w:color="auto"/>
            <w:left w:val="none" w:sz="0" w:space="0" w:color="auto"/>
            <w:bottom w:val="none" w:sz="0" w:space="0" w:color="auto"/>
            <w:right w:val="none" w:sz="0" w:space="0" w:color="auto"/>
          </w:divBdr>
        </w:div>
        <w:div w:id="1965231709">
          <w:marLeft w:val="360"/>
          <w:marRight w:val="0"/>
          <w:marTop w:val="0"/>
          <w:marBottom w:val="0"/>
          <w:divBdr>
            <w:top w:val="none" w:sz="0" w:space="0" w:color="auto"/>
            <w:left w:val="none" w:sz="0" w:space="0" w:color="auto"/>
            <w:bottom w:val="none" w:sz="0" w:space="0" w:color="auto"/>
            <w:right w:val="none" w:sz="0" w:space="0" w:color="auto"/>
          </w:divBdr>
        </w:div>
        <w:div w:id="1991321991">
          <w:marLeft w:val="360"/>
          <w:marRight w:val="0"/>
          <w:marTop w:val="0"/>
          <w:marBottom w:val="0"/>
          <w:divBdr>
            <w:top w:val="none" w:sz="0" w:space="0" w:color="auto"/>
            <w:left w:val="none" w:sz="0" w:space="0" w:color="auto"/>
            <w:bottom w:val="none" w:sz="0" w:space="0" w:color="auto"/>
            <w:right w:val="none" w:sz="0" w:space="0" w:color="auto"/>
          </w:divBdr>
        </w:div>
        <w:div w:id="2020231306">
          <w:marLeft w:val="360"/>
          <w:marRight w:val="0"/>
          <w:marTop w:val="0"/>
          <w:marBottom w:val="0"/>
          <w:divBdr>
            <w:top w:val="none" w:sz="0" w:space="0" w:color="auto"/>
            <w:left w:val="none" w:sz="0" w:space="0" w:color="auto"/>
            <w:bottom w:val="none" w:sz="0" w:space="0" w:color="auto"/>
            <w:right w:val="none" w:sz="0" w:space="0" w:color="auto"/>
          </w:divBdr>
        </w:div>
        <w:div w:id="2036418792">
          <w:marLeft w:val="360"/>
          <w:marRight w:val="0"/>
          <w:marTop w:val="0"/>
          <w:marBottom w:val="0"/>
          <w:divBdr>
            <w:top w:val="none" w:sz="0" w:space="0" w:color="auto"/>
            <w:left w:val="none" w:sz="0" w:space="0" w:color="auto"/>
            <w:bottom w:val="none" w:sz="0" w:space="0" w:color="auto"/>
            <w:right w:val="none" w:sz="0" w:space="0" w:color="auto"/>
          </w:divBdr>
        </w:div>
        <w:div w:id="2105958829">
          <w:marLeft w:val="360"/>
          <w:marRight w:val="0"/>
          <w:marTop w:val="0"/>
          <w:marBottom w:val="0"/>
          <w:divBdr>
            <w:top w:val="none" w:sz="0" w:space="0" w:color="auto"/>
            <w:left w:val="none" w:sz="0" w:space="0" w:color="auto"/>
            <w:bottom w:val="none" w:sz="0" w:space="0" w:color="auto"/>
            <w:right w:val="none" w:sz="0" w:space="0" w:color="auto"/>
          </w:divBdr>
        </w:div>
      </w:divsChild>
    </w:div>
    <w:div w:id="1698694884">
      <w:bodyDiv w:val="1"/>
      <w:marLeft w:val="0"/>
      <w:marRight w:val="0"/>
      <w:marTop w:val="0"/>
      <w:marBottom w:val="0"/>
      <w:divBdr>
        <w:top w:val="none" w:sz="0" w:space="0" w:color="auto"/>
        <w:left w:val="none" w:sz="0" w:space="0" w:color="auto"/>
        <w:bottom w:val="none" w:sz="0" w:space="0" w:color="auto"/>
        <w:right w:val="none" w:sz="0" w:space="0" w:color="auto"/>
      </w:divBdr>
      <w:divsChild>
        <w:div w:id="496727993">
          <w:marLeft w:val="360"/>
          <w:marRight w:val="0"/>
          <w:marTop w:val="0"/>
          <w:marBottom w:val="0"/>
          <w:divBdr>
            <w:top w:val="none" w:sz="0" w:space="0" w:color="auto"/>
            <w:left w:val="none" w:sz="0" w:space="0" w:color="auto"/>
            <w:bottom w:val="none" w:sz="0" w:space="0" w:color="auto"/>
            <w:right w:val="none" w:sz="0" w:space="0" w:color="auto"/>
          </w:divBdr>
        </w:div>
        <w:div w:id="651836439">
          <w:marLeft w:val="360"/>
          <w:marRight w:val="0"/>
          <w:marTop w:val="0"/>
          <w:marBottom w:val="0"/>
          <w:divBdr>
            <w:top w:val="none" w:sz="0" w:space="0" w:color="auto"/>
            <w:left w:val="none" w:sz="0" w:space="0" w:color="auto"/>
            <w:bottom w:val="none" w:sz="0" w:space="0" w:color="auto"/>
            <w:right w:val="none" w:sz="0" w:space="0" w:color="auto"/>
          </w:divBdr>
        </w:div>
        <w:div w:id="1142427093">
          <w:marLeft w:val="360"/>
          <w:marRight w:val="0"/>
          <w:marTop w:val="0"/>
          <w:marBottom w:val="0"/>
          <w:divBdr>
            <w:top w:val="none" w:sz="0" w:space="0" w:color="auto"/>
            <w:left w:val="none" w:sz="0" w:space="0" w:color="auto"/>
            <w:bottom w:val="none" w:sz="0" w:space="0" w:color="auto"/>
            <w:right w:val="none" w:sz="0" w:space="0" w:color="auto"/>
          </w:divBdr>
        </w:div>
      </w:divsChild>
    </w:div>
    <w:div w:id="1711681904">
      <w:bodyDiv w:val="1"/>
      <w:marLeft w:val="0"/>
      <w:marRight w:val="0"/>
      <w:marTop w:val="0"/>
      <w:marBottom w:val="0"/>
      <w:divBdr>
        <w:top w:val="none" w:sz="0" w:space="0" w:color="auto"/>
        <w:left w:val="none" w:sz="0" w:space="0" w:color="auto"/>
        <w:bottom w:val="none" w:sz="0" w:space="0" w:color="auto"/>
        <w:right w:val="none" w:sz="0" w:space="0" w:color="auto"/>
      </w:divBdr>
    </w:div>
    <w:div w:id="1764111833">
      <w:bodyDiv w:val="1"/>
      <w:marLeft w:val="0"/>
      <w:marRight w:val="0"/>
      <w:marTop w:val="0"/>
      <w:marBottom w:val="0"/>
      <w:divBdr>
        <w:top w:val="none" w:sz="0" w:space="0" w:color="auto"/>
        <w:left w:val="none" w:sz="0" w:space="0" w:color="auto"/>
        <w:bottom w:val="none" w:sz="0" w:space="0" w:color="auto"/>
        <w:right w:val="none" w:sz="0" w:space="0" w:color="auto"/>
      </w:divBdr>
    </w:div>
    <w:div w:id="1786804404">
      <w:bodyDiv w:val="1"/>
      <w:marLeft w:val="0"/>
      <w:marRight w:val="0"/>
      <w:marTop w:val="0"/>
      <w:marBottom w:val="0"/>
      <w:divBdr>
        <w:top w:val="none" w:sz="0" w:space="0" w:color="auto"/>
        <w:left w:val="none" w:sz="0" w:space="0" w:color="auto"/>
        <w:bottom w:val="none" w:sz="0" w:space="0" w:color="auto"/>
        <w:right w:val="none" w:sz="0" w:space="0" w:color="auto"/>
      </w:divBdr>
      <w:divsChild>
        <w:div w:id="401433">
          <w:marLeft w:val="1166"/>
          <w:marRight w:val="0"/>
          <w:marTop w:val="72"/>
          <w:marBottom w:val="0"/>
          <w:divBdr>
            <w:top w:val="none" w:sz="0" w:space="0" w:color="auto"/>
            <w:left w:val="none" w:sz="0" w:space="0" w:color="auto"/>
            <w:bottom w:val="none" w:sz="0" w:space="0" w:color="auto"/>
            <w:right w:val="none" w:sz="0" w:space="0" w:color="auto"/>
          </w:divBdr>
        </w:div>
        <w:div w:id="92870938">
          <w:marLeft w:val="1166"/>
          <w:marRight w:val="0"/>
          <w:marTop w:val="72"/>
          <w:marBottom w:val="0"/>
          <w:divBdr>
            <w:top w:val="none" w:sz="0" w:space="0" w:color="auto"/>
            <w:left w:val="none" w:sz="0" w:space="0" w:color="auto"/>
            <w:bottom w:val="none" w:sz="0" w:space="0" w:color="auto"/>
            <w:right w:val="none" w:sz="0" w:space="0" w:color="auto"/>
          </w:divBdr>
        </w:div>
        <w:div w:id="237176295">
          <w:marLeft w:val="1166"/>
          <w:marRight w:val="0"/>
          <w:marTop w:val="72"/>
          <w:marBottom w:val="0"/>
          <w:divBdr>
            <w:top w:val="none" w:sz="0" w:space="0" w:color="auto"/>
            <w:left w:val="none" w:sz="0" w:space="0" w:color="auto"/>
            <w:bottom w:val="none" w:sz="0" w:space="0" w:color="auto"/>
            <w:right w:val="none" w:sz="0" w:space="0" w:color="auto"/>
          </w:divBdr>
        </w:div>
        <w:div w:id="834684445">
          <w:marLeft w:val="1166"/>
          <w:marRight w:val="0"/>
          <w:marTop w:val="72"/>
          <w:marBottom w:val="0"/>
          <w:divBdr>
            <w:top w:val="none" w:sz="0" w:space="0" w:color="auto"/>
            <w:left w:val="none" w:sz="0" w:space="0" w:color="auto"/>
            <w:bottom w:val="none" w:sz="0" w:space="0" w:color="auto"/>
            <w:right w:val="none" w:sz="0" w:space="0" w:color="auto"/>
          </w:divBdr>
        </w:div>
        <w:div w:id="885871925">
          <w:marLeft w:val="547"/>
          <w:marRight w:val="0"/>
          <w:marTop w:val="86"/>
          <w:marBottom w:val="0"/>
          <w:divBdr>
            <w:top w:val="none" w:sz="0" w:space="0" w:color="auto"/>
            <w:left w:val="none" w:sz="0" w:space="0" w:color="auto"/>
            <w:bottom w:val="none" w:sz="0" w:space="0" w:color="auto"/>
            <w:right w:val="none" w:sz="0" w:space="0" w:color="auto"/>
          </w:divBdr>
        </w:div>
        <w:div w:id="1362051516">
          <w:marLeft w:val="547"/>
          <w:marRight w:val="0"/>
          <w:marTop w:val="86"/>
          <w:marBottom w:val="0"/>
          <w:divBdr>
            <w:top w:val="none" w:sz="0" w:space="0" w:color="auto"/>
            <w:left w:val="none" w:sz="0" w:space="0" w:color="auto"/>
            <w:bottom w:val="none" w:sz="0" w:space="0" w:color="auto"/>
            <w:right w:val="none" w:sz="0" w:space="0" w:color="auto"/>
          </w:divBdr>
        </w:div>
        <w:div w:id="1397972501">
          <w:marLeft w:val="1166"/>
          <w:marRight w:val="0"/>
          <w:marTop w:val="72"/>
          <w:marBottom w:val="0"/>
          <w:divBdr>
            <w:top w:val="none" w:sz="0" w:space="0" w:color="auto"/>
            <w:left w:val="none" w:sz="0" w:space="0" w:color="auto"/>
            <w:bottom w:val="none" w:sz="0" w:space="0" w:color="auto"/>
            <w:right w:val="none" w:sz="0" w:space="0" w:color="auto"/>
          </w:divBdr>
        </w:div>
        <w:div w:id="1561670758">
          <w:marLeft w:val="547"/>
          <w:marRight w:val="0"/>
          <w:marTop w:val="86"/>
          <w:marBottom w:val="0"/>
          <w:divBdr>
            <w:top w:val="none" w:sz="0" w:space="0" w:color="auto"/>
            <w:left w:val="none" w:sz="0" w:space="0" w:color="auto"/>
            <w:bottom w:val="none" w:sz="0" w:space="0" w:color="auto"/>
            <w:right w:val="none" w:sz="0" w:space="0" w:color="auto"/>
          </w:divBdr>
        </w:div>
        <w:div w:id="1579511870">
          <w:marLeft w:val="1166"/>
          <w:marRight w:val="0"/>
          <w:marTop w:val="72"/>
          <w:marBottom w:val="0"/>
          <w:divBdr>
            <w:top w:val="none" w:sz="0" w:space="0" w:color="auto"/>
            <w:left w:val="none" w:sz="0" w:space="0" w:color="auto"/>
            <w:bottom w:val="none" w:sz="0" w:space="0" w:color="auto"/>
            <w:right w:val="none" w:sz="0" w:space="0" w:color="auto"/>
          </w:divBdr>
        </w:div>
        <w:div w:id="1622178634">
          <w:marLeft w:val="1166"/>
          <w:marRight w:val="0"/>
          <w:marTop w:val="72"/>
          <w:marBottom w:val="0"/>
          <w:divBdr>
            <w:top w:val="none" w:sz="0" w:space="0" w:color="auto"/>
            <w:left w:val="none" w:sz="0" w:space="0" w:color="auto"/>
            <w:bottom w:val="none" w:sz="0" w:space="0" w:color="auto"/>
            <w:right w:val="none" w:sz="0" w:space="0" w:color="auto"/>
          </w:divBdr>
        </w:div>
        <w:div w:id="1968701676">
          <w:marLeft w:val="1166"/>
          <w:marRight w:val="0"/>
          <w:marTop w:val="72"/>
          <w:marBottom w:val="0"/>
          <w:divBdr>
            <w:top w:val="none" w:sz="0" w:space="0" w:color="auto"/>
            <w:left w:val="none" w:sz="0" w:space="0" w:color="auto"/>
            <w:bottom w:val="none" w:sz="0" w:space="0" w:color="auto"/>
            <w:right w:val="none" w:sz="0" w:space="0" w:color="auto"/>
          </w:divBdr>
        </w:div>
        <w:div w:id="2001739034">
          <w:marLeft w:val="1166"/>
          <w:marRight w:val="0"/>
          <w:marTop w:val="72"/>
          <w:marBottom w:val="0"/>
          <w:divBdr>
            <w:top w:val="none" w:sz="0" w:space="0" w:color="auto"/>
            <w:left w:val="none" w:sz="0" w:space="0" w:color="auto"/>
            <w:bottom w:val="none" w:sz="0" w:space="0" w:color="auto"/>
            <w:right w:val="none" w:sz="0" w:space="0" w:color="auto"/>
          </w:divBdr>
        </w:div>
      </w:divsChild>
    </w:div>
    <w:div w:id="1796290425">
      <w:bodyDiv w:val="1"/>
      <w:marLeft w:val="0"/>
      <w:marRight w:val="0"/>
      <w:marTop w:val="0"/>
      <w:marBottom w:val="0"/>
      <w:divBdr>
        <w:top w:val="none" w:sz="0" w:space="0" w:color="auto"/>
        <w:left w:val="none" w:sz="0" w:space="0" w:color="auto"/>
        <w:bottom w:val="none" w:sz="0" w:space="0" w:color="auto"/>
        <w:right w:val="none" w:sz="0" w:space="0" w:color="auto"/>
      </w:divBdr>
      <w:divsChild>
        <w:div w:id="2440236">
          <w:marLeft w:val="360"/>
          <w:marRight w:val="0"/>
          <w:marTop w:val="0"/>
          <w:marBottom w:val="0"/>
          <w:divBdr>
            <w:top w:val="none" w:sz="0" w:space="0" w:color="auto"/>
            <w:left w:val="none" w:sz="0" w:space="0" w:color="auto"/>
            <w:bottom w:val="none" w:sz="0" w:space="0" w:color="auto"/>
            <w:right w:val="none" w:sz="0" w:space="0" w:color="auto"/>
          </w:divBdr>
        </w:div>
        <w:div w:id="78065574">
          <w:marLeft w:val="360"/>
          <w:marRight w:val="0"/>
          <w:marTop w:val="0"/>
          <w:marBottom w:val="0"/>
          <w:divBdr>
            <w:top w:val="none" w:sz="0" w:space="0" w:color="auto"/>
            <w:left w:val="none" w:sz="0" w:space="0" w:color="auto"/>
            <w:bottom w:val="none" w:sz="0" w:space="0" w:color="auto"/>
            <w:right w:val="none" w:sz="0" w:space="0" w:color="auto"/>
          </w:divBdr>
        </w:div>
        <w:div w:id="96407231">
          <w:marLeft w:val="274"/>
          <w:marRight w:val="0"/>
          <w:marTop w:val="0"/>
          <w:marBottom w:val="0"/>
          <w:divBdr>
            <w:top w:val="none" w:sz="0" w:space="0" w:color="auto"/>
            <w:left w:val="none" w:sz="0" w:space="0" w:color="auto"/>
            <w:bottom w:val="none" w:sz="0" w:space="0" w:color="auto"/>
            <w:right w:val="none" w:sz="0" w:space="0" w:color="auto"/>
          </w:divBdr>
        </w:div>
        <w:div w:id="167409496">
          <w:marLeft w:val="360"/>
          <w:marRight w:val="0"/>
          <w:marTop w:val="0"/>
          <w:marBottom w:val="0"/>
          <w:divBdr>
            <w:top w:val="none" w:sz="0" w:space="0" w:color="auto"/>
            <w:left w:val="none" w:sz="0" w:space="0" w:color="auto"/>
            <w:bottom w:val="none" w:sz="0" w:space="0" w:color="auto"/>
            <w:right w:val="none" w:sz="0" w:space="0" w:color="auto"/>
          </w:divBdr>
        </w:div>
        <w:div w:id="176696565">
          <w:marLeft w:val="360"/>
          <w:marRight w:val="0"/>
          <w:marTop w:val="0"/>
          <w:marBottom w:val="0"/>
          <w:divBdr>
            <w:top w:val="none" w:sz="0" w:space="0" w:color="auto"/>
            <w:left w:val="none" w:sz="0" w:space="0" w:color="auto"/>
            <w:bottom w:val="none" w:sz="0" w:space="0" w:color="auto"/>
            <w:right w:val="none" w:sz="0" w:space="0" w:color="auto"/>
          </w:divBdr>
        </w:div>
        <w:div w:id="246350940">
          <w:marLeft w:val="360"/>
          <w:marRight w:val="0"/>
          <w:marTop w:val="0"/>
          <w:marBottom w:val="0"/>
          <w:divBdr>
            <w:top w:val="none" w:sz="0" w:space="0" w:color="auto"/>
            <w:left w:val="none" w:sz="0" w:space="0" w:color="auto"/>
            <w:bottom w:val="none" w:sz="0" w:space="0" w:color="auto"/>
            <w:right w:val="none" w:sz="0" w:space="0" w:color="auto"/>
          </w:divBdr>
        </w:div>
        <w:div w:id="265307086">
          <w:marLeft w:val="360"/>
          <w:marRight w:val="0"/>
          <w:marTop w:val="0"/>
          <w:marBottom w:val="0"/>
          <w:divBdr>
            <w:top w:val="none" w:sz="0" w:space="0" w:color="auto"/>
            <w:left w:val="none" w:sz="0" w:space="0" w:color="auto"/>
            <w:bottom w:val="none" w:sz="0" w:space="0" w:color="auto"/>
            <w:right w:val="none" w:sz="0" w:space="0" w:color="auto"/>
          </w:divBdr>
        </w:div>
        <w:div w:id="307054200">
          <w:marLeft w:val="360"/>
          <w:marRight w:val="0"/>
          <w:marTop w:val="0"/>
          <w:marBottom w:val="0"/>
          <w:divBdr>
            <w:top w:val="none" w:sz="0" w:space="0" w:color="auto"/>
            <w:left w:val="none" w:sz="0" w:space="0" w:color="auto"/>
            <w:bottom w:val="none" w:sz="0" w:space="0" w:color="auto"/>
            <w:right w:val="none" w:sz="0" w:space="0" w:color="auto"/>
          </w:divBdr>
        </w:div>
        <w:div w:id="311060513">
          <w:marLeft w:val="360"/>
          <w:marRight w:val="0"/>
          <w:marTop w:val="0"/>
          <w:marBottom w:val="0"/>
          <w:divBdr>
            <w:top w:val="none" w:sz="0" w:space="0" w:color="auto"/>
            <w:left w:val="none" w:sz="0" w:space="0" w:color="auto"/>
            <w:bottom w:val="none" w:sz="0" w:space="0" w:color="auto"/>
            <w:right w:val="none" w:sz="0" w:space="0" w:color="auto"/>
          </w:divBdr>
        </w:div>
        <w:div w:id="331373791">
          <w:marLeft w:val="360"/>
          <w:marRight w:val="0"/>
          <w:marTop w:val="0"/>
          <w:marBottom w:val="0"/>
          <w:divBdr>
            <w:top w:val="none" w:sz="0" w:space="0" w:color="auto"/>
            <w:left w:val="none" w:sz="0" w:space="0" w:color="auto"/>
            <w:bottom w:val="none" w:sz="0" w:space="0" w:color="auto"/>
            <w:right w:val="none" w:sz="0" w:space="0" w:color="auto"/>
          </w:divBdr>
        </w:div>
        <w:div w:id="337737498">
          <w:marLeft w:val="360"/>
          <w:marRight w:val="0"/>
          <w:marTop w:val="0"/>
          <w:marBottom w:val="0"/>
          <w:divBdr>
            <w:top w:val="none" w:sz="0" w:space="0" w:color="auto"/>
            <w:left w:val="none" w:sz="0" w:space="0" w:color="auto"/>
            <w:bottom w:val="none" w:sz="0" w:space="0" w:color="auto"/>
            <w:right w:val="none" w:sz="0" w:space="0" w:color="auto"/>
          </w:divBdr>
        </w:div>
        <w:div w:id="345450287">
          <w:marLeft w:val="360"/>
          <w:marRight w:val="0"/>
          <w:marTop w:val="0"/>
          <w:marBottom w:val="0"/>
          <w:divBdr>
            <w:top w:val="none" w:sz="0" w:space="0" w:color="auto"/>
            <w:left w:val="none" w:sz="0" w:space="0" w:color="auto"/>
            <w:bottom w:val="none" w:sz="0" w:space="0" w:color="auto"/>
            <w:right w:val="none" w:sz="0" w:space="0" w:color="auto"/>
          </w:divBdr>
        </w:div>
        <w:div w:id="624044417">
          <w:marLeft w:val="360"/>
          <w:marRight w:val="0"/>
          <w:marTop w:val="0"/>
          <w:marBottom w:val="0"/>
          <w:divBdr>
            <w:top w:val="none" w:sz="0" w:space="0" w:color="auto"/>
            <w:left w:val="none" w:sz="0" w:space="0" w:color="auto"/>
            <w:bottom w:val="none" w:sz="0" w:space="0" w:color="auto"/>
            <w:right w:val="none" w:sz="0" w:space="0" w:color="auto"/>
          </w:divBdr>
        </w:div>
        <w:div w:id="798184399">
          <w:marLeft w:val="360"/>
          <w:marRight w:val="0"/>
          <w:marTop w:val="0"/>
          <w:marBottom w:val="0"/>
          <w:divBdr>
            <w:top w:val="none" w:sz="0" w:space="0" w:color="auto"/>
            <w:left w:val="none" w:sz="0" w:space="0" w:color="auto"/>
            <w:bottom w:val="none" w:sz="0" w:space="0" w:color="auto"/>
            <w:right w:val="none" w:sz="0" w:space="0" w:color="auto"/>
          </w:divBdr>
        </w:div>
        <w:div w:id="862593431">
          <w:marLeft w:val="360"/>
          <w:marRight w:val="0"/>
          <w:marTop w:val="0"/>
          <w:marBottom w:val="0"/>
          <w:divBdr>
            <w:top w:val="none" w:sz="0" w:space="0" w:color="auto"/>
            <w:left w:val="none" w:sz="0" w:space="0" w:color="auto"/>
            <w:bottom w:val="none" w:sz="0" w:space="0" w:color="auto"/>
            <w:right w:val="none" w:sz="0" w:space="0" w:color="auto"/>
          </w:divBdr>
        </w:div>
        <w:div w:id="879319062">
          <w:marLeft w:val="360"/>
          <w:marRight w:val="0"/>
          <w:marTop w:val="0"/>
          <w:marBottom w:val="0"/>
          <w:divBdr>
            <w:top w:val="none" w:sz="0" w:space="0" w:color="auto"/>
            <w:left w:val="none" w:sz="0" w:space="0" w:color="auto"/>
            <w:bottom w:val="none" w:sz="0" w:space="0" w:color="auto"/>
            <w:right w:val="none" w:sz="0" w:space="0" w:color="auto"/>
          </w:divBdr>
        </w:div>
        <w:div w:id="936182916">
          <w:marLeft w:val="360"/>
          <w:marRight w:val="0"/>
          <w:marTop w:val="0"/>
          <w:marBottom w:val="0"/>
          <w:divBdr>
            <w:top w:val="none" w:sz="0" w:space="0" w:color="auto"/>
            <w:left w:val="none" w:sz="0" w:space="0" w:color="auto"/>
            <w:bottom w:val="none" w:sz="0" w:space="0" w:color="auto"/>
            <w:right w:val="none" w:sz="0" w:space="0" w:color="auto"/>
          </w:divBdr>
        </w:div>
        <w:div w:id="1043215378">
          <w:marLeft w:val="360"/>
          <w:marRight w:val="0"/>
          <w:marTop w:val="0"/>
          <w:marBottom w:val="0"/>
          <w:divBdr>
            <w:top w:val="none" w:sz="0" w:space="0" w:color="auto"/>
            <w:left w:val="none" w:sz="0" w:space="0" w:color="auto"/>
            <w:bottom w:val="none" w:sz="0" w:space="0" w:color="auto"/>
            <w:right w:val="none" w:sz="0" w:space="0" w:color="auto"/>
          </w:divBdr>
        </w:div>
        <w:div w:id="1061515235">
          <w:marLeft w:val="360"/>
          <w:marRight w:val="0"/>
          <w:marTop w:val="0"/>
          <w:marBottom w:val="0"/>
          <w:divBdr>
            <w:top w:val="none" w:sz="0" w:space="0" w:color="auto"/>
            <w:left w:val="none" w:sz="0" w:space="0" w:color="auto"/>
            <w:bottom w:val="none" w:sz="0" w:space="0" w:color="auto"/>
            <w:right w:val="none" w:sz="0" w:space="0" w:color="auto"/>
          </w:divBdr>
        </w:div>
        <w:div w:id="1113943940">
          <w:marLeft w:val="360"/>
          <w:marRight w:val="0"/>
          <w:marTop w:val="0"/>
          <w:marBottom w:val="0"/>
          <w:divBdr>
            <w:top w:val="none" w:sz="0" w:space="0" w:color="auto"/>
            <w:left w:val="none" w:sz="0" w:space="0" w:color="auto"/>
            <w:bottom w:val="none" w:sz="0" w:space="0" w:color="auto"/>
            <w:right w:val="none" w:sz="0" w:space="0" w:color="auto"/>
          </w:divBdr>
        </w:div>
        <w:div w:id="1168252234">
          <w:marLeft w:val="360"/>
          <w:marRight w:val="0"/>
          <w:marTop w:val="0"/>
          <w:marBottom w:val="0"/>
          <w:divBdr>
            <w:top w:val="none" w:sz="0" w:space="0" w:color="auto"/>
            <w:left w:val="none" w:sz="0" w:space="0" w:color="auto"/>
            <w:bottom w:val="none" w:sz="0" w:space="0" w:color="auto"/>
            <w:right w:val="none" w:sz="0" w:space="0" w:color="auto"/>
          </w:divBdr>
        </w:div>
        <w:div w:id="1186747415">
          <w:marLeft w:val="360"/>
          <w:marRight w:val="0"/>
          <w:marTop w:val="0"/>
          <w:marBottom w:val="0"/>
          <w:divBdr>
            <w:top w:val="none" w:sz="0" w:space="0" w:color="auto"/>
            <w:left w:val="none" w:sz="0" w:space="0" w:color="auto"/>
            <w:bottom w:val="none" w:sz="0" w:space="0" w:color="auto"/>
            <w:right w:val="none" w:sz="0" w:space="0" w:color="auto"/>
          </w:divBdr>
        </w:div>
        <w:div w:id="1190796262">
          <w:marLeft w:val="360"/>
          <w:marRight w:val="0"/>
          <w:marTop w:val="0"/>
          <w:marBottom w:val="0"/>
          <w:divBdr>
            <w:top w:val="none" w:sz="0" w:space="0" w:color="auto"/>
            <w:left w:val="none" w:sz="0" w:space="0" w:color="auto"/>
            <w:bottom w:val="none" w:sz="0" w:space="0" w:color="auto"/>
            <w:right w:val="none" w:sz="0" w:space="0" w:color="auto"/>
          </w:divBdr>
        </w:div>
        <w:div w:id="1239443651">
          <w:marLeft w:val="360"/>
          <w:marRight w:val="0"/>
          <w:marTop w:val="0"/>
          <w:marBottom w:val="0"/>
          <w:divBdr>
            <w:top w:val="none" w:sz="0" w:space="0" w:color="auto"/>
            <w:left w:val="none" w:sz="0" w:space="0" w:color="auto"/>
            <w:bottom w:val="none" w:sz="0" w:space="0" w:color="auto"/>
            <w:right w:val="none" w:sz="0" w:space="0" w:color="auto"/>
          </w:divBdr>
        </w:div>
        <w:div w:id="1420756164">
          <w:marLeft w:val="360"/>
          <w:marRight w:val="0"/>
          <w:marTop w:val="0"/>
          <w:marBottom w:val="0"/>
          <w:divBdr>
            <w:top w:val="none" w:sz="0" w:space="0" w:color="auto"/>
            <w:left w:val="none" w:sz="0" w:space="0" w:color="auto"/>
            <w:bottom w:val="none" w:sz="0" w:space="0" w:color="auto"/>
            <w:right w:val="none" w:sz="0" w:space="0" w:color="auto"/>
          </w:divBdr>
        </w:div>
        <w:div w:id="1466390839">
          <w:marLeft w:val="360"/>
          <w:marRight w:val="0"/>
          <w:marTop w:val="0"/>
          <w:marBottom w:val="0"/>
          <w:divBdr>
            <w:top w:val="none" w:sz="0" w:space="0" w:color="auto"/>
            <w:left w:val="none" w:sz="0" w:space="0" w:color="auto"/>
            <w:bottom w:val="none" w:sz="0" w:space="0" w:color="auto"/>
            <w:right w:val="none" w:sz="0" w:space="0" w:color="auto"/>
          </w:divBdr>
        </w:div>
        <w:div w:id="1538660015">
          <w:marLeft w:val="360"/>
          <w:marRight w:val="0"/>
          <w:marTop w:val="0"/>
          <w:marBottom w:val="0"/>
          <w:divBdr>
            <w:top w:val="none" w:sz="0" w:space="0" w:color="auto"/>
            <w:left w:val="none" w:sz="0" w:space="0" w:color="auto"/>
            <w:bottom w:val="none" w:sz="0" w:space="0" w:color="auto"/>
            <w:right w:val="none" w:sz="0" w:space="0" w:color="auto"/>
          </w:divBdr>
        </w:div>
        <w:div w:id="1574703007">
          <w:marLeft w:val="360"/>
          <w:marRight w:val="0"/>
          <w:marTop w:val="0"/>
          <w:marBottom w:val="0"/>
          <w:divBdr>
            <w:top w:val="none" w:sz="0" w:space="0" w:color="auto"/>
            <w:left w:val="none" w:sz="0" w:space="0" w:color="auto"/>
            <w:bottom w:val="none" w:sz="0" w:space="0" w:color="auto"/>
            <w:right w:val="none" w:sz="0" w:space="0" w:color="auto"/>
          </w:divBdr>
        </w:div>
        <w:div w:id="1704402952">
          <w:marLeft w:val="360"/>
          <w:marRight w:val="0"/>
          <w:marTop w:val="0"/>
          <w:marBottom w:val="0"/>
          <w:divBdr>
            <w:top w:val="none" w:sz="0" w:space="0" w:color="auto"/>
            <w:left w:val="none" w:sz="0" w:space="0" w:color="auto"/>
            <w:bottom w:val="none" w:sz="0" w:space="0" w:color="auto"/>
            <w:right w:val="none" w:sz="0" w:space="0" w:color="auto"/>
          </w:divBdr>
        </w:div>
        <w:div w:id="1743915326">
          <w:marLeft w:val="360"/>
          <w:marRight w:val="0"/>
          <w:marTop w:val="0"/>
          <w:marBottom w:val="0"/>
          <w:divBdr>
            <w:top w:val="none" w:sz="0" w:space="0" w:color="auto"/>
            <w:left w:val="none" w:sz="0" w:space="0" w:color="auto"/>
            <w:bottom w:val="none" w:sz="0" w:space="0" w:color="auto"/>
            <w:right w:val="none" w:sz="0" w:space="0" w:color="auto"/>
          </w:divBdr>
        </w:div>
        <w:div w:id="1780492854">
          <w:marLeft w:val="360"/>
          <w:marRight w:val="0"/>
          <w:marTop w:val="0"/>
          <w:marBottom w:val="0"/>
          <w:divBdr>
            <w:top w:val="none" w:sz="0" w:space="0" w:color="auto"/>
            <w:left w:val="none" w:sz="0" w:space="0" w:color="auto"/>
            <w:bottom w:val="none" w:sz="0" w:space="0" w:color="auto"/>
            <w:right w:val="none" w:sz="0" w:space="0" w:color="auto"/>
          </w:divBdr>
        </w:div>
        <w:div w:id="1809325456">
          <w:marLeft w:val="360"/>
          <w:marRight w:val="0"/>
          <w:marTop w:val="0"/>
          <w:marBottom w:val="0"/>
          <w:divBdr>
            <w:top w:val="none" w:sz="0" w:space="0" w:color="auto"/>
            <w:left w:val="none" w:sz="0" w:space="0" w:color="auto"/>
            <w:bottom w:val="none" w:sz="0" w:space="0" w:color="auto"/>
            <w:right w:val="none" w:sz="0" w:space="0" w:color="auto"/>
          </w:divBdr>
        </w:div>
        <w:div w:id="2112240594">
          <w:marLeft w:val="360"/>
          <w:marRight w:val="0"/>
          <w:marTop w:val="0"/>
          <w:marBottom w:val="0"/>
          <w:divBdr>
            <w:top w:val="none" w:sz="0" w:space="0" w:color="auto"/>
            <w:left w:val="none" w:sz="0" w:space="0" w:color="auto"/>
            <w:bottom w:val="none" w:sz="0" w:space="0" w:color="auto"/>
            <w:right w:val="none" w:sz="0" w:space="0" w:color="auto"/>
          </w:divBdr>
        </w:div>
      </w:divsChild>
    </w:div>
    <w:div w:id="1799641020">
      <w:bodyDiv w:val="1"/>
      <w:marLeft w:val="0"/>
      <w:marRight w:val="0"/>
      <w:marTop w:val="0"/>
      <w:marBottom w:val="0"/>
      <w:divBdr>
        <w:top w:val="none" w:sz="0" w:space="0" w:color="auto"/>
        <w:left w:val="none" w:sz="0" w:space="0" w:color="auto"/>
        <w:bottom w:val="none" w:sz="0" w:space="0" w:color="auto"/>
        <w:right w:val="none" w:sz="0" w:space="0" w:color="auto"/>
      </w:divBdr>
      <w:divsChild>
        <w:div w:id="32779821">
          <w:marLeft w:val="274"/>
          <w:marRight w:val="0"/>
          <w:marTop w:val="0"/>
          <w:marBottom w:val="0"/>
          <w:divBdr>
            <w:top w:val="none" w:sz="0" w:space="0" w:color="auto"/>
            <w:left w:val="none" w:sz="0" w:space="0" w:color="auto"/>
            <w:bottom w:val="none" w:sz="0" w:space="0" w:color="auto"/>
            <w:right w:val="none" w:sz="0" w:space="0" w:color="auto"/>
          </w:divBdr>
        </w:div>
        <w:div w:id="51660236">
          <w:marLeft w:val="360"/>
          <w:marRight w:val="0"/>
          <w:marTop w:val="0"/>
          <w:marBottom w:val="0"/>
          <w:divBdr>
            <w:top w:val="none" w:sz="0" w:space="0" w:color="auto"/>
            <w:left w:val="none" w:sz="0" w:space="0" w:color="auto"/>
            <w:bottom w:val="none" w:sz="0" w:space="0" w:color="auto"/>
            <w:right w:val="none" w:sz="0" w:space="0" w:color="auto"/>
          </w:divBdr>
        </w:div>
        <w:div w:id="119038876">
          <w:marLeft w:val="274"/>
          <w:marRight w:val="0"/>
          <w:marTop w:val="0"/>
          <w:marBottom w:val="0"/>
          <w:divBdr>
            <w:top w:val="none" w:sz="0" w:space="0" w:color="auto"/>
            <w:left w:val="none" w:sz="0" w:space="0" w:color="auto"/>
            <w:bottom w:val="none" w:sz="0" w:space="0" w:color="auto"/>
            <w:right w:val="none" w:sz="0" w:space="0" w:color="auto"/>
          </w:divBdr>
        </w:div>
        <w:div w:id="188377767">
          <w:marLeft w:val="360"/>
          <w:marRight w:val="0"/>
          <w:marTop w:val="0"/>
          <w:marBottom w:val="0"/>
          <w:divBdr>
            <w:top w:val="none" w:sz="0" w:space="0" w:color="auto"/>
            <w:left w:val="none" w:sz="0" w:space="0" w:color="auto"/>
            <w:bottom w:val="none" w:sz="0" w:space="0" w:color="auto"/>
            <w:right w:val="none" w:sz="0" w:space="0" w:color="auto"/>
          </w:divBdr>
        </w:div>
        <w:div w:id="818810394">
          <w:marLeft w:val="360"/>
          <w:marRight w:val="0"/>
          <w:marTop w:val="0"/>
          <w:marBottom w:val="0"/>
          <w:divBdr>
            <w:top w:val="none" w:sz="0" w:space="0" w:color="auto"/>
            <w:left w:val="none" w:sz="0" w:space="0" w:color="auto"/>
            <w:bottom w:val="none" w:sz="0" w:space="0" w:color="auto"/>
            <w:right w:val="none" w:sz="0" w:space="0" w:color="auto"/>
          </w:divBdr>
        </w:div>
        <w:div w:id="949512857">
          <w:marLeft w:val="360"/>
          <w:marRight w:val="0"/>
          <w:marTop w:val="0"/>
          <w:marBottom w:val="0"/>
          <w:divBdr>
            <w:top w:val="none" w:sz="0" w:space="0" w:color="auto"/>
            <w:left w:val="none" w:sz="0" w:space="0" w:color="auto"/>
            <w:bottom w:val="none" w:sz="0" w:space="0" w:color="auto"/>
            <w:right w:val="none" w:sz="0" w:space="0" w:color="auto"/>
          </w:divBdr>
        </w:div>
        <w:div w:id="1061250914">
          <w:marLeft w:val="360"/>
          <w:marRight w:val="0"/>
          <w:marTop w:val="0"/>
          <w:marBottom w:val="0"/>
          <w:divBdr>
            <w:top w:val="none" w:sz="0" w:space="0" w:color="auto"/>
            <w:left w:val="none" w:sz="0" w:space="0" w:color="auto"/>
            <w:bottom w:val="none" w:sz="0" w:space="0" w:color="auto"/>
            <w:right w:val="none" w:sz="0" w:space="0" w:color="auto"/>
          </w:divBdr>
        </w:div>
        <w:div w:id="1369834919">
          <w:marLeft w:val="360"/>
          <w:marRight w:val="0"/>
          <w:marTop w:val="0"/>
          <w:marBottom w:val="0"/>
          <w:divBdr>
            <w:top w:val="none" w:sz="0" w:space="0" w:color="auto"/>
            <w:left w:val="none" w:sz="0" w:space="0" w:color="auto"/>
            <w:bottom w:val="none" w:sz="0" w:space="0" w:color="auto"/>
            <w:right w:val="none" w:sz="0" w:space="0" w:color="auto"/>
          </w:divBdr>
        </w:div>
        <w:div w:id="1577976698">
          <w:marLeft w:val="360"/>
          <w:marRight w:val="0"/>
          <w:marTop w:val="0"/>
          <w:marBottom w:val="0"/>
          <w:divBdr>
            <w:top w:val="none" w:sz="0" w:space="0" w:color="auto"/>
            <w:left w:val="none" w:sz="0" w:space="0" w:color="auto"/>
            <w:bottom w:val="none" w:sz="0" w:space="0" w:color="auto"/>
            <w:right w:val="none" w:sz="0" w:space="0" w:color="auto"/>
          </w:divBdr>
        </w:div>
        <w:div w:id="2092847603">
          <w:marLeft w:val="274"/>
          <w:marRight w:val="0"/>
          <w:marTop w:val="0"/>
          <w:marBottom w:val="0"/>
          <w:divBdr>
            <w:top w:val="none" w:sz="0" w:space="0" w:color="auto"/>
            <w:left w:val="none" w:sz="0" w:space="0" w:color="auto"/>
            <w:bottom w:val="none" w:sz="0" w:space="0" w:color="auto"/>
            <w:right w:val="none" w:sz="0" w:space="0" w:color="auto"/>
          </w:divBdr>
        </w:div>
      </w:divsChild>
    </w:div>
    <w:div w:id="1827235121">
      <w:bodyDiv w:val="1"/>
      <w:marLeft w:val="0"/>
      <w:marRight w:val="0"/>
      <w:marTop w:val="0"/>
      <w:marBottom w:val="0"/>
      <w:divBdr>
        <w:top w:val="none" w:sz="0" w:space="0" w:color="auto"/>
        <w:left w:val="none" w:sz="0" w:space="0" w:color="auto"/>
        <w:bottom w:val="none" w:sz="0" w:space="0" w:color="auto"/>
        <w:right w:val="none" w:sz="0" w:space="0" w:color="auto"/>
      </w:divBdr>
      <w:divsChild>
        <w:div w:id="45381007">
          <w:marLeft w:val="274"/>
          <w:marRight w:val="0"/>
          <w:marTop w:val="0"/>
          <w:marBottom w:val="0"/>
          <w:divBdr>
            <w:top w:val="none" w:sz="0" w:space="0" w:color="auto"/>
            <w:left w:val="none" w:sz="0" w:space="0" w:color="auto"/>
            <w:bottom w:val="none" w:sz="0" w:space="0" w:color="auto"/>
            <w:right w:val="none" w:sz="0" w:space="0" w:color="auto"/>
          </w:divBdr>
        </w:div>
        <w:div w:id="82728504">
          <w:marLeft w:val="360"/>
          <w:marRight w:val="0"/>
          <w:marTop w:val="0"/>
          <w:marBottom w:val="0"/>
          <w:divBdr>
            <w:top w:val="none" w:sz="0" w:space="0" w:color="auto"/>
            <w:left w:val="none" w:sz="0" w:space="0" w:color="auto"/>
            <w:bottom w:val="none" w:sz="0" w:space="0" w:color="auto"/>
            <w:right w:val="none" w:sz="0" w:space="0" w:color="auto"/>
          </w:divBdr>
        </w:div>
        <w:div w:id="198591407">
          <w:marLeft w:val="360"/>
          <w:marRight w:val="0"/>
          <w:marTop w:val="0"/>
          <w:marBottom w:val="0"/>
          <w:divBdr>
            <w:top w:val="none" w:sz="0" w:space="0" w:color="auto"/>
            <w:left w:val="none" w:sz="0" w:space="0" w:color="auto"/>
            <w:bottom w:val="none" w:sz="0" w:space="0" w:color="auto"/>
            <w:right w:val="none" w:sz="0" w:space="0" w:color="auto"/>
          </w:divBdr>
        </w:div>
        <w:div w:id="319233765">
          <w:marLeft w:val="360"/>
          <w:marRight w:val="0"/>
          <w:marTop w:val="0"/>
          <w:marBottom w:val="0"/>
          <w:divBdr>
            <w:top w:val="none" w:sz="0" w:space="0" w:color="auto"/>
            <w:left w:val="none" w:sz="0" w:space="0" w:color="auto"/>
            <w:bottom w:val="none" w:sz="0" w:space="0" w:color="auto"/>
            <w:right w:val="none" w:sz="0" w:space="0" w:color="auto"/>
          </w:divBdr>
        </w:div>
        <w:div w:id="540284620">
          <w:marLeft w:val="360"/>
          <w:marRight w:val="0"/>
          <w:marTop w:val="0"/>
          <w:marBottom w:val="0"/>
          <w:divBdr>
            <w:top w:val="none" w:sz="0" w:space="0" w:color="auto"/>
            <w:left w:val="none" w:sz="0" w:space="0" w:color="auto"/>
            <w:bottom w:val="none" w:sz="0" w:space="0" w:color="auto"/>
            <w:right w:val="none" w:sz="0" w:space="0" w:color="auto"/>
          </w:divBdr>
        </w:div>
        <w:div w:id="588850804">
          <w:marLeft w:val="360"/>
          <w:marRight w:val="0"/>
          <w:marTop w:val="0"/>
          <w:marBottom w:val="0"/>
          <w:divBdr>
            <w:top w:val="none" w:sz="0" w:space="0" w:color="auto"/>
            <w:left w:val="none" w:sz="0" w:space="0" w:color="auto"/>
            <w:bottom w:val="none" w:sz="0" w:space="0" w:color="auto"/>
            <w:right w:val="none" w:sz="0" w:space="0" w:color="auto"/>
          </w:divBdr>
        </w:div>
        <w:div w:id="610211060">
          <w:marLeft w:val="360"/>
          <w:marRight w:val="0"/>
          <w:marTop w:val="0"/>
          <w:marBottom w:val="0"/>
          <w:divBdr>
            <w:top w:val="none" w:sz="0" w:space="0" w:color="auto"/>
            <w:left w:val="none" w:sz="0" w:space="0" w:color="auto"/>
            <w:bottom w:val="none" w:sz="0" w:space="0" w:color="auto"/>
            <w:right w:val="none" w:sz="0" w:space="0" w:color="auto"/>
          </w:divBdr>
        </w:div>
        <w:div w:id="630748415">
          <w:marLeft w:val="274"/>
          <w:marRight w:val="0"/>
          <w:marTop w:val="0"/>
          <w:marBottom w:val="0"/>
          <w:divBdr>
            <w:top w:val="none" w:sz="0" w:space="0" w:color="auto"/>
            <w:left w:val="none" w:sz="0" w:space="0" w:color="auto"/>
            <w:bottom w:val="none" w:sz="0" w:space="0" w:color="auto"/>
            <w:right w:val="none" w:sz="0" w:space="0" w:color="auto"/>
          </w:divBdr>
        </w:div>
        <w:div w:id="1174340732">
          <w:marLeft w:val="360"/>
          <w:marRight w:val="0"/>
          <w:marTop w:val="0"/>
          <w:marBottom w:val="0"/>
          <w:divBdr>
            <w:top w:val="none" w:sz="0" w:space="0" w:color="auto"/>
            <w:left w:val="none" w:sz="0" w:space="0" w:color="auto"/>
            <w:bottom w:val="none" w:sz="0" w:space="0" w:color="auto"/>
            <w:right w:val="none" w:sz="0" w:space="0" w:color="auto"/>
          </w:divBdr>
        </w:div>
        <w:div w:id="1250505040">
          <w:marLeft w:val="360"/>
          <w:marRight w:val="0"/>
          <w:marTop w:val="0"/>
          <w:marBottom w:val="0"/>
          <w:divBdr>
            <w:top w:val="none" w:sz="0" w:space="0" w:color="auto"/>
            <w:left w:val="none" w:sz="0" w:space="0" w:color="auto"/>
            <w:bottom w:val="none" w:sz="0" w:space="0" w:color="auto"/>
            <w:right w:val="none" w:sz="0" w:space="0" w:color="auto"/>
          </w:divBdr>
        </w:div>
        <w:div w:id="1275091742">
          <w:marLeft w:val="360"/>
          <w:marRight w:val="0"/>
          <w:marTop w:val="0"/>
          <w:marBottom w:val="0"/>
          <w:divBdr>
            <w:top w:val="none" w:sz="0" w:space="0" w:color="auto"/>
            <w:left w:val="none" w:sz="0" w:space="0" w:color="auto"/>
            <w:bottom w:val="none" w:sz="0" w:space="0" w:color="auto"/>
            <w:right w:val="none" w:sz="0" w:space="0" w:color="auto"/>
          </w:divBdr>
        </w:div>
        <w:div w:id="1376125856">
          <w:marLeft w:val="360"/>
          <w:marRight w:val="0"/>
          <w:marTop w:val="0"/>
          <w:marBottom w:val="0"/>
          <w:divBdr>
            <w:top w:val="none" w:sz="0" w:space="0" w:color="auto"/>
            <w:left w:val="none" w:sz="0" w:space="0" w:color="auto"/>
            <w:bottom w:val="none" w:sz="0" w:space="0" w:color="auto"/>
            <w:right w:val="none" w:sz="0" w:space="0" w:color="auto"/>
          </w:divBdr>
        </w:div>
        <w:div w:id="1556545764">
          <w:marLeft w:val="360"/>
          <w:marRight w:val="0"/>
          <w:marTop w:val="0"/>
          <w:marBottom w:val="0"/>
          <w:divBdr>
            <w:top w:val="none" w:sz="0" w:space="0" w:color="auto"/>
            <w:left w:val="none" w:sz="0" w:space="0" w:color="auto"/>
            <w:bottom w:val="none" w:sz="0" w:space="0" w:color="auto"/>
            <w:right w:val="none" w:sz="0" w:space="0" w:color="auto"/>
          </w:divBdr>
        </w:div>
        <w:div w:id="1949199421">
          <w:marLeft w:val="360"/>
          <w:marRight w:val="0"/>
          <w:marTop w:val="0"/>
          <w:marBottom w:val="0"/>
          <w:divBdr>
            <w:top w:val="none" w:sz="0" w:space="0" w:color="auto"/>
            <w:left w:val="none" w:sz="0" w:space="0" w:color="auto"/>
            <w:bottom w:val="none" w:sz="0" w:space="0" w:color="auto"/>
            <w:right w:val="none" w:sz="0" w:space="0" w:color="auto"/>
          </w:divBdr>
        </w:div>
      </w:divsChild>
    </w:div>
    <w:div w:id="1889369682">
      <w:bodyDiv w:val="1"/>
      <w:marLeft w:val="0"/>
      <w:marRight w:val="0"/>
      <w:marTop w:val="0"/>
      <w:marBottom w:val="0"/>
      <w:divBdr>
        <w:top w:val="none" w:sz="0" w:space="0" w:color="auto"/>
        <w:left w:val="none" w:sz="0" w:space="0" w:color="auto"/>
        <w:bottom w:val="none" w:sz="0" w:space="0" w:color="auto"/>
        <w:right w:val="none" w:sz="0" w:space="0" w:color="auto"/>
      </w:divBdr>
      <w:divsChild>
        <w:div w:id="127552886">
          <w:marLeft w:val="274"/>
          <w:marRight w:val="0"/>
          <w:marTop w:val="0"/>
          <w:marBottom w:val="0"/>
          <w:divBdr>
            <w:top w:val="none" w:sz="0" w:space="0" w:color="auto"/>
            <w:left w:val="none" w:sz="0" w:space="0" w:color="auto"/>
            <w:bottom w:val="none" w:sz="0" w:space="0" w:color="auto"/>
            <w:right w:val="none" w:sz="0" w:space="0" w:color="auto"/>
          </w:divBdr>
        </w:div>
        <w:div w:id="1294672664">
          <w:marLeft w:val="274"/>
          <w:marRight w:val="0"/>
          <w:marTop w:val="0"/>
          <w:marBottom w:val="0"/>
          <w:divBdr>
            <w:top w:val="none" w:sz="0" w:space="0" w:color="auto"/>
            <w:left w:val="none" w:sz="0" w:space="0" w:color="auto"/>
            <w:bottom w:val="none" w:sz="0" w:space="0" w:color="auto"/>
            <w:right w:val="none" w:sz="0" w:space="0" w:color="auto"/>
          </w:divBdr>
        </w:div>
      </w:divsChild>
    </w:div>
    <w:div w:id="1917205077">
      <w:bodyDiv w:val="1"/>
      <w:marLeft w:val="0"/>
      <w:marRight w:val="0"/>
      <w:marTop w:val="0"/>
      <w:marBottom w:val="0"/>
      <w:divBdr>
        <w:top w:val="none" w:sz="0" w:space="0" w:color="auto"/>
        <w:left w:val="none" w:sz="0" w:space="0" w:color="auto"/>
        <w:bottom w:val="none" w:sz="0" w:space="0" w:color="auto"/>
        <w:right w:val="none" w:sz="0" w:space="0" w:color="auto"/>
      </w:divBdr>
      <w:divsChild>
        <w:div w:id="31927582">
          <w:marLeft w:val="360"/>
          <w:marRight w:val="0"/>
          <w:marTop w:val="0"/>
          <w:marBottom w:val="0"/>
          <w:divBdr>
            <w:top w:val="none" w:sz="0" w:space="0" w:color="auto"/>
            <w:left w:val="none" w:sz="0" w:space="0" w:color="auto"/>
            <w:bottom w:val="none" w:sz="0" w:space="0" w:color="auto"/>
            <w:right w:val="none" w:sz="0" w:space="0" w:color="auto"/>
          </w:divBdr>
        </w:div>
        <w:div w:id="70542646">
          <w:marLeft w:val="360"/>
          <w:marRight w:val="0"/>
          <w:marTop w:val="0"/>
          <w:marBottom w:val="0"/>
          <w:divBdr>
            <w:top w:val="none" w:sz="0" w:space="0" w:color="auto"/>
            <w:left w:val="none" w:sz="0" w:space="0" w:color="auto"/>
            <w:bottom w:val="none" w:sz="0" w:space="0" w:color="auto"/>
            <w:right w:val="none" w:sz="0" w:space="0" w:color="auto"/>
          </w:divBdr>
        </w:div>
        <w:div w:id="125202876">
          <w:marLeft w:val="360"/>
          <w:marRight w:val="0"/>
          <w:marTop w:val="0"/>
          <w:marBottom w:val="0"/>
          <w:divBdr>
            <w:top w:val="none" w:sz="0" w:space="0" w:color="auto"/>
            <w:left w:val="none" w:sz="0" w:space="0" w:color="auto"/>
            <w:bottom w:val="none" w:sz="0" w:space="0" w:color="auto"/>
            <w:right w:val="none" w:sz="0" w:space="0" w:color="auto"/>
          </w:divBdr>
        </w:div>
        <w:div w:id="180631355">
          <w:marLeft w:val="360"/>
          <w:marRight w:val="0"/>
          <w:marTop w:val="0"/>
          <w:marBottom w:val="0"/>
          <w:divBdr>
            <w:top w:val="none" w:sz="0" w:space="0" w:color="auto"/>
            <w:left w:val="none" w:sz="0" w:space="0" w:color="auto"/>
            <w:bottom w:val="none" w:sz="0" w:space="0" w:color="auto"/>
            <w:right w:val="none" w:sz="0" w:space="0" w:color="auto"/>
          </w:divBdr>
        </w:div>
        <w:div w:id="196823406">
          <w:marLeft w:val="360"/>
          <w:marRight w:val="0"/>
          <w:marTop w:val="0"/>
          <w:marBottom w:val="0"/>
          <w:divBdr>
            <w:top w:val="none" w:sz="0" w:space="0" w:color="auto"/>
            <w:left w:val="none" w:sz="0" w:space="0" w:color="auto"/>
            <w:bottom w:val="none" w:sz="0" w:space="0" w:color="auto"/>
            <w:right w:val="none" w:sz="0" w:space="0" w:color="auto"/>
          </w:divBdr>
        </w:div>
        <w:div w:id="206914630">
          <w:marLeft w:val="360"/>
          <w:marRight w:val="0"/>
          <w:marTop w:val="0"/>
          <w:marBottom w:val="0"/>
          <w:divBdr>
            <w:top w:val="none" w:sz="0" w:space="0" w:color="auto"/>
            <w:left w:val="none" w:sz="0" w:space="0" w:color="auto"/>
            <w:bottom w:val="none" w:sz="0" w:space="0" w:color="auto"/>
            <w:right w:val="none" w:sz="0" w:space="0" w:color="auto"/>
          </w:divBdr>
        </w:div>
        <w:div w:id="212011283">
          <w:marLeft w:val="360"/>
          <w:marRight w:val="0"/>
          <w:marTop w:val="0"/>
          <w:marBottom w:val="0"/>
          <w:divBdr>
            <w:top w:val="none" w:sz="0" w:space="0" w:color="auto"/>
            <w:left w:val="none" w:sz="0" w:space="0" w:color="auto"/>
            <w:bottom w:val="none" w:sz="0" w:space="0" w:color="auto"/>
            <w:right w:val="none" w:sz="0" w:space="0" w:color="auto"/>
          </w:divBdr>
        </w:div>
        <w:div w:id="294994664">
          <w:marLeft w:val="360"/>
          <w:marRight w:val="0"/>
          <w:marTop w:val="0"/>
          <w:marBottom w:val="0"/>
          <w:divBdr>
            <w:top w:val="none" w:sz="0" w:space="0" w:color="auto"/>
            <w:left w:val="none" w:sz="0" w:space="0" w:color="auto"/>
            <w:bottom w:val="none" w:sz="0" w:space="0" w:color="auto"/>
            <w:right w:val="none" w:sz="0" w:space="0" w:color="auto"/>
          </w:divBdr>
        </w:div>
        <w:div w:id="425811377">
          <w:marLeft w:val="360"/>
          <w:marRight w:val="0"/>
          <w:marTop w:val="0"/>
          <w:marBottom w:val="0"/>
          <w:divBdr>
            <w:top w:val="none" w:sz="0" w:space="0" w:color="auto"/>
            <w:left w:val="none" w:sz="0" w:space="0" w:color="auto"/>
            <w:bottom w:val="none" w:sz="0" w:space="0" w:color="auto"/>
            <w:right w:val="none" w:sz="0" w:space="0" w:color="auto"/>
          </w:divBdr>
        </w:div>
        <w:div w:id="442001594">
          <w:marLeft w:val="360"/>
          <w:marRight w:val="0"/>
          <w:marTop w:val="0"/>
          <w:marBottom w:val="0"/>
          <w:divBdr>
            <w:top w:val="none" w:sz="0" w:space="0" w:color="auto"/>
            <w:left w:val="none" w:sz="0" w:space="0" w:color="auto"/>
            <w:bottom w:val="none" w:sz="0" w:space="0" w:color="auto"/>
            <w:right w:val="none" w:sz="0" w:space="0" w:color="auto"/>
          </w:divBdr>
        </w:div>
        <w:div w:id="501699206">
          <w:marLeft w:val="360"/>
          <w:marRight w:val="0"/>
          <w:marTop w:val="0"/>
          <w:marBottom w:val="0"/>
          <w:divBdr>
            <w:top w:val="none" w:sz="0" w:space="0" w:color="auto"/>
            <w:left w:val="none" w:sz="0" w:space="0" w:color="auto"/>
            <w:bottom w:val="none" w:sz="0" w:space="0" w:color="auto"/>
            <w:right w:val="none" w:sz="0" w:space="0" w:color="auto"/>
          </w:divBdr>
        </w:div>
        <w:div w:id="550993646">
          <w:marLeft w:val="360"/>
          <w:marRight w:val="0"/>
          <w:marTop w:val="0"/>
          <w:marBottom w:val="0"/>
          <w:divBdr>
            <w:top w:val="none" w:sz="0" w:space="0" w:color="auto"/>
            <w:left w:val="none" w:sz="0" w:space="0" w:color="auto"/>
            <w:bottom w:val="none" w:sz="0" w:space="0" w:color="auto"/>
            <w:right w:val="none" w:sz="0" w:space="0" w:color="auto"/>
          </w:divBdr>
        </w:div>
        <w:div w:id="558250850">
          <w:marLeft w:val="360"/>
          <w:marRight w:val="0"/>
          <w:marTop w:val="0"/>
          <w:marBottom w:val="0"/>
          <w:divBdr>
            <w:top w:val="none" w:sz="0" w:space="0" w:color="auto"/>
            <w:left w:val="none" w:sz="0" w:space="0" w:color="auto"/>
            <w:bottom w:val="none" w:sz="0" w:space="0" w:color="auto"/>
            <w:right w:val="none" w:sz="0" w:space="0" w:color="auto"/>
          </w:divBdr>
        </w:div>
        <w:div w:id="585000424">
          <w:marLeft w:val="360"/>
          <w:marRight w:val="0"/>
          <w:marTop w:val="0"/>
          <w:marBottom w:val="0"/>
          <w:divBdr>
            <w:top w:val="none" w:sz="0" w:space="0" w:color="auto"/>
            <w:left w:val="none" w:sz="0" w:space="0" w:color="auto"/>
            <w:bottom w:val="none" w:sz="0" w:space="0" w:color="auto"/>
            <w:right w:val="none" w:sz="0" w:space="0" w:color="auto"/>
          </w:divBdr>
        </w:div>
        <w:div w:id="750279095">
          <w:marLeft w:val="360"/>
          <w:marRight w:val="0"/>
          <w:marTop w:val="0"/>
          <w:marBottom w:val="0"/>
          <w:divBdr>
            <w:top w:val="none" w:sz="0" w:space="0" w:color="auto"/>
            <w:left w:val="none" w:sz="0" w:space="0" w:color="auto"/>
            <w:bottom w:val="none" w:sz="0" w:space="0" w:color="auto"/>
            <w:right w:val="none" w:sz="0" w:space="0" w:color="auto"/>
          </w:divBdr>
        </w:div>
        <w:div w:id="761025348">
          <w:marLeft w:val="360"/>
          <w:marRight w:val="0"/>
          <w:marTop w:val="0"/>
          <w:marBottom w:val="0"/>
          <w:divBdr>
            <w:top w:val="none" w:sz="0" w:space="0" w:color="auto"/>
            <w:left w:val="none" w:sz="0" w:space="0" w:color="auto"/>
            <w:bottom w:val="none" w:sz="0" w:space="0" w:color="auto"/>
            <w:right w:val="none" w:sz="0" w:space="0" w:color="auto"/>
          </w:divBdr>
        </w:div>
        <w:div w:id="782649332">
          <w:marLeft w:val="360"/>
          <w:marRight w:val="0"/>
          <w:marTop w:val="0"/>
          <w:marBottom w:val="0"/>
          <w:divBdr>
            <w:top w:val="none" w:sz="0" w:space="0" w:color="auto"/>
            <w:left w:val="none" w:sz="0" w:space="0" w:color="auto"/>
            <w:bottom w:val="none" w:sz="0" w:space="0" w:color="auto"/>
            <w:right w:val="none" w:sz="0" w:space="0" w:color="auto"/>
          </w:divBdr>
        </w:div>
        <w:div w:id="880433071">
          <w:marLeft w:val="360"/>
          <w:marRight w:val="0"/>
          <w:marTop w:val="0"/>
          <w:marBottom w:val="0"/>
          <w:divBdr>
            <w:top w:val="none" w:sz="0" w:space="0" w:color="auto"/>
            <w:left w:val="none" w:sz="0" w:space="0" w:color="auto"/>
            <w:bottom w:val="none" w:sz="0" w:space="0" w:color="auto"/>
            <w:right w:val="none" w:sz="0" w:space="0" w:color="auto"/>
          </w:divBdr>
        </w:div>
        <w:div w:id="897976168">
          <w:marLeft w:val="360"/>
          <w:marRight w:val="0"/>
          <w:marTop w:val="0"/>
          <w:marBottom w:val="0"/>
          <w:divBdr>
            <w:top w:val="none" w:sz="0" w:space="0" w:color="auto"/>
            <w:left w:val="none" w:sz="0" w:space="0" w:color="auto"/>
            <w:bottom w:val="none" w:sz="0" w:space="0" w:color="auto"/>
            <w:right w:val="none" w:sz="0" w:space="0" w:color="auto"/>
          </w:divBdr>
        </w:div>
        <w:div w:id="969937268">
          <w:marLeft w:val="360"/>
          <w:marRight w:val="0"/>
          <w:marTop w:val="0"/>
          <w:marBottom w:val="0"/>
          <w:divBdr>
            <w:top w:val="none" w:sz="0" w:space="0" w:color="auto"/>
            <w:left w:val="none" w:sz="0" w:space="0" w:color="auto"/>
            <w:bottom w:val="none" w:sz="0" w:space="0" w:color="auto"/>
            <w:right w:val="none" w:sz="0" w:space="0" w:color="auto"/>
          </w:divBdr>
        </w:div>
        <w:div w:id="1080562679">
          <w:marLeft w:val="360"/>
          <w:marRight w:val="0"/>
          <w:marTop w:val="0"/>
          <w:marBottom w:val="0"/>
          <w:divBdr>
            <w:top w:val="none" w:sz="0" w:space="0" w:color="auto"/>
            <w:left w:val="none" w:sz="0" w:space="0" w:color="auto"/>
            <w:bottom w:val="none" w:sz="0" w:space="0" w:color="auto"/>
            <w:right w:val="none" w:sz="0" w:space="0" w:color="auto"/>
          </w:divBdr>
        </w:div>
        <w:div w:id="1245454670">
          <w:marLeft w:val="274"/>
          <w:marRight w:val="0"/>
          <w:marTop w:val="0"/>
          <w:marBottom w:val="0"/>
          <w:divBdr>
            <w:top w:val="none" w:sz="0" w:space="0" w:color="auto"/>
            <w:left w:val="none" w:sz="0" w:space="0" w:color="auto"/>
            <w:bottom w:val="none" w:sz="0" w:space="0" w:color="auto"/>
            <w:right w:val="none" w:sz="0" w:space="0" w:color="auto"/>
          </w:divBdr>
        </w:div>
        <w:div w:id="1311447848">
          <w:marLeft w:val="360"/>
          <w:marRight w:val="0"/>
          <w:marTop w:val="0"/>
          <w:marBottom w:val="0"/>
          <w:divBdr>
            <w:top w:val="none" w:sz="0" w:space="0" w:color="auto"/>
            <w:left w:val="none" w:sz="0" w:space="0" w:color="auto"/>
            <w:bottom w:val="none" w:sz="0" w:space="0" w:color="auto"/>
            <w:right w:val="none" w:sz="0" w:space="0" w:color="auto"/>
          </w:divBdr>
        </w:div>
        <w:div w:id="1347976338">
          <w:marLeft w:val="360"/>
          <w:marRight w:val="0"/>
          <w:marTop w:val="0"/>
          <w:marBottom w:val="0"/>
          <w:divBdr>
            <w:top w:val="none" w:sz="0" w:space="0" w:color="auto"/>
            <w:left w:val="none" w:sz="0" w:space="0" w:color="auto"/>
            <w:bottom w:val="none" w:sz="0" w:space="0" w:color="auto"/>
            <w:right w:val="none" w:sz="0" w:space="0" w:color="auto"/>
          </w:divBdr>
        </w:div>
        <w:div w:id="1371152814">
          <w:marLeft w:val="360"/>
          <w:marRight w:val="0"/>
          <w:marTop w:val="0"/>
          <w:marBottom w:val="0"/>
          <w:divBdr>
            <w:top w:val="none" w:sz="0" w:space="0" w:color="auto"/>
            <w:left w:val="none" w:sz="0" w:space="0" w:color="auto"/>
            <w:bottom w:val="none" w:sz="0" w:space="0" w:color="auto"/>
            <w:right w:val="none" w:sz="0" w:space="0" w:color="auto"/>
          </w:divBdr>
        </w:div>
        <w:div w:id="1377510103">
          <w:marLeft w:val="360"/>
          <w:marRight w:val="0"/>
          <w:marTop w:val="0"/>
          <w:marBottom w:val="0"/>
          <w:divBdr>
            <w:top w:val="none" w:sz="0" w:space="0" w:color="auto"/>
            <w:left w:val="none" w:sz="0" w:space="0" w:color="auto"/>
            <w:bottom w:val="none" w:sz="0" w:space="0" w:color="auto"/>
            <w:right w:val="none" w:sz="0" w:space="0" w:color="auto"/>
          </w:divBdr>
        </w:div>
        <w:div w:id="1475676319">
          <w:marLeft w:val="360"/>
          <w:marRight w:val="0"/>
          <w:marTop w:val="0"/>
          <w:marBottom w:val="0"/>
          <w:divBdr>
            <w:top w:val="none" w:sz="0" w:space="0" w:color="auto"/>
            <w:left w:val="none" w:sz="0" w:space="0" w:color="auto"/>
            <w:bottom w:val="none" w:sz="0" w:space="0" w:color="auto"/>
            <w:right w:val="none" w:sz="0" w:space="0" w:color="auto"/>
          </w:divBdr>
        </w:div>
        <w:div w:id="1549342015">
          <w:marLeft w:val="360"/>
          <w:marRight w:val="0"/>
          <w:marTop w:val="0"/>
          <w:marBottom w:val="0"/>
          <w:divBdr>
            <w:top w:val="none" w:sz="0" w:space="0" w:color="auto"/>
            <w:left w:val="none" w:sz="0" w:space="0" w:color="auto"/>
            <w:bottom w:val="none" w:sz="0" w:space="0" w:color="auto"/>
            <w:right w:val="none" w:sz="0" w:space="0" w:color="auto"/>
          </w:divBdr>
        </w:div>
        <w:div w:id="1583568973">
          <w:marLeft w:val="360"/>
          <w:marRight w:val="0"/>
          <w:marTop w:val="0"/>
          <w:marBottom w:val="0"/>
          <w:divBdr>
            <w:top w:val="none" w:sz="0" w:space="0" w:color="auto"/>
            <w:left w:val="none" w:sz="0" w:space="0" w:color="auto"/>
            <w:bottom w:val="none" w:sz="0" w:space="0" w:color="auto"/>
            <w:right w:val="none" w:sz="0" w:space="0" w:color="auto"/>
          </w:divBdr>
        </w:div>
        <w:div w:id="1688016449">
          <w:marLeft w:val="360"/>
          <w:marRight w:val="0"/>
          <w:marTop w:val="0"/>
          <w:marBottom w:val="0"/>
          <w:divBdr>
            <w:top w:val="none" w:sz="0" w:space="0" w:color="auto"/>
            <w:left w:val="none" w:sz="0" w:space="0" w:color="auto"/>
            <w:bottom w:val="none" w:sz="0" w:space="0" w:color="auto"/>
            <w:right w:val="none" w:sz="0" w:space="0" w:color="auto"/>
          </w:divBdr>
        </w:div>
        <w:div w:id="1715764044">
          <w:marLeft w:val="360"/>
          <w:marRight w:val="0"/>
          <w:marTop w:val="0"/>
          <w:marBottom w:val="0"/>
          <w:divBdr>
            <w:top w:val="none" w:sz="0" w:space="0" w:color="auto"/>
            <w:left w:val="none" w:sz="0" w:space="0" w:color="auto"/>
            <w:bottom w:val="none" w:sz="0" w:space="0" w:color="auto"/>
            <w:right w:val="none" w:sz="0" w:space="0" w:color="auto"/>
          </w:divBdr>
        </w:div>
        <w:div w:id="1731536684">
          <w:marLeft w:val="360"/>
          <w:marRight w:val="0"/>
          <w:marTop w:val="0"/>
          <w:marBottom w:val="0"/>
          <w:divBdr>
            <w:top w:val="none" w:sz="0" w:space="0" w:color="auto"/>
            <w:left w:val="none" w:sz="0" w:space="0" w:color="auto"/>
            <w:bottom w:val="none" w:sz="0" w:space="0" w:color="auto"/>
            <w:right w:val="none" w:sz="0" w:space="0" w:color="auto"/>
          </w:divBdr>
        </w:div>
        <w:div w:id="1748309935">
          <w:marLeft w:val="360"/>
          <w:marRight w:val="0"/>
          <w:marTop w:val="0"/>
          <w:marBottom w:val="0"/>
          <w:divBdr>
            <w:top w:val="none" w:sz="0" w:space="0" w:color="auto"/>
            <w:left w:val="none" w:sz="0" w:space="0" w:color="auto"/>
            <w:bottom w:val="none" w:sz="0" w:space="0" w:color="auto"/>
            <w:right w:val="none" w:sz="0" w:space="0" w:color="auto"/>
          </w:divBdr>
        </w:div>
        <w:div w:id="1765763336">
          <w:marLeft w:val="360"/>
          <w:marRight w:val="0"/>
          <w:marTop w:val="0"/>
          <w:marBottom w:val="0"/>
          <w:divBdr>
            <w:top w:val="none" w:sz="0" w:space="0" w:color="auto"/>
            <w:left w:val="none" w:sz="0" w:space="0" w:color="auto"/>
            <w:bottom w:val="none" w:sz="0" w:space="0" w:color="auto"/>
            <w:right w:val="none" w:sz="0" w:space="0" w:color="auto"/>
          </w:divBdr>
        </w:div>
        <w:div w:id="1791125611">
          <w:marLeft w:val="360"/>
          <w:marRight w:val="0"/>
          <w:marTop w:val="0"/>
          <w:marBottom w:val="0"/>
          <w:divBdr>
            <w:top w:val="none" w:sz="0" w:space="0" w:color="auto"/>
            <w:left w:val="none" w:sz="0" w:space="0" w:color="auto"/>
            <w:bottom w:val="none" w:sz="0" w:space="0" w:color="auto"/>
            <w:right w:val="none" w:sz="0" w:space="0" w:color="auto"/>
          </w:divBdr>
        </w:div>
        <w:div w:id="1890262634">
          <w:marLeft w:val="360"/>
          <w:marRight w:val="0"/>
          <w:marTop w:val="0"/>
          <w:marBottom w:val="0"/>
          <w:divBdr>
            <w:top w:val="none" w:sz="0" w:space="0" w:color="auto"/>
            <w:left w:val="none" w:sz="0" w:space="0" w:color="auto"/>
            <w:bottom w:val="none" w:sz="0" w:space="0" w:color="auto"/>
            <w:right w:val="none" w:sz="0" w:space="0" w:color="auto"/>
          </w:divBdr>
        </w:div>
        <w:div w:id="1890604532">
          <w:marLeft w:val="360"/>
          <w:marRight w:val="0"/>
          <w:marTop w:val="0"/>
          <w:marBottom w:val="0"/>
          <w:divBdr>
            <w:top w:val="none" w:sz="0" w:space="0" w:color="auto"/>
            <w:left w:val="none" w:sz="0" w:space="0" w:color="auto"/>
            <w:bottom w:val="none" w:sz="0" w:space="0" w:color="auto"/>
            <w:right w:val="none" w:sz="0" w:space="0" w:color="auto"/>
          </w:divBdr>
        </w:div>
        <w:div w:id="1956057130">
          <w:marLeft w:val="360"/>
          <w:marRight w:val="0"/>
          <w:marTop w:val="0"/>
          <w:marBottom w:val="0"/>
          <w:divBdr>
            <w:top w:val="none" w:sz="0" w:space="0" w:color="auto"/>
            <w:left w:val="none" w:sz="0" w:space="0" w:color="auto"/>
            <w:bottom w:val="none" w:sz="0" w:space="0" w:color="auto"/>
            <w:right w:val="none" w:sz="0" w:space="0" w:color="auto"/>
          </w:divBdr>
        </w:div>
        <w:div w:id="1965379704">
          <w:marLeft w:val="360"/>
          <w:marRight w:val="0"/>
          <w:marTop w:val="0"/>
          <w:marBottom w:val="0"/>
          <w:divBdr>
            <w:top w:val="none" w:sz="0" w:space="0" w:color="auto"/>
            <w:left w:val="none" w:sz="0" w:space="0" w:color="auto"/>
            <w:bottom w:val="none" w:sz="0" w:space="0" w:color="auto"/>
            <w:right w:val="none" w:sz="0" w:space="0" w:color="auto"/>
          </w:divBdr>
        </w:div>
        <w:div w:id="2015495123">
          <w:marLeft w:val="274"/>
          <w:marRight w:val="0"/>
          <w:marTop w:val="0"/>
          <w:marBottom w:val="0"/>
          <w:divBdr>
            <w:top w:val="none" w:sz="0" w:space="0" w:color="auto"/>
            <w:left w:val="none" w:sz="0" w:space="0" w:color="auto"/>
            <w:bottom w:val="none" w:sz="0" w:space="0" w:color="auto"/>
            <w:right w:val="none" w:sz="0" w:space="0" w:color="auto"/>
          </w:divBdr>
        </w:div>
      </w:divsChild>
    </w:div>
    <w:div w:id="1965112800">
      <w:bodyDiv w:val="1"/>
      <w:marLeft w:val="0"/>
      <w:marRight w:val="0"/>
      <w:marTop w:val="0"/>
      <w:marBottom w:val="0"/>
      <w:divBdr>
        <w:top w:val="none" w:sz="0" w:space="0" w:color="auto"/>
        <w:left w:val="none" w:sz="0" w:space="0" w:color="auto"/>
        <w:bottom w:val="none" w:sz="0" w:space="0" w:color="auto"/>
        <w:right w:val="none" w:sz="0" w:space="0" w:color="auto"/>
      </w:divBdr>
      <w:divsChild>
        <w:div w:id="542864851">
          <w:marLeft w:val="360"/>
          <w:marRight w:val="0"/>
          <w:marTop w:val="0"/>
          <w:marBottom w:val="0"/>
          <w:divBdr>
            <w:top w:val="none" w:sz="0" w:space="0" w:color="auto"/>
            <w:left w:val="none" w:sz="0" w:space="0" w:color="auto"/>
            <w:bottom w:val="none" w:sz="0" w:space="0" w:color="auto"/>
            <w:right w:val="none" w:sz="0" w:space="0" w:color="auto"/>
          </w:divBdr>
        </w:div>
        <w:div w:id="855850296">
          <w:marLeft w:val="274"/>
          <w:marRight w:val="0"/>
          <w:marTop w:val="0"/>
          <w:marBottom w:val="0"/>
          <w:divBdr>
            <w:top w:val="none" w:sz="0" w:space="0" w:color="auto"/>
            <w:left w:val="none" w:sz="0" w:space="0" w:color="auto"/>
            <w:bottom w:val="none" w:sz="0" w:space="0" w:color="auto"/>
            <w:right w:val="none" w:sz="0" w:space="0" w:color="auto"/>
          </w:divBdr>
        </w:div>
        <w:div w:id="974406537">
          <w:marLeft w:val="274"/>
          <w:marRight w:val="0"/>
          <w:marTop w:val="0"/>
          <w:marBottom w:val="0"/>
          <w:divBdr>
            <w:top w:val="none" w:sz="0" w:space="0" w:color="auto"/>
            <w:left w:val="none" w:sz="0" w:space="0" w:color="auto"/>
            <w:bottom w:val="none" w:sz="0" w:space="0" w:color="auto"/>
            <w:right w:val="none" w:sz="0" w:space="0" w:color="auto"/>
          </w:divBdr>
        </w:div>
        <w:div w:id="1044401074">
          <w:marLeft w:val="360"/>
          <w:marRight w:val="0"/>
          <w:marTop w:val="0"/>
          <w:marBottom w:val="0"/>
          <w:divBdr>
            <w:top w:val="none" w:sz="0" w:space="0" w:color="auto"/>
            <w:left w:val="none" w:sz="0" w:space="0" w:color="auto"/>
            <w:bottom w:val="none" w:sz="0" w:space="0" w:color="auto"/>
            <w:right w:val="none" w:sz="0" w:space="0" w:color="auto"/>
          </w:divBdr>
        </w:div>
        <w:div w:id="1207448428">
          <w:marLeft w:val="360"/>
          <w:marRight w:val="0"/>
          <w:marTop w:val="0"/>
          <w:marBottom w:val="0"/>
          <w:divBdr>
            <w:top w:val="none" w:sz="0" w:space="0" w:color="auto"/>
            <w:left w:val="none" w:sz="0" w:space="0" w:color="auto"/>
            <w:bottom w:val="none" w:sz="0" w:space="0" w:color="auto"/>
            <w:right w:val="none" w:sz="0" w:space="0" w:color="auto"/>
          </w:divBdr>
        </w:div>
        <w:div w:id="1216509687">
          <w:marLeft w:val="360"/>
          <w:marRight w:val="0"/>
          <w:marTop w:val="0"/>
          <w:marBottom w:val="0"/>
          <w:divBdr>
            <w:top w:val="none" w:sz="0" w:space="0" w:color="auto"/>
            <w:left w:val="none" w:sz="0" w:space="0" w:color="auto"/>
            <w:bottom w:val="none" w:sz="0" w:space="0" w:color="auto"/>
            <w:right w:val="none" w:sz="0" w:space="0" w:color="auto"/>
          </w:divBdr>
        </w:div>
        <w:div w:id="1487815399">
          <w:marLeft w:val="360"/>
          <w:marRight w:val="0"/>
          <w:marTop w:val="0"/>
          <w:marBottom w:val="0"/>
          <w:divBdr>
            <w:top w:val="none" w:sz="0" w:space="0" w:color="auto"/>
            <w:left w:val="none" w:sz="0" w:space="0" w:color="auto"/>
            <w:bottom w:val="none" w:sz="0" w:space="0" w:color="auto"/>
            <w:right w:val="none" w:sz="0" w:space="0" w:color="auto"/>
          </w:divBdr>
        </w:div>
        <w:div w:id="2028680178">
          <w:marLeft w:val="360"/>
          <w:marRight w:val="0"/>
          <w:marTop w:val="0"/>
          <w:marBottom w:val="0"/>
          <w:divBdr>
            <w:top w:val="none" w:sz="0" w:space="0" w:color="auto"/>
            <w:left w:val="none" w:sz="0" w:space="0" w:color="auto"/>
            <w:bottom w:val="none" w:sz="0" w:space="0" w:color="auto"/>
            <w:right w:val="none" w:sz="0" w:space="0" w:color="auto"/>
          </w:divBdr>
        </w:div>
      </w:divsChild>
    </w:div>
    <w:div w:id="1976061722">
      <w:bodyDiv w:val="1"/>
      <w:marLeft w:val="0"/>
      <w:marRight w:val="0"/>
      <w:marTop w:val="0"/>
      <w:marBottom w:val="0"/>
      <w:divBdr>
        <w:top w:val="none" w:sz="0" w:space="0" w:color="auto"/>
        <w:left w:val="none" w:sz="0" w:space="0" w:color="auto"/>
        <w:bottom w:val="none" w:sz="0" w:space="0" w:color="auto"/>
        <w:right w:val="none" w:sz="0" w:space="0" w:color="auto"/>
      </w:divBdr>
    </w:div>
    <w:div w:id="1977879872">
      <w:bodyDiv w:val="1"/>
      <w:marLeft w:val="0"/>
      <w:marRight w:val="0"/>
      <w:marTop w:val="0"/>
      <w:marBottom w:val="0"/>
      <w:divBdr>
        <w:top w:val="none" w:sz="0" w:space="0" w:color="auto"/>
        <w:left w:val="none" w:sz="0" w:space="0" w:color="auto"/>
        <w:bottom w:val="none" w:sz="0" w:space="0" w:color="auto"/>
        <w:right w:val="none" w:sz="0" w:space="0" w:color="auto"/>
      </w:divBdr>
      <w:divsChild>
        <w:div w:id="965738863">
          <w:marLeft w:val="0"/>
          <w:marRight w:val="0"/>
          <w:marTop w:val="0"/>
          <w:marBottom w:val="0"/>
          <w:divBdr>
            <w:top w:val="single" w:sz="6" w:space="15" w:color="BBD1E2"/>
            <w:left w:val="single" w:sz="6" w:space="15" w:color="BBD1E2"/>
            <w:bottom w:val="single" w:sz="6" w:space="15" w:color="BBD1E2"/>
            <w:right w:val="single" w:sz="6" w:space="15" w:color="BBD1E2"/>
          </w:divBdr>
          <w:divsChild>
            <w:div w:id="29762767">
              <w:marLeft w:val="0"/>
              <w:marRight w:val="0"/>
              <w:marTop w:val="0"/>
              <w:marBottom w:val="0"/>
              <w:divBdr>
                <w:top w:val="none" w:sz="0" w:space="0" w:color="auto"/>
                <w:left w:val="none" w:sz="0" w:space="0" w:color="auto"/>
                <w:bottom w:val="none" w:sz="0" w:space="0" w:color="auto"/>
                <w:right w:val="none" w:sz="0" w:space="0" w:color="auto"/>
              </w:divBdr>
              <w:divsChild>
                <w:div w:id="104857893">
                  <w:marLeft w:val="0"/>
                  <w:marRight w:val="0"/>
                  <w:marTop w:val="0"/>
                  <w:marBottom w:val="0"/>
                  <w:divBdr>
                    <w:top w:val="none" w:sz="0" w:space="0" w:color="auto"/>
                    <w:left w:val="none" w:sz="0" w:space="0" w:color="auto"/>
                    <w:bottom w:val="none" w:sz="0" w:space="0" w:color="auto"/>
                    <w:right w:val="none" w:sz="0" w:space="0" w:color="auto"/>
                  </w:divBdr>
                  <w:divsChild>
                    <w:div w:id="1737894558">
                      <w:marLeft w:val="0"/>
                      <w:marRight w:val="0"/>
                      <w:marTop w:val="0"/>
                      <w:marBottom w:val="0"/>
                      <w:divBdr>
                        <w:top w:val="none" w:sz="0" w:space="0" w:color="auto"/>
                        <w:left w:val="none" w:sz="0" w:space="0" w:color="auto"/>
                        <w:bottom w:val="none" w:sz="0" w:space="0" w:color="auto"/>
                        <w:right w:val="none" w:sz="0" w:space="0" w:color="auto"/>
                      </w:divBdr>
                      <w:divsChild>
                        <w:div w:id="1605259336">
                          <w:marLeft w:val="0"/>
                          <w:marRight w:val="0"/>
                          <w:marTop w:val="0"/>
                          <w:marBottom w:val="0"/>
                          <w:divBdr>
                            <w:top w:val="none" w:sz="0" w:space="0" w:color="auto"/>
                            <w:left w:val="none" w:sz="0" w:space="0" w:color="auto"/>
                            <w:bottom w:val="none" w:sz="0" w:space="0" w:color="auto"/>
                            <w:right w:val="none" w:sz="0" w:space="0" w:color="auto"/>
                          </w:divBdr>
                          <w:divsChild>
                            <w:div w:id="1584341450">
                              <w:marLeft w:val="0"/>
                              <w:marRight w:val="0"/>
                              <w:marTop w:val="0"/>
                              <w:marBottom w:val="0"/>
                              <w:divBdr>
                                <w:top w:val="none" w:sz="0" w:space="0" w:color="auto"/>
                                <w:left w:val="none" w:sz="0" w:space="0" w:color="auto"/>
                                <w:bottom w:val="none" w:sz="0" w:space="0" w:color="auto"/>
                                <w:right w:val="none" w:sz="0" w:space="0" w:color="auto"/>
                              </w:divBdr>
                              <w:divsChild>
                                <w:div w:id="1659965954">
                                  <w:marLeft w:val="0"/>
                                  <w:marRight w:val="0"/>
                                  <w:marTop w:val="0"/>
                                  <w:marBottom w:val="0"/>
                                  <w:divBdr>
                                    <w:top w:val="single" w:sz="6" w:space="4" w:color="000000"/>
                                    <w:left w:val="single" w:sz="6" w:space="4" w:color="000000"/>
                                    <w:bottom w:val="single" w:sz="6" w:space="4" w:color="000000"/>
                                    <w:right w:val="single" w:sz="6" w:space="4" w:color="000000"/>
                                  </w:divBdr>
                                  <w:divsChild>
                                    <w:div w:id="30404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929200">
      <w:bodyDiv w:val="1"/>
      <w:marLeft w:val="0"/>
      <w:marRight w:val="0"/>
      <w:marTop w:val="0"/>
      <w:marBottom w:val="0"/>
      <w:divBdr>
        <w:top w:val="none" w:sz="0" w:space="0" w:color="auto"/>
        <w:left w:val="none" w:sz="0" w:space="0" w:color="auto"/>
        <w:bottom w:val="none" w:sz="0" w:space="0" w:color="auto"/>
        <w:right w:val="none" w:sz="0" w:space="0" w:color="auto"/>
      </w:divBdr>
      <w:divsChild>
        <w:div w:id="1757677438">
          <w:marLeft w:val="0"/>
          <w:marRight w:val="0"/>
          <w:marTop w:val="0"/>
          <w:marBottom w:val="0"/>
          <w:divBdr>
            <w:top w:val="none" w:sz="0" w:space="0" w:color="auto"/>
            <w:left w:val="none" w:sz="0" w:space="0" w:color="auto"/>
            <w:bottom w:val="none" w:sz="0" w:space="0" w:color="auto"/>
            <w:right w:val="none" w:sz="0" w:space="0" w:color="auto"/>
          </w:divBdr>
          <w:divsChild>
            <w:div w:id="2114856919">
              <w:marLeft w:val="0"/>
              <w:marRight w:val="0"/>
              <w:marTop w:val="0"/>
              <w:marBottom w:val="0"/>
              <w:divBdr>
                <w:top w:val="none" w:sz="0" w:space="0" w:color="auto"/>
                <w:left w:val="none" w:sz="0" w:space="0" w:color="auto"/>
                <w:bottom w:val="none" w:sz="0" w:space="0" w:color="auto"/>
                <w:right w:val="none" w:sz="0" w:space="0" w:color="auto"/>
              </w:divBdr>
              <w:divsChild>
                <w:div w:id="1410807702">
                  <w:marLeft w:val="0"/>
                  <w:marRight w:val="0"/>
                  <w:marTop w:val="0"/>
                  <w:marBottom w:val="0"/>
                  <w:divBdr>
                    <w:top w:val="none" w:sz="0" w:space="0" w:color="auto"/>
                    <w:left w:val="none" w:sz="0" w:space="0" w:color="auto"/>
                    <w:bottom w:val="none" w:sz="0" w:space="0" w:color="auto"/>
                    <w:right w:val="none" w:sz="0" w:space="0" w:color="auto"/>
                  </w:divBdr>
                  <w:divsChild>
                    <w:div w:id="1850558461">
                      <w:marLeft w:val="0"/>
                      <w:marRight w:val="0"/>
                      <w:marTop w:val="0"/>
                      <w:marBottom w:val="0"/>
                      <w:divBdr>
                        <w:top w:val="none" w:sz="0" w:space="0" w:color="auto"/>
                        <w:left w:val="none" w:sz="0" w:space="0" w:color="auto"/>
                        <w:bottom w:val="none" w:sz="0" w:space="0" w:color="auto"/>
                        <w:right w:val="none" w:sz="0" w:space="0" w:color="auto"/>
                      </w:divBdr>
                      <w:divsChild>
                        <w:div w:id="32732978">
                          <w:marLeft w:val="0"/>
                          <w:marRight w:val="0"/>
                          <w:marTop w:val="0"/>
                          <w:marBottom w:val="0"/>
                          <w:divBdr>
                            <w:top w:val="none" w:sz="0" w:space="0" w:color="auto"/>
                            <w:left w:val="none" w:sz="0" w:space="0" w:color="auto"/>
                            <w:bottom w:val="none" w:sz="0" w:space="0" w:color="auto"/>
                            <w:right w:val="none" w:sz="0" w:space="0" w:color="auto"/>
                          </w:divBdr>
                          <w:divsChild>
                            <w:div w:id="1096706702">
                              <w:marLeft w:val="0"/>
                              <w:marRight w:val="0"/>
                              <w:marTop w:val="0"/>
                              <w:marBottom w:val="0"/>
                              <w:divBdr>
                                <w:top w:val="none" w:sz="0" w:space="0" w:color="auto"/>
                                <w:left w:val="none" w:sz="0" w:space="0" w:color="auto"/>
                                <w:bottom w:val="none" w:sz="0" w:space="0" w:color="auto"/>
                                <w:right w:val="none" w:sz="0" w:space="0" w:color="auto"/>
                              </w:divBdr>
                              <w:divsChild>
                                <w:div w:id="371998149">
                                  <w:marLeft w:val="0"/>
                                  <w:marRight w:val="0"/>
                                  <w:marTop w:val="0"/>
                                  <w:marBottom w:val="0"/>
                                  <w:divBdr>
                                    <w:top w:val="none" w:sz="0" w:space="0" w:color="auto"/>
                                    <w:left w:val="none" w:sz="0" w:space="0" w:color="auto"/>
                                    <w:bottom w:val="none" w:sz="0" w:space="0" w:color="auto"/>
                                    <w:right w:val="none" w:sz="0" w:space="0" w:color="auto"/>
                                  </w:divBdr>
                                  <w:divsChild>
                                    <w:div w:id="1177886846">
                                      <w:marLeft w:val="0"/>
                                      <w:marRight w:val="0"/>
                                      <w:marTop w:val="0"/>
                                      <w:marBottom w:val="0"/>
                                      <w:divBdr>
                                        <w:top w:val="none" w:sz="0" w:space="0" w:color="auto"/>
                                        <w:left w:val="none" w:sz="0" w:space="0" w:color="auto"/>
                                        <w:bottom w:val="none" w:sz="0" w:space="0" w:color="auto"/>
                                        <w:right w:val="none" w:sz="0" w:space="0" w:color="auto"/>
                                      </w:divBdr>
                                      <w:divsChild>
                                        <w:div w:id="21346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6369642">
      <w:bodyDiv w:val="1"/>
      <w:marLeft w:val="0"/>
      <w:marRight w:val="0"/>
      <w:marTop w:val="0"/>
      <w:marBottom w:val="0"/>
      <w:divBdr>
        <w:top w:val="none" w:sz="0" w:space="0" w:color="auto"/>
        <w:left w:val="none" w:sz="0" w:space="0" w:color="auto"/>
        <w:bottom w:val="none" w:sz="0" w:space="0" w:color="auto"/>
        <w:right w:val="none" w:sz="0" w:space="0" w:color="auto"/>
      </w:divBdr>
    </w:div>
    <w:div w:id="2034184588">
      <w:bodyDiv w:val="1"/>
      <w:marLeft w:val="0"/>
      <w:marRight w:val="0"/>
      <w:marTop w:val="0"/>
      <w:marBottom w:val="0"/>
      <w:divBdr>
        <w:top w:val="none" w:sz="0" w:space="0" w:color="auto"/>
        <w:left w:val="none" w:sz="0" w:space="0" w:color="auto"/>
        <w:bottom w:val="none" w:sz="0" w:space="0" w:color="auto"/>
        <w:right w:val="none" w:sz="0" w:space="0" w:color="auto"/>
      </w:divBdr>
    </w:div>
    <w:div w:id="2049796784">
      <w:bodyDiv w:val="1"/>
      <w:marLeft w:val="0"/>
      <w:marRight w:val="0"/>
      <w:marTop w:val="0"/>
      <w:marBottom w:val="0"/>
      <w:divBdr>
        <w:top w:val="none" w:sz="0" w:space="0" w:color="auto"/>
        <w:left w:val="none" w:sz="0" w:space="0" w:color="auto"/>
        <w:bottom w:val="none" w:sz="0" w:space="0" w:color="auto"/>
        <w:right w:val="none" w:sz="0" w:space="0" w:color="auto"/>
      </w:divBdr>
    </w:div>
    <w:div w:id="2062440133">
      <w:bodyDiv w:val="1"/>
      <w:marLeft w:val="0"/>
      <w:marRight w:val="0"/>
      <w:marTop w:val="0"/>
      <w:marBottom w:val="0"/>
      <w:divBdr>
        <w:top w:val="none" w:sz="0" w:space="0" w:color="auto"/>
        <w:left w:val="none" w:sz="0" w:space="0" w:color="auto"/>
        <w:bottom w:val="none" w:sz="0" w:space="0" w:color="auto"/>
        <w:right w:val="none" w:sz="0" w:space="0" w:color="auto"/>
      </w:divBdr>
      <w:divsChild>
        <w:div w:id="233703093">
          <w:marLeft w:val="360"/>
          <w:marRight w:val="0"/>
          <w:marTop w:val="0"/>
          <w:marBottom w:val="0"/>
          <w:divBdr>
            <w:top w:val="none" w:sz="0" w:space="0" w:color="auto"/>
            <w:left w:val="none" w:sz="0" w:space="0" w:color="auto"/>
            <w:bottom w:val="none" w:sz="0" w:space="0" w:color="auto"/>
            <w:right w:val="none" w:sz="0" w:space="0" w:color="auto"/>
          </w:divBdr>
        </w:div>
        <w:div w:id="651838281">
          <w:marLeft w:val="360"/>
          <w:marRight w:val="0"/>
          <w:marTop w:val="0"/>
          <w:marBottom w:val="0"/>
          <w:divBdr>
            <w:top w:val="none" w:sz="0" w:space="0" w:color="auto"/>
            <w:left w:val="none" w:sz="0" w:space="0" w:color="auto"/>
            <w:bottom w:val="none" w:sz="0" w:space="0" w:color="auto"/>
            <w:right w:val="none" w:sz="0" w:space="0" w:color="auto"/>
          </w:divBdr>
        </w:div>
        <w:div w:id="1275596954">
          <w:marLeft w:val="360"/>
          <w:marRight w:val="0"/>
          <w:marTop w:val="0"/>
          <w:marBottom w:val="0"/>
          <w:divBdr>
            <w:top w:val="none" w:sz="0" w:space="0" w:color="auto"/>
            <w:left w:val="none" w:sz="0" w:space="0" w:color="auto"/>
            <w:bottom w:val="none" w:sz="0" w:space="0" w:color="auto"/>
            <w:right w:val="none" w:sz="0" w:space="0" w:color="auto"/>
          </w:divBdr>
        </w:div>
        <w:div w:id="1409503401">
          <w:marLeft w:val="360"/>
          <w:marRight w:val="0"/>
          <w:marTop w:val="0"/>
          <w:marBottom w:val="0"/>
          <w:divBdr>
            <w:top w:val="none" w:sz="0" w:space="0" w:color="auto"/>
            <w:left w:val="none" w:sz="0" w:space="0" w:color="auto"/>
            <w:bottom w:val="none" w:sz="0" w:space="0" w:color="auto"/>
            <w:right w:val="none" w:sz="0" w:space="0" w:color="auto"/>
          </w:divBdr>
        </w:div>
        <w:div w:id="1574780774">
          <w:marLeft w:val="360"/>
          <w:marRight w:val="0"/>
          <w:marTop w:val="0"/>
          <w:marBottom w:val="0"/>
          <w:divBdr>
            <w:top w:val="none" w:sz="0" w:space="0" w:color="auto"/>
            <w:left w:val="none" w:sz="0" w:space="0" w:color="auto"/>
            <w:bottom w:val="none" w:sz="0" w:space="0" w:color="auto"/>
            <w:right w:val="none" w:sz="0" w:space="0" w:color="auto"/>
          </w:divBdr>
        </w:div>
        <w:div w:id="1848788277">
          <w:marLeft w:val="360"/>
          <w:marRight w:val="0"/>
          <w:marTop w:val="0"/>
          <w:marBottom w:val="0"/>
          <w:divBdr>
            <w:top w:val="none" w:sz="0" w:space="0" w:color="auto"/>
            <w:left w:val="none" w:sz="0" w:space="0" w:color="auto"/>
            <w:bottom w:val="none" w:sz="0" w:space="0" w:color="auto"/>
            <w:right w:val="none" w:sz="0" w:space="0" w:color="auto"/>
          </w:divBdr>
        </w:div>
        <w:div w:id="1920093642">
          <w:marLeft w:val="360"/>
          <w:marRight w:val="0"/>
          <w:marTop w:val="0"/>
          <w:marBottom w:val="0"/>
          <w:divBdr>
            <w:top w:val="none" w:sz="0" w:space="0" w:color="auto"/>
            <w:left w:val="none" w:sz="0" w:space="0" w:color="auto"/>
            <w:bottom w:val="none" w:sz="0" w:space="0" w:color="auto"/>
            <w:right w:val="none" w:sz="0" w:space="0" w:color="auto"/>
          </w:divBdr>
        </w:div>
        <w:div w:id="1951162615">
          <w:marLeft w:val="360"/>
          <w:marRight w:val="0"/>
          <w:marTop w:val="0"/>
          <w:marBottom w:val="0"/>
          <w:divBdr>
            <w:top w:val="none" w:sz="0" w:space="0" w:color="auto"/>
            <w:left w:val="none" w:sz="0" w:space="0" w:color="auto"/>
            <w:bottom w:val="none" w:sz="0" w:space="0" w:color="auto"/>
            <w:right w:val="none" w:sz="0" w:space="0" w:color="auto"/>
          </w:divBdr>
        </w:div>
        <w:div w:id="2010015441">
          <w:marLeft w:val="360"/>
          <w:marRight w:val="0"/>
          <w:marTop w:val="0"/>
          <w:marBottom w:val="0"/>
          <w:divBdr>
            <w:top w:val="none" w:sz="0" w:space="0" w:color="auto"/>
            <w:left w:val="none" w:sz="0" w:space="0" w:color="auto"/>
            <w:bottom w:val="none" w:sz="0" w:space="0" w:color="auto"/>
            <w:right w:val="none" w:sz="0" w:space="0" w:color="auto"/>
          </w:divBdr>
        </w:div>
        <w:div w:id="2078236132">
          <w:marLeft w:val="274"/>
          <w:marRight w:val="0"/>
          <w:marTop w:val="0"/>
          <w:marBottom w:val="0"/>
          <w:divBdr>
            <w:top w:val="none" w:sz="0" w:space="0" w:color="auto"/>
            <w:left w:val="none" w:sz="0" w:space="0" w:color="auto"/>
            <w:bottom w:val="none" w:sz="0" w:space="0" w:color="auto"/>
            <w:right w:val="none" w:sz="0" w:space="0" w:color="auto"/>
          </w:divBdr>
        </w:div>
        <w:div w:id="2109497074">
          <w:marLeft w:val="360"/>
          <w:marRight w:val="0"/>
          <w:marTop w:val="0"/>
          <w:marBottom w:val="0"/>
          <w:divBdr>
            <w:top w:val="none" w:sz="0" w:space="0" w:color="auto"/>
            <w:left w:val="none" w:sz="0" w:space="0" w:color="auto"/>
            <w:bottom w:val="none" w:sz="0" w:space="0" w:color="auto"/>
            <w:right w:val="none" w:sz="0" w:space="0" w:color="auto"/>
          </w:divBdr>
        </w:div>
      </w:divsChild>
    </w:div>
    <w:div w:id="2068607987">
      <w:bodyDiv w:val="1"/>
      <w:marLeft w:val="0"/>
      <w:marRight w:val="0"/>
      <w:marTop w:val="0"/>
      <w:marBottom w:val="0"/>
      <w:divBdr>
        <w:top w:val="none" w:sz="0" w:space="0" w:color="auto"/>
        <w:left w:val="none" w:sz="0" w:space="0" w:color="auto"/>
        <w:bottom w:val="none" w:sz="0" w:space="0" w:color="auto"/>
        <w:right w:val="none" w:sz="0" w:space="0" w:color="auto"/>
      </w:divBdr>
      <w:divsChild>
        <w:div w:id="63336519">
          <w:marLeft w:val="1166"/>
          <w:marRight w:val="0"/>
          <w:marTop w:val="134"/>
          <w:marBottom w:val="0"/>
          <w:divBdr>
            <w:top w:val="none" w:sz="0" w:space="0" w:color="auto"/>
            <w:left w:val="none" w:sz="0" w:space="0" w:color="auto"/>
            <w:bottom w:val="none" w:sz="0" w:space="0" w:color="auto"/>
            <w:right w:val="none" w:sz="0" w:space="0" w:color="auto"/>
          </w:divBdr>
        </w:div>
        <w:div w:id="1958023212">
          <w:marLeft w:val="1166"/>
          <w:marRight w:val="0"/>
          <w:marTop w:val="134"/>
          <w:marBottom w:val="0"/>
          <w:divBdr>
            <w:top w:val="none" w:sz="0" w:space="0" w:color="auto"/>
            <w:left w:val="none" w:sz="0" w:space="0" w:color="auto"/>
            <w:bottom w:val="none" w:sz="0" w:space="0" w:color="auto"/>
            <w:right w:val="none" w:sz="0" w:space="0" w:color="auto"/>
          </w:divBdr>
        </w:div>
      </w:divsChild>
    </w:div>
    <w:div w:id="2102137094">
      <w:bodyDiv w:val="1"/>
      <w:marLeft w:val="0"/>
      <w:marRight w:val="0"/>
      <w:marTop w:val="0"/>
      <w:marBottom w:val="0"/>
      <w:divBdr>
        <w:top w:val="none" w:sz="0" w:space="0" w:color="auto"/>
        <w:left w:val="none" w:sz="0" w:space="0" w:color="auto"/>
        <w:bottom w:val="none" w:sz="0" w:space="0" w:color="auto"/>
        <w:right w:val="none" w:sz="0" w:space="0" w:color="auto"/>
      </w:divBdr>
      <w:divsChild>
        <w:div w:id="41250983">
          <w:marLeft w:val="360"/>
          <w:marRight w:val="0"/>
          <w:marTop w:val="0"/>
          <w:marBottom w:val="0"/>
          <w:divBdr>
            <w:top w:val="none" w:sz="0" w:space="0" w:color="auto"/>
            <w:left w:val="none" w:sz="0" w:space="0" w:color="auto"/>
            <w:bottom w:val="none" w:sz="0" w:space="0" w:color="auto"/>
            <w:right w:val="none" w:sz="0" w:space="0" w:color="auto"/>
          </w:divBdr>
        </w:div>
        <w:div w:id="105320262">
          <w:marLeft w:val="360"/>
          <w:marRight w:val="0"/>
          <w:marTop w:val="0"/>
          <w:marBottom w:val="0"/>
          <w:divBdr>
            <w:top w:val="none" w:sz="0" w:space="0" w:color="auto"/>
            <w:left w:val="none" w:sz="0" w:space="0" w:color="auto"/>
            <w:bottom w:val="none" w:sz="0" w:space="0" w:color="auto"/>
            <w:right w:val="none" w:sz="0" w:space="0" w:color="auto"/>
          </w:divBdr>
        </w:div>
        <w:div w:id="120195958">
          <w:marLeft w:val="360"/>
          <w:marRight w:val="0"/>
          <w:marTop w:val="0"/>
          <w:marBottom w:val="0"/>
          <w:divBdr>
            <w:top w:val="none" w:sz="0" w:space="0" w:color="auto"/>
            <w:left w:val="none" w:sz="0" w:space="0" w:color="auto"/>
            <w:bottom w:val="none" w:sz="0" w:space="0" w:color="auto"/>
            <w:right w:val="none" w:sz="0" w:space="0" w:color="auto"/>
          </w:divBdr>
        </w:div>
        <w:div w:id="126365602">
          <w:marLeft w:val="360"/>
          <w:marRight w:val="0"/>
          <w:marTop w:val="0"/>
          <w:marBottom w:val="0"/>
          <w:divBdr>
            <w:top w:val="none" w:sz="0" w:space="0" w:color="auto"/>
            <w:left w:val="none" w:sz="0" w:space="0" w:color="auto"/>
            <w:bottom w:val="none" w:sz="0" w:space="0" w:color="auto"/>
            <w:right w:val="none" w:sz="0" w:space="0" w:color="auto"/>
          </w:divBdr>
        </w:div>
        <w:div w:id="141847695">
          <w:marLeft w:val="360"/>
          <w:marRight w:val="0"/>
          <w:marTop w:val="0"/>
          <w:marBottom w:val="0"/>
          <w:divBdr>
            <w:top w:val="none" w:sz="0" w:space="0" w:color="auto"/>
            <w:left w:val="none" w:sz="0" w:space="0" w:color="auto"/>
            <w:bottom w:val="none" w:sz="0" w:space="0" w:color="auto"/>
            <w:right w:val="none" w:sz="0" w:space="0" w:color="auto"/>
          </w:divBdr>
        </w:div>
        <w:div w:id="315763187">
          <w:marLeft w:val="360"/>
          <w:marRight w:val="0"/>
          <w:marTop w:val="0"/>
          <w:marBottom w:val="0"/>
          <w:divBdr>
            <w:top w:val="none" w:sz="0" w:space="0" w:color="auto"/>
            <w:left w:val="none" w:sz="0" w:space="0" w:color="auto"/>
            <w:bottom w:val="none" w:sz="0" w:space="0" w:color="auto"/>
            <w:right w:val="none" w:sz="0" w:space="0" w:color="auto"/>
          </w:divBdr>
        </w:div>
        <w:div w:id="331761064">
          <w:marLeft w:val="360"/>
          <w:marRight w:val="0"/>
          <w:marTop w:val="0"/>
          <w:marBottom w:val="0"/>
          <w:divBdr>
            <w:top w:val="none" w:sz="0" w:space="0" w:color="auto"/>
            <w:left w:val="none" w:sz="0" w:space="0" w:color="auto"/>
            <w:bottom w:val="none" w:sz="0" w:space="0" w:color="auto"/>
            <w:right w:val="none" w:sz="0" w:space="0" w:color="auto"/>
          </w:divBdr>
        </w:div>
        <w:div w:id="368456777">
          <w:marLeft w:val="360"/>
          <w:marRight w:val="0"/>
          <w:marTop w:val="0"/>
          <w:marBottom w:val="0"/>
          <w:divBdr>
            <w:top w:val="none" w:sz="0" w:space="0" w:color="auto"/>
            <w:left w:val="none" w:sz="0" w:space="0" w:color="auto"/>
            <w:bottom w:val="none" w:sz="0" w:space="0" w:color="auto"/>
            <w:right w:val="none" w:sz="0" w:space="0" w:color="auto"/>
          </w:divBdr>
        </w:div>
        <w:div w:id="454371552">
          <w:marLeft w:val="360"/>
          <w:marRight w:val="0"/>
          <w:marTop w:val="0"/>
          <w:marBottom w:val="0"/>
          <w:divBdr>
            <w:top w:val="none" w:sz="0" w:space="0" w:color="auto"/>
            <w:left w:val="none" w:sz="0" w:space="0" w:color="auto"/>
            <w:bottom w:val="none" w:sz="0" w:space="0" w:color="auto"/>
            <w:right w:val="none" w:sz="0" w:space="0" w:color="auto"/>
          </w:divBdr>
        </w:div>
        <w:div w:id="555044976">
          <w:marLeft w:val="360"/>
          <w:marRight w:val="0"/>
          <w:marTop w:val="0"/>
          <w:marBottom w:val="0"/>
          <w:divBdr>
            <w:top w:val="none" w:sz="0" w:space="0" w:color="auto"/>
            <w:left w:val="none" w:sz="0" w:space="0" w:color="auto"/>
            <w:bottom w:val="none" w:sz="0" w:space="0" w:color="auto"/>
            <w:right w:val="none" w:sz="0" w:space="0" w:color="auto"/>
          </w:divBdr>
        </w:div>
        <w:div w:id="578489145">
          <w:marLeft w:val="360"/>
          <w:marRight w:val="0"/>
          <w:marTop w:val="0"/>
          <w:marBottom w:val="0"/>
          <w:divBdr>
            <w:top w:val="none" w:sz="0" w:space="0" w:color="auto"/>
            <w:left w:val="none" w:sz="0" w:space="0" w:color="auto"/>
            <w:bottom w:val="none" w:sz="0" w:space="0" w:color="auto"/>
            <w:right w:val="none" w:sz="0" w:space="0" w:color="auto"/>
          </w:divBdr>
        </w:div>
        <w:div w:id="661009057">
          <w:marLeft w:val="360"/>
          <w:marRight w:val="0"/>
          <w:marTop w:val="0"/>
          <w:marBottom w:val="0"/>
          <w:divBdr>
            <w:top w:val="none" w:sz="0" w:space="0" w:color="auto"/>
            <w:left w:val="none" w:sz="0" w:space="0" w:color="auto"/>
            <w:bottom w:val="none" w:sz="0" w:space="0" w:color="auto"/>
            <w:right w:val="none" w:sz="0" w:space="0" w:color="auto"/>
          </w:divBdr>
        </w:div>
        <w:div w:id="679431627">
          <w:marLeft w:val="360"/>
          <w:marRight w:val="0"/>
          <w:marTop w:val="0"/>
          <w:marBottom w:val="0"/>
          <w:divBdr>
            <w:top w:val="none" w:sz="0" w:space="0" w:color="auto"/>
            <w:left w:val="none" w:sz="0" w:space="0" w:color="auto"/>
            <w:bottom w:val="none" w:sz="0" w:space="0" w:color="auto"/>
            <w:right w:val="none" w:sz="0" w:space="0" w:color="auto"/>
          </w:divBdr>
        </w:div>
        <w:div w:id="711540099">
          <w:marLeft w:val="360"/>
          <w:marRight w:val="0"/>
          <w:marTop w:val="0"/>
          <w:marBottom w:val="0"/>
          <w:divBdr>
            <w:top w:val="none" w:sz="0" w:space="0" w:color="auto"/>
            <w:left w:val="none" w:sz="0" w:space="0" w:color="auto"/>
            <w:bottom w:val="none" w:sz="0" w:space="0" w:color="auto"/>
            <w:right w:val="none" w:sz="0" w:space="0" w:color="auto"/>
          </w:divBdr>
        </w:div>
        <w:div w:id="831723661">
          <w:marLeft w:val="360"/>
          <w:marRight w:val="0"/>
          <w:marTop w:val="0"/>
          <w:marBottom w:val="0"/>
          <w:divBdr>
            <w:top w:val="none" w:sz="0" w:space="0" w:color="auto"/>
            <w:left w:val="none" w:sz="0" w:space="0" w:color="auto"/>
            <w:bottom w:val="none" w:sz="0" w:space="0" w:color="auto"/>
            <w:right w:val="none" w:sz="0" w:space="0" w:color="auto"/>
          </w:divBdr>
        </w:div>
        <w:div w:id="870728679">
          <w:marLeft w:val="360"/>
          <w:marRight w:val="0"/>
          <w:marTop w:val="0"/>
          <w:marBottom w:val="0"/>
          <w:divBdr>
            <w:top w:val="none" w:sz="0" w:space="0" w:color="auto"/>
            <w:left w:val="none" w:sz="0" w:space="0" w:color="auto"/>
            <w:bottom w:val="none" w:sz="0" w:space="0" w:color="auto"/>
            <w:right w:val="none" w:sz="0" w:space="0" w:color="auto"/>
          </w:divBdr>
        </w:div>
        <w:div w:id="872962068">
          <w:marLeft w:val="360"/>
          <w:marRight w:val="0"/>
          <w:marTop w:val="0"/>
          <w:marBottom w:val="0"/>
          <w:divBdr>
            <w:top w:val="none" w:sz="0" w:space="0" w:color="auto"/>
            <w:left w:val="none" w:sz="0" w:space="0" w:color="auto"/>
            <w:bottom w:val="none" w:sz="0" w:space="0" w:color="auto"/>
            <w:right w:val="none" w:sz="0" w:space="0" w:color="auto"/>
          </w:divBdr>
        </w:div>
        <w:div w:id="873811309">
          <w:marLeft w:val="360"/>
          <w:marRight w:val="0"/>
          <w:marTop w:val="0"/>
          <w:marBottom w:val="0"/>
          <w:divBdr>
            <w:top w:val="none" w:sz="0" w:space="0" w:color="auto"/>
            <w:left w:val="none" w:sz="0" w:space="0" w:color="auto"/>
            <w:bottom w:val="none" w:sz="0" w:space="0" w:color="auto"/>
            <w:right w:val="none" w:sz="0" w:space="0" w:color="auto"/>
          </w:divBdr>
        </w:div>
        <w:div w:id="874267804">
          <w:marLeft w:val="274"/>
          <w:marRight w:val="0"/>
          <w:marTop w:val="0"/>
          <w:marBottom w:val="0"/>
          <w:divBdr>
            <w:top w:val="none" w:sz="0" w:space="0" w:color="auto"/>
            <w:left w:val="none" w:sz="0" w:space="0" w:color="auto"/>
            <w:bottom w:val="none" w:sz="0" w:space="0" w:color="auto"/>
            <w:right w:val="none" w:sz="0" w:space="0" w:color="auto"/>
          </w:divBdr>
        </w:div>
        <w:div w:id="977540167">
          <w:marLeft w:val="360"/>
          <w:marRight w:val="0"/>
          <w:marTop w:val="0"/>
          <w:marBottom w:val="0"/>
          <w:divBdr>
            <w:top w:val="none" w:sz="0" w:space="0" w:color="auto"/>
            <w:left w:val="none" w:sz="0" w:space="0" w:color="auto"/>
            <w:bottom w:val="none" w:sz="0" w:space="0" w:color="auto"/>
            <w:right w:val="none" w:sz="0" w:space="0" w:color="auto"/>
          </w:divBdr>
        </w:div>
        <w:div w:id="985743459">
          <w:marLeft w:val="360"/>
          <w:marRight w:val="0"/>
          <w:marTop w:val="0"/>
          <w:marBottom w:val="0"/>
          <w:divBdr>
            <w:top w:val="none" w:sz="0" w:space="0" w:color="auto"/>
            <w:left w:val="none" w:sz="0" w:space="0" w:color="auto"/>
            <w:bottom w:val="none" w:sz="0" w:space="0" w:color="auto"/>
            <w:right w:val="none" w:sz="0" w:space="0" w:color="auto"/>
          </w:divBdr>
        </w:div>
        <w:div w:id="1134640505">
          <w:marLeft w:val="360"/>
          <w:marRight w:val="0"/>
          <w:marTop w:val="0"/>
          <w:marBottom w:val="0"/>
          <w:divBdr>
            <w:top w:val="none" w:sz="0" w:space="0" w:color="auto"/>
            <w:left w:val="none" w:sz="0" w:space="0" w:color="auto"/>
            <w:bottom w:val="none" w:sz="0" w:space="0" w:color="auto"/>
            <w:right w:val="none" w:sz="0" w:space="0" w:color="auto"/>
          </w:divBdr>
        </w:div>
        <w:div w:id="1237975269">
          <w:marLeft w:val="360"/>
          <w:marRight w:val="0"/>
          <w:marTop w:val="0"/>
          <w:marBottom w:val="0"/>
          <w:divBdr>
            <w:top w:val="none" w:sz="0" w:space="0" w:color="auto"/>
            <w:left w:val="none" w:sz="0" w:space="0" w:color="auto"/>
            <w:bottom w:val="none" w:sz="0" w:space="0" w:color="auto"/>
            <w:right w:val="none" w:sz="0" w:space="0" w:color="auto"/>
          </w:divBdr>
        </w:div>
        <w:div w:id="1295015456">
          <w:marLeft w:val="360"/>
          <w:marRight w:val="0"/>
          <w:marTop w:val="0"/>
          <w:marBottom w:val="0"/>
          <w:divBdr>
            <w:top w:val="none" w:sz="0" w:space="0" w:color="auto"/>
            <w:left w:val="none" w:sz="0" w:space="0" w:color="auto"/>
            <w:bottom w:val="none" w:sz="0" w:space="0" w:color="auto"/>
            <w:right w:val="none" w:sz="0" w:space="0" w:color="auto"/>
          </w:divBdr>
        </w:div>
        <w:div w:id="1451514218">
          <w:marLeft w:val="360"/>
          <w:marRight w:val="0"/>
          <w:marTop w:val="0"/>
          <w:marBottom w:val="0"/>
          <w:divBdr>
            <w:top w:val="none" w:sz="0" w:space="0" w:color="auto"/>
            <w:left w:val="none" w:sz="0" w:space="0" w:color="auto"/>
            <w:bottom w:val="none" w:sz="0" w:space="0" w:color="auto"/>
            <w:right w:val="none" w:sz="0" w:space="0" w:color="auto"/>
          </w:divBdr>
        </w:div>
        <w:div w:id="1458526989">
          <w:marLeft w:val="360"/>
          <w:marRight w:val="0"/>
          <w:marTop w:val="0"/>
          <w:marBottom w:val="0"/>
          <w:divBdr>
            <w:top w:val="none" w:sz="0" w:space="0" w:color="auto"/>
            <w:left w:val="none" w:sz="0" w:space="0" w:color="auto"/>
            <w:bottom w:val="none" w:sz="0" w:space="0" w:color="auto"/>
            <w:right w:val="none" w:sz="0" w:space="0" w:color="auto"/>
          </w:divBdr>
        </w:div>
        <w:div w:id="1505896100">
          <w:marLeft w:val="360"/>
          <w:marRight w:val="0"/>
          <w:marTop w:val="0"/>
          <w:marBottom w:val="0"/>
          <w:divBdr>
            <w:top w:val="none" w:sz="0" w:space="0" w:color="auto"/>
            <w:left w:val="none" w:sz="0" w:space="0" w:color="auto"/>
            <w:bottom w:val="none" w:sz="0" w:space="0" w:color="auto"/>
            <w:right w:val="none" w:sz="0" w:space="0" w:color="auto"/>
          </w:divBdr>
        </w:div>
        <w:div w:id="1524896922">
          <w:marLeft w:val="360"/>
          <w:marRight w:val="0"/>
          <w:marTop w:val="0"/>
          <w:marBottom w:val="0"/>
          <w:divBdr>
            <w:top w:val="none" w:sz="0" w:space="0" w:color="auto"/>
            <w:left w:val="none" w:sz="0" w:space="0" w:color="auto"/>
            <w:bottom w:val="none" w:sz="0" w:space="0" w:color="auto"/>
            <w:right w:val="none" w:sz="0" w:space="0" w:color="auto"/>
          </w:divBdr>
        </w:div>
        <w:div w:id="1533416606">
          <w:marLeft w:val="360"/>
          <w:marRight w:val="0"/>
          <w:marTop w:val="0"/>
          <w:marBottom w:val="0"/>
          <w:divBdr>
            <w:top w:val="none" w:sz="0" w:space="0" w:color="auto"/>
            <w:left w:val="none" w:sz="0" w:space="0" w:color="auto"/>
            <w:bottom w:val="none" w:sz="0" w:space="0" w:color="auto"/>
            <w:right w:val="none" w:sz="0" w:space="0" w:color="auto"/>
          </w:divBdr>
        </w:div>
        <w:div w:id="1540513047">
          <w:marLeft w:val="360"/>
          <w:marRight w:val="0"/>
          <w:marTop w:val="0"/>
          <w:marBottom w:val="0"/>
          <w:divBdr>
            <w:top w:val="none" w:sz="0" w:space="0" w:color="auto"/>
            <w:left w:val="none" w:sz="0" w:space="0" w:color="auto"/>
            <w:bottom w:val="none" w:sz="0" w:space="0" w:color="auto"/>
            <w:right w:val="none" w:sz="0" w:space="0" w:color="auto"/>
          </w:divBdr>
        </w:div>
        <w:div w:id="1543322483">
          <w:marLeft w:val="360"/>
          <w:marRight w:val="0"/>
          <w:marTop w:val="0"/>
          <w:marBottom w:val="0"/>
          <w:divBdr>
            <w:top w:val="none" w:sz="0" w:space="0" w:color="auto"/>
            <w:left w:val="none" w:sz="0" w:space="0" w:color="auto"/>
            <w:bottom w:val="none" w:sz="0" w:space="0" w:color="auto"/>
            <w:right w:val="none" w:sz="0" w:space="0" w:color="auto"/>
          </w:divBdr>
        </w:div>
        <w:div w:id="1597322425">
          <w:marLeft w:val="360"/>
          <w:marRight w:val="0"/>
          <w:marTop w:val="0"/>
          <w:marBottom w:val="0"/>
          <w:divBdr>
            <w:top w:val="none" w:sz="0" w:space="0" w:color="auto"/>
            <w:left w:val="none" w:sz="0" w:space="0" w:color="auto"/>
            <w:bottom w:val="none" w:sz="0" w:space="0" w:color="auto"/>
            <w:right w:val="none" w:sz="0" w:space="0" w:color="auto"/>
          </w:divBdr>
        </w:div>
        <w:div w:id="1620066514">
          <w:marLeft w:val="360"/>
          <w:marRight w:val="0"/>
          <w:marTop w:val="0"/>
          <w:marBottom w:val="0"/>
          <w:divBdr>
            <w:top w:val="none" w:sz="0" w:space="0" w:color="auto"/>
            <w:left w:val="none" w:sz="0" w:space="0" w:color="auto"/>
            <w:bottom w:val="none" w:sz="0" w:space="0" w:color="auto"/>
            <w:right w:val="none" w:sz="0" w:space="0" w:color="auto"/>
          </w:divBdr>
        </w:div>
        <w:div w:id="1668434307">
          <w:marLeft w:val="360"/>
          <w:marRight w:val="0"/>
          <w:marTop w:val="0"/>
          <w:marBottom w:val="0"/>
          <w:divBdr>
            <w:top w:val="none" w:sz="0" w:space="0" w:color="auto"/>
            <w:left w:val="none" w:sz="0" w:space="0" w:color="auto"/>
            <w:bottom w:val="none" w:sz="0" w:space="0" w:color="auto"/>
            <w:right w:val="none" w:sz="0" w:space="0" w:color="auto"/>
          </w:divBdr>
        </w:div>
        <w:div w:id="1684747967">
          <w:marLeft w:val="360"/>
          <w:marRight w:val="0"/>
          <w:marTop w:val="0"/>
          <w:marBottom w:val="0"/>
          <w:divBdr>
            <w:top w:val="none" w:sz="0" w:space="0" w:color="auto"/>
            <w:left w:val="none" w:sz="0" w:space="0" w:color="auto"/>
            <w:bottom w:val="none" w:sz="0" w:space="0" w:color="auto"/>
            <w:right w:val="none" w:sz="0" w:space="0" w:color="auto"/>
          </w:divBdr>
        </w:div>
        <w:div w:id="1717118826">
          <w:marLeft w:val="360"/>
          <w:marRight w:val="0"/>
          <w:marTop w:val="0"/>
          <w:marBottom w:val="0"/>
          <w:divBdr>
            <w:top w:val="none" w:sz="0" w:space="0" w:color="auto"/>
            <w:left w:val="none" w:sz="0" w:space="0" w:color="auto"/>
            <w:bottom w:val="none" w:sz="0" w:space="0" w:color="auto"/>
            <w:right w:val="none" w:sz="0" w:space="0" w:color="auto"/>
          </w:divBdr>
        </w:div>
        <w:div w:id="1735424536">
          <w:marLeft w:val="360"/>
          <w:marRight w:val="0"/>
          <w:marTop w:val="0"/>
          <w:marBottom w:val="0"/>
          <w:divBdr>
            <w:top w:val="none" w:sz="0" w:space="0" w:color="auto"/>
            <w:left w:val="none" w:sz="0" w:space="0" w:color="auto"/>
            <w:bottom w:val="none" w:sz="0" w:space="0" w:color="auto"/>
            <w:right w:val="none" w:sz="0" w:space="0" w:color="auto"/>
          </w:divBdr>
        </w:div>
        <w:div w:id="1778328727">
          <w:marLeft w:val="360"/>
          <w:marRight w:val="0"/>
          <w:marTop w:val="0"/>
          <w:marBottom w:val="0"/>
          <w:divBdr>
            <w:top w:val="none" w:sz="0" w:space="0" w:color="auto"/>
            <w:left w:val="none" w:sz="0" w:space="0" w:color="auto"/>
            <w:bottom w:val="none" w:sz="0" w:space="0" w:color="auto"/>
            <w:right w:val="none" w:sz="0" w:space="0" w:color="auto"/>
          </w:divBdr>
        </w:div>
        <w:div w:id="1787189906">
          <w:marLeft w:val="360"/>
          <w:marRight w:val="0"/>
          <w:marTop w:val="0"/>
          <w:marBottom w:val="0"/>
          <w:divBdr>
            <w:top w:val="none" w:sz="0" w:space="0" w:color="auto"/>
            <w:left w:val="none" w:sz="0" w:space="0" w:color="auto"/>
            <w:bottom w:val="none" w:sz="0" w:space="0" w:color="auto"/>
            <w:right w:val="none" w:sz="0" w:space="0" w:color="auto"/>
          </w:divBdr>
        </w:div>
        <w:div w:id="1821919283">
          <w:marLeft w:val="360"/>
          <w:marRight w:val="0"/>
          <w:marTop w:val="0"/>
          <w:marBottom w:val="0"/>
          <w:divBdr>
            <w:top w:val="none" w:sz="0" w:space="0" w:color="auto"/>
            <w:left w:val="none" w:sz="0" w:space="0" w:color="auto"/>
            <w:bottom w:val="none" w:sz="0" w:space="0" w:color="auto"/>
            <w:right w:val="none" w:sz="0" w:space="0" w:color="auto"/>
          </w:divBdr>
        </w:div>
        <w:div w:id="1854801202">
          <w:marLeft w:val="360"/>
          <w:marRight w:val="0"/>
          <w:marTop w:val="0"/>
          <w:marBottom w:val="0"/>
          <w:divBdr>
            <w:top w:val="none" w:sz="0" w:space="0" w:color="auto"/>
            <w:left w:val="none" w:sz="0" w:space="0" w:color="auto"/>
            <w:bottom w:val="none" w:sz="0" w:space="0" w:color="auto"/>
            <w:right w:val="none" w:sz="0" w:space="0" w:color="auto"/>
          </w:divBdr>
        </w:div>
        <w:div w:id="1941595912">
          <w:marLeft w:val="360"/>
          <w:marRight w:val="0"/>
          <w:marTop w:val="0"/>
          <w:marBottom w:val="0"/>
          <w:divBdr>
            <w:top w:val="none" w:sz="0" w:space="0" w:color="auto"/>
            <w:left w:val="none" w:sz="0" w:space="0" w:color="auto"/>
            <w:bottom w:val="none" w:sz="0" w:space="0" w:color="auto"/>
            <w:right w:val="none" w:sz="0" w:space="0" w:color="auto"/>
          </w:divBdr>
        </w:div>
        <w:div w:id="1958177867">
          <w:marLeft w:val="360"/>
          <w:marRight w:val="0"/>
          <w:marTop w:val="0"/>
          <w:marBottom w:val="0"/>
          <w:divBdr>
            <w:top w:val="none" w:sz="0" w:space="0" w:color="auto"/>
            <w:left w:val="none" w:sz="0" w:space="0" w:color="auto"/>
            <w:bottom w:val="none" w:sz="0" w:space="0" w:color="auto"/>
            <w:right w:val="none" w:sz="0" w:space="0" w:color="auto"/>
          </w:divBdr>
        </w:div>
        <w:div w:id="2016492288">
          <w:marLeft w:val="360"/>
          <w:marRight w:val="0"/>
          <w:marTop w:val="0"/>
          <w:marBottom w:val="0"/>
          <w:divBdr>
            <w:top w:val="none" w:sz="0" w:space="0" w:color="auto"/>
            <w:left w:val="none" w:sz="0" w:space="0" w:color="auto"/>
            <w:bottom w:val="none" w:sz="0" w:space="0" w:color="auto"/>
            <w:right w:val="none" w:sz="0" w:space="0" w:color="auto"/>
          </w:divBdr>
        </w:div>
      </w:divsChild>
    </w:div>
    <w:div w:id="2103380241">
      <w:bodyDiv w:val="1"/>
      <w:marLeft w:val="0"/>
      <w:marRight w:val="0"/>
      <w:marTop w:val="0"/>
      <w:marBottom w:val="0"/>
      <w:divBdr>
        <w:top w:val="none" w:sz="0" w:space="0" w:color="auto"/>
        <w:left w:val="none" w:sz="0" w:space="0" w:color="auto"/>
        <w:bottom w:val="none" w:sz="0" w:space="0" w:color="auto"/>
        <w:right w:val="none" w:sz="0" w:space="0" w:color="auto"/>
      </w:divBdr>
    </w:div>
    <w:div w:id="2110658362">
      <w:bodyDiv w:val="1"/>
      <w:marLeft w:val="0"/>
      <w:marRight w:val="0"/>
      <w:marTop w:val="0"/>
      <w:marBottom w:val="0"/>
      <w:divBdr>
        <w:top w:val="none" w:sz="0" w:space="0" w:color="auto"/>
        <w:left w:val="none" w:sz="0" w:space="0" w:color="auto"/>
        <w:bottom w:val="none" w:sz="0" w:space="0" w:color="auto"/>
        <w:right w:val="none" w:sz="0" w:space="0" w:color="auto"/>
      </w:divBdr>
    </w:div>
    <w:div w:id="2122144169">
      <w:bodyDiv w:val="1"/>
      <w:marLeft w:val="0"/>
      <w:marRight w:val="0"/>
      <w:marTop w:val="0"/>
      <w:marBottom w:val="0"/>
      <w:divBdr>
        <w:top w:val="none" w:sz="0" w:space="0" w:color="auto"/>
        <w:left w:val="none" w:sz="0" w:space="0" w:color="auto"/>
        <w:bottom w:val="none" w:sz="0" w:space="0" w:color="auto"/>
        <w:right w:val="none" w:sz="0" w:space="0" w:color="auto"/>
      </w:divBdr>
      <w:divsChild>
        <w:div w:id="33770274">
          <w:marLeft w:val="360"/>
          <w:marRight w:val="0"/>
          <w:marTop w:val="0"/>
          <w:marBottom w:val="0"/>
          <w:divBdr>
            <w:top w:val="none" w:sz="0" w:space="0" w:color="auto"/>
            <w:left w:val="none" w:sz="0" w:space="0" w:color="auto"/>
            <w:bottom w:val="none" w:sz="0" w:space="0" w:color="auto"/>
            <w:right w:val="none" w:sz="0" w:space="0" w:color="auto"/>
          </w:divBdr>
        </w:div>
        <w:div w:id="34548611">
          <w:marLeft w:val="360"/>
          <w:marRight w:val="0"/>
          <w:marTop w:val="0"/>
          <w:marBottom w:val="0"/>
          <w:divBdr>
            <w:top w:val="none" w:sz="0" w:space="0" w:color="auto"/>
            <w:left w:val="none" w:sz="0" w:space="0" w:color="auto"/>
            <w:bottom w:val="none" w:sz="0" w:space="0" w:color="auto"/>
            <w:right w:val="none" w:sz="0" w:space="0" w:color="auto"/>
          </w:divBdr>
        </w:div>
        <w:div w:id="129984220">
          <w:marLeft w:val="360"/>
          <w:marRight w:val="0"/>
          <w:marTop w:val="0"/>
          <w:marBottom w:val="0"/>
          <w:divBdr>
            <w:top w:val="none" w:sz="0" w:space="0" w:color="auto"/>
            <w:left w:val="none" w:sz="0" w:space="0" w:color="auto"/>
            <w:bottom w:val="none" w:sz="0" w:space="0" w:color="auto"/>
            <w:right w:val="none" w:sz="0" w:space="0" w:color="auto"/>
          </w:divBdr>
        </w:div>
        <w:div w:id="476529417">
          <w:marLeft w:val="360"/>
          <w:marRight w:val="0"/>
          <w:marTop w:val="0"/>
          <w:marBottom w:val="0"/>
          <w:divBdr>
            <w:top w:val="none" w:sz="0" w:space="0" w:color="auto"/>
            <w:left w:val="none" w:sz="0" w:space="0" w:color="auto"/>
            <w:bottom w:val="none" w:sz="0" w:space="0" w:color="auto"/>
            <w:right w:val="none" w:sz="0" w:space="0" w:color="auto"/>
          </w:divBdr>
        </w:div>
        <w:div w:id="498273361">
          <w:marLeft w:val="360"/>
          <w:marRight w:val="0"/>
          <w:marTop w:val="0"/>
          <w:marBottom w:val="0"/>
          <w:divBdr>
            <w:top w:val="none" w:sz="0" w:space="0" w:color="auto"/>
            <w:left w:val="none" w:sz="0" w:space="0" w:color="auto"/>
            <w:bottom w:val="none" w:sz="0" w:space="0" w:color="auto"/>
            <w:right w:val="none" w:sz="0" w:space="0" w:color="auto"/>
          </w:divBdr>
        </w:div>
        <w:div w:id="552084591">
          <w:marLeft w:val="360"/>
          <w:marRight w:val="0"/>
          <w:marTop w:val="0"/>
          <w:marBottom w:val="0"/>
          <w:divBdr>
            <w:top w:val="none" w:sz="0" w:space="0" w:color="auto"/>
            <w:left w:val="none" w:sz="0" w:space="0" w:color="auto"/>
            <w:bottom w:val="none" w:sz="0" w:space="0" w:color="auto"/>
            <w:right w:val="none" w:sz="0" w:space="0" w:color="auto"/>
          </w:divBdr>
        </w:div>
        <w:div w:id="613178071">
          <w:marLeft w:val="360"/>
          <w:marRight w:val="0"/>
          <w:marTop w:val="0"/>
          <w:marBottom w:val="0"/>
          <w:divBdr>
            <w:top w:val="none" w:sz="0" w:space="0" w:color="auto"/>
            <w:left w:val="none" w:sz="0" w:space="0" w:color="auto"/>
            <w:bottom w:val="none" w:sz="0" w:space="0" w:color="auto"/>
            <w:right w:val="none" w:sz="0" w:space="0" w:color="auto"/>
          </w:divBdr>
        </w:div>
        <w:div w:id="664819582">
          <w:marLeft w:val="360"/>
          <w:marRight w:val="0"/>
          <w:marTop w:val="0"/>
          <w:marBottom w:val="0"/>
          <w:divBdr>
            <w:top w:val="none" w:sz="0" w:space="0" w:color="auto"/>
            <w:left w:val="none" w:sz="0" w:space="0" w:color="auto"/>
            <w:bottom w:val="none" w:sz="0" w:space="0" w:color="auto"/>
            <w:right w:val="none" w:sz="0" w:space="0" w:color="auto"/>
          </w:divBdr>
        </w:div>
        <w:div w:id="721711256">
          <w:marLeft w:val="360"/>
          <w:marRight w:val="0"/>
          <w:marTop w:val="0"/>
          <w:marBottom w:val="0"/>
          <w:divBdr>
            <w:top w:val="none" w:sz="0" w:space="0" w:color="auto"/>
            <w:left w:val="none" w:sz="0" w:space="0" w:color="auto"/>
            <w:bottom w:val="none" w:sz="0" w:space="0" w:color="auto"/>
            <w:right w:val="none" w:sz="0" w:space="0" w:color="auto"/>
          </w:divBdr>
        </w:div>
        <w:div w:id="732851988">
          <w:marLeft w:val="274"/>
          <w:marRight w:val="0"/>
          <w:marTop w:val="0"/>
          <w:marBottom w:val="0"/>
          <w:divBdr>
            <w:top w:val="none" w:sz="0" w:space="0" w:color="auto"/>
            <w:left w:val="none" w:sz="0" w:space="0" w:color="auto"/>
            <w:bottom w:val="none" w:sz="0" w:space="0" w:color="auto"/>
            <w:right w:val="none" w:sz="0" w:space="0" w:color="auto"/>
          </w:divBdr>
        </w:div>
        <w:div w:id="742532433">
          <w:marLeft w:val="360"/>
          <w:marRight w:val="0"/>
          <w:marTop w:val="0"/>
          <w:marBottom w:val="0"/>
          <w:divBdr>
            <w:top w:val="none" w:sz="0" w:space="0" w:color="auto"/>
            <w:left w:val="none" w:sz="0" w:space="0" w:color="auto"/>
            <w:bottom w:val="none" w:sz="0" w:space="0" w:color="auto"/>
            <w:right w:val="none" w:sz="0" w:space="0" w:color="auto"/>
          </w:divBdr>
        </w:div>
        <w:div w:id="815025770">
          <w:marLeft w:val="360"/>
          <w:marRight w:val="0"/>
          <w:marTop w:val="0"/>
          <w:marBottom w:val="0"/>
          <w:divBdr>
            <w:top w:val="none" w:sz="0" w:space="0" w:color="auto"/>
            <w:left w:val="none" w:sz="0" w:space="0" w:color="auto"/>
            <w:bottom w:val="none" w:sz="0" w:space="0" w:color="auto"/>
            <w:right w:val="none" w:sz="0" w:space="0" w:color="auto"/>
          </w:divBdr>
        </w:div>
        <w:div w:id="1078290956">
          <w:marLeft w:val="360"/>
          <w:marRight w:val="0"/>
          <w:marTop w:val="0"/>
          <w:marBottom w:val="0"/>
          <w:divBdr>
            <w:top w:val="none" w:sz="0" w:space="0" w:color="auto"/>
            <w:left w:val="none" w:sz="0" w:space="0" w:color="auto"/>
            <w:bottom w:val="none" w:sz="0" w:space="0" w:color="auto"/>
            <w:right w:val="none" w:sz="0" w:space="0" w:color="auto"/>
          </w:divBdr>
        </w:div>
        <w:div w:id="1083256379">
          <w:marLeft w:val="360"/>
          <w:marRight w:val="0"/>
          <w:marTop w:val="0"/>
          <w:marBottom w:val="0"/>
          <w:divBdr>
            <w:top w:val="none" w:sz="0" w:space="0" w:color="auto"/>
            <w:left w:val="none" w:sz="0" w:space="0" w:color="auto"/>
            <w:bottom w:val="none" w:sz="0" w:space="0" w:color="auto"/>
            <w:right w:val="none" w:sz="0" w:space="0" w:color="auto"/>
          </w:divBdr>
        </w:div>
        <w:div w:id="1183327681">
          <w:marLeft w:val="360"/>
          <w:marRight w:val="0"/>
          <w:marTop w:val="0"/>
          <w:marBottom w:val="0"/>
          <w:divBdr>
            <w:top w:val="none" w:sz="0" w:space="0" w:color="auto"/>
            <w:left w:val="none" w:sz="0" w:space="0" w:color="auto"/>
            <w:bottom w:val="none" w:sz="0" w:space="0" w:color="auto"/>
            <w:right w:val="none" w:sz="0" w:space="0" w:color="auto"/>
          </w:divBdr>
        </w:div>
        <w:div w:id="1213813635">
          <w:marLeft w:val="360"/>
          <w:marRight w:val="0"/>
          <w:marTop w:val="0"/>
          <w:marBottom w:val="0"/>
          <w:divBdr>
            <w:top w:val="none" w:sz="0" w:space="0" w:color="auto"/>
            <w:left w:val="none" w:sz="0" w:space="0" w:color="auto"/>
            <w:bottom w:val="none" w:sz="0" w:space="0" w:color="auto"/>
            <w:right w:val="none" w:sz="0" w:space="0" w:color="auto"/>
          </w:divBdr>
        </w:div>
        <w:div w:id="1500120225">
          <w:marLeft w:val="360"/>
          <w:marRight w:val="0"/>
          <w:marTop w:val="0"/>
          <w:marBottom w:val="0"/>
          <w:divBdr>
            <w:top w:val="none" w:sz="0" w:space="0" w:color="auto"/>
            <w:left w:val="none" w:sz="0" w:space="0" w:color="auto"/>
            <w:bottom w:val="none" w:sz="0" w:space="0" w:color="auto"/>
            <w:right w:val="none" w:sz="0" w:space="0" w:color="auto"/>
          </w:divBdr>
        </w:div>
        <w:div w:id="1553039205">
          <w:marLeft w:val="360"/>
          <w:marRight w:val="0"/>
          <w:marTop w:val="0"/>
          <w:marBottom w:val="0"/>
          <w:divBdr>
            <w:top w:val="none" w:sz="0" w:space="0" w:color="auto"/>
            <w:left w:val="none" w:sz="0" w:space="0" w:color="auto"/>
            <w:bottom w:val="none" w:sz="0" w:space="0" w:color="auto"/>
            <w:right w:val="none" w:sz="0" w:space="0" w:color="auto"/>
          </w:divBdr>
        </w:div>
        <w:div w:id="1728069972">
          <w:marLeft w:val="360"/>
          <w:marRight w:val="0"/>
          <w:marTop w:val="0"/>
          <w:marBottom w:val="0"/>
          <w:divBdr>
            <w:top w:val="none" w:sz="0" w:space="0" w:color="auto"/>
            <w:left w:val="none" w:sz="0" w:space="0" w:color="auto"/>
            <w:bottom w:val="none" w:sz="0" w:space="0" w:color="auto"/>
            <w:right w:val="none" w:sz="0" w:space="0" w:color="auto"/>
          </w:divBdr>
        </w:div>
        <w:div w:id="1767729250">
          <w:marLeft w:val="274"/>
          <w:marRight w:val="0"/>
          <w:marTop w:val="0"/>
          <w:marBottom w:val="0"/>
          <w:divBdr>
            <w:top w:val="none" w:sz="0" w:space="0" w:color="auto"/>
            <w:left w:val="none" w:sz="0" w:space="0" w:color="auto"/>
            <w:bottom w:val="none" w:sz="0" w:space="0" w:color="auto"/>
            <w:right w:val="none" w:sz="0" w:space="0" w:color="auto"/>
          </w:divBdr>
        </w:div>
        <w:div w:id="1769737243">
          <w:marLeft w:val="360"/>
          <w:marRight w:val="0"/>
          <w:marTop w:val="0"/>
          <w:marBottom w:val="0"/>
          <w:divBdr>
            <w:top w:val="none" w:sz="0" w:space="0" w:color="auto"/>
            <w:left w:val="none" w:sz="0" w:space="0" w:color="auto"/>
            <w:bottom w:val="none" w:sz="0" w:space="0" w:color="auto"/>
            <w:right w:val="none" w:sz="0" w:space="0" w:color="auto"/>
          </w:divBdr>
        </w:div>
        <w:div w:id="1783920319">
          <w:marLeft w:val="360"/>
          <w:marRight w:val="0"/>
          <w:marTop w:val="0"/>
          <w:marBottom w:val="0"/>
          <w:divBdr>
            <w:top w:val="none" w:sz="0" w:space="0" w:color="auto"/>
            <w:left w:val="none" w:sz="0" w:space="0" w:color="auto"/>
            <w:bottom w:val="none" w:sz="0" w:space="0" w:color="auto"/>
            <w:right w:val="none" w:sz="0" w:space="0" w:color="auto"/>
          </w:divBdr>
        </w:div>
        <w:div w:id="1840001821">
          <w:marLeft w:val="360"/>
          <w:marRight w:val="0"/>
          <w:marTop w:val="0"/>
          <w:marBottom w:val="0"/>
          <w:divBdr>
            <w:top w:val="none" w:sz="0" w:space="0" w:color="auto"/>
            <w:left w:val="none" w:sz="0" w:space="0" w:color="auto"/>
            <w:bottom w:val="none" w:sz="0" w:space="0" w:color="auto"/>
            <w:right w:val="none" w:sz="0" w:space="0" w:color="auto"/>
          </w:divBdr>
        </w:div>
        <w:div w:id="1952202406">
          <w:marLeft w:val="360"/>
          <w:marRight w:val="0"/>
          <w:marTop w:val="0"/>
          <w:marBottom w:val="0"/>
          <w:divBdr>
            <w:top w:val="none" w:sz="0" w:space="0" w:color="auto"/>
            <w:left w:val="none" w:sz="0" w:space="0" w:color="auto"/>
            <w:bottom w:val="none" w:sz="0" w:space="0" w:color="auto"/>
            <w:right w:val="none" w:sz="0" w:space="0" w:color="auto"/>
          </w:divBdr>
        </w:div>
        <w:div w:id="2005012371">
          <w:marLeft w:val="360"/>
          <w:marRight w:val="0"/>
          <w:marTop w:val="0"/>
          <w:marBottom w:val="0"/>
          <w:divBdr>
            <w:top w:val="none" w:sz="0" w:space="0" w:color="auto"/>
            <w:left w:val="none" w:sz="0" w:space="0" w:color="auto"/>
            <w:bottom w:val="none" w:sz="0" w:space="0" w:color="auto"/>
            <w:right w:val="none" w:sz="0" w:space="0" w:color="auto"/>
          </w:divBdr>
        </w:div>
        <w:div w:id="2123455919">
          <w:marLeft w:val="360"/>
          <w:marRight w:val="0"/>
          <w:marTop w:val="0"/>
          <w:marBottom w:val="0"/>
          <w:divBdr>
            <w:top w:val="none" w:sz="0" w:space="0" w:color="auto"/>
            <w:left w:val="none" w:sz="0" w:space="0" w:color="auto"/>
            <w:bottom w:val="none" w:sz="0" w:space="0" w:color="auto"/>
            <w:right w:val="none" w:sz="0" w:space="0" w:color="auto"/>
          </w:divBdr>
        </w:div>
      </w:divsChild>
    </w:div>
    <w:div w:id="2132285167">
      <w:bodyDiv w:val="1"/>
      <w:marLeft w:val="0"/>
      <w:marRight w:val="0"/>
      <w:marTop w:val="0"/>
      <w:marBottom w:val="0"/>
      <w:divBdr>
        <w:top w:val="none" w:sz="0" w:space="0" w:color="auto"/>
        <w:left w:val="none" w:sz="0" w:space="0" w:color="auto"/>
        <w:bottom w:val="none" w:sz="0" w:space="0" w:color="auto"/>
        <w:right w:val="none" w:sz="0" w:space="0" w:color="auto"/>
      </w:divBdr>
      <w:divsChild>
        <w:div w:id="186454186">
          <w:marLeft w:val="360"/>
          <w:marRight w:val="0"/>
          <w:marTop w:val="0"/>
          <w:marBottom w:val="0"/>
          <w:divBdr>
            <w:top w:val="none" w:sz="0" w:space="0" w:color="auto"/>
            <w:left w:val="none" w:sz="0" w:space="0" w:color="auto"/>
            <w:bottom w:val="none" w:sz="0" w:space="0" w:color="auto"/>
            <w:right w:val="none" w:sz="0" w:space="0" w:color="auto"/>
          </w:divBdr>
        </w:div>
        <w:div w:id="1127046517">
          <w:marLeft w:val="360"/>
          <w:marRight w:val="0"/>
          <w:marTop w:val="0"/>
          <w:marBottom w:val="0"/>
          <w:divBdr>
            <w:top w:val="none" w:sz="0" w:space="0" w:color="auto"/>
            <w:left w:val="none" w:sz="0" w:space="0" w:color="auto"/>
            <w:bottom w:val="none" w:sz="0" w:space="0" w:color="auto"/>
            <w:right w:val="none" w:sz="0" w:space="0" w:color="auto"/>
          </w:divBdr>
        </w:div>
        <w:div w:id="1568223518">
          <w:marLeft w:val="360"/>
          <w:marRight w:val="0"/>
          <w:marTop w:val="0"/>
          <w:marBottom w:val="0"/>
          <w:divBdr>
            <w:top w:val="none" w:sz="0" w:space="0" w:color="auto"/>
            <w:left w:val="none" w:sz="0" w:space="0" w:color="auto"/>
            <w:bottom w:val="none" w:sz="0" w:space="0" w:color="auto"/>
            <w:right w:val="none" w:sz="0" w:space="0" w:color="auto"/>
          </w:divBdr>
        </w:div>
        <w:div w:id="1581137276">
          <w:marLeft w:val="360"/>
          <w:marRight w:val="0"/>
          <w:marTop w:val="0"/>
          <w:marBottom w:val="0"/>
          <w:divBdr>
            <w:top w:val="none" w:sz="0" w:space="0" w:color="auto"/>
            <w:left w:val="none" w:sz="0" w:space="0" w:color="auto"/>
            <w:bottom w:val="none" w:sz="0" w:space="0" w:color="auto"/>
            <w:right w:val="none" w:sz="0" w:space="0" w:color="auto"/>
          </w:divBdr>
        </w:div>
        <w:div w:id="1625848025">
          <w:marLeft w:val="360"/>
          <w:marRight w:val="0"/>
          <w:marTop w:val="0"/>
          <w:marBottom w:val="0"/>
          <w:divBdr>
            <w:top w:val="none" w:sz="0" w:space="0" w:color="auto"/>
            <w:left w:val="none" w:sz="0" w:space="0" w:color="auto"/>
            <w:bottom w:val="none" w:sz="0" w:space="0" w:color="auto"/>
            <w:right w:val="none" w:sz="0" w:space="0" w:color="auto"/>
          </w:divBdr>
        </w:div>
        <w:div w:id="1684431862">
          <w:marLeft w:val="360"/>
          <w:marRight w:val="0"/>
          <w:marTop w:val="0"/>
          <w:marBottom w:val="0"/>
          <w:divBdr>
            <w:top w:val="none" w:sz="0" w:space="0" w:color="auto"/>
            <w:left w:val="none" w:sz="0" w:space="0" w:color="auto"/>
            <w:bottom w:val="none" w:sz="0" w:space="0" w:color="auto"/>
            <w:right w:val="none" w:sz="0" w:space="0" w:color="auto"/>
          </w:divBdr>
        </w:div>
        <w:div w:id="212090587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6.png"/><Relationship Id="rId324" Type="http://schemas.openxmlformats.org/officeDocument/2006/relationships/image" Target="media/image311.png"/><Relationship Id="rId366" Type="http://schemas.openxmlformats.org/officeDocument/2006/relationships/image" Target="media/image353.png"/><Relationship Id="rId531" Type="http://schemas.openxmlformats.org/officeDocument/2006/relationships/image" Target="media/image518.png"/><Relationship Id="rId573" Type="http://schemas.openxmlformats.org/officeDocument/2006/relationships/image" Target="media/image560.png"/><Relationship Id="rId170" Type="http://schemas.openxmlformats.org/officeDocument/2006/relationships/image" Target="media/image157.png"/><Relationship Id="rId226" Type="http://schemas.openxmlformats.org/officeDocument/2006/relationships/image" Target="media/image213.png"/><Relationship Id="rId433" Type="http://schemas.openxmlformats.org/officeDocument/2006/relationships/image" Target="media/image420.png"/><Relationship Id="rId268" Type="http://schemas.openxmlformats.org/officeDocument/2006/relationships/image" Target="media/image255.png"/><Relationship Id="rId475" Type="http://schemas.openxmlformats.org/officeDocument/2006/relationships/image" Target="media/image462.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22.png"/><Relationship Id="rId377" Type="http://schemas.openxmlformats.org/officeDocument/2006/relationships/image" Target="media/image364.png"/><Relationship Id="rId500" Type="http://schemas.openxmlformats.org/officeDocument/2006/relationships/image" Target="media/image487.png"/><Relationship Id="rId542" Type="http://schemas.openxmlformats.org/officeDocument/2006/relationships/image" Target="media/image529.png"/><Relationship Id="rId584" Type="http://schemas.openxmlformats.org/officeDocument/2006/relationships/image" Target="media/image571.png"/><Relationship Id="rId5" Type="http://schemas.openxmlformats.org/officeDocument/2006/relationships/customXml" Target="../customXml/item5.xml"/><Relationship Id="rId181" Type="http://schemas.openxmlformats.org/officeDocument/2006/relationships/image" Target="media/image168.png"/><Relationship Id="rId237" Type="http://schemas.openxmlformats.org/officeDocument/2006/relationships/image" Target="media/image224.png"/><Relationship Id="rId402" Type="http://schemas.openxmlformats.org/officeDocument/2006/relationships/image" Target="media/image389.png"/><Relationship Id="rId279" Type="http://schemas.openxmlformats.org/officeDocument/2006/relationships/image" Target="media/image266.png"/><Relationship Id="rId444" Type="http://schemas.openxmlformats.org/officeDocument/2006/relationships/image" Target="media/image431.png"/><Relationship Id="rId486" Type="http://schemas.openxmlformats.org/officeDocument/2006/relationships/image" Target="media/image473.png"/><Relationship Id="rId43" Type="http://schemas.openxmlformats.org/officeDocument/2006/relationships/image" Target="media/image30.png"/><Relationship Id="rId139" Type="http://schemas.openxmlformats.org/officeDocument/2006/relationships/image" Target="media/image126.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3.png"/><Relationship Id="rId388" Type="http://schemas.openxmlformats.org/officeDocument/2006/relationships/image" Target="media/image375.png"/><Relationship Id="rId511" Type="http://schemas.openxmlformats.org/officeDocument/2006/relationships/image" Target="media/image498.png"/><Relationship Id="rId553" Type="http://schemas.openxmlformats.org/officeDocument/2006/relationships/image" Target="media/image540.png"/><Relationship Id="rId85" Type="http://schemas.openxmlformats.org/officeDocument/2006/relationships/image" Target="media/image72.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413" Type="http://schemas.openxmlformats.org/officeDocument/2006/relationships/image" Target="media/image400.png"/><Relationship Id="rId248" Type="http://schemas.openxmlformats.org/officeDocument/2006/relationships/image" Target="media/image235.png"/><Relationship Id="rId455" Type="http://schemas.openxmlformats.org/officeDocument/2006/relationships/image" Target="media/image442.png"/><Relationship Id="rId497" Type="http://schemas.openxmlformats.org/officeDocument/2006/relationships/image" Target="media/image484.png"/><Relationship Id="rId12" Type="http://schemas.openxmlformats.org/officeDocument/2006/relationships/endnotes" Target="endnotes.xml"/><Relationship Id="rId108" Type="http://schemas.openxmlformats.org/officeDocument/2006/relationships/image" Target="media/image95.png"/><Relationship Id="rId315" Type="http://schemas.openxmlformats.org/officeDocument/2006/relationships/image" Target="media/image302.png"/><Relationship Id="rId357" Type="http://schemas.openxmlformats.org/officeDocument/2006/relationships/image" Target="media/image344.png"/><Relationship Id="rId522" Type="http://schemas.openxmlformats.org/officeDocument/2006/relationships/image" Target="media/image509.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399" Type="http://schemas.openxmlformats.org/officeDocument/2006/relationships/image" Target="media/image386.png"/><Relationship Id="rId564" Type="http://schemas.openxmlformats.org/officeDocument/2006/relationships/image" Target="media/image551.png"/><Relationship Id="rId259" Type="http://schemas.openxmlformats.org/officeDocument/2006/relationships/image" Target="media/image246.png"/><Relationship Id="rId424" Type="http://schemas.openxmlformats.org/officeDocument/2006/relationships/image" Target="media/image411.png"/><Relationship Id="rId466" Type="http://schemas.openxmlformats.org/officeDocument/2006/relationships/image" Target="media/image453.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7.png"/><Relationship Id="rId326" Type="http://schemas.openxmlformats.org/officeDocument/2006/relationships/image" Target="media/image313.png"/><Relationship Id="rId533" Type="http://schemas.openxmlformats.org/officeDocument/2006/relationships/image" Target="media/image520.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55.png"/><Relationship Id="rId575" Type="http://schemas.openxmlformats.org/officeDocument/2006/relationships/image" Target="media/image562.png"/><Relationship Id="rId172" Type="http://schemas.openxmlformats.org/officeDocument/2006/relationships/image" Target="media/image159.png"/><Relationship Id="rId228" Type="http://schemas.openxmlformats.org/officeDocument/2006/relationships/image" Target="media/image215.png"/><Relationship Id="rId435" Type="http://schemas.openxmlformats.org/officeDocument/2006/relationships/image" Target="media/image422.png"/><Relationship Id="rId477" Type="http://schemas.openxmlformats.org/officeDocument/2006/relationships/image" Target="media/image464.png"/><Relationship Id="rId281" Type="http://schemas.openxmlformats.org/officeDocument/2006/relationships/image" Target="media/image268.png"/><Relationship Id="rId337" Type="http://schemas.openxmlformats.org/officeDocument/2006/relationships/image" Target="media/image324.png"/><Relationship Id="rId502" Type="http://schemas.openxmlformats.org/officeDocument/2006/relationships/image" Target="media/image489.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66.png"/><Relationship Id="rId544" Type="http://schemas.openxmlformats.org/officeDocument/2006/relationships/image" Target="media/image531.png"/><Relationship Id="rId586" Type="http://schemas.openxmlformats.org/officeDocument/2006/relationships/image" Target="media/image573.png"/><Relationship Id="rId7" Type="http://schemas.openxmlformats.org/officeDocument/2006/relationships/numbering" Target="numbering.xml"/><Relationship Id="rId183" Type="http://schemas.openxmlformats.org/officeDocument/2006/relationships/image" Target="media/image170.png"/><Relationship Id="rId239" Type="http://schemas.openxmlformats.org/officeDocument/2006/relationships/image" Target="media/image226.png"/><Relationship Id="rId390" Type="http://schemas.openxmlformats.org/officeDocument/2006/relationships/image" Target="media/image377.png"/><Relationship Id="rId404" Type="http://schemas.openxmlformats.org/officeDocument/2006/relationships/image" Target="media/image391.png"/><Relationship Id="rId446" Type="http://schemas.openxmlformats.org/officeDocument/2006/relationships/image" Target="media/image433.png"/><Relationship Id="rId250" Type="http://schemas.openxmlformats.org/officeDocument/2006/relationships/image" Target="media/image237.png"/><Relationship Id="rId292" Type="http://schemas.openxmlformats.org/officeDocument/2006/relationships/image" Target="media/image279.png"/><Relationship Id="rId306" Type="http://schemas.openxmlformats.org/officeDocument/2006/relationships/image" Target="media/image293.png"/><Relationship Id="rId488" Type="http://schemas.openxmlformats.org/officeDocument/2006/relationships/image" Target="media/image475.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35.png"/><Relationship Id="rId513" Type="http://schemas.openxmlformats.org/officeDocument/2006/relationships/image" Target="media/image500.png"/><Relationship Id="rId555" Type="http://schemas.openxmlformats.org/officeDocument/2006/relationships/image" Target="media/image542.png"/><Relationship Id="rId152" Type="http://schemas.openxmlformats.org/officeDocument/2006/relationships/image" Target="media/image139.pn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2.png"/><Relationship Id="rId457" Type="http://schemas.openxmlformats.org/officeDocument/2006/relationships/image" Target="media/image444.png"/><Relationship Id="rId261" Type="http://schemas.openxmlformats.org/officeDocument/2006/relationships/image" Target="media/image248.png"/><Relationship Id="rId499" Type="http://schemas.openxmlformats.org/officeDocument/2006/relationships/image" Target="media/image486.png"/><Relationship Id="rId14" Type="http://schemas.openxmlformats.org/officeDocument/2006/relationships/image" Target="media/image2.png"/><Relationship Id="rId56" Type="http://schemas.openxmlformats.org/officeDocument/2006/relationships/image" Target="media/image43.png"/><Relationship Id="rId317" Type="http://schemas.openxmlformats.org/officeDocument/2006/relationships/image" Target="media/image304.png"/><Relationship Id="rId359" Type="http://schemas.openxmlformats.org/officeDocument/2006/relationships/image" Target="media/image346.png"/><Relationship Id="rId524" Type="http://schemas.openxmlformats.org/officeDocument/2006/relationships/image" Target="media/image511.png"/><Relationship Id="rId566" Type="http://schemas.openxmlformats.org/officeDocument/2006/relationships/image" Target="media/image553.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50.png"/><Relationship Id="rId219" Type="http://schemas.openxmlformats.org/officeDocument/2006/relationships/image" Target="media/image206.png"/><Relationship Id="rId370" Type="http://schemas.openxmlformats.org/officeDocument/2006/relationships/image" Target="media/image357.png"/><Relationship Id="rId426" Type="http://schemas.openxmlformats.org/officeDocument/2006/relationships/image" Target="media/image413.png"/><Relationship Id="rId230" Type="http://schemas.openxmlformats.org/officeDocument/2006/relationships/image" Target="media/image217.png"/><Relationship Id="rId468" Type="http://schemas.openxmlformats.org/officeDocument/2006/relationships/image" Target="media/image455.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9.png"/><Relationship Id="rId328" Type="http://schemas.openxmlformats.org/officeDocument/2006/relationships/image" Target="media/image315.png"/><Relationship Id="rId535" Type="http://schemas.openxmlformats.org/officeDocument/2006/relationships/image" Target="media/image522.png"/><Relationship Id="rId577" Type="http://schemas.openxmlformats.org/officeDocument/2006/relationships/image" Target="media/image564.png"/><Relationship Id="rId132" Type="http://schemas.openxmlformats.org/officeDocument/2006/relationships/image" Target="media/image119.png"/><Relationship Id="rId174" Type="http://schemas.openxmlformats.org/officeDocument/2006/relationships/image" Target="media/image161.png"/><Relationship Id="rId381" Type="http://schemas.openxmlformats.org/officeDocument/2006/relationships/image" Target="media/image368.png"/><Relationship Id="rId241" Type="http://schemas.openxmlformats.org/officeDocument/2006/relationships/image" Target="media/image228.png"/><Relationship Id="rId437" Type="http://schemas.openxmlformats.org/officeDocument/2006/relationships/image" Target="media/image424.png"/><Relationship Id="rId479" Type="http://schemas.openxmlformats.org/officeDocument/2006/relationships/image" Target="media/image466.png"/><Relationship Id="rId36" Type="http://schemas.openxmlformats.org/officeDocument/2006/relationships/image" Target="media/image23.png"/><Relationship Id="rId283" Type="http://schemas.openxmlformats.org/officeDocument/2006/relationships/image" Target="media/image270.png"/><Relationship Id="rId339" Type="http://schemas.openxmlformats.org/officeDocument/2006/relationships/image" Target="media/image326.png"/><Relationship Id="rId490" Type="http://schemas.openxmlformats.org/officeDocument/2006/relationships/image" Target="media/image477.png"/><Relationship Id="rId504" Type="http://schemas.openxmlformats.org/officeDocument/2006/relationships/image" Target="media/image491.png"/><Relationship Id="rId546" Type="http://schemas.openxmlformats.org/officeDocument/2006/relationships/image" Target="media/image533.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30.png"/><Relationship Id="rId185" Type="http://schemas.openxmlformats.org/officeDocument/2006/relationships/image" Target="media/image172.png"/><Relationship Id="rId350" Type="http://schemas.openxmlformats.org/officeDocument/2006/relationships/image" Target="media/image337.png"/><Relationship Id="rId406" Type="http://schemas.openxmlformats.org/officeDocument/2006/relationships/image" Target="media/image393.png"/><Relationship Id="rId588" Type="http://schemas.openxmlformats.org/officeDocument/2006/relationships/image" Target="media/image575.png"/><Relationship Id="rId9" Type="http://schemas.openxmlformats.org/officeDocument/2006/relationships/settings" Target="settings.xml"/><Relationship Id="rId210" Type="http://schemas.openxmlformats.org/officeDocument/2006/relationships/image" Target="media/image197.png"/><Relationship Id="rId392" Type="http://schemas.openxmlformats.org/officeDocument/2006/relationships/image" Target="media/image379.png"/><Relationship Id="rId448" Type="http://schemas.openxmlformats.org/officeDocument/2006/relationships/image" Target="media/image435.png"/><Relationship Id="rId252" Type="http://schemas.openxmlformats.org/officeDocument/2006/relationships/image" Target="media/image239.png"/><Relationship Id="rId294" Type="http://schemas.openxmlformats.org/officeDocument/2006/relationships/image" Target="media/image281.png"/><Relationship Id="rId308" Type="http://schemas.openxmlformats.org/officeDocument/2006/relationships/image" Target="media/image295.png"/><Relationship Id="rId515" Type="http://schemas.openxmlformats.org/officeDocument/2006/relationships/image" Target="media/image502.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41.png"/><Relationship Id="rId361" Type="http://schemas.openxmlformats.org/officeDocument/2006/relationships/image" Target="media/image348.png"/><Relationship Id="rId557" Type="http://schemas.openxmlformats.org/officeDocument/2006/relationships/image" Target="media/image544.png"/><Relationship Id="rId196" Type="http://schemas.openxmlformats.org/officeDocument/2006/relationships/image" Target="media/image183.png"/><Relationship Id="rId417" Type="http://schemas.openxmlformats.org/officeDocument/2006/relationships/image" Target="media/image404.png"/><Relationship Id="rId459" Type="http://schemas.openxmlformats.org/officeDocument/2006/relationships/image" Target="media/image446.png"/><Relationship Id="rId16" Type="http://schemas.openxmlformats.org/officeDocument/2006/relationships/image" Target="media/image3.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19" Type="http://schemas.openxmlformats.org/officeDocument/2006/relationships/image" Target="media/image306.png"/><Relationship Id="rId470" Type="http://schemas.openxmlformats.org/officeDocument/2006/relationships/image" Target="media/image457.png"/><Relationship Id="rId491" Type="http://schemas.openxmlformats.org/officeDocument/2006/relationships/image" Target="media/image478.png"/><Relationship Id="rId505" Type="http://schemas.openxmlformats.org/officeDocument/2006/relationships/image" Target="media/image492.png"/><Relationship Id="rId526" Type="http://schemas.openxmlformats.org/officeDocument/2006/relationships/image" Target="media/image51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7.png"/><Relationship Id="rId547" Type="http://schemas.openxmlformats.org/officeDocument/2006/relationships/image" Target="media/image534.png"/><Relationship Id="rId568" Type="http://schemas.openxmlformats.org/officeDocument/2006/relationships/image" Target="media/image555.png"/><Relationship Id="rId589" Type="http://schemas.openxmlformats.org/officeDocument/2006/relationships/footer" Target="footer1.xml"/><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351" Type="http://schemas.openxmlformats.org/officeDocument/2006/relationships/image" Target="media/image338.png"/><Relationship Id="rId372" Type="http://schemas.openxmlformats.org/officeDocument/2006/relationships/image" Target="media/image359.png"/><Relationship Id="rId393" Type="http://schemas.openxmlformats.org/officeDocument/2006/relationships/image" Target="media/image380.png"/><Relationship Id="rId407" Type="http://schemas.openxmlformats.org/officeDocument/2006/relationships/image" Target="media/image394.png"/><Relationship Id="rId428" Type="http://schemas.openxmlformats.org/officeDocument/2006/relationships/image" Target="media/image415.png"/><Relationship Id="rId449" Type="http://schemas.openxmlformats.org/officeDocument/2006/relationships/image" Target="media/image436.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309" Type="http://schemas.openxmlformats.org/officeDocument/2006/relationships/image" Target="media/image296.png"/><Relationship Id="rId460" Type="http://schemas.openxmlformats.org/officeDocument/2006/relationships/image" Target="media/image447.png"/><Relationship Id="rId481" Type="http://schemas.openxmlformats.org/officeDocument/2006/relationships/image" Target="media/image468.png"/><Relationship Id="rId516" Type="http://schemas.openxmlformats.org/officeDocument/2006/relationships/image" Target="media/image50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7.png"/><Relationship Id="rId537" Type="http://schemas.openxmlformats.org/officeDocument/2006/relationships/image" Target="media/image524.png"/><Relationship Id="rId558" Type="http://schemas.openxmlformats.org/officeDocument/2006/relationships/image" Target="media/image545.png"/><Relationship Id="rId579" Type="http://schemas.openxmlformats.org/officeDocument/2006/relationships/image" Target="media/image566.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418" Type="http://schemas.openxmlformats.org/officeDocument/2006/relationships/image" Target="media/image405.png"/><Relationship Id="rId439" Type="http://schemas.openxmlformats.org/officeDocument/2006/relationships/image" Target="media/image426.png"/><Relationship Id="rId590" Type="http://schemas.openxmlformats.org/officeDocument/2006/relationships/fontTable" Target="fontTable.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450" Type="http://schemas.openxmlformats.org/officeDocument/2006/relationships/image" Target="media/image437.png"/><Relationship Id="rId471" Type="http://schemas.openxmlformats.org/officeDocument/2006/relationships/image" Target="media/image458.png"/><Relationship Id="rId506" Type="http://schemas.openxmlformats.org/officeDocument/2006/relationships/image" Target="media/image49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7.png"/><Relationship Id="rId492" Type="http://schemas.openxmlformats.org/officeDocument/2006/relationships/image" Target="media/image479.png"/><Relationship Id="rId527" Type="http://schemas.openxmlformats.org/officeDocument/2006/relationships/image" Target="media/image514.png"/><Relationship Id="rId548" Type="http://schemas.openxmlformats.org/officeDocument/2006/relationships/image" Target="media/image535.png"/><Relationship Id="rId569" Type="http://schemas.openxmlformats.org/officeDocument/2006/relationships/image" Target="media/image556.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image" Target="media/image318.png"/><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1.png"/><Relationship Id="rId408" Type="http://schemas.openxmlformats.org/officeDocument/2006/relationships/image" Target="media/image395.png"/><Relationship Id="rId429" Type="http://schemas.openxmlformats.org/officeDocument/2006/relationships/image" Target="media/image416.png"/><Relationship Id="rId580" Type="http://schemas.openxmlformats.org/officeDocument/2006/relationships/image" Target="media/image567.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440" Type="http://schemas.openxmlformats.org/officeDocument/2006/relationships/image" Target="media/image427.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image" Target="media/image287.png"/><Relationship Id="rId461" Type="http://schemas.openxmlformats.org/officeDocument/2006/relationships/image" Target="media/image448.png"/><Relationship Id="rId482" Type="http://schemas.openxmlformats.org/officeDocument/2006/relationships/image" Target="media/image469.png"/><Relationship Id="rId517" Type="http://schemas.openxmlformats.org/officeDocument/2006/relationships/image" Target="media/image504.png"/><Relationship Id="rId538" Type="http://schemas.openxmlformats.org/officeDocument/2006/relationships/image" Target="media/image525.png"/><Relationship Id="rId559" Type="http://schemas.openxmlformats.org/officeDocument/2006/relationships/image" Target="media/image54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png"/><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419" Type="http://schemas.openxmlformats.org/officeDocument/2006/relationships/image" Target="media/image406.png"/><Relationship Id="rId570" Type="http://schemas.openxmlformats.org/officeDocument/2006/relationships/image" Target="media/image557.png"/><Relationship Id="rId591" Type="http://schemas.openxmlformats.org/officeDocument/2006/relationships/glossaryDocument" Target="glossary/document.xml"/><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430" Type="http://schemas.openxmlformats.org/officeDocument/2006/relationships/image" Target="media/image417.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52.png"/><Relationship Id="rId286" Type="http://schemas.openxmlformats.org/officeDocument/2006/relationships/image" Target="media/image273.png"/><Relationship Id="rId451" Type="http://schemas.openxmlformats.org/officeDocument/2006/relationships/image" Target="media/image438.png"/><Relationship Id="rId472" Type="http://schemas.openxmlformats.org/officeDocument/2006/relationships/image" Target="media/image459.png"/><Relationship Id="rId493" Type="http://schemas.openxmlformats.org/officeDocument/2006/relationships/image" Target="media/image480.png"/><Relationship Id="rId507" Type="http://schemas.openxmlformats.org/officeDocument/2006/relationships/image" Target="media/image494.png"/><Relationship Id="rId528" Type="http://schemas.openxmlformats.org/officeDocument/2006/relationships/image" Target="media/image515.png"/><Relationship Id="rId549" Type="http://schemas.openxmlformats.org/officeDocument/2006/relationships/image" Target="media/image53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png"/><Relationship Id="rId332" Type="http://schemas.openxmlformats.org/officeDocument/2006/relationships/image" Target="media/image319.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2.png"/><Relationship Id="rId409" Type="http://schemas.openxmlformats.org/officeDocument/2006/relationships/image" Target="media/image396.png"/><Relationship Id="rId560" Type="http://schemas.openxmlformats.org/officeDocument/2006/relationships/image" Target="media/image547.png"/><Relationship Id="rId581" Type="http://schemas.openxmlformats.org/officeDocument/2006/relationships/image" Target="media/image568.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34" Type="http://schemas.openxmlformats.org/officeDocument/2006/relationships/image" Target="media/image221.png"/><Relationship Id="rId420" Type="http://schemas.openxmlformats.org/officeDocument/2006/relationships/image" Target="media/image407.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41" Type="http://schemas.openxmlformats.org/officeDocument/2006/relationships/image" Target="media/image428.png"/><Relationship Id="rId462" Type="http://schemas.openxmlformats.org/officeDocument/2006/relationships/image" Target="media/image449.png"/><Relationship Id="rId483" Type="http://schemas.openxmlformats.org/officeDocument/2006/relationships/image" Target="media/image470.png"/><Relationship Id="rId518" Type="http://schemas.openxmlformats.org/officeDocument/2006/relationships/image" Target="media/image505.png"/><Relationship Id="rId539" Type="http://schemas.openxmlformats.org/officeDocument/2006/relationships/image" Target="media/image52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0.png"/><Relationship Id="rId364" Type="http://schemas.openxmlformats.org/officeDocument/2006/relationships/image" Target="media/image351.png"/><Relationship Id="rId550" Type="http://schemas.openxmlformats.org/officeDocument/2006/relationships/image" Target="media/image537.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72.png"/><Relationship Id="rId571" Type="http://schemas.openxmlformats.org/officeDocument/2006/relationships/image" Target="media/image558.png"/><Relationship Id="rId592" Type="http://schemas.openxmlformats.org/officeDocument/2006/relationships/theme" Target="theme/theme1.xml"/><Relationship Id="rId19" Type="http://schemas.openxmlformats.org/officeDocument/2006/relationships/image" Target="media/image6.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410" Type="http://schemas.openxmlformats.org/officeDocument/2006/relationships/image" Target="media/image397.png"/><Relationship Id="rId431" Type="http://schemas.openxmlformats.org/officeDocument/2006/relationships/image" Target="media/image418.png"/><Relationship Id="rId452" Type="http://schemas.openxmlformats.org/officeDocument/2006/relationships/image" Target="media/image439.png"/><Relationship Id="rId473" Type="http://schemas.openxmlformats.org/officeDocument/2006/relationships/image" Target="media/image460.png"/><Relationship Id="rId494" Type="http://schemas.openxmlformats.org/officeDocument/2006/relationships/image" Target="media/image481.png"/><Relationship Id="rId508" Type="http://schemas.openxmlformats.org/officeDocument/2006/relationships/image" Target="media/image495.png"/><Relationship Id="rId529" Type="http://schemas.openxmlformats.org/officeDocument/2006/relationships/image" Target="media/image51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99.png"/><Relationship Id="rId333" Type="http://schemas.openxmlformats.org/officeDocument/2006/relationships/image" Target="media/image320.png"/><Relationship Id="rId354" Type="http://schemas.openxmlformats.org/officeDocument/2006/relationships/image" Target="media/image341.png"/><Relationship Id="rId540" Type="http://schemas.openxmlformats.org/officeDocument/2006/relationships/image" Target="media/image527.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75" Type="http://schemas.openxmlformats.org/officeDocument/2006/relationships/image" Target="media/image362.png"/><Relationship Id="rId396" Type="http://schemas.openxmlformats.org/officeDocument/2006/relationships/image" Target="media/image383.png"/><Relationship Id="rId561" Type="http://schemas.openxmlformats.org/officeDocument/2006/relationships/image" Target="media/image548.png"/><Relationship Id="rId582" Type="http://schemas.openxmlformats.org/officeDocument/2006/relationships/image" Target="media/image569.png"/><Relationship Id="rId3" Type="http://schemas.openxmlformats.org/officeDocument/2006/relationships/customXml" Target="../customXml/item3.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400" Type="http://schemas.openxmlformats.org/officeDocument/2006/relationships/image" Target="media/image387.png"/><Relationship Id="rId421" Type="http://schemas.openxmlformats.org/officeDocument/2006/relationships/image" Target="media/image408.png"/><Relationship Id="rId442" Type="http://schemas.openxmlformats.org/officeDocument/2006/relationships/image" Target="media/image429.png"/><Relationship Id="rId463" Type="http://schemas.openxmlformats.org/officeDocument/2006/relationships/image" Target="media/image450.png"/><Relationship Id="rId484" Type="http://schemas.openxmlformats.org/officeDocument/2006/relationships/image" Target="media/image471.png"/><Relationship Id="rId519" Type="http://schemas.openxmlformats.org/officeDocument/2006/relationships/image" Target="media/image506.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9.png"/><Relationship Id="rId323" Type="http://schemas.openxmlformats.org/officeDocument/2006/relationships/image" Target="media/image310.png"/><Relationship Id="rId344" Type="http://schemas.openxmlformats.org/officeDocument/2006/relationships/image" Target="media/image331.png"/><Relationship Id="rId530" Type="http://schemas.openxmlformats.org/officeDocument/2006/relationships/image" Target="media/image51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6.png"/><Relationship Id="rId365" Type="http://schemas.openxmlformats.org/officeDocument/2006/relationships/image" Target="media/image352.png"/><Relationship Id="rId386" Type="http://schemas.openxmlformats.org/officeDocument/2006/relationships/image" Target="media/image373.png"/><Relationship Id="rId551" Type="http://schemas.openxmlformats.org/officeDocument/2006/relationships/image" Target="media/image538.png"/><Relationship Id="rId572" Type="http://schemas.openxmlformats.org/officeDocument/2006/relationships/image" Target="media/image559.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411" Type="http://schemas.openxmlformats.org/officeDocument/2006/relationships/image" Target="media/image398.png"/><Relationship Id="rId432" Type="http://schemas.openxmlformats.org/officeDocument/2006/relationships/image" Target="media/image419.png"/><Relationship Id="rId453" Type="http://schemas.openxmlformats.org/officeDocument/2006/relationships/image" Target="media/image440.png"/><Relationship Id="rId474" Type="http://schemas.openxmlformats.org/officeDocument/2006/relationships/image" Target="media/image461.png"/><Relationship Id="rId509" Type="http://schemas.openxmlformats.org/officeDocument/2006/relationships/image" Target="media/image496.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300.png"/><Relationship Id="rId495" Type="http://schemas.openxmlformats.org/officeDocument/2006/relationships/image" Target="media/image482.png"/><Relationship Id="rId10" Type="http://schemas.openxmlformats.org/officeDocument/2006/relationships/webSettings" Target="webSetting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21.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520" Type="http://schemas.openxmlformats.org/officeDocument/2006/relationships/image" Target="media/image507.png"/><Relationship Id="rId541" Type="http://schemas.openxmlformats.org/officeDocument/2006/relationships/image" Target="media/image528.png"/><Relationship Id="rId562" Type="http://schemas.openxmlformats.org/officeDocument/2006/relationships/image" Target="media/image549.png"/><Relationship Id="rId583" Type="http://schemas.openxmlformats.org/officeDocument/2006/relationships/image" Target="media/image570.png"/><Relationship Id="rId4" Type="http://schemas.openxmlformats.org/officeDocument/2006/relationships/customXml" Target="../customXml/item4.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01" Type="http://schemas.openxmlformats.org/officeDocument/2006/relationships/image" Target="media/image388.png"/><Relationship Id="rId422" Type="http://schemas.openxmlformats.org/officeDocument/2006/relationships/image" Target="media/image409.png"/><Relationship Id="rId443" Type="http://schemas.openxmlformats.org/officeDocument/2006/relationships/image" Target="media/image430.png"/><Relationship Id="rId464" Type="http://schemas.openxmlformats.org/officeDocument/2006/relationships/image" Target="media/image451.png"/><Relationship Id="rId303" Type="http://schemas.openxmlformats.org/officeDocument/2006/relationships/image" Target="media/image290.png"/><Relationship Id="rId485" Type="http://schemas.openxmlformats.org/officeDocument/2006/relationships/image" Target="media/image47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32.png"/><Relationship Id="rId387" Type="http://schemas.openxmlformats.org/officeDocument/2006/relationships/image" Target="media/image374.png"/><Relationship Id="rId510" Type="http://schemas.openxmlformats.org/officeDocument/2006/relationships/image" Target="media/image497.png"/><Relationship Id="rId552" Type="http://schemas.openxmlformats.org/officeDocument/2006/relationships/image" Target="media/image539.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412" Type="http://schemas.openxmlformats.org/officeDocument/2006/relationships/image" Target="media/image399.png"/><Relationship Id="rId107" Type="http://schemas.openxmlformats.org/officeDocument/2006/relationships/image" Target="media/image94.png"/><Relationship Id="rId289" Type="http://schemas.openxmlformats.org/officeDocument/2006/relationships/image" Target="media/image276.png"/><Relationship Id="rId454" Type="http://schemas.openxmlformats.org/officeDocument/2006/relationships/image" Target="media/image441.png"/><Relationship Id="rId496" Type="http://schemas.openxmlformats.org/officeDocument/2006/relationships/image" Target="media/image483.png"/><Relationship Id="rId11" Type="http://schemas.openxmlformats.org/officeDocument/2006/relationships/footnotes" Target="footnotes.xml"/><Relationship Id="rId53" Type="http://schemas.openxmlformats.org/officeDocument/2006/relationships/image" Target="media/image40.png"/><Relationship Id="rId149" Type="http://schemas.openxmlformats.org/officeDocument/2006/relationships/image" Target="media/image136.png"/><Relationship Id="rId314" Type="http://schemas.openxmlformats.org/officeDocument/2006/relationships/image" Target="media/image301.png"/><Relationship Id="rId356" Type="http://schemas.openxmlformats.org/officeDocument/2006/relationships/image" Target="media/image343.png"/><Relationship Id="rId398" Type="http://schemas.openxmlformats.org/officeDocument/2006/relationships/image" Target="media/image385.png"/><Relationship Id="rId521" Type="http://schemas.openxmlformats.org/officeDocument/2006/relationships/image" Target="media/image508.png"/><Relationship Id="rId563" Type="http://schemas.openxmlformats.org/officeDocument/2006/relationships/image" Target="media/image550.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423" Type="http://schemas.openxmlformats.org/officeDocument/2006/relationships/image" Target="media/image410.png"/><Relationship Id="rId258" Type="http://schemas.openxmlformats.org/officeDocument/2006/relationships/image" Target="media/image245.png"/><Relationship Id="rId465" Type="http://schemas.openxmlformats.org/officeDocument/2006/relationships/image" Target="media/image452.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12.png"/><Relationship Id="rId367" Type="http://schemas.openxmlformats.org/officeDocument/2006/relationships/image" Target="media/image354.png"/><Relationship Id="rId532" Type="http://schemas.openxmlformats.org/officeDocument/2006/relationships/image" Target="media/image519.png"/><Relationship Id="rId574" Type="http://schemas.openxmlformats.org/officeDocument/2006/relationships/image" Target="media/image561.png"/><Relationship Id="rId171" Type="http://schemas.openxmlformats.org/officeDocument/2006/relationships/image" Target="media/image158.png"/><Relationship Id="rId227" Type="http://schemas.openxmlformats.org/officeDocument/2006/relationships/image" Target="media/image214.png"/><Relationship Id="rId269" Type="http://schemas.openxmlformats.org/officeDocument/2006/relationships/image" Target="media/image256.png"/><Relationship Id="rId434" Type="http://schemas.openxmlformats.org/officeDocument/2006/relationships/image" Target="media/image421.png"/><Relationship Id="rId476" Type="http://schemas.openxmlformats.org/officeDocument/2006/relationships/image" Target="media/image463.png"/><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7.png"/><Relationship Id="rId336" Type="http://schemas.openxmlformats.org/officeDocument/2006/relationships/image" Target="media/image323.png"/><Relationship Id="rId501" Type="http://schemas.openxmlformats.org/officeDocument/2006/relationships/image" Target="media/image488.png"/><Relationship Id="rId543" Type="http://schemas.openxmlformats.org/officeDocument/2006/relationships/image" Target="media/image530.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9.png"/><Relationship Id="rId378" Type="http://schemas.openxmlformats.org/officeDocument/2006/relationships/image" Target="media/image365.png"/><Relationship Id="rId403" Type="http://schemas.openxmlformats.org/officeDocument/2006/relationships/image" Target="media/image390.png"/><Relationship Id="rId585" Type="http://schemas.openxmlformats.org/officeDocument/2006/relationships/image" Target="media/image572.png"/><Relationship Id="rId6" Type="http://schemas.openxmlformats.org/officeDocument/2006/relationships/customXml" Target="../customXml/item6.xml"/><Relationship Id="rId238" Type="http://schemas.openxmlformats.org/officeDocument/2006/relationships/image" Target="media/image225.png"/><Relationship Id="rId445" Type="http://schemas.openxmlformats.org/officeDocument/2006/relationships/image" Target="media/image432.png"/><Relationship Id="rId487" Type="http://schemas.openxmlformats.org/officeDocument/2006/relationships/image" Target="media/image474.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4.png"/><Relationship Id="rId512" Type="http://schemas.openxmlformats.org/officeDocument/2006/relationships/image" Target="media/image499.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8.png"/><Relationship Id="rId389" Type="http://schemas.openxmlformats.org/officeDocument/2006/relationships/image" Target="media/image376.png"/><Relationship Id="rId554" Type="http://schemas.openxmlformats.org/officeDocument/2006/relationships/image" Target="media/image541.pn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png"/><Relationship Id="rId414" Type="http://schemas.openxmlformats.org/officeDocument/2006/relationships/image" Target="media/image401.png"/><Relationship Id="rId456" Type="http://schemas.openxmlformats.org/officeDocument/2006/relationships/image" Target="media/image443.png"/><Relationship Id="rId498" Type="http://schemas.openxmlformats.org/officeDocument/2006/relationships/image" Target="media/image485.png"/><Relationship Id="rId13" Type="http://schemas.openxmlformats.org/officeDocument/2006/relationships/image" Target="media/image1.png"/><Relationship Id="rId109" Type="http://schemas.openxmlformats.org/officeDocument/2006/relationships/image" Target="media/image96.png"/><Relationship Id="rId260" Type="http://schemas.openxmlformats.org/officeDocument/2006/relationships/image" Target="media/image247.png"/><Relationship Id="rId316" Type="http://schemas.openxmlformats.org/officeDocument/2006/relationships/image" Target="media/image303.png"/><Relationship Id="rId523" Type="http://schemas.openxmlformats.org/officeDocument/2006/relationships/image" Target="media/image510.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45.png"/><Relationship Id="rId565" Type="http://schemas.openxmlformats.org/officeDocument/2006/relationships/image" Target="media/image552.png"/><Relationship Id="rId162" Type="http://schemas.openxmlformats.org/officeDocument/2006/relationships/image" Target="media/image149.png"/><Relationship Id="rId218" Type="http://schemas.openxmlformats.org/officeDocument/2006/relationships/image" Target="media/image205.png"/><Relationship Id="rId425" Type="http://schemas.openxmlformats.org/officeDocument/2006/relationships/image" Target="media/image412.png"/><Relationship Id="rId467" Type="http://schemas.openxmlformats.org/officeDocument/2006/relationships/image" Target="media/image454.png"/><Relationship Id="rId271" Type="http://schemas.openxmlformats.org/officeDocument/2006/relationships/image" Target="media/image258.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14.png"/><Relationship Id="rId369" Type="http://schemas.openxmlformats.org/officeDocument/2006/relationships/image" Target="media/image356.png"/><Relationship Id="rId534" Type="http://schemas.openxmlformats.org/officeDocument/2006/relationships/image" Target="media/image521.png"/><Relationship Id="rId576" Type="http://schemas.openxmlformats.org/officeDocument/2006/relationships/image" Target="media/image563.png"/><Relationship Id="rId173" Type="http://schemas.openxmlformats.org/officeDocument/2006/relationships/image" Target="media/image160.png"/><Relationship Id="rId229" Type="http://schemas.openxmlformats.org/officeDocument/2006/relationships/image" Target="media/image216.png"/><Relationship Id="rId380" Type="http://schemas.openxmlformats.org/officeDocument/2006/relationships/image" Target="media/image367.png"/><Relationship Id="rId436" Type="http://schemas.openxmlformats.org/officeDocument/2006/relationships/image" Target="media/image423.png"/><Relationship Id="rId240" Type="http://schemas.openxmlformats.org/officeDocument/2006/relationships/image" Target="media/image227.png"/><Relationship Id="rId478" Type="http://schemas.openxmlformats.org/officeDocument/2006/relationships/image" Target="media/image465.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9.png"/><Relationship Id="rId338" Type="http://schemas.openxmlformats.org/officeDocument/2006/relationships/image" Target="media/image325.png"/><Relationship Id="rId503" Type="http://schemas.openxmlformats.org/officeDocument/2006/relationships/image" Target="media/image490.png"/><Relationship Id="rId545" Type="http://schemas.openxmlformats.org/officeDocument/2006/relationships/image" Target="media/image532.png"/><Relationship Id="rId587" Type="http://schemas.openxmlformats.org/officeDocument/2006/relationships/image" Target="media/image574.png"/><Relationship Id="rId8" Type="http://schemas.openxmlformats.org/officeDocument/2006/relationships/styles" Target="styles.xml"/><Relationship Id="rId142" Type="http://schemas.openxmlformats.org/officeDocument/2006/relationships/image" Target="media/image129.png"/><Relationship Id="rId184" Type="http://schemas.openxmlformats.org/officeDocument/2006/relationships/image" Target="media/image171.png"/><Relationship Id="rId391" Type="http://schemas.openxmlformats.org/officeDocument/2006/relationships/image" Target="media/image378.png"/><Relationship Id="rId405" Type="http://schemas.openxmlformats.org/officeDocument/2006/relationships/image" Target="media/image392.png"/><Relationship Id="rId447" Type="http://schemas.openxmlformats.org/officeDocument/2006/relationships/image" Target="media/image434.png"/><Relationship Id="rId251" Type="http://schemas.openxmlformats.org/officeDocument/2006/relationships/image" Target="media/image238.png"/><Relationship Id="rId489" Type="http://schemas.openxmlformats.org/officeDocument/2006/relationships/image" Target="media/image476.png"/><Relationship Id="rId46" Type="http://schemas.openxmlformats.org/officeDocument/2006/relationships/image" Target="media/image33.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6.png"/><Relationship Id="rId514" Type="http://schemas.openxmlformats.org/officeDocument/2006/relationships/image" Target="media/image501.png"/><Relationship Id="rId556" Type="http://schemas.openxmlformats.org/officeDocument/2006/relationships/image" Target="media/image543.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40.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47.png"/><Relationship Id="rId416" Type="http://schemas.openxmlformats.org/officeDocument/2006/relationships/image" Target="media/image403.png"/><Relationship Id="rId220" Type="http://schemas.openxmlformats.org/officeDocument/2006/relationships/image" Target="media/image207.png"/><Relationship Id="rId458" Type="http://schemas.openxmlformats.org/officeDocument/2006/relationships/image" Target="media/image445.png"/><Relationship Id="rId15" Type="http://schemas.openxmlformats.org/officeDocument/2006/relationships/image" Target="media/image2.jpeg"/><Relationship Id="rId57" Type="http://schemas.openxmlformats.org/officeDocument/2006/relationships/image" Target="media/image44.png"/><Relationship Id="rId262" Type="http://schemas.openxmlformats.org/officeDocument/2006/relationships/image" Target="media/image249.png"/><Relationship Id="rId318" Type="http://schemas.openxmlformats.org/officeDocument/2006/relationships/image" Target="media/image305.png"/><Relationship Id="rId525" Type="http://schemas.openxmlformats.org/officeDocument/2006/relationships/image" Target="media/image512.png"/><Relationship Id="rId567" Type="http://schemas.openxmlformats.org/officeDocument/2006/relationships/image" Target="media/image554.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51.png"/><Relationship Id="rId371" Type="http://schemas.openxmlformats.org/officeDocument/2006/relationships/image" Target="media/image358.png"/><Relationship Id="rId427" Type="http://schemas.openxmlformats.org/officeDocument/2006/relationships/image" Target="media/image414.png"/><Relationship Id="rId469" Type="http://schemas.openxmlformats.org/officeDocument/2006/relationships/image" Target="media/image456.png"/><Relationship Id="rId26" Type="http://schemas.openxmlformats.org/officeDocument/2006/relationships/image" Target="media/image13.png"/><Relationship Id="rId231" Type="http://schemas.openxmlformats.org/officeDocument/2006/relationships/image" Target="media/image218.png"/><Relationship Id="rId273" Type="http://schemas.openxmlformats.org/officeDocument/2006/relationships/image" Target="media/image260.png"/><Relationship Id="rId329" Type="http://schemas.openxmlformats.org/officeDocument/2006/relationships/image" Target="media/image316.png"/><Relationship Id="rId480" Type="http://schemas.openxmlformats.org/officeDocument/2006/relationships/image" Target="media/image467.png"/><Relationship Id="rId536" Type="http://schemas.openxmlformats.org/officeDocument/2006/relationships/image" Target="media/image523.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62.png"/><Relationship Id="rId340" Type="http://schemas.openxmlformats.org/officeDocument/2006/relationships/image" Target="media/image327.png"/><Relationship Id="rId578" Type="http://schemas.openxmlformats.org/officeDocument/2006/relationships/image" Target="media/image565.png"/><Relationship Id="rId200" Type="http://schemas.openxmlformats.org/officeDocument/2006/relationships/image" Target="media/image187.png"/><Relationship Id="rId382" Type="http://schemas.openxmlformats.org/officeDocument/2006/relationships/image" Target="media/image369.png"/><Relationship Id="rId438" Type="http://schemas.openxmlformats.org/officeDocument/2006/relationships/image" Target="media/image4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ogreen\AppData\Roaming\Microsoft\Templates\ppConten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882415F38964D6BAEA7F5C3DA1C30A6"/>
        <w:category>
          <w:name w:val="General"/>
          <w:gallery w:val="placeholder"/>
        </w:category>
        <w:types>
          <w:type w:val="bbPlcHdr"/>
        </w:types>
        <w:behaviors>
          <w:behavior w:val="content"/>
        </w:behaviors>
        <w:guid w:val="{77D2B571-6926-4D49-88C8-71A5B6A1B6EE}"/>
      </w:docPartPr>
      <w:docPartBody>
        <w:p w:rsidR="004B2579" w:rsidRDefault="004B2579" w:rsidP="004B2579">
          <w:pPr>
            <w:pStyle w:val="3882415F38964D6BAEA7F5C3DA1C30A6"/>
          </w:pPr>
          <w:r w:rsidRPr="005C5D01">
            <w:rPr>
              <w:rStyle w:val="PlaceholderText"/>
            </w:rPr>
            <w:t>Click here to enter text.</w:t>
          </w:r>
        </w:p>
      </w:docPartBody>
    </w:docPart>
    <w:docPart>
      <w:docPartPr>
        <w:name w:val="912A08AD963C40D8AEA075D69D3A3DC4"/>
        <w:category>
          <w:name w:val="General"/>
          <w:gallery w:val="placeholder"/>
        </w:category>
        <w:types>
          <w:type w:val="bbPlcHdr"/>
        </w:types>
        <w:behaviors>
          <w:behavior w:val="content"/>
        </w:behaviors>
        <w:guid w:val="{34D5038B-B68D-44B6-8882-6764A44F9110}"/>
      </w:docPartPr>
      <w:docPartBody>
        <w:p w:rsidR="0050579F" w:rsidRDefault="004B2579" w:rsidP="004B2579">
          <w:pPr>
            <w:pStyle w:val="912A08AD963C40D8AEA075D69D3A3DC4"/>
          </w:pPr>
          <w:r w:rsidRPr="005C5D01">
            <w:rPr>
              <w:rStyle w:val="PlaceholderText"/>
            </w:rPr>
            <w:t>Click here to enter text.</w:t>
          </w:r>
        </w:p>
      </w:docPartBody>
    </w:docPart>
    <w:docPart>
      <w:docPartPr>
        <w:name w:val="040ED7D1A48C48B2BB840C342C61A040"/>
        <w:category>
          <w:name w:val="General"/>
          <w:gallery w:val="placeholder"/>
        </w:category>
        <w:types>
          <w:type w:val="bbPlcHdr"/>
        </w:types>
        <w:behaviors>
          <w:behavior w:val="content"/>
        </w:behaviors>
        <w:guid w:val="{5114BD47-18D7-4E2A-A2C0-C049744A74A5}"/>
      </w:docPartPr>
      <w:docPartBody>
        <w:p w:rsidR="00294F76" w:rsidRDefault="00294F76" w:rsidP="00294F76">
          <w:pPr>
            <w:pStyle w:val="040ED7D1A48C48B2BB840C342C61A040"/>
          </w:pPr>
          <w:r w:rsidRPr="005C5D01">
            <w:rPr>
              <w:rStyle w:val="PlaceholderText"/>
            </w:rPr>
            <w:t>Click here to enter text.</w:t>
          </w:r>
        </w:p>
      </w:docPartBody>
    </w:docPart>
    <w:docPart>
      <w:docPartPr>
        <w:name w:val="C53C72C05FCD458BAFF461399FA9B9D2"/>
        <w:category>
          <w:name w:val="General"/>
          <w:gallery w:val="placeholder"/>
        </w:category>
        <w:types>
          <w:type w:val="bbPlcHdr"/>
        </w:types>
        <w:behaviors>
          <w:behavior w:val="content"/>
        </w:behaviors>
        <w:guid w:val="{FCE3F488-2645-4DF5-824A-FAC50B26C37E}"/>
      </w:docPartPr>
      <w:docPartBody>
        <w:p w:rsidR="00294F76" w:rsidRDefault="00294F76" w:rsidP="00294F76">
          <w:pPr>
            <w:pStyle w:val="C53C72C05FCD458BAFF461399FA9B9D2"/>
          </w:pPr>
          <w:r w:rsidRPr="005C5D01">
            <w:rPr>
              <w:rStyle w:val="PlaceholderText"/>
            </w:rPr>
            <w:t>Click here to enter text.</w:t>
          </w:r>
        </w:p>
      </w:docPartBody>
    </w:docPart>
    <w:docPart>
      <w:docPartPr>
        <w:name w:val="B0B58C56EFBB4D31A2D4F9FCDB2AB8E9"/>
        <w:category>
          <w:name w:val="General"/>
          <w:gallery w:val="placeholder"/>
        </w:category>
        <w:types>
          <w:type w:val="bbPlcHdr"/>
        </w:types>
        <w:behaviors>
          <w:behavior w:val="content"/>
        </w:behaviors>
        <w:guid w:val="{F1F19333-8D98-43B1-8661-4EE67E9522AF}"/>
      </w:docPartPr>
      <w:docPartBody>
        <w:p w:rsidR="00294F76" w:rsidRDefault="00294F76" w:rsidP="00294F76">
          <w:pPr>
            <w:pStyle w:val="B0B58C56EFBB4D31A2D4F9FCDB2AB8E9"/>
          </w:pPr>
          <w:r w:rsidRPr="005C5D01">
            <w:rPr>
              <w:rStyle w:val="PlaceholderText"/>
            </w:rPr>
            <w:t>Click here to enter text.</w:t>
          </w:r>
        </w:p>
      </w:docPartBody>
    </w:docPart>
    <w:docPart>
      <w:docPartPr>
        <w:name w:val="EE8968D24D1E4652BF6A7C6B679398D3"/>
        <w:category>
          <w:name w:val="General"/>
          <w:gallery w:val="placeholder"/>
        </w:category>
        <w:types>
          <w:type w:val="bbPlcHdr"/>
        </w:types>
        <w:behaviors>
          <w:behavior w:val="content"/>
        </w:behaviors>
        <w:guid w:val="{3758BA0B-D41F-4294-9F07-4B689783D32C}"/>
      </w:docPartPr>
      <w:docPartBody>
        <w:p w:rsidR="00294F76" w:rsidRDefault="00294F76" w:rsidP="00294F76">
          <w:pPr>
            <w:pStyle w:val="EE8968D24D1E4652BF6A7C6B679398D3"/>
          </w:pPr>
          <w:r w:rsidRPr="005C5D01">
            <w:rPr>
              <w:rStyle w:val="PlaceholderText"/>
            </w:rPr>
            <w:t>Click here to enter text.</w:t>
          </w:r>
        </w:p>
      </w:docPartBody>
    </w:docPart>
    <w:docPart>
      <w:docPartPr>
        <w:name w:val="3E6187E30632466AA6A500D66C4BA7CD"/>
        <w:category>
          <w:name w:val="General"/>
          <w:gallery w:val="placeholder"/>
        </w:category>
        <w:types>
          <w:type w:val="bbPlcHdr"/>
        </w:types>
        <w:behaviors>
          <w:behavior w:val="content"/>
        </w:behaviors>
        <w:guid w:val="{E454BFFE-892C-47D7-8286-B80A88972E9A}"/>
      </w:docPartPr>
      <w:docPartBody>
        <w:p w:rsidR="00294F76" w:rsidRDefault="00294F76" w:rsidP="00294F76">
          <w:pPr>
            <w:pStyle w:val="3E6187E30632466AA6A500D66C4BA7CD"/>
          </w:pPr>
          <w:r w:rsidRPr="005C5D01">
            <w:rPr>
              <w:rStyle w:val="PlaceholderText"/>
            </w:rPr>
            <w:t>Click here to enter text.</w:t>
          </w:r>
        </w:p>
      </w:docPartBody>
    </w:docPart>
    <w:docPart>
      <w:docPartPr>
        <w:name w:val="73F9D642A58B4C64BBFB4CD4F5D5789C"/>
        <w:category>
          <w:name w:val="General"/>
          <w:gallery w:val="placeholder"/>
        </w:category>
        <w:types>
          <w:type w:val="bbPlcHdr"/>
        </w:types>
        <w:behaviors>
          <w:behavior w:val="content"/>
        </w:behaviors>
        <w:guid w:val="{CFFDBDC4-99D0-426F-8020-CE13059A1293}"/>
      </w:docPartPr>
      <w:docPartBody>
        <w:p w:rsidR="00294F76" w:rsidRDefault="00294F76" w:rsidP="00294F76">
          <w:pPr>
            <w:pStyle w:val="73F9D642A58B4C64BBFB4CD4F5D5789C"/>
          </w:pPr>
          <w:r w:rsidRPr="005C5D01">
            <w:rPr>
              <w:rStyle w:val="PlaceholderText"/>
            </w:rPr>
            <w:t>Click here to enter text.</w:t>
          </w:r>
        </w:p>
      </w:docPartBody>
    </w:docPart>
    <w:docPart>
      <w:docPartPr>
        <w:name w:val="C01BE44E31D64FC88669CE63301D78D6"/>
        <w:category>
          <w:name w:val="General"/>
          <w:gallery w:val="placeholder"/>
        </w:category>
        <w:types>
          <w:type w:val="bbPlcHdr"/>
        </w:types>
        <w:behaviors>
          <w:behavior w:val="content"/>
        </w:behaviors>
        <w:guid w:val="{5AD564C3-838E-488F-817D-C94425697868}"/>
      </w:docPartPr>
      <w:docPartBody>
        <w:p w:rsidR="00294F76" w:rsidRDefault="00294F76" w:rsidP="00294F76">
          <w:pPr>
            <w:pStyle w:val="C01BE44E31D64FC88669CE63301D78D6"/>
          </w:pPr>
          <w:r w:rsidRPr="005C5D01">
            <w:rPr>
              <w:rStyle w:val="PlaceholderText"/>
            </w:rPr>
            <w:t>Click here to enter text.</w:t>
          </w:r>
        </w:p>
      </w:docPartBody>
    </w:docPart>
    <w:docPart>
      <w:docPartPr>
        <w:name w:val="68D27194DB734BD1B462F01CBE89320B"/>
        <w:category>
          <w:name w:val="General"/>
          <w:gallery w:val="placeholder"/>
        </w:category>
        <w:types>
          <w:type w:val="bbPlcHdr"/>
        </w:types>
        <w:behaviors>
          <w:behavior w:val="content"/>
        </w:behaviors>
        <w:guid w:val="{EC0F5654-4A05-4118-BEDE-5688B06F9C33}"/>
      </w:docPartPr>
      <w:docPartBody>
        <w:p w:rsidR="00294F76" w:rsidRDefault="00294F76" w:rsidP="00294F76">
          <w:pPr>
            <w:pStyle w:val="68D27194DB734BD1B462F01CBE89320B"/>
          </w:pPr>
          <w:r w:rsidRPr="005C5D01">
            <w:rPr>
              <w:rStyle w:val="PlaceholderText"/>
            </w:rPr>
            <w:t>Click here to enter text.</w:t>
          </w:r>
        </w:p>
      </w:docPartBody>
    </w:docPart>
    <w:docPart>
      <w:docPartPr>
        <w:name w:val="0F13B599EF1F4A2A923018450BC6D9B2"/>
        <w:category>
          <w:name w:val="General"/>
          <w:gallery w:val="placeholder"/>
        </w:category>
        <w:types>
          <w:type w:val="bbPlcHdr"/>
        </w:types>
        <w:behaviors>
          <w:behavior w:val="content"/>
        </w:behaviors>
        <w:guid w:val="{8BFF6DCA-8ABB-4226-8948-9050DB1FDD15}"/>
      </w:docPartPr>
      <w:docPartBody>
        <w:p w:rsidR="00294F76" w:rsidRDefault="00294F76" w:rsidP="00294F76">
          <w:pPr>
            <w:pStyle w:val="0F13B599EF1F4A2A923018450BC6D9B2"/>
          </w:pPr>
          <w:r w:rsidRPr="005C5D01">
            <w:rPr>
              <w:rStyle w:val="PlaceholderText"/>
            </w:rPr>
            <w:t>Click here to enter text.</w:t>
          </w:r>
        </w:p>
      </w:docPartBody>
    </w:docPart>
    <w:docPart>
      <w:docPartPr>
        <w:name w:val="C28ECD5E729E4A07AE66794382B60FD9"/>
        <w:category>
          <w:name w:val="General"/>
          <w:gallery w:val="placeholder"/>
        </w:category>
        <w:types>
          <w:type w:val="bbPlcHdr"/>
        </w:types>
        <w:behaviors>
          <w:behavior w:val="content"/>
        </w:behaviors>
        <w:guid w:val="{4D25D14B-668A-4278-BD94-39D316571E1C}"/>
      </w:docPartPr>
      <w:docPartBody>
        <w:p w:rsidR="00294F76" w:rsidRDefault="00294F76" w:rsidP="00294F76">
          <w:pPr>
            <w:pStyle w:val="C28ECD5E729E4A07AE66794382B60FD9"/>
          </w:pPr>
          <w:r w:rsidRPr="005C5D01">
            <w:rPr>
              <w:rStyle w:val="PlaceholderText"/>
            </w:rPr>
            <w:t>Click here to enter text.</w:t>
          </w:r>
        </w:p>
      </w:docPartBody>
    </w:docPart>
    <w:docPart>
      <w:docPartPr>
        <w:name w:val="FB7ED4CBCA8743CC852A39C3861F39D1"/>
        <w:category>
          <w:name w:val="General"/>
          <w:gallery w:val="placeholder"/>
        </w:category>
        <w:types>
          <w:type w:val="bbPlcHdr"/>
        </w:types>
        <w:behaviors>
          <w:behavior w:val="content"/>
        </w:behaviors>
        <w:guid w:val="{41522BFD-5290-4EDB-BBA8-E7C3230152E7}"/>
      </w:docPartPr>
      <w:docPartBody>
        <w:p w:rsidR="00294F76" w:rsidRDefault="00294F76" w:rsidP="00294F76">
          <w:pPr>
            <w:pStyle w:val="FB7ED4CBCA8743CC852A39C3861F39D1"/>
          </w:pPr>
          <w:r w:rsidRPr="005C5D01">
            <w:rPr>
              <w:rStyle w:val="PlaceholderText"/>
            </w:rPr>
            <w:t>Click here to enter text.</w:t>
          </w:r>
        </w:p>
      </w:docPartBody>
    </w:docPart>
    <w:docPart>
      <w:docPartPr>
        <w:name w:val="B143554705EF4DAFB787F322A1E9CA73"/>
        <w:category>
          <w:name w:val="General"/>
          <w:gallery w:val="placeholder"/>
        </w:category>
        <w:types>
          <w:type w:val="bbPlcHdr"/>
        </w:types>
        <w:behaviors>
          <w:behavior w:val="content"/>
        </w:behaviors>
        <w:guid w:val="{2EE69AD9-11A4-43C6-9EBD-D2E6AE8A49D7}"/>
      </w:docPartPr>
      <w:docPartBody>
        <w:p w:rsidR="00294F76" w:rsidRDefault="00294F76" w:rsidP="00294F76">
          <w:pPr>
            <w:pStyle w:val="B143554705EF4DAFB787F322A1E9CA73"/>
          </w:pPr>
          <w:r w:rsidRPr="005C5D01">
            <w:rPr>
              <w:rStyle w:val="PlaceholderText"/>
            </w:rPr>
            <w:t>Click here to enter text.</w:t>
          </w:r>
        </w:p>
      </w:docPartBody>
    </w:docPart>
    <w:docPart>
      <w:docPartPr>
        <w:name w:val="F4570525C5234A25887AEF13410BD1FC"/>
        <w:category>
          <w:name w:val="General"/>
          <w:gallery w:val="placeholder"/>
        </w:category>
        <w:types>
          <w:type w:val="bbPlcHdr"/>
        </w:types>
        <w:behaviors>
          <w:behavior w:val="content"/>
        </w:behaviors>
        <w:guid w:val="{3AB43420-AC77-42DD-9DCD-EC0AC4B91DFA}"/>
      </w:docPartPr>
      <w:docPartBody>
        <w:p w:rsidR="00294F76" w:rsidRDefault="00294F76" w:rsidP="00294F76">
          <w:pPr>
            <w:pStyle w:val="F4570525C5234A25887AEF13410BD1FC"/>
          </w:pPr>
          <w:r w:rsidRPr="005C5D01">
            <w:rPr>
              <w:rStyle w:val="PlaceholderText"/>
            </w:rPr>
            <w:t>Click here to enter text.</w:t>
          </w:r>
        </w:p>
      </w:docPartBody>
    </w:docPart>
    <w:docPart>
      <w:docPartPr>
        <w:name w:val="787DC83852C2466295522F9DF0B11E9D"/>
        <w:category>
          <w:name w:val="General"/>
          <w:gallery w:val="placeholder"/>
        </w:category>
        <w:types>
          <w:type w:val="bbPlcHdr"/>
        </w:types>
        <w:behaviors>
          <w:behavior w:val="content"/>
        </w:behaviors>
        <w:guid w:val="{570E6C25-7B0A-4A48-82FB-4EF5BCCC9B5D}"/>
      </w:docPartPr>
      <w:docPartBody>
        <w:p w:rsidR="00294F76" w:rsidRDefault="00294F76" w:rsidP="00294F76">
          <w:pPr>
            <w:pStyle w:val="787DC83852C2466295522F9DF0B11E9D"/>
          </w:pPr>
          <w:r w:rsidRPr="005C5D01">
            <w:rPr>
              <w:rStyle w:val="PlaceholderText"/>
            </w:rPr>
            <w:t>Click here to enter text.</w:t>
          </w:r>
        </w:p>
      </w:docPartBody>
    </w:docPart>
    <w:docPart>
      <w:docPartPr>
        <w:name w:val="63C1F82464894523AB1D2C83F2E0C967"/>
        <w:category>
          <w:name w:val="General"/>
          <w:gallery w:val="placeholder"/>
        </w:category>
        <w:types>
          <w:type w:val="bbPlcHdr"/>
        </w:types>
        <w:behaviors>
          <w:behavior w:val="content"/>
        </w:behaviors>
        <w:guid w:val="{2E8B107F-FA73-4A8A-8C6E-3C82A507BA53}"/>
      </w:docPartPr>
      <w:docPartBody>
        <w:p w:rsidR="00294F76" w:rsidRDefault="00294F76" w:rsidP="00294F76">
          <w:pPr>
            <w:pStyle w:val="63C1F82464894523AB1D2C83F2E0C967"/>
          </w:pPr>
          <w:r w:rsidRPr="005C5D01">
            <w:rPr>
              <w:rStyle w:val="PlaceholderText"/>
            </w:rPr>
            <w:t>Click here to enter text.</w:t>
          </w:r>
        </w:p>
      </w:docPartBody>
    </w:docPart>
    <w:docPart>
      <w:docPartPr>
        <w:name w:val="1056D1F2266F461991067B733791C534"/>
        <w:category>
          <w:name w:val="General"/>
          <w:gallery w:val="placeholder"/>
        </w:category>
        <w:types>
          <w:type w:val="bbPlcHdr"/>
        </w:types>
        <w:behaviors>
          <w:behavior w:val="content"/>
        </w:behaviors>
        <w:guid w:val="{A27D4F5F-FD7B-430D-92D5-8B3E1DD206A8}"/>
      </w:docPartPr>
      <w:docPartBody>
        <w:p w:rsidR="00294F76" w:rsidRDefault="00294F76" w:rsidP="00294F76">
          <w:pPr>
            <w:pStyle w:val="1056D1F2266F461991067B733791C534"/>
          </w:pPr>
          <w:r w:rsidRPr="005C5D01">
            <w:rPr>
              <w:rStyle w:val="PlaceholderText"/>
            </w:rPr>
            <w:t>Click here to enter text.</w:t>
          </w:r>
        </w:p>
      </w:docPartBody>
    </w:docPart>
    <w:docPart>
      <w:docPartPr>
        <w:name w:val="96E39B1B45D04CAABB8B93830DF86431"/>
        <w:category>
          <w:name w:val="General"/>
          <w:gallery w:val="placeholder"/>
        </w:category>
        <w:types>
          <w:type w:val="bbPlcHdr"/>
        </w:types>
        <w:behaviors>
          <w:behavior w:val="content"/>
        </w:behaviors>
        <w:guid w:val="{5E53AEE4-28CF-461A-BED0-A797F23E2D4F}"/>
      </w:docPartPr>
      <w:docPartBody>
        <w:p w:rsidR="00294F76" w:rsidRDefault="00294F76" w:rsidP="00294F76">
          <w:pPr>
            <w:pStyle w:val="96E39B1B45D04CAABB8B93830DF86431"/>
          </w:pPr>
          <w:r w:rsidRPr="005C5D01">
            <w:rPr>
              <w:rStyle w:val="PlaceholderText"/>
            </w:rPr>
            <w:t>Click here to enter text.</w:t>
          </w:r>
        </w:p>
      </w:docPartBody>
    </w:docPart>
    <w:docPart>
      <w:docPartPr>
        <w:name w:val="E89631FF43C647AFBE921478CB0435C2"/>
        <w:category>
          <w:name w:val="General"/>
          <w:gallery w:val="placeholder"/>
        </w:category>
        <w:types>
          <w:type w:val="bbPlcHdr"/>
        </w:types>
        <w:behaviors>
          <w:behavior w:val="content"/>
        </w:behaviors>
        <w:guid w:val="{6050E39D-1916-4243-8A3C-2831422296B8}"/>
      </w:docPartPr>
      <w:docPartBody>
        <w:p w:rsidR="00294F76" w:rsidRDefault="00294F76" w:rsidP="00294F76">
          <w:pPr>
            <w:pStyle w:val="E89631FF43C647AFBE921478CB0435C2"/>
          </w:pPr>
          <w:r w:rsidRPr="005C5D01">
            <w:rPr>
              <w:rStyle w:val="PlaceholderText"/>
            </w:rPr>
            <w:t>Click here to enter text.</w:t>
          </w:r>
        </w:p>
      </w:docPartBody>
    </w:docPart>
    <w:docPart>
      <w:docPartPr>
        <w:name w:val="9DF0ADF81EB2486D9D6C9B0FBF28EAE1"/>
        <w:category>
          <w:name w:val="General"/>
          <w:gallery w:val="placeholder"/>
        </w:category>
        <w:types>
          <w:type w:val="bbPlcHdr"/>
        </w:types>
        <w:behaviors>
          <w:behavior w:val="content"/>
        </w:behaviors>
        <w:guid w:val="{B18596FC-DEF6-493F-937A-3ECD6818089A}"/>
      </w:docPartPr>
      <w:docPartBody>
        <w:p w:rsidR="00294F76" w:rsidRDefault="00294F76" w:rsidP="00294F76">
          <w:pPr>
            <w:pStyle w:val="9DF0ADF81EB2486D9D6C9B0FBF28EAE1"/>
          </w:pPr>
          <w:r w:rsidRPr="005C5D01">
            <w:rPr>
              <w:rStyle w:val="PlaceholderText"/>
            </w:rPr>
            <w:t>Click here to enter text.</w:t>
          </w:r>
        </w:p>
      </w:docPartBody>
    </w:docPart>
    <w:docPart>
      <w:docPartPr>
        <w:name w:val="AE6001EDDFFA4DA7A6FAA4FBFB12CD2F"/>
        <w:category>
          <w:name w:val="General"/>
          <w:gallery w:val="placeholder"/>
        </w:category>
        <w:types>
          <w:type w:val="bbPlcHdr"/>
        </w:types>
        <w:behaviors>
          <w:behavior w:val="content"/>
        </w:behaviors>
        <w:guid w:val="{9E7348F6-B1F6-45F9-967A-C144FCF03FF8}"/>
      </w:docPartPr>
      <w:docPartBody>
        <w:p w:rsidR="00294F76" w:rsidRDefault="00294F76" w:rsidP="00294F76">
          <w:pPr>
            <w:pStyle w:val="AE6001EDDFFA4DA7A6FAA4FBFB12CD2F"/>
          </w:pPr>
          <w:r w:rsidRPr="005C5D01">
            <w:rPr>
              <w:rStyle w:val="PlaceholderText"/>
            </w:rPr>
            <w:t>Click here to enter text.</w:t>
          </w:r>
        </w:p>
      </w:docPartBody>
    </w:docPart>
    <w:docPart>
      <w:docPartPr>
        <w:name w:val="E9F971D2A041420DB7B8FD5ADB193F6F"/>
        <w:category>
          <w:name w:val="General"/>
          <w:gallery w:val="placeholder"/>
        </w:category>
        <w:types>
          <w:type w:val="bbPlcHdr"/>
        </w:types>
        <w:behaviors>
          <w:behavior w:val="content"/>
        </w:behaviors>
        <w:guid w:val="{00FBDD7D-9D14-4E87-B0F2-C3D1D44F2200}"/>
      </w:docPartPr>
      <w:docPartBody>
        <w:p w:rsidR="00294F76" w:rsidRDefault="00294F76" w:rsidP="00294F76">
          <w:pPr>
            <w:pStyle w:val="E9F971D2A041420DB7B8FD5ADB193F6F"/>
          </w:pPr>
          <w:r w:rsidRPr="005C5D01">
            <w:rPr>
              <w:rStyle w:val="PlaceholderText"/>
            </w:rPr>
            <w:t>Click here to enter text.</w:t>
          </w:r>
        </w:p>
      </w:docPartBody>
    </w:docPart>
    <w:docPart>
      <w:docPartPr>
        <w:name w:val="6880BFCBC42846CE8651D0DF4FC91FFD"/>
        <w:category>
          <w:name w:val="General"/>
          <w:gallery w:val="placeholder"/>
        </w:category>
        <w:types>
          <w:type w:val="bbPlcHdr"/>
        </w:types>
        <w:behaviors>
          <w:behavior w:val="content"/>
        </w:behaviors>
        <w:guid w:val="{4FED55FB-FE6A-4D41-A4B0-CB6315DA0B34}"/>
      </w:docPartPr>
      <w:docPartBody>
        <w:p w:rsidR="00294F76" w:rsidRDefault="00294F76" w:rsidP="00294F76">
          <w:pPr>
            <w:pStyle w:val="6880BFCBC42846CE8651D0DF4FC91FFD"/>
          </w:pPr>
          <w:r w:rsidRPr="005C5D01">
            <w:rPr>
              <w:rStyle w:val="PlaceholderText"/>
            </w:rPr>
            <w:t>Click here to enter text.</w:t>
          </w:r>
        </w:p>
      </w:docPartBody>
    </w:docPart>
    <w:docPart>
      <w:docPartPr>
        <w:name w:val="3E4F2F0CD2564B5AB90EF9DEBEEB93AE"/>
        <w:category>
          <w:name w:val="General"/>
          <w:gallery w:val="placeholder"/>
        </w:category>
        <w:types>
          <w:type w:val="bbPlcHdr"/>
        </w:types>
        <w:behaviors>
          <w:behavior w:val="content"/>
        </w:behaviors>
        <w:guid w:val="{96EF814F-E733-412B-A8E1-D4F205FE5C75}"/>
      </w:docPartPr>
      <w:docPartBody>
        <w:p w:rsidR="00294F76" w:rsidRDefault="00294F76" w:rsidP="00294F76">
          <w:pPr>
            <w:pStyle w:val="3E4F2F0CD2564B5AB90EF9DEBEEB93AE"/>
          </w:pPr>
          <w:r w:rsidRPr="005C5D01">
            <w:rPr>
              <w:rStyle w:val="PlaceholderText"/>
            </w:rPr>
            <w:t>Click here to enter text.</w:t>
          </w:r>
        </w:p>
      </w:docPartBody>
    </w:docPart>
    <w:docPart>
      <w:docPartPr>
        <w:name w:val="C4F8C53F44684866B05D9717C12C34FD"/>
        <w:category>
          <w:name w:val="General"/>
          <w:gallery w:val="placeholder"/>
        </w:category>
        <w:types>
          <w:type w:val="bbPlcHdr"/>
        </w:types>
        <w:behaviors>
          <w:behavior w:val="content"/>
        </w:behaviors>
        <w:guid w:val="{EA2BAA47-1661-42D9-A52C-81082BDF5651}"/>
      </w:docPartPr>
      <w:docPartBody>
        <w:p w:rsidR="00294F76" w:rsidRDefault="00294F76" w:rsidP="00294F76">
          <w:pPr>
            <w:pStyle w:val="C4F8C53F44684866B05D9717C12C34FD"/>
          </w:pPr>
          <w:r w:rsidRPr="005C5D01">
            <w:rPr>
              <w:rStyle w:val="PlaceholderText"/>
            </w:rPr>
            <w:t>Click here to enter text.</w:t>
          </w:r>
        </w:p>
      </w:docPartBody>
    </w:docPart>
    <w:docPart>
      <w:docPartPr>
        <w:name w:val="010766A9385B4028859BD17C085E4F21"/>
        <w:category>
          <w:name w:val="General"/>
          <w:gallery w:val="placeholder"/>
        </w:category>
        <w:types>
          <w:type w:val="bbPlcHdr"/>
        </w:types>
        <w:behaviors>
          <w:behavior w:val="content"/>
        </w:behaviors>
        <w:guid w:val="{FD465111-6330-4DEF-9A37-0319DC8DEB6A}"/>
      </w:docPartPr>
      <w:docPartBody>
        <w:p w:rsidR="00294F76" w:rsidRDefault="00294F76" w:rsidP="00294F76">
          <w:pPr>
            <w:pStyle w:val="010766A9385B4028859BD17C085E4F21"/>
          </w:pPr>
          <w:r w:rsidRPr="005C5D01">
            <w:rPr>
              <w:rStyle w:val="PlaceholderText"/>
            </w:rPr>
            <w:t>Click here to enter text.</w:t>
          </w:r>
        </w:p>
      </w:docPartBody>
    </w:docPart>
    <w:docPart>
      <w:docPartPr>
        <w:name w:val="1AFA93042E8B4C06B01B50CEAA76ABBB"/>
        <w:category>
          <w:name w:val="General"/>
          <w:gallery w:val="placeholder"/>
        </w:category>
        <w:types>
          <w:type w:val="bbPlcHdr"/>
        </w:types>
        <w:behaviors>
          <w:behavior w:val="content"/>
        </w:behaviors>
        <w:guid w:val="{78B7A913-BC54-4970-B55A-AD8EC7D24BB0}"/>
      </w:docPartPr>
      <w:docPartBody>
        <w:p w:rsidR="00294F76" w:rsidRDefault="00294F76" w:rsidP="00294F76">
          <w:pPr>
            <w:pStyle w:val="1AFA93042E8B4C06B01B50CEAA76ABBB"/>
          </w:pPr>
          <w:r w:rsidRPr="005C5D01">
            <w:rPr>
              <w:rStyle w:val="PlaceholderText"/>
            </w:rPr>
            <w:t>Click here to enter text.</w:t>
          </w:r>
        </w:p>
      </w:docPartBody>
    </w:docPart>
    <w:docPart>
      <w:docPartPr>
        <w:name w:val="EEA216540E3940E095A8648FD2BEB1E2"/>
        <w:category>
          <w:name w:val="General"/>
          <w:gallery w:val="placeholder"/>
        </w:category>
        <w:types>
          <w:type w:val="bbPlcHdr"/>
        </w:types>
        <w:behaviors>
          <w:behavior w:val="content"/>
        </w:behaviors>
        <w:guid w:val="{AC7D54E2-E5AF-4F7E-8D17-85582BD2F455}"/>
      </w:docPartPr>
      <w:docPartBody>
        <w:p w:rsidR="00294F76" w:rsidRDefault="00294F76" w:rsidP="00294F76">
          <w:pPr>
            <w:pStyle w:val="EEA216540E3940E095A8648FD2BEB1E2"/>
          </w:pPr>
          <w:r w:rsidRPr="005C5D01">
            <w:rPr>
              <w:rStyle w:val="PlaceholderText"/>
            </w:rPr>
            <w:t>Click here to enter text.</w:t>
          </w:r>
        </w:p>
      </w:docPartBody>
    </w:docPart>
    <w:docPart>
      <w:docPartPr>
        <w:name w:val="7869C81B58034A3E9BBF5156CB264458"/>
        <w:category>
          <w:name w:val="General"/>
          <w:gallery w:val="placeholder"/>
        </w:category>
        <w:types>
          <w:type w:val="bbPlcHdr"/>
        </w:types>
        <w:behaviors>
          <w:behavior w:val="content"/>
        </w:behaviors>
        <w:guid w:val="{B1979A6C-3D4B-49BE-AF6C-79FA90BB1CE3}"/>
      </w:docPartPr>
      <w:docPartBody>
        <w:p w:rsidR="00294F76" w:rsidRDefault="00294F76" w:rsidP="00294F76">
          <w:pPr>
            <w:pStyle w:val="7869C81B58034A3E9BBF5156CB264458"/>
          </w:pPr>
          <w:r w:rsidRPr="005C5D01">
            <w:rPr>
              <w:rStyle w:val="PlaceholderText"/>
            </w:rPr>
            <w:t>Click here to enter text.</w:t>
          </w:r>
        </w:p>
      </w:docPartBody>
    </w:docPart>
    <w:docPart>
      <w:docPartPr>
        <w:name w:val="D08AE1C929324B8C8B17663817C947B0"/>
        <w:category>
          <w:name w:val="General"/>
          <w:gallery w:val="placeholder"/>
        </w:category>
        <w:types>
          <w:type w:val="bbPlcHdr"/>
        </w:types>
        <w:behaviors>
          <w:behavior w:val="content"/>
        </w:behaviors>
        <w:guid w:val="{96E1FEE8-3EBD-4ACF-A66B-4A9B2F083313}"/>
      </w:docPartPr>
      <w:docPartBody>
        <w:p w:rsidR="00294F76" w:rsidRDefault="00294F76" w:rsidP="00294F76">
          <w:pPr>
            <w:pStyle w:val="D08AE1C929324B8C8B17663817C947B0"/>
          </w:pPr>
          <w:r w:rsidRPr="005C5D01">
            <w:rPr>
              <w:rStyle w:val="PlaceholderText"/>
            </w:rPr>
            <w:t>Click here to enter text.</w:t>
          </w:r>
        </w:p>
      </w:docPartBody>
    </w:docPart>
    <w:docPart>
      <w:docPartPr>
        <w:name w:val="97220E620B2C40D89A85A80C48C464E7"/>
        <w:category>
          <w:name w:val="General"/>
          <w:gallery w:val="placeholder"/>
        </w:category>
        <w:types>
          <w:type w:val="bbPlcHdr"/>
        </w:types>
        <w:behaviors>
          <w:behavior w:val="content"/>
        </w:behaviors>
        <w:guid w:val="{3AD9BAD7-C90B-40DD-A568-3AB6A5A54324}"/>
      </w:docPartPr>
      <w:docPartBody>
        <w:p w:rsidR="00294F76" w:rsidRDefault="00294F76" w:rsidP="00294F76">
          <w:pPr>
            <w:pStyle w:val="97220E620B2C40D89A85A80C48C464E7"/>
          </w:pPr>
          <w:r w:rsidRPr="005C5D01">
            <w:rPr>
              <w:rStyle w:val="PlaceholderText"/>
            </w:rPr>
            <w:t>Click here to enter text.</w:t>
          </w:r>
        </w:p>
      </w:docPartBody>
    </w:docPart>
    <w:docPart>
      <w:docPartPr>
        <w:name w:val="FD70A5D17B944B3F8E042B6A02A6D0F0"/>
        <w:category>
          <w:name w:val="General"/>
          <w:gallery w:val="placeholder"/>
        </w:category>
        <w:types>
          <w:type w:val="bbPlcHdr"/>
        </w:types>
        <w:behaviors>
          <w:behavior w:val="content"/>
        </w:behaviors>
        <w:guid w:val="{2EE9608D-FA54-4C58-9B69-FB3F225FFE52}"/>
      </w:docPartPr>
      <w:docPartBody>
        <w:p w:rsidR="00294F76" w:rsidRDefault="00294F76" w:rsidP="00294F76">
          <w:pPr>
            <w:pStyle w:val="FD70A5D17B944B3F8E042B6A02A6D0F0"/>
          </w:pPr>
          <w:r w:rsidRPr="005C5D01">
            <w:rPr>
              <w:rStyle w:val="PlaceholderText"/>
            </w:rPr>
            <w:t>Click here to enter text.</w:t>
          </w:r>
        </w:p>
      </w:docPartBody>
    </w:docPart>
    <w:docPart>
      <w:docPartPr>
        <w:name w:val="0268E90A07C14590BBD0F07B00C91E23"/>
        <w:category>
          <w:name w:val="General"/>
          <w:gallery w:val="placeholder"/>
        </w:category>
        <w:types>
          <w:type w:val="bbPlcHdr"/>
        </w:types>
        <w:behaviors>
          <w:behavior w:val="content"/>
        </w:behaviors>
        <w:guid w:val="{13A9DDB6-E95B-46B7-82C0-85E24C16AF91}"/>
      </w:docPartPr>
      <w:docPartBody>
        <w:p w:rsidR="00294F76" w:rsidRDefault="00294F76" w:rsidP="00294F76">
          <w:pPr>
            <w:pStyle w:val="0268E90A07C14590BBD0F07B00C91E23"/>
          </w:pPr>
          <w:r w:rsidRPr="005C5D01">
            <w:rPr>
              <w:rStyle w:val="PlaceholderText"/>
            </w:rPr>
            <w:t>Click here to enter text.</w:t>
          </w:r>
        </w:p>
      </w:docPartBody>
    </w:docPart>
    <w:docPart>
      <w:docPartPr>
        <w:name w:val="5C1B2F9EF0214722AC65DDFB57F38464"/>
        <w:category>
          <w:name w:val="General"/>
          <w:gallery w:val="placeholder"/>
        </w:category>
        <w:types>
          <w:type w:val="bbPlcHdr"/>
        </w:types>
        <w:behaviors>
          <w:behavior w:val="content"/>
        </w:behaviors>
        <w:guid w:val="{188AC20B-97F6-41FE-9030-AB4C2329E788}"/>
      </w:docPartPr>
      <w:docPartBody>
        <w:p w:rsidR="00294F76" w:rsidRDefault="00294F76" w:rsidP="00294F76">
          <w:pPr>
            <w:pStyle w:val="5C1B2F9EF0214722AC65DDFB57F38464"/>
          </w:pPr>
          <w:r w:rsidRPr="005C5D01">
            <w:rPr>
              <w:rStyle w:val="PlaceholderText"/>
            </w:rPr>
            <w:t>Click here to enter text.</w:t>
          </w:r>
        </w:p>
      </w:docPartBody>
    </w:docPart>
    <w:docPart>
      <w:docPartPr>
        <w:name w:val="7A301C28F461418BB3062F8603C0A03A"/>
        <w:category>
          <w:name w:val="General"/>
          <w:gallery w:val="placeholder"/>
        </w:category>
        <w:types>
          <w:type w:val="bbPlcHdr"/>
        </w:types>
        <w:behaviors>
          <w:behavior w:val="content"/>
        </w:behaviors>
        <w:guid w:val="{84C7929C-DAD3-4C44-BF6C-E1FBF0A0C292}"/>
      </w:docPartPr>
      <w:docPartBody>
        <w:p w:rsidR="00294F76" w:rsidRDefault="00294F76" w:rsidP="00294F76">
          <w:pPr>
            <w:pStyle w:val="7A301C28F461418BB3062F8603C0A03A"/>
          </w:pPr>
          <w:r w:rsidRPr="005C5D01">
            <w:rPr>
              <w:rStyle w:val="PlaceholderText"/>
            </w:rPr>
            <w:t>Click here to enter text.</w:t>
          </w:r>
        </w:p>
      </w:docPartBody>
    </w:docPart>
    <w:docPart>
      <w:docPartPr>
        <w:name w:val="9D732CC2F3FF4DB8A1D8B9474BDEC8CD"/>
        <w:category>
          <w:name w:val="General"/>
          <w:gallery w:val="placeholder"/>
        </w:category>
        <w:types>
          <w:type w:val="bbPlcHdr"/>
        </w:types>
        <w:behaviors>
          <w:behavior w:val="content"/>
        </w:behaviors>
        <w:guid w:val="{3BBBFEF5-50E8-4685-A1F3-66D36462377D}"/>
      </w:docPartPr>
      <w:docPartBody>
        <w:p w:rsidR="00294F76" w:rsidRDefault="00294F76" w:rsidP="00294F76">
          <w:pPr>
            <w:pStyle w:val="9D732CC2F3FF4DB8A1D8B9474BDEC8CD"/>
          </w:pPr>
          <w:r w:rsidRPr="005C5D01">
            <w:rPr>
              <w:rStyle w:val="PlaceholderText"/>
            </w:rPr>
            <w:t>Click here to enter text.</w:t>
          </w:r>
        </w:p>
      </w:docPartBody>
    </w:docPart>
    <w:docPart>
      <w:docPartPr>
        <w:name w:val="ED238D8A475A49B694328E9AD8B0CB60"/>
        <w:category>
          <w:name w:val="General"/>
          <w:gallery w:val="placeholder"/>
        </w:category>
        <w:types>
          <w:type w:val="bbPlcHdr"/>
        </w:types>
        <w:behaviors>
          <w:behavior w:val="content"/>
        </w:behaviors>
        <w:guid w:val="{D9B67323-39AE-4CBD-A2B4-AB7E8D6ECBA9}"/>
      </w:docPartPr>
      <w:docPartBody>
        <w:p w:rsidR="00294F76" w:rsidRDefault="00294F76" w:rsidP="00294F76">
          <w:pPr>
            <w:pStyle w:val="ED238D8A475A49B694328E9AD8B0CB60"/>
          </w:pPr>
          <w:r w:rsidRPr="005C5D01">
            <w:rPr>
              <w:rStyle w:val="PlaceholderText"/>
            </w:rPr>
            <w:t>Click here to enter text.</w:t>
          </w:r>
        </w:p>
      </w:docPartBody>
    </w:docPart>
    <w:docPart>
      <w:docPartPr>
        <w:name w:val="BD6F751F3FEE4A139959B78DE5D0D449"/>
        <w:category>
          <w:name w:val="General"/>
          <w:gallery w:val="placeholder"/>
        </w:category>
        <w:types>
          <w:type w:val="bbPlcHdr"/>
        </w:types>
        <w:behaviors>
          <w:behavior w:val="content"/>
        </w:behaviors>
        <w:guid w:val="{1864C580-F989-46F9-A40A-A87D98555FBD}"/>
      </w:docPartPr>
      <w:docPartBody>
        <w:p w:rsidR="00390972" w:rsidRDefault="00390972">
          <w:pPr>
            <w:pStyle w:val="BD6F751F3FEE4A139959B78DE5D0D449"/>
          </w:pPr>
          <w:r w:rsidRPr="005C5D01">
            <w:rPr>
              <w:rStyle w:val="PlaceholderText"/>
            </w:rPr>
            <w:t>Click here to enter text.</w:t>
          </w:r>
        </w:p>
      </w:docPartBody>
    </w:docPart>
    <w:docPart>
      <w:docPartPr>
        <w:name w:val="18DAA851A2064A84A6D96BCE716EBA3F"/>
        <w:category>
          <w:name w:val="General"/>
          <w:gallery w:val="placeholder"/>
        </w:category>
        <w:types>
          <w:type w:val="bbPlcHdr"/>
        </w:types>
        <w:behaviors>
          <w:behavior w:val="content"/>
        </w:behaviors>
        <w:guid w:val="{C395E056-D0B5-4172-9695-3BAA566DB603}"/>
      </w:docPartPr>
      <w:docPartBody>
        <w:p w:rsidR="00390972" w:rsidRDefault="00390972">
          <w:pPr>
            <w:pStyle w:val="18DAA851A2064A84A6D96BCE716EBA3F"/>
          </w:pPr>
          <w:r w:rsidRPr="005C5D01">
            <w:rPr>
              <w:rStyle w:val="PlaceholderText"/>
            </w:rPr>
            <w:t>Click here to enter text.</w:t>
          </w:r>
        </w:p>
      </w:docPartBody>
    </w:docPart>
    <w:docPart>
      <w:docPartPr>
        <w:name w:val="1445276953164AF0949863777C0D549E"/>
        <w:category>
          <w:name w:val="General"/>
          <w:gallery w:val="placeholder"/>
        </w:category>
        <w:types>
          <w:type w:val="bbPlcHdr"/>
        </w:types>
        <w:behaviors>
          <w:behavior w:val="content"/>
        </w:behaviors>
        <w:guid w:val="{A5DC81CC-6672-4CA1-8DE9-60732307ED46}"/>
      </w:docPartPr>
      <w:docPartBody>
        <w:p w:rsidR="00390972" w:rsidRDefault="00390972">
          <w:pPr>
            <w:pStyle w:val="1445276953164AF0949863777C0D549E"/>
          </w:pPr>
          <w:r w:rsidRPr="005C5D01">
            <w:rPr>
              <w:rStyle w:val="PlaceholderText"/>
            </w:rPr>
            <w:t>Click here to enter text.</w:t>
          </w:r>
        </w:p>
      </w:docPartBody>
    </w:docPart>
    <w:docPart>
      <w:docPartPr>
        <w:name w:val="314EDC96BE5B44A29BAB1136CFB9606B"/>
        <w:category>
          <w:name w:val="General"/>
          <w:gallery w:val="placeholder"/>
        </w:category>
        <w:types>
          <w:type w:val="bbPlcHdr"/>
        </w:types>
        <w:behaviors>
          <w:behavior w:val="content"/>
        </w:behaviors>
        <w:guid w:val="{F96B7649-E92F-4D8A-8C3F-8A3F82D7AD45}"/>
      </w:docPartPr>
      <w:docPartBody>
        <w:p w:rsidR="00390972" w:rsidRDefault="00390972">
          <w:pPr>
            <w:pStyle w:val="314EDC96BE5B44A29BAB1136CFB9606B"/>
          </w:pPr>
          <w:r w:rsidRPr="005C5D01">
            <w:rPr>
              <w:rStyle w:val="PlaceholderText"/>
            </w:rPr>
            <w:t>Click here to enter text.</w:t>
          </w:r>
        </w:p>
      </w:docPartBody>
    </w:docPart>
    <w:docPart>
      <w:docPartPr>
        <w:name w:val="EE0A99EE9660409C957F818A96DD384F"/>
        <w:category>
          <w:name w:val="General"/>
          <w:gallery w:val="placeholder"/>
        </w:category>
        <w:types>
          <w:type w:val="bbPlcHdr"/>
        </w:types>
        <w:behaviors>
          <w:behavior w:val="content"/>
        </w:behaviors>
        <w:guid w:val="{6163A1F0-E544-4F59-8A8F-1731F1F87929}"/>
      </w:docPartPr>
      <w:docPartBody>
        <w:p w:rsidR="00390972" w:rsidRDefault="00390972">
          <w:pPr>
            <w:pStyle w:val="EE0A99EE9660409C957F818A96DD384F"/>
          </w:pPr>
          <w:r w:rsidRPr="005C5D01">
            <w:rPr>
              <w:rStyle w:val="PlaceholderText"/>
            </w:rPr>
            <w:t>Click here to enter text.</w:t>
          </w:r>
        </w:p>
      </w:docPartBody>
    </w:docPart>
    <w:docPart>
      <w:docPartPr>
        <w:name w:val="C272558C737A4074B918D39AC2773965"/>
        <w:category>
          <w:name w:val="General"/>
          <w:gallery w:val="placeholder"/>
        </w:category>
        <w:types>
          <w:type w:val="bbPlcHdr"/>
        </w:types>
        <w:behaviors>
          <w:behavior w:val="content"/>
        </w:behaviors>
        <w:guid w:val="{D753685E-BD30-47C6-864C-C689FF09A2B9}"/>
      </w:docPartPr>
      <w:docPartBody>
        <w:p w:rsidR="00390972" w:rsidRDefault="00390972">
          <w:pPr>
            <w:pStyle w:val="C272558C737A4074B918D39AC2773965"/>
          </w:pPr>
          <w:r w:rsidRPr="005C5D01">
            <w:rPr>
              <w:rStyle w:val="PlaceholderText"/>
            </w:rPr>
            <w:t>Click here to enter text.</w:t>
          </w:r>
        </w:p>
      </w:docPartBody>
    </w:docPart>
    <w:docPart>
      <w:docPartPr>
        <w:name w:val="4C7266E899F84429BE8ECE3ADAD48892"/>
        <w:category>
          <w:name w:val="General"/>
          <w:gallery w:val="placeholder"/>
        </w:category>
        <w:types>
          <w:type w:val="bbPlcHdr"/>
        </w:types>
        <w:behaviors>
          <w:behavior w:val="content"/>
        </w:behaviors>
        <w:guid w:val="{C17CEAD9-C634-4E10-A7CD-62AE95AAA286}"/>
      </w:docPartPr>
      <w:docPartBody>
        <w:p w:rsidR="00390972" w:rsidRDefault="00390972">
          <w:pPr>
            <w:pStyle w:val="4C7266E899F84429BE8ECE3ADAD48892"/>
          </w:pPr>
          <w:r w:rsidRPr="005C5D01">
            <w:rPr>
              <w:rStyle w:val="PlaceholderText"/>
            </w:rPr>
            <w:t>Click here to enter text.</w:t>
          </w:r>
        </w:p>
      </w:docPartBody>
    </w:docPart>
    <w:docPart>
      <w:docPartPr>
        <w:name w:val="6C79053A2D5C461E8C878EAA7FC22143"/>
        <w:category>
          <w:name w:val="General"/>
          <w:gallery w:val="placeholder"/>
        </w:category>
        <w:types>
          <w:type w:val="bbPlcHdr"/>
        </w:types>
        <w:behaviors>
          <w:behavior w:val="content"/>
        </w:behaviors>
        <w:guid w:val="{3FCC88B3-31A4-45AD-949B-AE603600EE60}"/>
      </w:docPartPr>
      <w:docPartBody>
        <w:p w:rsidR="00390972" w:rsidRDefault="00390972">
          <w:pPr>
            <w:pStyle w:val="6C79053A2D5C461E8C878EAA7FC22143"/>
          </w:pPr>
          <w:r w:rsidRPr="005C5D01">
            <w:rPr>
              <w:rStyle w:val="PlaceholderText"/>
            </w:rPr>
            <w:t>Click here to enter text.</w:t>
          </w:r>
        </w:p>
      </w:docPartBody>
    </w:docPart>
    <w:docPart>
      <w:docPartPr>
        <w:name w:val="F9A46EE883CD4D8CBF6AE812F80FCBF8"/>
        <w:category>
          <w:name w:val="General"/>
          <w:gallery w:val="placeholder"/>
        </w:category>
        <w:types>
          <w:type w:val="bbPlcHdr"/>
        </w:types>
        <w:behaviors>
          <w:behavior w:val="content"/>
        </w:behaviors>
        <w:guid w:val="{AB56D371-D2D6-4628-933A-30FF84580428}"/>
      </w:docPartPr>
      <w:docPartBody>
        <w:p w:rsidR="00390972" w:rsidRDefault="00390972">
          <w:pPr>
            <w:pStyle w:val="F9A46EE883CD4D8CBF6AE812F80FCBF8"/>
          </w:pPr>
          <w:r w:rsidRPr="005C5D01">
            <w:rPr>
              <w:rStyle w:val="PlaceholderText"/>
            </w:rPr>
            <w:t>Click here to enter text.</w:t>
          </w:r>
        </w:p>
      </w:docPartBody>
    </w:docPart>
    <w:docPart>
      <w:docPartPr>
        <w:name w:val="A760B7A5947147148A38655792989334"/>
        <w:category>
          <w:name w:val="General"/>
          <w:gallery w:val="placeholder"/>
        </w:category>
        <w:types>
          <w:type w:val="bbPlcHdr"/>
        </w:types>
        <w:behaviors>
          <w:behavior w:val="content"/>
        </w:behaviors>
        <w:guid w:val="{25984022-822A-4E2E-9EDA-594E0CED090F}"/>
      </w:docPartPr>
      <w:docPartBody>
        <w:p w:rsidR="00390972" w:rsidRDefault="00390972">
          <w:pPr>
            <w:pStyle w:val="A760B7A5947147148A38655792989334"/>
          </w:pPr>
          <w:r w:rsidRPr="005C5D01">
            <w:rPr>
              <w:rStyle w:val="PlaceholderText"/>
            </w:rPr>
            <w:t>Click here to enter text.</w:t>
          </w:r>
        </w:p>
      </w:docPartBody>
    </w:docPart>
    <w:docPart>
      <w:docPartPr>
        <w:name w:val="44FE16AAAE41476EABFFE3B7DB76AA19"/>
        <w:category>
          <w:name w:val="General"/>
          <w:gallery w:val="placeholder"/>
        </w:category>
        <w:types>
          <w:type w:val="bbPlcHdr"/>
        </w:types>
        <w:behaviors>
          <w:behavior w:val="content"/>
        </w:behaviors>
        <w:guid w:val="{928CB15F-FCEB-4A13-B12E-D28304963408}"/>
      </w:docPartPr>
      <w:docPartBody>
        <w:p w:rsidR="00390972" w:rsidRDefault="00390972">
          <w:pPr>
            <w:pStyle w:val="44FE16AAAE41476EABFFE3B7DB76AA19"/>
          </w:pPr>
          <w:r w:rsidRPr="005C5D01">
            <w:rPr>
              <w:rStyle w:val="PlaceholderText"/>
            </w:rPr>
            <w:t>Click here to enter text.</w:t>
          </w:r>
        </w:p>
      </w:docPartBody>
    </w:docPart>
    <w:docPart>
      <w:docPartPr>
        <w:name w:val="019A3AC4E43E48528249D5105C3699F3"/>
        <w:category>
          <w:name w:val="General"/>
          <w:gallery w:val="placeholder"/>
        </w:category>
        <w:types>
          <w:type w:val="bbPlcHdr"/>
        </w:types>
        <w:behaviors>
          <w:behavior w:val="content"/>
        </w:behaviors>
        <w:guid w:val="{A0D8DCF1-C43B-4D78-BAC6-99A639F6C1FE}"/>
      </w:docPartPr>
      <w:docPartBody>
        <w:p w:rsidR="00390972" w:rsidRDefault="00390972">
          <w:pPr>
            <w:pStyle w:val="019A3AC4E43E48528249D5105C3699F3"/>
          </w:pPr>
          <w:r w:rsidRPr="005C5D01">
            <w:rPr>
              <w:rStyle w:val="PlaceholderText"/>
            </w:rPr>
            <w:t>Click here to enter text.</w:t>
          </w:r>
        </w:p>
      </w:docPartBody>
    </w:docPart>
    <w:docPart>
      <w:docPartPr>
        <w:name w:val="9D3FC64B02344FE4920666BB3425C3AD"/>
        <w:category>
          <w:name w:val="General"/>
          <w:gallery w:val="placeholder"/>
        </w:category>
        <w:types>
          <w:type w:val="bbPlcHdr"/>
        </w:types>
        <w:behaviors>
          <w:behavior w:val="content"/>
        </w:behaviors>
        <w:guid w:val="{D1378994-49A4-4656-ABF0-7011C6ED03D7}"/>
      </w:docPartPr>
      <w:docPartBody>
        <w:p w:rsidR="00876D05" w:rsidRDefault="00876D05" w:rsidP="00876D05">
          <w:pPr>
            <w:pStyle w:val="9D3FC64B02344FE4920666BB3425C3AD"/>
          </w:pPr>
          <w:r w:rsidRPr="005C5D01">
            <w:rPr>
              <w:rStyle w:val="PlaceholderText"/>
            </w:rPr>
            <w:t>Click here to enter text.</w:t>
          </w:r>
        </w:p>
      </w:docPartBody>
    </w:docPart>
    <w:docPart>
      <w:docPartPr>
        <w:name w:val="8D8298D851DF4E2484B17DE1C1408491"/>
        <w:category>
          <w:name w:val="General"/>
          <w:gallery w:val="placeholder"/>
        </w:category>
        <w:types>
          <w:type w:val="bbPlcHdr"/>
        </w:types>
        <w:behaviors>
          <w:behavior w:val="content"/>
        </w:behaviors>
        <w:guid w:val="{34071F96-6764-41E1-856B-9EE6AA48EAD7}"/>
      </w:docPartPr>
      <w:docPartBody>
        <w:p w:rsidR="00381C23" w:rsidRDefault="00381C23" w:rsidP="00381C23">
          <w:pPr>
            <w:pStyle w:val="8D8298D851DF4E2484B17DE1C1408491"/>
          </w:pPr>
          <w:r w:rsidRPr="005C5D01">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122660"/>
    <w:multiLevelType w:val="multilevel"/>
    <w:tmpl w:val="D5F264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2"/>
  </w:compat>
  <w:rsids>
    <w:rsidRoot w:val="009C75CD"/>
    <w:rsid w:val="00003780"/>
    <w:rsid w:val="00005069"/>
    <w:rsid w:val="000075CD"/>
    <w:rsid w:val="00025E12"/>
    <w:rsid w:val="000264E8"/>
    <w:rsid w:val="00044D8A"/>
    <w:rsid w:val="000558E4"/>
    <w:rsid w:val="00067576"/>
    <w:rsid w:val="0007366D"/>
    <w:rsid w:val="00073E13"/>
    <w:rsid w:val="00077090"/>
    <w:rsid w:val="00081E49"/>
    <w:rsid w:val="00083314"/>
    <w:rsid w:val="00085764"/>
    <w:rsid w:val="0009782E"/>
    <w:rsid w:val="000C21D3"/>
    <w:rsid w:val="000D2D5C"/>
    <w:rsid w:val="000D76A2"/>
    <w:rsid w:val="000E1502"/>
    <w:rsid w:val="000E2D22"/>
    <w:rsid w:val="000E5BA0"/>
    <w:rsid w:val="000F0809"/>
    <w:rsid w:val="000F1D26"/>
    <w:rsid w:val="00105172"/>
    <w:rsid w:val="00107296"/>
    <w:rsid w:val="00111945"/>
    <w:rsid w:val="00113AF2"/>
    <w:rsid w:val="001158DF"/>
    <w:rsid w:val="00115DF7"/>
    <w:rsid w:val="00126205"/>
    <w:rsid w:val="001277BC"/>
    <w:rsid w:val="00131B24"/>
    <w:rsid w:val="00136233"/>
    <w:rsid w:val="001364B6"/>
    <w:rsid w:val="0014044C"/>
    <w:rsid w:val="00147A62"/>
    <w:rsid w:val="0015359E"/>
    <w:rsid w:val="00154182"/>
    <w:rsid w:val="001552A8"/>
    <w:rsid w:val="00177E64"/>
    <w:rsid w:val="0018735E"/>
    <w:rsid w:val="00193F01"/>
    <w:rsid w:val="00196EA1"/>
    <w:rsid w:val="001A4BFA"/>
    <w:rsid w:val="001C0EA9"/>
    <w:rsid w:val="001C6FD2"/>
    <w:rsid w:val="001D27DD"/>
    <w:rsid w:val="001D3BBD"/>
    <w:rsid w:val="001E5697"/>
    <w:rsid w:val="001E572D"/>
    <w:rsid w:val="001F1F2D"/>
    <w:rsid w:val="001F5AAA"/>
    <w:rsid w:val="001F6476"/>
    <w:rsid w:val="002026D2"/>
    <w:rsid w:val="0021411B"/>
    <w:rsid w:val="002162EC"/>
    <w:rsid w:val="00216DE9"/>
    <w:rsid w:val="00217923"/>
    <w:rsid w:val="0022568E"/>
    <w:rsid w:val="00231012"/>
    <w:rsid w:val="00233C45"/>
    <w:rsid w:val="002520A6"/>
    <w:rsid w:val="002609DA"/>
    <w:rsid w:val="00260D51"/>
    <w:rsid w:val="0026498D"/>
    <w:rsid w:val="00283845"/>
    <w:rsid w:val="00283D42"/>
    <w:rsid w:val="002846AF"/>
    <w:rsid w:val="00291AED"/>
    <w:rsid w:val="00294F76"/>
    <w:rsid w:val="002A260E"/>
    <w:rsid w:val="002A4A18"/>
    <w:rsid w:val="002B2DF2"/>
    <w:rsid w:val="002B46FC"/>
    <w:rsid w:val="002B4BC0"/>
    <w:rsid w:val="002C0F28"/>
    <w:rsid w:val="002C3651"/>
    <w:rsid w:val="002C6438"/>
    <w:rsid w:val="002D4AC5"/>
    <w:rsid w:val="002D7E55"/>
    <w:rsid w:val="002E5675"/>
    <w:rsid w:val="003566F1"/>
    <w:rsid w:val="00360011"/>
    <w:rsid w:val="0036057B"/>
    <w:rsid w:val="00365266"/>
    <w:rsid w:val="00377759"/>
    <w:rsid w:val="00381C23"/>
    <w:rsid w:val="003865DD"/>
    <w:rsid w:val="00390972"/>
    <w:rsid w:val="0039190F"/>
    <w:rsid w:val="00396F49"/>
    <w:rsid w:val="003A3DBB"/>
    <w:rsid w:val="003A4A1A"/>
    <w:rsid w:val="003B2ECA"/>
    <w:rsid w:val="003B3C2C"/>
    <w:rsid w:val="003C7449"/>
    <w:rsid w:val="003D2576"/>
    <w:rsid w:val="003E1497"/>
    <w:rsid w:val="003E7486"/>
    <w:rsid w:val="003F3602"/>
    <w:rsid w:val="00410EEA"/>
    <w:rsid w:val="00413225"/>
    <w:rsid w:val="00416A46"/>
    <w:rsid w:val="004270EA"/>
    <w:rsid w:val="0044188C"/>
    <w:rsid w:val="004431F3"/>
    <w:rsid w:val="0044736A"/>
    <w:rsid w:val="00450403"/>
    <w:rsid w:val="004525B7"/>
    <w:rsid w:val="004535A8"/>
    <w:rsid w:val="004650CA"/>
    <w:rsid w:val="00473527"/>
    <w:rsid w:val="0047393E"/>
    <w:rsid w:val="00474887"/>
    <w:rsid w:val="004750E4"/>
    <w:rsid w:val="00476B0A"/>
    <w:rsid w:val="00485B7E"/>
    <w:rsid w:val="00491FA4"/>
    <w:rsid w:val="00493025"/>
    <w:rsid w:val="00493947"/>
    <w:rsid w:val="004B231D"/>
    <w:rsid w:val="004B2579"/>
    <w:rsid w:val="004B5C35"/>
    <w:rsid w:val="004C21B5"/>
    <w:rsid w:val="004D1F66"/>
    <w:rsid w:val="004F7771"/>
    <w:rsid w:val="0050579F"/>
    <w:rsid w:val="00505B5E"/>
    <w:rsid w:val="00512841"/>
    <w:rsid w:val="005201FF"/>
    <w:rsid w:val="0052073D"/>
    <w:rsid w:val="005213BA"/>
    <w:rsid w:val="0053139A"/>
    <w:rsid w:val="00552380"/>
    <w:rsid w:val="005A0243"/>
    <w:rsid w:val="005A3EB4"/>
    <w:rsid w:val="005B43A2"/>
    <w:rsid w:val="005B6C10"/>
    <w:rsid w:val="005B7F3D"/>
    <w:rsid w:val="005C2E69"/>
    <w:rsid w:val="005C34A3"/>
    <w:rsid w:val="005C4D97"/>
    <w:rsid w:val="005D1513"/>
    <w:rsid w:val="005E3DD2"/>
    <w:rsid w:val="005E7ADF"/>
    <w:rsid w:val="005F0AC7"/>
    <w:rsid w:val="005F6E51"/>
    <w:rsid w:val="006049F7"/>
    <w:rsid w:val="0060728A"/>
    <w:rsid w:val="0062322E"/>
    <w:rsid w:val="00633037"/>
    <w:rsid w:val="006357B6"/>
    <w:rsid w:val="0064418D"/>
    <w:rsid w:val="00651781"/>
    <w:rsid w:val="00680F63"/>
    <w:rsid w:val="006A65CC"/>
    <w:rsid w:val="006A7388"/>
    <w:rsid w:val="006C1296"/>
    <w:rsid w:val="006C73FF"/>
    <w:rsid w:val="006F353A"/>
    <w:rsid w:val="00705F87"/>
    <w:rsid w:val="007100CE"/>
    <w:rsid w:val="00711FE3"/>
    <w:rsid w:val="00723E86"/>
    <w:rsid w:val="00727DB3"/>
    <w:rsid w:val="00735127"/>
    <w:rsid w:val="00736FC6"/>
    <w:rsid w:val="007372D2"/>
    <w:rsid w:val="00743071"/>
    <w:rsid w:val="00743A9D"/>
    <w:rsid w:val="007559ED"/>
    <w:rsid w:val="00756346"/>
    <w:rsid w:val="0078309B"/>
    <w:rsid w:val="00792633"/>
    <w:rsid w:val="0079415E"/>
    <w:rsid w:val="00797F70"/>
    <w:rsid w:val="007A598C"/>
    <w:rsid w:val="007B0E4C"/>
    <w:rsid w:val="007B57A5"/>
    <w:rsid w:val="007C0377"/>
    <w:rsid w:val="007C4269"/>
    <w:rsid w:val="007C6FD0"/>
    <w:rsid w:val="007D11A8"/>
    <w:rsid w:val="007F376D"/>
    <w:rsid w:val="007F56C1"/>
    <w:rsid w:val="007F7E35"/>
    <w:rsid w:val="00814043"/>
    <w:rsid w:val="00815103"/>
    <w:rsid w:val="00823063"/>
    <w:rsid w:val="00825429"/>
    <w:rsid w:val="0083083D"/>
    <w:rsid w:val="00836F78"/>
    <w:rsid w:val="008375A8"/>
    <w:rsid w:val="008474C0"/>
    <w:rsid w:val="00853A5D"/>
    <w:rsid w:val="008578C4"/>
    <w:rsid w:val="00865DC8"/>
    <w:rsid w:val="00870B32"/>
    <w:rsid w:val="00876D05"/>
    <w:rsid w:val="008775D3"/>
    <w:rsid w:val="00882D5B"/>
    <w:rsid w:val="00887A5A"/>
    <w:rsid w:val="008A7843"/>
    <w:rsid w:val="008C1AC5"/>
    <w:rsid w:val="008E14EF"/>
    <w:rsid w:val="008E3781"/>
    <w:rsid w:val="008E4585"/>
    <w:rsid w:val="008E7AC9"/>
    <w:rsid w:val="008F2925"/>
    <w:rsid w:val="008F4CAA"/>
    <w:rsid w:val="008F719D"/>
    <w:rsid w:val="00923440"/>
    <w:rsid w:val="009260C6"/>
    <w:rsid w:val="00936DB1"/>
    <w:rsid w:val="00937779"/>
    <w:rsid w:val="009377AA"/>
    <w:rsid w:val="00943A21"/>
    <w:rsid w:val="00947AC3"/>
    <w:rsid w:val="00950981"/>
    <w:rsid w:val="0095133C"/>
    <w:rsid w:val="00954CF4"/>
    <w:rsid w:val="009630D9"/>
    <w:rsid w:val="00971D04"/>
    <w:rsid w:val="00972A0B"/>
    <w:rsid w:val="009756AB"/>
    <w:rsid w:val="00976D40"/>
    <w:rsid w:val="00977B72"/>
    <w:rsid w:val="0099055E"/>
    <w:rsid w:val="009A054B"/>
    <w:rsid w:val="009A1C50"/>
    <w:rsid w:val="009A2A4D"/>
    <w:rsid w:val="009A5EA1"/>
    <w:rsid w:val="009B46FD"/>
    <w:rsid w:val="009C531A"/>
    <w:rsid w:val="009C75CD"/>
    <w:rsid w:val="009D00C9"/>
    <w:rsid w:val="009E3B9A"/>
    <w:rsid w:val="009E546C"/>
    <w:rsid w:val="00A00C4C"/>
    <w:rsid w:val="00A01725"/>
    <w:rsid w:val="00A0331B"/>
    <w:rsid w:val="00A155F0"/>
    <w:rsid w:val="00A206E6"/>
    <w:rsid w:val="00A256F0"/>
    <w:rsid w:val="00A30AEA"/>
    <w:rsid w:val="00A36959"/>
    <w:rsid w:val="00A43A58"/>
    <w:rsid w:val="00A44A17"/>
    <w:rsid w:val="00A472ED"/>
    <w:rsid w:val="00A50E17"/>
    <w:rsid w:val="00A60AF7"/>
    <w:rsid w:val="00A63FB1"/>
    <w:rsid w:val="00A67DFE"/>
    <w:rsid w:val="00A842F6"/>
    <w:rsid w:val="00A90BF2"/>
    <w:rsid w:val="00A93658"/>
    <w:rsid w:val="00AA6379"/>
    <w:rsid w:val="00AB6A0D"/>
    <w:rsid w:val="00AC2A71"/>
    <w:rsid w:val="00AD0F5C"/>
    <w:rsid w:val="00AD5ABD"/>
    <w:rsid w:val="00AD7500"/>
    <w:rsid w:val="00AE4AE1"/>
    <w:rsid w:val="00AF153C"/>
    <w:rsid w:val="00AF2E3E"/>
    <w:rsid w:val="00AF3388"/>
    <w:rsid w:val="00AF5D88"/>
    <w:rsid w:val="00AF6B6D"/>
    <w:rsid w:val="00AF6E4F"/>
    <w:rsid w:val="00B13A3F"/>
    <w:rsid w:val="00B15843"/>
    <w:rsid w:val="00B1773A"/>
    <w:rsid w:val="00B2255D"/>
    <w:rsid w:val="00B3204B"/>
    <w:rsid w:val="00B32B27"/>
    <w:rsid w:val="00B36813"/>
    <w:rsid w:val="00B37F9E"/>
    <w:rsid w:val="00B47324"/>
    <w:rsid w:val="00B53282"/>
    <w:rsid w:val="00B53EA7"/>
    <w:rsid w:val="00B57D92"/>
    <w:rsid w:val="00B63AC5"/>
    <w:rsid w:val="00B6672B"/>
    <w:rsid w:val="00B669CD"/>
    <w:rsid w:val="00B70056"/>
    <w:rsid w:val="00B70519"/>
    <w:rsid w:val="00B8030A"/>
    <w:rsid w:val="00B84C4B"/>
    <w:rsid w:val="00B866CE"/>
    <w:rsid w:val="00B92264"/>
    <w:rsid w:val="00B93288"/>
    <w:rsid w:val="00B96726"/>
    <w:rsid w:val="00BA32A2"/>
    <w:rsid w:val="00BB0AB8"/>
    <w:rsid w:val="00BB453F"/>
    <w:rsid w:val="00BC1FFA"/>
    <w:rsid w:val="00BC4A29"/>
    <w:rsid w:val="00BC5334"/>
    <w:rsid w:val="00BD1DC4"/>
    <w:rsid w:val="00BD472A"/>
    <w:rsid w:val="00BD4E00"/>
    <w:rsid w:val="00BD51AF"/>
    <w:rsid w:val="00BE1B3E"/>
    <w:rsid w:val="00BF4D07"/>
    <w:rsid w:val="00BF53E0"/>
    <w:rsid w:val="00BF69F8"/>
    <w:rsid w:val="00C0163A"/>
    <w:rsid w:val="00C13CB0"/>
    <w:rsid w:val="00C33017"/>
    <w:rsid w:val="00C3559C"/>
    <w:rsid w:val="00C453D0"/>
    <w:rsid w:val="00C50C86"/>
    <w:rsid w:val="00C54661"/>
    <w:rsid w:val="00C63621"/>
    <w:rsid w:val="00C662EC"/>
    <w:rsid w:val="00C674CE"/>
    <w:rsid w:val="00C72231"/>
    <w:rsid w:val="00C94E76"/>
    <w:rsid w:val="00CA6546"/>
    <w:rsid w:val="00CB2B13"/>
    <w:rsid w:val="00CC0AB3"/>
    <w:rsid w:val="00CC0DB0"/>
    <w:rsid w:val="00CD01E2"/>
    <w:rsid w:val="00CD39EE"/>
    <w:rsid w:val="00CE02C7"/>
    <w:rsid w:val="00CE40FC"/>
    <w:rsid w:val="00CE4E44"/>
    <w:rsid w:val="00CE74E3"/>
    <w:rsid w:val="00CF4376"/>
    <w:rsid w:val="00CF5C90"/>
    <w:rsid w:val="00D058B4"/>
    <w:rsid w:val="00D102DE"/>
    <w:rsid w:val="00D10637"/>
    <w:rsid w:val="00D11F36"/>
    <w:rsid w:val="00D22A73"/>
    <w:rsid w:val="00D336E5"/>
    <w:rsid w:val="00D35D35"/>
    <w:rsid w:val="00D409F4"/>
    <w:rsid w:val="00D45874"/>
    <w:rsid w:val="00D50F7C"/>
    <w:rsid w:val="00D538AF"/>
    <w:rsid w:val="00D53FEC"/>
    <w:rsid w:val="00D57F1D"/>
    <w:rsid w:val="00D64CF9"/>
    <w:rsid w:val="00D77616"/>
    <w:rsid w:val="00D82019"/>
    <w:rsid w:val="00D90977"/>
    <w:rsid w:val="00D9779D"/>
    <w:rsid w:val="00DA1ADD"/>
    <w:rsid w:val="00DA2059"/>
    <w:rsid w:val="00DB380F"/>
    <w:rsid w:val="00DC6AF2"/>
    <w:rsid w:val="00DC7E31"/>
    <w:rsid w:val="00DD2DE4"/>
    <w:rsid w:val="00DD3DD0"/>
    <w:rsid w:val="00DE66FA"/>
    <w:rsid w:val="00DF03F5"/>
    <w:rsid w:val="00DF07C3"/>
    <w:rsid w:val="00DF1862"/>
    <w:rsid w:val="00DF5D38"/>
    <w:rsid w:val="00DF5F00"/>
    <w:rsid w:val="00DF63F4"/>
    <w:rsid w:val="00E01668"/>
    <w:rsid w:val="00E0199A"/>
    <w:rsid w:val="00E02D4E"/>
    <w:rsid w:val="00E04D2C"/>
    <w:rsid w:val="00E23D94"/>
    <w:rsid w:val="00E26A82"/>
    <w:rsid w:val="00E31871"/>
    <w:rsid w:val="00E32DA5"/>
    <w:rsid w:val="00E3664A"/>
    <w:rsid w:val="00E36715"/>
    <w:rsid w:val="00E37863"/>
    <w:rsid w:val="00E42E11"/>
    <w:rsid w:val="00E56193"/>
    <w:rsid w:val="00E56FD0"/>
    <w:rsid w:val="00E62A2A"/>
    <w:rsid w:val="00E6470F"/>
    <w:rsid w:val="00E66D81"/>
    <w:rsid w:val="00E74C65"/>
    <w:rsid w:val="00E759D1"/>
    <w:rsid w:val="00E81E59"/>
    <w:rsid w:val="00E83377"/>
    <w:rsid w:val="00E87C20"/>
    <w:rsid w:val="00E93EFE"/>
    <w:rsid w:val="00EA1E9C"/>
    <w:rsid w:val="00EA2642"/>
    <w:rsid w:val="00EB12FA"/>
    <w:rsid w:val="00EC0FE6"/>
    <w:rsid w:val="00ED31B9"/>
    <w:rsid w:val="00EE1676"/>
    <w:rsid w:val="00EE31C8"/>
    <w:rsid w:val="00EE371D"/>
    <w:rsid w:val="00EE6205"/>
    <w:rsid w:val="00F12D85"/>
    <w:rsid w:val="00F12E23"/>
    <w:rsid w:val="00F16C49"/>
    <w:rsid w:val="00F17317"/>
    <w:rsid w:val="00F208DD"/>
    <w:rsid w:val="00F212D5"/>
    <w:rsid w:val="00F259E9"/>
    <w:rsid w:val="00F2662F"/>
    <w:rsid w:val="00F50B62"/>
    <w:rsid w:val="00F71581"/>
    <w:rsid w:val="00F71605"/>
    <w:rsid w:val="00F75B40"/>
    <w:rsid w:val="00F7742F"/>
    <w:rsid w:val="00F80B8A"/>
    <w:rsid w:val="00F81116"/>
    <w:rsid w:val="00F829D6"/>
    <w:rsid w:val="00F86D03"/>
    <w:rsid w:val="00F8725D"/>
    <w:rsid w:val="00F927A0"/>
    <w:rsid w:val="00F929CE"/>
    <w:rsid w:val="00FA0EC1"/>
    <w:rsid w:val="00FA432E"/>
    <w:rsid w:val="00FA5855"/>
    <w:rsid w:val="00FC0C05"/>
    <w:rsid w:val="00FC3132"/>
    <w:rsid w:val="00FC4C1F"/>
    <w:rsid w:val="00FC5564"/>
    <w:rsid w:val="00FD0FE4"/>
    <w:rsid w:val="00FD1A70"/>
    <w:rsid w:val="00FE16B5"/>
    <w:rsid w:val="00FE32AC"/>
    <w:rsid w:val="00FE3E94"/>
    <w:rsid w:val="00FE4851"/>
    <w:rsid w:val="00FE68B0"/>
    <w:rsid w:val="00FF1C98"/>
    <w:rsid w:val="00FF4241"/>
    <w:rsid w:val="00FF4B6A"/>
    <w:rsid w:val="00FF58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190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81C23"/>
    <w:rPr>
      <w:color w:val="808080"/>
    </w:rPr>
  </w:style>
  <w:style w:type="paragraph" w:customStyle="1" w:styleId="AED86831AC17425FB654134EF16D5100">
    <w:name w:val="AED86831AC17425FB654134EF16D5100"/>
    <w:rsid w:val="00947AC3"/>
  </w:style>
  <w:style w:type="paragraph" w:customStyle="1" w:styleId="425B524788EA43A5B58417D58007EF97">
    <w:name w:val="425B524788EA43A5B58417D58007EF97"/>
    <w:rsid w:val="00947AC3"/>
  </w:style>
  <w:style w:type="paragraph" w:customStyle="1" w:styleId="65E1D99653614554AAD4639D1B7FA59B">
    <w:name w:val="65E1D99653614554AAD4639D1B7FA59B"/>
    <w:rsid w:val="00CD39EE"/>
  </w:style>
  <w:style w:type="paragraph" w:customStyle="1" w:styleId="313A57CFF6DC4317BA16C4FE13070C3A">
    <w:name w:val="313A57CFF6DC4317BA16C4FE13070C3A"/>
    <w:rsid w:val="00CD39EE"/>
  </w:style>
  <w:style w:type="paragraph" w:customStyle="1" w:styleId="B4DEE96B187745B0B7FD87164BC14F49">
    <w:name w:val="B4DEE96B187745B0B7FD87164BC14F49"/>
    <w:rsid w:val="0044736A"/>
  </w:style>
  <w:style w:type="paragraph" w:customStyle="1" w:styleId="7914BC7B050B4A499C865292C2C725EE">
    <w:name w:val="7914BC7B050B4A499C865292C2C725EE"/>
    <w:rsid w:val="00F208DD"/>
  </w:style>
  <w:style w:type="paragraph" w:customStyle="1" w:styleId="E6C30B1FE5AA4558B86C27086CF125F2">
    <w:name w:val="E6C30B1FE5AA4558B86C27086CF125F2"/>
    <w:rsid w:val="00950981"/>
  </w:style>
  <w:style w:type="paragraph" w:customStyle="1" w:styleId="FF7A0FB704C24A1B8F0C2E11CDB4C9AE">
    <w:name w:val="FF7A0FB704C24A1B8F0C2E11CDB4C9AE"/>
    <w:rsid w:val="006C1296"/>
  </w:style>
  <w:style w:type="paragraph" w:customStyle="1" w:styleId="C8AFD23450674BCC9E21E9DC89EF664C">
    <w:name w:val="C8AFD23450674BCC9E21E9DC89EF664C"/>
    <w:rsid w:val="006C1296"/>
  </w:style>
  <w:style w:type="paragraph" w:customStyle="1" w:styleId="32A733602A8A4D32B0B4A22C421356C6">
    <w:name w:val="32A733602A8A4D32B0B4A22C421356C6"/>
    <w:rsid w:val="00AF153C"/>
  </w:style>
  <w:style w:type="paragraph" w:customStyle="1" w:styleId="E9E624A4118D40838C6CF64365D1C499">
    <w:name w:val="E9E624A4118D40838C6CF64365D1C499"/>
    <w:rsid w:val="00E23D94"/>
  </w:style>
  <w:style w:type="paragraph" w:customStyle="1" w:styleId="0AAED758C74542978436F07842DBB218">
    <w:name w:val="0AAED758C74542978436F07842DBB218"/>
    <w:rsid w:val="005D1513"/>
  </w:style>
  <w:style w:type="paragraph" w:customStyle="1" w:styleId="D08DA2A3E9444EDC85ED88B7073EAA4F">
    <w:name w:val="D08DA2A3E9444EDC85ED88B7073EAA4F"/>
    <w:rsid w:val="00CF5C90"/>
  </w:style>
  <w:style w:type="paragraph" w:customStyle="1" w:styleId="0A7BA0CD36B149DFA2B28D5B022CCF01">
    <w:name w:val="0A7BA0CD36B149DFA2B28D5B022CCF01"/>
    <w:rsid w:val="00CF5C90"/>
  </w:style>
  <w:style w:type="paragraph" w:customStyle="1" w:styleId="7A382791F1CA43499B59EF48931908A0">
    <w:name w:val="7A382791F1CA43499B59EF48931908A0"/>
    <w:rsid w:val="00CF5C90"/>
  </w:style>
  <w:style w:type="paragraph" w:customStyle="1" w:styleId="827C2506EFEB439083F384D73647202B">
    <w:name w:val="827C2506EFEB439083F384D73647202B"/>
    <w:rsid w:val="00CF5C90"/>
  </w:style>
  <w:style w:type="paragraph" w:customStyle="1" w:styleId="543BE27BD89849F9B354A7B3AEA6BCC4">
    <w:name w:val="543BE27BD89849F9B354A7B3AEA6BCC4"/>
    <w:rsid w:val="00CF5C90"/>
  </w:style>
  <w:style w:type="paragraph" w:customStyle="1" w:styleId="41193EE6BB304EB5BA45CB1F441AD4F4">
    <w:name w:val="41193EE6BB304EB5BA45CB1F441AD4F4"/>
    <w:rsid w:val="00CF5C90"/>
  </w:style>
  <w:style w:type="paragraph" w:customStyle="1" w:styleId="D7296B896DD8498E9B05B86145DC8E24">
    <w:name w:val="D7296B896DD8498E9B05B86145DC8E24"/>
    <w:rsid w:val="00E0199A"/>
    <w:rPr>
      <w:lang w:val="en-GB" w:eastAsia="en-GB"/>
    </w:rPr>
  </w:style>
  <w:style w:type="paragraph" w:customStyle="1" w:styleId="5C23330E311E4E0283C97BB370113907">
    <w:name w:val="5C23330E311E4E0283C97BB370113907"/>
    <w:rsid w:val="00723E86"/>
    <w:rPr>
      <w:lang w:val="en-GB" w:eastAsia="en-GB"/>
    </w:rPr>
  </w:style>
  <w:style w:type="paragraph" w:customStyle="1" w:styleId="C4976047B5684F139DCA845099E469F2">
    <w:name w:val="C4976047B5684F139DCA845099E469F2"/>
    <w:rsid w:val="00E32DA5"/>
  </w:style>
  <w:style w:type="paragraph" w:customStyle="1" w:styleId="656EB95AF9264DB1AF3D8B31A9402C56">
    <w:name w:val="656EB95AF9264DB1AF3D8B31A9402C56"/>
    <w:rsid w:val="00E32DA5"/>
  </w:style>
  <w:style w:type="paragraph" w:customStyle="1" w:styleId="746BE90FA50649188255E252876B1506">
    <w:name w:val="746BE90FA50649188255E252876B1506"/>
    <w:rsid w:val="00E32DA5"/>
  </w:style>
  <w:style w:type="paragraph" w:customStyle="1" w:styleId="9866DFFF52DF46A0848A272D286A6EC4">
    <w:name w:val="9866DFFF52DF46A0848A272D286A6EC4"/>
    <w:rsid w:val="00E32DA5"/>
  </w:style>
  <w:style w:type="paragraph" w:customStyle="1" w:styleId="E8F0F997E3954B82AFA5D405DAC08D84">
    <w:name w:val="E8F0F997E3954B82AFA5D405DAC08D84"/>
    <w:rsid w:val="008E3781"/>
  </w:style>
  <w:style w:type="paragraph" w:customStyle="1" w:styleId="9C66A7CF9936476BAAF47E7DD1430510">
    <w:name w:val="9C66A7CF9936476BAAF47E7DD1430510"/>
    <w:rsid w:val="00E6470F"/>
    <w:pPr>
      <w:spacing w:after="160" w:line="259" w:lineRule="auto"/>
    </w:pPr>
  </w:style>
  <w:style w:type="paragraph" w:customStyle="1" w:styleId="FB145B0B2AD14D008934DEC14D3B5E6A">
    <w:name w:val="FB145B0B2AD14D008934DEC14D3B5E6A"/>
    <w:rsid w:val="00972A0B"/>
    <w:pPr>
      <w:spacing w:after="160" w:line="259" w:lineRule="auto"/>
    </w:pPr>
  </w:style>
  <w:style w:type="paragraph" w:customStyle="1" w:styleId="71A06E139E074124B00B293F80002CB8">
    <w:name w:val="71A06E139E074124B00B293F80002CB8"/>
    <w:rsid w:val="00972A0B"/>
    <w:pPr>
      <w:spacing w:after="160" w:line="259" w:lineRule="auto"/>
    </w:pPr>
  </w:style>
  <w:style w:type="paragraph" w:customStyle="1" w:styleId="314F4809D721405283115CBFE12B294D">
    <w:name w:val="314F4809D721405283115CBFE12B294D"/>
    <w:rsid w:val="00972A0B"/>
    <w:pPr>
      <w:spacing w:after="160" w:line="259" w:lineRule="auto"/>
    </w:pPr>
  </w:style>
  <w:style w:type="paragraph" w:customStyle="1" w:styleId="8BF5DA19924A4085B4238812CBC0F638">
    <w:name w:val="8BF5DA19924A4085B4238812CBC0F638"/>
    <w:rsid w:val="00972A0B"/>
    <w:pPr>
      <w:spacing w:after="160" w:line="259" w:lineRule="auto"/>
    </w:pPr>
  </w:style>
  <w:style w:type="paragraph" w:customStyle="1" w:styleId="E1F63E97514143F5A4F106EF2A2E6FFE">
    <w:name w:val="E1F63E97514143F5A4F106EF2A2E6FFE"/>
    <w:rsid w:val="00A93658"/>
    <w:pPr>
      <w:spacing w:after="160" w:line="259" w:lineRule="auto"/>
    </w:pPr>
  </w:style>
  <w:style w:type="paragraph" w:customStyle="1" w:styleId="6242FE57DB5D4CB5B4C012A458DD4292">
    <w:name w:val="6242FE57DB5D4CB5B4C012A458DD4292"/>
    <w:rsid w:val="00A93658"/>
    <w:pPr>
      <w:spacing w:after="160" w:line="259" w:lineRule="auto"/>
    </w:pPr>
  </w:style>
  <w:style w:type="paragraph" w:customStyle="1" w:styleId="518B87D9D965407EA1C7FA0A9C9769B7">
    <w:name w:val="518B87D9D965407EA1C7FA0A9C9769B7"/>
    <w:rsid w:val="00A93658"/>
    <w:pPr>
      <w:spacing w:after="160" w:line="259" w:lineRule="auto"/>
    </w:pPr>
  </w:style>
  <w:style w:type="paragraph" w:customStyle="1" w:styleId="3FD2106AE26946C2BF527CC81B1CFEDC">
    <w:name w:val="3FD2106AE26946C2BF527CC81B1CFEDC"/>
    <w:rsid w:val="00A93658"/>
    <w:pPr>
      <w:spacing w:after="160" w:line="259" w:lineRule="auto"/>
    </w:pPr>
  </w:style>
  <w:style w:type="paragraph" w:customStyle="1" w:styleId="CAEFE6F389544895AFB8F355392D5E50">
    <w:name w:val="CAEFE6F389544895AFB8F355392D5E50"/>
    <w:rsid w:val="00A93658"/>
    <w:pPr>
      <w:spacing w:after="160" w:line="259" w:lineRule="auto"/>
    </w:pPr>
  </w:style>
  <w:style w:type="paragraph" w:customStyle="1" w:styleId="1975D3E0CB354D21B1AE8A7D7307923B">
    <w:name w:val="1975D3E0CB354D21B1AE8A7D7307923B"/>
    <w:rsid w:val="00A93658"/>
    <w:pPr>
      <w:spacing w:after="160" w:line="259" w:lineRule="auto"/>
    </w:pPr>
  </w:style>
  <w:style w:type="paragraph" w:customStyle="1" w:styleId="3882415F38964D6BAEA7F5C3DA1C30A6">
    <w:name w:val="3882415F38964D6BAEA7F5C3DA1C30A6"/>
    <w:rsid w:val="004B2579"/>
    <w:pPr>
      <w:spacing w:after="160" w:line="259" w:lineRule="auto"/>
    </w:pPr>
  </w:style>
  <w:style w:type="paragraph" w:customStyle="1" w:styleId="A9001A998ED14BD6B6EF30B4CE396409">
    <w:name w:val="A9001A998ED14BD6B6EF30B4CE396409"/>
    <w:rsid w:val="004B2579"/>
    <w:pPr>
      <w:spacing w:after="160" w:line="259" w:lineRule="auto"/>
    </w:pPr>
  </w:style>
  <w:style w:type="paragraph" w:customStyle="1" w:styleId="AE1BE388ED50487DA5439B18F1D22C3A">
    <w:name w:val="AE1BE388ED50487DA5439B18F1D22C3A"/>
    <w:rsid w:val="004B2579"/>
    <w:pPr>
      <w:spacing w:after="160" w:line="259" w:lineRule="auto"/>
    </w:pPr>
  </w:style>
  <w:style w:type="paragraph" w:customStyle="1" w:styleId="17A1367557874C169697F15BFFF2131A">
    <w:name w:val="17A1367557874C169697F15BFFF2131A"/>
    <w:rsid w:val="004B2579"/>
    <w:pPr>
      <w:spacing w:after="160" w:line="259" w:lineRule="auto"/>
    </w:pPr>
  </w:style>
  <w:style w:type="paragraph" w:customStyle="1" w:styleId="CDC3013C541D45DCAB7B39C7E6271F86">
    <w:name w:val="CDC3013C541D45DCAB7B39C7E6271F86"/>
    <w:rsid w:val="004B2579"/>
    <w:pPr>
      <w:spacing w:after="160" w:line="259" w:lineRule="auto"/>
    </w:pPr>
  </w:style>
  <w:style w:type="paragraph" w:customStyle="1" w:styleId="378ACA8DB06941359A71B95A6E50B277">
    <w:name w:val="378ACA8DB06941359A71B95A6E50B277"/>
    <w:rsid w:val="004B2579"/>
    <w:pPr>
      <w:spacing w:after="160" w:line="259" w:lineRule="auto"/>
    </w:pPr>
  </w:style>
  <w:style w:type="paragraph" w:customStyle="1" w:styleId="912A08AD963C40D8AEA075D69D3A3DC4">
    <w:name w:val="912A08AD963C40D8AEA075D69D3A3DC4"/>
    <w:rsid w:val="004B2579"/>
    <w:pPr>
      <w:spacing w:after="160" w:line="259" w:lineRule="auto"/>
    </w:pPr>
  </w:style>
  <w:style w:type="paragraph" w:customStyle="1" w:styleId="59E7318D7E134835B7D33BCD207E8B33">
    <w:name w:val="59E7318D7E134835B7D33BCD207E8B33"/>
    <w:rsid w:val="0095133C"/>
    <w:pPr>
      <w:spacing w:after="160" w:line="259" w:lineRule="auto"/>
    </w:pPr>
  </w:style>
  <w:style w:type="paragraph" w:customStyle="1" w:styleId="040ED7D1A48C48B2BB840C342C61A040">
    <w:name w:val="040ED7D1A48C48B2BB840C342C61A040"/>
    <w:rsid w:val="00294F76"/>
    <w:pPr>
      <w:spacing w:after="160" w:line="259" w:lineRule="auto"/>
    </w:pPr>
  </w:style>
  <w:style w:type="paragraph" w:customStyle="1" w:styleId="C53C72C05FCD458BAFF461399FA9B9D2">
    <w:name w:val="C53C72C05FCD458BAFF461399FA9B9D2"/>
    <w:rsid w:val="00294F76"/>
    <w:pPr>
      <w:spacing w:after="160" w:line="259" w:lineRule="auto"/>
    </w:pPr>
  </w:style>
  <w:style w:type="paragraph" w:customStyle="1" w:styleId="B0B58C56EFBB4D31A2D4F9FCDB2AB8E9">
    <w:name w:val="B0B58C56EFBB4D31A2D4F9FCDB2AB8E9"/>
    <w:rsid w:val="00294F76"/>
    <w:pPr>
      <w:spacing w:after="160" w:line="259" w:lineRule="auto"/>
    </w:pPr>
  </w:style>
  <w:style w:type="paragraph" w:customStyle="1" w:styleId="EE8968D24D1E4652BF6A7C6B679398D3">
    <w:name w:val="EE8968D24D1E4652BF6A7C6B679398D3"/>
    <w:rsid w:val="00294F76"/>
    <w:pPr>
      <w:spacing w:after="160" w:line="259" w:lineRule="auto"/>
    </w:pPr>
  </w:style>
  <w:style w:type="paragraph" w:customStyle="1" w:styleId="3E6187E30632466AA6A500D66C4BA7CD">
    <w:name w:val="3E6187E30632466AA6A500D66C4BA7CD"/>
    <w:rsid w:val="00294F76"/>
    <w:pPr>
      <w:spacing w:after="160" w:line="259" w:lineRule="auto"/>
    </w:pPr>
  </w:style>
  <w:style w:type="paragraph" w:customStyle="1" w:styleId="73F9D642A58B4C64BBFB4CD4F5D5789C">
    <w:name w:val="73F9D642A58B4C64BBFB4CD4F5D5789C"/>
    <w:rsid w:val="00294F76"/>
    <w:pPr>
      <w:spacing w:after="160" w:line="259" w:lineRule="auto"/>
    </w:pPr>
  </w:style>
  <w:style w:type="paragraph" w:customStyle="1" w:styleId="C01BE44E31D64FC88669CE63301D78D6">
    <w:name w:val="C01BE44E31D64FC88669CE63301D78D6"/>
    <w:rsid w:val="00294F76"/>
    <w:pPr>
      <w:spacing w:after="160" w:line="259" w:lineRule="auto"/>
    </w:pPr>
  </w:style>
  <w:style w:type="paragraph" w:customStyle="1" w:styleId="68D27194DB734BD1B462F01CBE89320B">
    <w:name w:val="68D27194DB734BD1B462F01CBE89320B"/>
    <w:rsid w:val="00294F76"/>
    <w:pPr>
      <w:spacing w:after="160" w:line="259" w:lineRule="auto"/>
    </w:pPr>
  </w:style>
  <w:style w:type="paragraph" w:customStyle="1" w:styleId="0F13B599EF1F4A2A923018450BC6D9B2">
    <w:name w:val="0F13B599EF1F4A2A923018450BC6D9B2"/>
    <w:rsid w:val="00294F76"/>
    <w:pPr>
      <w:spacing w:after="160" w:line="259" w:lineRule="auto"/>
    </w:pPr>
  </w:style>
  <w:style w:type="paragraph" w:customStyle="1" w:styleId="C28ECD5E729E4A07AE66794382B60FD9">
    <w:name w:val="C28ECD5E729E4A07AE66794382B60FD9"/>
    <w:rsid w:val="00294F76"/>
    <w:pPr>
      <w:spacing w:after="160" w:line="259" w:lineRule="auto"/>
    </w:pPr>
  </w:style>
  <w:style w:type="paragraph" w:customStyle="1" w:styleId="FB7ED4CBCA8743CC852A39C3861F39D1">
    <w:name w:val="FB7ED4CBCA8743CC852A39C3861F39D1"/>
    <w:rsid w:val="00294F76"/>
    <w:pPr>
      <w:spacing w:after="160" w:line="259" w:lineRule="auto"/>
    </w:pPr>
  </w:style>
  <w:style w:type="paragraph" w:customStyle="1" w:styleId="B143554705EF4DAFB787F322A1E9CA73">
    <w:name w:val="B143554705EF4DAFB787F322A1E9CA73"/>
    <w:rsid w:val="00294F76"/>
    <w:pPr>
      <w:spacing w:after="160" w:line="259" w:lineRule="auto"/>
    </w:pPr>
  </w:style>
  <w:style w:type="paragraph" w:customStyle="1" w:styleId="F4570525C5234A25887AEF13410BD1FC">
    <w:name w:val="F4570525C5234A25887AEF13410BD1FC"/>
    <w:rsid w:val="00294F76"/>
    <w:pPr>
      <w:spacing w:after="160" w:line="259" w:lineRule="auto"/>
    </w:pPr>
  </w:style>
  <w:style w:type="paragraph" w:customStyle="1" w:styleId="787DC83852C2466295522F9DF0B11E9D">
    <w:name w:val="787DC83852C2466295522F9DF0B11E9D"/>
    <w:rsid w:val="00294F76"/>
    <w:pPr>
      <w:spacing w:after="160" w:line="259" w:lineRule="auto"/>
    </w:pPr>
  </w:style>
  <w:style w:type="paragraph" w:customStyle="1" w:styleId="63C1F82464894523AB1D2C83F2E0C967">
    <w:name w:val="63C1F82464894523AB1D2C83F2E0C967"/>
    <w:rsid w:val="00294F76"/>
    <w:pPr>
      <w:spacing w:after="160" w:line="259" w:lineRule="auto"/>
    </w:pPr>
  </w:style>
  <w:style w:type="paragraph" w:customStyle="1" w:styleId="3E5AC40D98BE46069403FFB43B45FCDA">
    <w:name w:val="3E5AC40D98BE46069403FFB43B45FCDA"/>
    <w:rsid w:val="00294F76"/>
    <w:pPr>
      <w:spacing w:after="160" w:line="259" w:lineRule="auto"/>
    </w:pPr>
  </w:style>
  <w:style w:type="paragraph" w:customStyle="1" w:styleId="1056D1F2266F461991067B733791C534">
    <w:name w:val="1056D1F2266F461991067B733791C534"/>
    <w:rsid w:val="00294F76"/>
    <w:pPr>
      <w:spacing w:after="160" w:line="259" w:lineRule="auto"/>
    </w:pPr>
  </w:style>
  <w:style w:type="paragraph" w:customStyle="1" w:styleId="96E39B1B45D04CAABB8B93830DF86431">
    <w:name w:val="96E39B1B45D04CAABB8B93830DF86431"/>
    <w:rsid w:val="00294F76"/>
    <w:pPr>
      <w:spacing w:after="160" w:line="259" w:lineRule="auto"/>
    </w:pPr>
  </w:style>
  <w:style w:type="paragraph" w:customStyle="1" w:styleId="E89631FF43C647AFBE921478CB0435C2">
    <w:name w:val="E89631FF43C647AFBE921478CB0435C2"/>
    <w:rsid w:val="00294F76"/>
    <w:pPr>
      <w:spacing w:after="160" w:line="259" w:lineRule="auto"/>
    </w:pPr>
  </w:style>
  <w:style w:type="paragraph" w:customStyle="1" w:styleId="9DF0ADF81EB2486D9D6C9B0FBF28EAE1">
    <w:name w:val="9DF0ADF81EB2486D9D6C9B0FBF28EAE1"/>
    <w:rsid w:val="00294F76"/>
    <w:pPr>
      <w:spacing w:after="160" w:line="259" w:lineRule="auto"/>
    </w:pPr>
  </w:style>
  <w:style w:type="paragraph" w:customStyle="1" w:styleId="AE6001EDDFFA4DA7A6FAA4FBFB12CD2F">
    <w:name w:val="AE6001EDDFFA4DA7A6FAA4FBFB12CD2F"/>
    <w:rsid w:val="00294F76"/>
    <w:pPr>
      <w:spacing w:after="160" w:line="259" w:lineRule="auto"/>
    </w:pPr>
  </w:style>
  <w:style w:type="paragraph" w:customStyle="1" w:styleId="E9F971D2A041420DB7B8FD5ADB193F6F">
    <w:name w:val="E9F971D2A041420DB7B8FD5ADB193F6F"/>
    <w:rsid w:val="00294F76"/>
    <w:pPr>
      <w:spacing w:after="160" w:line="259" w:lineRule="auto"/>
    </w:pPr>
  </w:style>
  <w:style w:type="paragraph" w:customStyle="1" w:styleId="6880BFCBC42846CE8651D0DF4FC91FFD">
    <w:name w:val="6880BFCBC42846CE8651D0DF4FC91FFD"/>
    <w:rsid w:val="00294F76"/>
    <w:pPr>
      <w:spacing w:after="160" w:line="259" w:lineRule="auto"/>
    </w:pPr>
  </w:style>
  <w:style w:type="paragraph" w:customStyle="1" w:styleId="3E4F2F0CD2564B5AB90EF9DEBEEB93AE">
    <w:name w:val="3E4F2F0CD2564B5AB90EF9DEBEEB93AE"/>
    <w:rsid w:val="00294F76"/>
    <w:pPr>
      <w:spacing w:after="160" w:line="259" w:lineRule="auto"/>
    </w:pPr>
  </w:style>
  <w:style w:type="paragraph" w:customStyle="1" w:styleId="C4F8C53F44684866B05D9717C12C34FD">
    <w:name w:val="C4F8C53F44684866B05D9717C12C34FD"/>
    <w:rsid w:val="00294F76"/>
    <w:pPr>
      <w:spacing w:after="160" w:line="259" w:lineRule="auto"/>
    </w:pPr>
  </w:style>
  <w:style w:type="paragraph" w:customStyle="1" w:styleId="010766A9385B4028859BD17C085E4F21">
    <w:name w:val="010766A9385B4028859BD17C085E4F21"/>
    <w:rsid w:val="00294F76"/>
    <w:pPr>
      <w:spacing w:after="160" w:line="259" w:lineRule="auto"/>
    </w:pPr>
  </w:style>
  <w:style w:type="paragraph" w:customStyle="1" w:styleId="1AFA93042E8B4C06B01B50CEAA76ABBB">
    <w:name w:val="1AFA93042E8B4C06B01B50CEAA76ABBB"/>
    <w:rsid w:val="00294F76"/>
    <w:pPr>
      <w:spacing w:after="160" w:line="259" w:lineRule="auto"/>
    </w:pPr>
  </w:style>
  <w:style w:type="paragraph" w:customStyle="1" w:styleId="EEA216540E3940E095A8648FD2BEB1E2">
    <w:name w:val="EEA216540E3940E095A8648FD2BEB1E2"/>
    <w:rsid w:val="00294F76"/>
    <w:pPr>
      <w:spacing w:after="160" w:line="259" w:lineRule="auto"/>
    </w:pPr>
  </w:style>
  <w:style w:type="paragraph" w:customStyle="1" w:styleId="7869C81B58034A3E9BBF5156CB264458">
    <w:name w:val="7869C81B58034A3E9BBF5156CB264458"/>
    <w:rsid w:val="00294F76"/>
    <w:pPr>
      <w:spacing w:after="160" w:line="259" w:lineRule="auto"/>
    </w:pPr>
  </w:style>
  <w:style w:type="paragraph" w:customStyle="1" w:styleId="D08AE1C929324B8C8B17663817C947B0">
    <w:name w:val="D08AE1C929324B8C8B17663817C947B0"/>
    <w:rsid w:val="00294F76"/>
    <w:pPr>
      <w:spacing w:after="160" w:line="259" w:lineRule="auto"/>
    </w:pPr>
  </w:style>
  <w:style w:type="paragraph" w:customStyle="1" w:styleId="97220E620B2C40D89A85A80C48C464E7">
    <w:name w:val="97220E620B2C40D89A85A80C48C464E7"/>
    <w:rsid w:val="00294F76"/>
    <w:pPr>
      <w:spacing w:after="160" w:line="259" w:lineRule="auto"/>
    </w:pPr>
  </w:style>
  <w:style w:type="paragraph" w:customStyle="1" w:styleId="FD70A5D17B944B3F8E042B6A02A6D0F0">
    <w:name w:val="FD70A5D17B944B3F8E042B6A02A6D0F0"/>
    <w:rsid w:val="00294F76"/>
    <w:pPr>
      <w:spacing w:after="160" w:line="259" w:lineRule="auto"/>
    </w:pPr>
  </w:style>
  <w:style w:type="paragraph" w:customStyle="1" w:styleId="0268E90A07C14590BBD0F07B00C91E23">
    <w:name w:val="0268E90A07C14590BBD0F07B00C91E23"/>
    <w:rsid w:val="00294F76"/>
    <w:pPr>
      <w:spacing w:after="160" w:line="259" w:lineRule="auto"/>
    </w:pPr>
  </w:style>
  <w:style w:type="paragraph" w:customStyle="1" w:styleId="5C1B2F9EF0214722AC65DDFB57F38464">
    <w:name w:val="5C1B2F9EF0214722AC65DDFB57F38464"/>
    <w:rsid w:val="00294F76"/>
    <w:pPr>
      <w:spacing w:after="160" w:line="259" w:lineRule="auto"/>
    </w:pPr>
  </w:style>
  <w:style w:type="paragraph" w:customStyle="1" w:styleId="7A301C28F461418BB3062F8603C0A03A">
    <w:name w:val="7A301C28F461418BB3062F8603C0A03A"/>
    <w:rsid w:val="00294F76"/>
    <w:pPr>
      <w:spacing w:after="160" w:line="259" w:lineRule="auto"/>
    </w:pPr>
  </w:style>
  <w:style w:type="paragraph" w:customStyle="1" w:styleId="9D732CC2F3FF4DB8A1D8B9474BDEC8CD">
    <w:name w:val="9D732CC2F3FF4DB8A1D8B9474BDEC8CD"/>
    <w:rsid w:val="00294F76"/>
    <w:pPr>
      <w:spacing w:after="160" w:line="259" w:lineRule="auto"/>
    </w:pPr>
  </w:style>
  <w:style w:type="paragraph" w:customStyle="1" w:styleId="ED238D8A475A49B694328E9AD8B0CB60">
    <w:name w:val="ED238D8A475A49B694328E9AD8B0CB60"/>
    <w:rsid w:val="00294F76"/>
    <w:pPr>
      <w:spacing w:after="160" w:line="259" w:lineRule="auto"/>
    </w:pPr>
  </w:style>
  <w:style w:type="paragraph" w:customStyle="1" w:styleId="BD6F751F3FEE4A139959B78DE5D0D449">
    <w:name w:val="BD6F751F3FEE4A139959B78DE5D0D449"/>
    <w:pPr>
      <w:spacing w:after="160" w:line="259" w:lineRule="auto"/>
    </w:pPr>
  </w:style>
  <w:style w:type="paragraph" w:customStyle="1" w:styleId="18DAA851A2064A84A6D96BCE716EBA3F">
    <w:name w:val="18DAA851A2064A84A6D96BCE716EBA3F"/>
    <w:pPr>
      <w:spacing w:after="160" w:line="259" w:lineRule="auto"/>
    </w:pPr>
  </w:style>
  <w:style w:type="paragraph" w:customStyle="1" w:styleId="1445276953164AF0949863777C0D549E">
    <w:name w:val="1445276953164AF0949863777C0D549E"/>
    <w:pPr>
      <w:spacing w:after="160" w:line="259" w:lineRule="auto"/>
    </w:pPr>
  </w:style>
  <w:style w:type="paragraph" w:customStyle="1" w:styleId="314EDC96BE5B44A29BAB1136CFB9606B">
    <w:name w:val="314EDC96BE5B44A29BAB1136CFB9606B"/>
    <w:pPr>
      <w:spacing w:after="160" w:line="259" w:lineRule="auto"/>
    </w:pPr>
  </w:style>
  <w:style w:type="paragraph" w:customStyle="1" w:styleId="D95E764251F44CD6AE254CF49149C932">
    <w:name w:val="D95E764251F44CD6AE254CF49149C932"/>
    <w:pPr>
      <w:spacing w:after="160" w:line="259" w:lineRule="auto"/>
    </w:pPr>
  </w:style>
  <w:style w:type="paragraph" w:customStyle="1" w:styleId="EE0A99EE9660409C957F818A96DD384F">
    <w:name w:val="EE0A99EE9660409C957F818A96DD384F"/>
    <w:pPr>
      <w:spacing w:after="160" w:line="259" w:lineRule="auto"/>
    </w:pPr>
  </w:style>
  <w:style w:type="paragraph" w:customStyle="1" w:styleId="C272558C737A4074B918D39AC2773965">
    <w:name w:val="C272558C737A4074B918D39AC2773965"/>
    <w:pPr>
      <w:spacing w:after="160" w:line="259" w:lineRule="auto"/>
    </w:pPr>
  </w:style>
  <w:style w:type="paragraph" w:customStyle="1" w:styleId="4C7266E899F84429BE8ECE3ADAD48892">
    <w:name w:val="4C7266E899F84429BE8ECE3ADAD48892"/>
    <w:pPr>
      <w:spacing w:after="160" w:line="259" w:lineRule="auto"/>
    </w:pPr>
  </w:style>
  <w:style w:type="paragraph" w:customStyle="1" w:styleId="6C79053A2D5C461E8C878EAA7FC22143">
    <w:name w:val="6C79053A2D5C461E8C878EAA7FC22143"/>
    <w:pPr>
      <w:spacing w:after="160" w:line="259" w:lineRule="auto"/>
    </w:pPr>
  </w:style>
  <w:style w:type="paragraph" w:customStyle="1" w:styleId="F9A46EE883CD4D8CBF6AE812F80FCBF8">
    <w:name w:val="F9A46EE883CD4D8CBF6AE812F80FCBF8"/>
    <w:pPr>
      <w:spacing w:after="160" w:line="259" w:lineRule="auto"/>
    </w:pPr>
  </w:style>
  <w:style w:type="paragraph" w:customStyle="1" w:styleId="A760B7A5947147148A38655792989334">
    <w:name w:val="A760B7A5947147148A38655792989334"/>
    <w:pPr>
      <w:spacing w:after="160" w:line="259" w:lineRule="auto"/>
    </w:pPr>
  </w:style>
  <w:style w:type="paragraph" w:customStyle="1" w:styleId="44FE16AAAE41476EABFFE3B7DB76AA19">
    <w:name w:val="44FE16AAAE41476EABFFE3B7DB76AA19"/>
    <w:pPr>
      <w:spacing w:after="160" w:line="259" w:lineRule="auto"/>
    </w:pPr>
  </w:style>
  <w:style w:type="paragraph" w:customStyle="1" w:styleId="019A3AC4E43E48528249D5105C3699F3">
    <w:name w:val="019A3AC4E43E48528249D5105C3699F3"/>
    <w:pPr>
      <w:spacing w:after="160" w:line="259" w:lineRule="auto"/>
    </w:pPr>
  </w:style>
  <w:style w:type="paragraph" w:customStyle="1" w:styleId="9D3FC64B02344FE4920666BB3425C3AD">
    <w:name w:val="9D3FC64B02344FE4920666BB3425C3AD"/>
    <w:rsid w:val="00876D05"/>
    <w:pPr>
      <w:spacing w:after="160" w:line="259" w:lineRule="auto"/>
    </w:pPr>
  </w:style>
  <w:style w:type="paragraph" w:customStyle="1" w:styleId="A7DA46EBDB254664AF75C6A8A1055AE4">
    <w:name w:val="A7DA46EBDB254664AF75C6A8A1055AE4"/>
    <w:rsid w:val="00381C23"/>
    <w:pPr>
      <w:spacing w:after="160" w:line="259" w:lineRule="auto"/>
    </w:pPr>
  </w:style>
  <w:style w:type="paragraph" w:customStyle="1" w:styleId="B34441717B11482E85476A529C6CC56C">
    <w:name w:val="B34441717B11482E85476A529C6CC56C"/>
    <w:rsid w:val="00381C23"/>
    <w:pPr>
      <w:spacing w:after="160" w:line="259" w:lineRule="auto"/>
    </w:pPr>
  </w:style>
  <w:style w:type="paragraph" w:customStyle="1" w:styleId="8D8298D851DF4E2484B17DE1C1408491">
    <w:name w:val="8D8298D851DF4E2484B17DE1C1408491"/>
    <w:rsid w:val="00381C23"/>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1 6 " ? > < D o c S e t t i n g s   x m l n s : x s i = " h t t p : / / w w w . w 3 . o r g / 2 0 0 1 / X M L S c h e m a - i n s t a n c e "   x m l n s : x s d = " h t t p : / / w w w . w 3 . o r g / 2 0 0 1 / X M L S c h e m a " >  
     < R e v i e w > t r u e < / R e v i e w >  
     < R e v i e w M o d e > A l l < / R e v i e w M o d e >  
     < S u p r e s s i o n s >  
         < I g n o r e   I d = " T K 0 3 "   L i n e = " 5 1 5 " / >  
         < I g n o r e   I d = " T K 0 3 "   L i n e = " 4 6 2 " / >  
         < I g n o r e   I d = " T K 0 3 "   L i n e = " 4 1 2 " / >  
         < I g n o r e   I d = " T K 0 3 "   L i n e = " 3 3 7 " / >  
         < I g n o r e   I d = " T K 0 3 "   L i n e = " 1 9 1 " / >  
         < I g n o r e   I d = " T K 0 3 "   L i n e = " 7 0 " / >  
         < I g n o r e   I d = " T K 0 3 "   L i n e = " 1 2 1 " / >  
     < / S u p r e s s i o n s >  
 < / D o c S e t t i n g 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1 6 " ? > < t o c   x m l n s : x s i = " h t t p : / / w w w . w 3 . o r g / 2 0 0 1 / X M L S c h e m a - i n s t a n c e "   x m l n s : x s d = " h t t p : / / w w w . w 3 . o r g / 2 0 0 1 / X M L S c h e m a " >  
     < t o p i c   i d = " b d 4 d 2 5 3 e - 0 9 e 2 - 4 4 8 0 - 9 4 8 f - 7 2 7 d 9 7 2 9 a 2 6 b "   t i t l e = " O v e r v i e w "   s t y l e = " T o p i c " / >  
     < t o p i c   i d = " 9 b 2 8 4 0 5 c - 4 7 0 6 - 4 8 4 9 - b 8 9 5 - 8 1 e d d c 3 6 5 c 6 a "   t i t l e = " E x e r c i s e   1 :   A   L a p   A r o u n d   t h e   V i s u a l   S t u d i o   1 1   D e v e l o p m e n t   E n v i r o n m e n t "   s t y l e = " T o p i c " / >  
 < / t o c > 
</file>

<file path=customXml/item5.xml><?xml version="1.0" encoding="utf-8"?>
<ct:contentTypeSchema xmlns:ct="http://schemas.microsoft.com/office/2006/metadata/contentType" xmlns:ma="http://schemas.microsoft.com/office/2006/metadata/properties/metaAttributes" ct:_="" ma:_="" ma:contentTypeName="Document" ma:contentTypeID="0x010100F2379BDB253B604E8D6CB0370DB7BD29" ma:contentTypeVersion="0" ma:contentTypeDescription="Create a new document." ma:contentTypeScope="" ma:versionID="f33f30780059937d9196bdffb61d591a">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81E1FA6-05F4-4359-833F-484A10F2A3D4}"/>
</file>

<file path=customXml/itemProps2.xml><?xml version="1.0" encoding="utf-8"?>
<ds:datastoreItem xmlns:ds="http://schemas.openxmlformats.org/officeDocument/2006/customXml" ds:itemID="{D6D6375F-AB61-4289-8A01-E0089958DF50}"/>
</file>

<file path=customXml/itemProps3.xml><?xml version="1.0" encoding="utf-8"?>
<ds:datastoreItem xmlns:ds="http://schemas.openxmlformats.org/officeDocument/2006/customXml" ds:itemID="{001093B6-6465-46CB-9AF8-97885C66699E}"/>
</file>

<file path=customXml/itemProps4.xml><?xml version="1.0" encoding="utf-8"?>
<ds:datastoreItem xmlns:ds="http://schemas.openxmlformats.org/officeDocument/2006/customXml" ds:itemID="{35476A2B-36A1-4AB5-BD68-D936457A2603}"/>
</file>

<file path=customXml/itemProps5.xml><?xml version="1.0" encoding="utf-8"?>
<ds:datastoreItem xmlns:ds="http://schemas.openxmlformats.org/officeDocument/2006/customXml" ds:itemID="{2BACDA63-38F9-4160-961E-A6D022B53239}"/>
</file>

<file path=customXml/itemProps6.xml><?xml version="1.0" encoding="utf-8"?>
<ds:datastoreItem xmlns:ds="http://schemas.openxmlformats.org/officeDocument/2006/customXml" ds:itemID="{F4E14EE6-38F2-4CB4-9F0A-A9A98F82F456}"/>
</file>

<file path=docProps/app.xml><?xml version="1.0" encoding="utf-8"?>
<Properties xmlns="http://schemas.openxmlformats.org/officeDocument/2006/extended-properties" xmlns:vt="http://schemas.openxmlformats.org/officeDocument/2006/docPropsVTypes">
  <Template>ppContent</Template>
  <TotalTime>0</TotalTime>
  <Pages>198</Pages>
  <Words>16525</Words>
  <Characters>94196</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[IT Camp Template] Lab Guide</vt:lpstr>
    </vt:vector>
  </TitlesOfParts>
  <LinksUpToDate>false</LinksUpToDate>
  <CharactersWithSpaces>110501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Camp Template] Lab Guide</dc:title>
  <dc:subject/>
  <dc:creator/>
  <cp:keywords/>
  <dc:description/>
  <cp:lastModifiedBy/>
  <cp:revision>1</cp:revision>
  <dcterms:created xsi:type="dcterms:W3CDTF">2013-09-05T19:26:00Z</dcterms:created>
  <dcterms:modified xsi:type="dcterms:W3CDTF">2013-09-06T02:50:00Z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amp Name">
    <vt:lpwstr>[Camp Name]</vt:lpwstr>
  </property>
  <property fmtid="{D5CDD505-2E9C-101B-9397-08002B2CF9AE}" pid="3" name="IsMyDocuments">
    <vt:bool>true</vt:bool>
  </property>
  <property fmtid="{D5CDD505-2E9C-101B-9397-08002B2CF9AE}" pid="4" name="ContentTypeId">
    <vt:lpwstr>0x010100F2379BDB253B604E8D6CB0370DB7BD29</vt:lpwstr>
  </property>
</Properties>
</file>